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BB" w:rsidRDefault="001767DE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BB" w:rsidRDefault="00F816BB"/>
    <w:p w:rsidR="00F816BB" w:rsidRDefault="00F816BB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816BB" w:rsidRDefault="00F816BB">
      <w:pPr>
        <w:jc w:val="center"/>
        <w:rPr>
          <w:sz w:val="16"/>
        </w:rPr>
      </w:pPr>
    </w:p>
    <w:p w:rsidR="00F816BB" w:rsidRDefault="00F816BB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816BB" w:rsidRDefault="00F816BB">
      <w:pPr>
        <w:rPr>
          <w:sz w:val="12"/>
        </w:rPr>
      </w:pPr>
    </w:p>
    <w:p w:rsidR="007A5840" w:rsidRDefault="007A5840" w:rsidP="007A5840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PAESAGGIO</w:t>
      </w:r>
    </w:p>
    <w:p w:rsidR="00F816BB" w:rsidRDefault="00F816BB">
      <w:pPr>
        <w:ind w:left="1134" w:hanging="1134"/>
        <w:rPr>
          <w:b/>
        </w:rPr>
      </w:pPr>
    </w:p>
    <w:p w:rsidR="00F816BB" w:rsidRDefault="00F816BB">
      <w:pPr>
        <w:rPr>
          <w:sz w:val="24"/>
        </w:rPr>
      </w:pPr>
    </w:p>
    <w:p w:rsidR="00F816BB" w:rsidRDefault="00F816BB">
      <w:pPr>
        <w:ind w:left="1418" w:hanging="1418"/>
        <w:jc w:val="both"/>
        <w:rPr>
          <w:sz w:val="24"/>
        </w:rPr>
      </w:pPr>
    </w:p>
    <w:p w:rsidR="00F816BB" w:rsidRDefault="00F816BB">
      <w:pPr>
        <w:rPr>
          <w:sz w:val="24"/>
        </w:rPr>
      </w:pPr>
    </w:p>
    <w:p w:rsidR="00F816BB" w:rsidRPr="0046369A" w:rsidRDefault="00F816BB" w:rsidP="001767DE">
      <w:pPr>
        <w:tabs>
          <w:tab w:val="center" w:pos="4820"/>
          <w:tab w:val="right" w:pos="9639"/>
        </w:tabs>
        <w:jc w:val="both"/>
        <w:rPr>
          <w:sz w:val="24"/>
        </w:rPr>
      </w:pPr>
      <w:proofErr w:type="spellStart"/>
      <w:r w:rsidRPr="005225B7">
        <w:rPr>
          <w:sz w:val="24"/>
        </w:rPr>
        <w:t>Prot</w:t>
      </w:r>
      <w:proofErr w:type="spellEnd"/>
      <w:r w:rsidRPr="005225B7">
        <w:rPr>
          <w:sz w:val="24"/>
        </w:rPr>
        <w:t xml:space="preserve">. </w:t>
      </w:r>
      <w:r w:rsidR="0051651A">
        <w:rPr>
          <w:sz w:val="24"/>
        </w:rPr>
        <w:t>n</w:t>
      </w:r>
      <w:r w:rsidRPr="005225B7">
        <w:rPr>
          <w:sz w:val="24"/>
        </w:rPr>
        <w:t>.</w:t>
      </w:r>
      <w:r w:rsidR="001767DE">
        <w:rPr>
          <w:sz w:val="24"/>
        </w:rPr>
        <w:tab/>
      </w:r>
      <w:r w:rsidR="0046369A" w:rsidRPr="005225B7">
        <w:rPr>
          <w:sz w:val="24"/>
        </w:rPr>
        <w:t>Fasc.</w:t>
      </w:r>
      <w:r w:rsidR="00AE3F21">
        <w:rPr>
          <w:sz w:val="24"/>
        </w:rPr>
        <w:t xml:space="preserve"> </w:t>
      </w:r>
      <w:r w:rsidR="001767DE">
        <w:rPr>
          <w:sz w:val="24"/>
        </w:rPr>
        <w:t>[</w:t>
      </w:r>
      <w:proofErr w:type="spellStart"/>
      <w:r w:rsidR="001767DE">
        <w:rPr>
          <w:sz w:val="24"/>
        </w:rPr>
        <w:t>numero</w:t>
      </w:r>
      <w:r w:rsidR="008A23CA">
        <w:rPr>
          <w:sz w:val="24"/>
        </w:rPr>
        <w:t>_titolo</w:t>
      </w:r>
      <w:proofErr w:type="spellEnd"/>
      <w:r w:rsidR="001767DE">
        <w:rPr>
          <w:sz w:val="24"/>
        </w:rPr>
        <w:t>]</w:t>
      </w:r>
      <w:r w:rsidR="005225B7" w:rsidRPr="005225B7">
        <w:rPr>
          <w:sz w:val="24"/>
        </w:rPr>
        <w:t xml:space="preserve"> </w:t>
      </w:r>
      <w:r w:rsidR="0046369A" w:rsidRPr="005225B7">
        <w:rPr>
          <w:sz w:val="24"/>
        </w:rPr>
        <w:t>/</w:t>
      </w:r>
      <w:r w:rsidR="005225B7" w:rsidRPr="005225B7">
        <w:rPr>
          <w:sz w:val="24"/>
        </w:rPr>
        <w:t xml:space="preserve"> </w:t>
      </w:r>
      <w:r w:rsidR="005225B7">
        <w:rPr>
          <w:sz w:val="24"/>
        </w:rPr>
        <w:t xml:space="preserve">CLP </w:t>
      </w:r>
      <w:r w:rsidR="001767DE">
        <w:rPr>
          <w:sz w:val="24"/>
        </w:rPr>
        <w:t>[numero_parere_clp]</w:t>
      </w:r>
      <w:r w:rsidR="001767DE">
        <w:rPr>
          <w:sz w:val="24"/>
        </w:rPr>
        <w:tab/>
      </w:r>
      <w:r w:rsidR="0046369A" w:rsidRPr="0046369A">
        <w:rPr>
          <w:sz w:val="24"/>
        </w:rPr>
        <w:t>Data</w:t>
      </w:r>
    </w:p>
    <w:p w:rsidR="00F816BB" w:rsidRPr="0046369A" w:rsidRDefault="00F816BB">
      <w:pPr>
        <w:ind w:left="1134" w:hanging="1134"/>
        <w:jc w:val="both"/>
        <w:rPr>
          <w:sz w:val="24"/>
        </w:rPr>
      </w:pPr>
    </w:p>
    <w:p w:rsidR="0046369A" w:rsidRDefault="00F816BB" w:rsidP="0046369A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</w:t>
      </w:r>
      <w:r w:rsidR="0046369A">
        <w:rPr>
          <w:sz w:val="24"/>
        </w:rPr>
        <w:t xml:space="preserve">Trasmissione Autorizzazione Paesaggistica </w:t>
      </w:r>
      <w:proofErr w:type="spellStart"/>
      <w:r w:rsidR="0046369A">
        <w:rPr>
          <w:sz w:val="24"/>
        </w:rPr>
        <w:t>n°</w:t>
      </w:r>
      <w:proofErr w:type="spellEnd"/>
      <w:r w:rsidR="0046369A">
        <w:rPr>
          <w:sz w:val="24"/>
        </w:rPr>
        <w:t xml:space="preserve"> </w:t>
      </w:r>
      <w:r w:rsidR="005225B7">
        <w:rPr>
          <w:sz w:val="24"/>
        </w:rPr>
        <w:t>_____</w:t>
      </w:r>
      <w:r w:rsidR="0046369A">
        <w:rPr>
          <w:sz w:val="24"/>
        </w:rPr>
        <w:t xml:space="preserve"> </w:t>
      </w:r>
    </w:p>
    <w:p w:rsidR="00CA7D9C" w:rsidRDefault="00CA7D9C" w:rsidP="0046369A">
      <w:pPr>
        <w:ind w:left="1418" w:hanging="1418"/>
        <w:jc w:val="both"/>
        <w:rPr>
          <w:b/>
          <w:sz w:val="24"/>
        </w:rPr>
      </w:pPr>
    </w:p>
    <w:p w:rsidR="0046369A" w:rsidRDefault="0046369A" w:rsidP="0046369A">
      <w:pPr>
        <w:ind w:left="1418" w:hanging="1418"/>
        <w:jc w:val="both"/>
        <w:rPr>
          <w:b/>
          <w:sz w:val="24"/>
        </w:rPr>
      </w:pP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Spett. Soprint</w:t>
      </w:r>
      <w:r w:rsidR="00FE0989">
        <w:rPr>
          <w:sz w:val="24"/>
        </w:rPr>
        <w:t>endenza</w:t>
      </w:r>
      <w:r w:rsidRPr="0046369A">
        <w:rPr>
          <w:sz w:val="24"/>
        </w:rPr>
        <w:t xml:space="preserve">  Beni Architettonici </w:t>
      </w: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e per il Paesaggio della Liguria</w:t>
      </w: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Via Balbi 10</w:t>
      </w:r>
    </w:p>
    <w:p w:rsidR="0046369A" w:rsidRPr="0046369A" w:rsidRDefault="0046369A" w:rsidP="0046369A">
      <w:pPr>
        <w:ind w:firstLine="5245"/>
        <w:jc w:val="both"/>
        <w:rPr>
          <w:b/>
          <w:sz w:val="24"/>
          <w:u w:val="single"/>
        </w:rPr>
      </w:pPr>
      <w:r w:rsidRPr="0046369A">
        <w:rPr>
          <w:b/>
          <w:sz w:val="24"/>
          <w:u w:val="single"/>
        </w:rPr>
        <w:t>16126 GENOVA</w:t>
      </w:r>
    </w:p>
    <w:p w:rsidR="0046369A" w:rsidRPr="0046369A" w:rsidRDefault="0046369A" w:rsidP="0046369A">
      <w:pPr>
        <w:ind w:left="3969" w:hanging="3969"/>
        <w:jc w:val="both"/>
        <w:rPr>
          <w:sz w:val="24"/>
        </w:rPr>
      </w:pPr>
    </w:p>
    <w:p w:rsidR="0046369A" w:rsidRPr="0046369A" w:rsidRDefault="0046369A" w:rsidP="0046369A">
      <w:pPr>
        <w:ind w:left="3969" w:hanging="3969"/>
        <w:jc w:val="both"/>
        <w:rPr>
          <w:sz w:val="24"/>
        </w:rPr>
      </w:pP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Spett. Regione Liguria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proofErr w:type="spellStart"/>
      <w:r w:rsidRPr="0046369A">
        <w:rPr>
          <w:sz w:val="24"/>
        </w:rPr>
        <w:t>Dip</w:t>
      </w:r>
      <w:r w:rsidR="00FE0989">
        <w:rPr>
          <w:sz w:val="24"/>
        </w:rPr>
        <w:t>art</w:t>
      </w:r>
      <w:proofErr w:type="spellEnd"/>
      <w:r w:rsidRPr="0046369A">
        <w:rPr>
          <w:sz w:val="24"/>
        </w:rPr>
        <w:t>. Pianificazione Territoriale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Servizio Tutela Paesaggio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Via D’Annunzio 113</w:t>
      </w:r>
    </w:p>
    <w:p w:rsidR="0046369A" w:rsidRDefault="0046369A" w:rsidP="0046369A">
      <w:pPr>
        <w:ind w:left="9214" w:hanging="3969"/>
        <w:jc w:val="both"/>
        <w:rPr>
          <w:b/>
          <w:sz w:val="24"/>
          <w:u w:val="single"/>
        </w:rPr>
      </w:pPr>
      <w:r w:rsidRPr="0046369A">
        <w:rPr>
          <w:b/>
          <w:sz w:val="24"/>
          <w:u w:val="single"/>
        </w:rPr>
        <w:t>16121 GENOVA</w:t>
      </w:r>
    </w:p>
    <w:p w:rsid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jc w:val="both"/>
        <w:rPr>
          <w:sz w:val="24"/>
        </w:rPr>
      </w:pPr>
      <w:r>
        <w:rPr>
          <w:sz w:val="24"/>
        </w:rPr>
        <w:tab/>
        <w:t xml:space="preserve">Ai sensi dell’articolo 146, comma 11,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 si trasmette, allegata alla presente,</w:t>
      </w:r>
    </w:p>
    <w:p w:rsidR="0046369A" w:rsidRDefault="0046369A" w:rsidP="0046369A">
      <w:pPr>
        <w:jc w:val="both"/>
        <w:rPr>
          <w:sz w:val="24"/>
        </w:rPr>
      </w:pPr>
      <w:r>
        <w:rPr>
          <w:sz w:val="24"/>
        </w:rPr>
        <w:t xml:space="preserve">copia dell’Autorizzazione Paesaggistica </w:t>
      </w:r>
      <w:proofErr w:type="spellStart"/>
      <w:r>
        <w:rPr>
          <w:sz w:val="24"/>
        </w:rPr>
        <w:t>n°</w:t>
      </w:r>
      <w:proofErr w:type="spellEnd"/>
      <w:r w:rsidR="005225B7">
        <w:rPr>
          <w:sz w:val="24"/>
        </w:rPr>
        <w:t xml:space="preserve"> _____</w:t>
      </w:r>
      <w:r>
        <w:rPr>
          <w:sz w:val="24"/>
        </w:rPr>
        <w:t xml:space="preserve"> rilasciata in data </w:t>
      </w:r>
      <w:r w:rsidR="005225B7">
        <w:rPr>
          <w:sz w:val="24"/>
        </w:rPr>
        <w:t>______________</w:t>
      </w:r>
      <w:r w:rsidR="00192755">
        <w:rPr>
          <w:sz w:val="24"/>
        </w:rPr>
        <w:t>;</w:t>
      </w:r>
    </w:p>
    <w:p w:rsidR="0046369A" w:rsidRDefault="0046369A" w:rsidP="0046369A">
      <w:pPr>
        <w:ind w:firstLine="708"/>
        <w:jc w:val="both"/>
        <w:rPr>
          <w:sz w:val="24"/>
        </w:rPr>
      </w:pPr>
      <w:r>
        <w:rPr>
          <w:sz w:val="24"/>
        </w:rPr>
        <w:t>Alla Regione Liguria si trasmette</w:t>
      </w:r>
      <w:r w:rsidR="00515B4A">
        <w:rPr>
          <w:sz w:val="24"/>
        </w:rPr>
        <w:t>,</w:t>
      </w:r>
      <w:r>
        <w:rPr>
          <w:sz w:val="24"/>
        </w:rPr>
        <w:t xml:space="preserve"> inoltre</w:t>
      </w:r>
      <w:r w:rsidR="00515B4A">
        <w:rPr>
          <w:sz w:val="24"/>
        </w:rPr>
        <w:t>,</w:t>
      </w:r>
      <w:r>
        <w:rPr>
          <w:sz w:val="24"/>
        </w:rPr>
        <w:t xml:space="preserve"> copia del parere vincolante r</w:t>
      </w:r>
      <w:r w:rsidR="00AE6333">
        <w:rPr>
          <w:sz w:val="24"/>
        </w:rPr>
        <w:t>ilasciato dalla Soprintendenza.</w:t>
      </w:r>
    </w:p>
    <w:p w:rsidR="00481EA7" w:rsidRDefault="00481EA7" w:rsidP="0046369A">
      <w:pPr>
        <w:ind w:firstLine="708"/>
        <w:jc w:val="both"/>
        <w:rPr>
          <w:sz w:val="24"/>
        </w:rPr>
      </w:pPr>
      <w:r>
        <w:rPr>
          <w:sz w:val="24"/>
        </w:rPr>
        <w:t>OPPURE</w:t>
      </w:r>
    </w:p>
    <w:p w:rsidR="00481EA7" w:rsidRDefault="00481EA7" w:rsidP="0046369A">
      <w:pPr>
        <w:ind w:firstLine="708"/>
        <w:jc w:val="both"/>
        <w:rPr>
          <w:sz w:val="24"/>
        </w:rPr>
      </w:pPr>
      <w:r>
        <w:rPr>
          <w:sz w:val="24"/>
        </w:rPr>
        <w:t xml:space="preserve">Alla Regione Liguria non viene trasmessa copia del parere vincolante della Soprintendenza in quanto lo stesso non è pervenuto e l’Autorizzazione è stata rilasciata dopo </w:t>
      </w:r>
      <w:r w:rsidR="00EE62BD">
        <w:rPr>
          <w:sz w:val="24"/>
        </w:rPr>
        <w:t>il decorso dei 60 (sessanta) giorni dalla ricezione degli atti da parte della Soprintendenza, ai</w:t>
      </w:r>
      <w:r>
        <w:rPr>
          <w:sz w:val="24"/>
        </w:rPr>
        <w:t xml:space="preserve"> sensi dell’articolo 146, comma 9,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42/2004.</w:t>
      </w:r>
    </w:p>
    <w:p w:rsidR="0046369A" w:rsidRDefault="0046369A" w:rsidP="0046369A">
      <w:pPr>
        <w:ind w:firstLine="708"/>
        <w:jc w:val="both"/>
        <w:rPr>
          <w:sz w:val="24"/>
        </w:rPr>
      </w:pPr>
    </w:p>
    <w:p w:rsidR="0046369A" w:rsidRDefault="0046369A" w:rsidP="0046369A">
      <w:pPr>
        <w:ind w:firstLine="708"/>
        <w:jc w:val="both"/>
        <w:rPr>
          <w:sz w:val="24"/>
        </w:rPr>
      </w:pPr>
      <w:r>
        <w:rPr>
          <w:sz w:val="24"/>
        </w:rPr>
        <w:t>Distinti Saluti</w:t>
      </w:r>
    </w:p>
    <w:p w:rsidR="0046369A" w:rsidRDefault="0046369A" w:rsidP="0046369A">
      <w:pPr>
        <w:ind w:firstLine="708"/>
        <w:jc w:val="both"/>
        <w:rPr>
          <w:sz w:val="24"/>
        </w:rPr>
      </w:pPr>
    </w:p>
    <w:p w:rsidR="0046369A" w:rsidRDefault="0046369A" w:rsidP="0051651A">
      <w:pPr>
        <w:tabs>
          <w:tab w:val="center" w:pos="6804"/>
        </w:tabs>
        <w:jc w:val="both"/>
        <w:rPr>
          <w:sz w:val="24"/>
        </w:rPr>
      </w:pPr>
      <w:r>
        <w:rPr>
          <w:sz w:val="24"/>
        </w:rPr>
        <w:tab/>
        <w:t>IL RESPONSABILE DEL PROCEDIMENTO</w:t>
      </w:r>
    </w:p>
    <w:p w:rsidR="0046369A" w:rsidRPr="0046369A" w:rsidRDefault="0046369A" w:rsidP="0051651A">
      <w:pPr>
        <w:tabs>
          <w:tab w:val="center" w:pos="6804"/>
        </w:tabs>
        <w:jc w:val="both"/>
        <w:rPr>
          <w:sz w:val="24"/>
        </w:rPr>
      </w:pPr>
      <w:r>
        <w:rPr>
          <w:sz w:val="24"/>
        </w:rPr>
        <w:tab/>
        <w:t>(Ing. Paolo FERRARI)</w:t>
      </w:r>
    </w:p>
    <w:p w:rsidR="0046369A" w:rsidRP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ind w:left="1418" w:hanging="1418"/>
        <w:jc w:val="both"/>
        <w:rPr>
          <w:sz w:val="24"/>
        </w:rPr>
      </w:pPr>
    </w:p>
    <w:sectPr w:rsidR="0046369A" w:rsidSect="004F4A4D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C73" w:rsidRDefault="00662C73">
      <w:r>
        <w:separator/>
      </w:r>
    </w:p>
  </w:endnote>
  <w:endnote w:type="continuationSeparator" w:id="0">
    <w:p w:rsidR="00662C73" w:rsidRDefault="00662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A53B3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F816B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F816BB" w:rsidRDefault="00F816BB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6BB" w:rsidRDefault="00F816BB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F816BB" w:rsidRDefault="00F816BB">
    <w:pPr>
      <w:tabs>
        <w:tab w:val="left" w:pos="2694"/>
        <w:tab w:val="right" w:pos="9639"/>
      </w:tabs>
      <w:rPr>
        <w:sz w:val="18"/>
      </w:rPr>
    </w:pPr>
  </w:p>
  <w:p w:rsidR="00F816BB" w:rsidRDefault="00A53B3E">
    <w:pPr>
      <w:pStyle w:val="Pidipagina"/>
      <w:ind w:left="284" w:right="360"/>
    </w:pPr>
    <w:r w:rsidRPr="00A53B3E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F816BB" w:rsidRDefault="00F816BB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F816BB" w:rsidRDefault="00F816BB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F816BB" w:rsidRDefault="00F816BB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F816BB">
      <w:t xml:space="preserve">     Comune certificato:</w:t>
    </w:r>
  </w:p>
  <w:p w:rsidR="00F816BB" w:rsidRDefault="001767DE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16BB" w:rsidRDefault="00F816BB">
    <w:pPr>
      <w:pStyle w:val="Pidipagina"/>
      <w:ind w:left="284" w:right="360"/>
    </w:pPr>
  </w:p>
  <w:p w:rsidR="00F816BB" w:rsidRDefault="00F816BB">
    <w:pPr>
      <w:pStyle w:val="Pidipagina"/>
      <w:ind w:left="284" w:right="360"/>
    </w:pPr>
  </w:p>
  <w:p w:rsidR="00F816BB" w:rsidRDefault="00A53B3E">
    <w:pPr>
      <w:pStyle w:val="Pidipagina"/>
      <w:ind w:left="284" w:right="360"/>
      <w:jc w:val="right"/>
      <w:rPr>
        <w:sz w:val="16"/>
      </w:rPr>
    </w:pPr>
    <w:fldSimple w:instr=" FILENAME \* Upper\p  \* MERGEFORMAT ">
      <w:r w:rsidR="0046369A">
        <w:rPr>
          <w:noProof/>
          <w:sz w:val="16"/>
        </w:rPr>
        <w:t>DOCUMENTO2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C73" w:rsidRDefault="00662C73">
      <w:r>
        <w:separator/>
      </w:r>
    </w:p>
  </w:footnote>
  <w:footnote w:type="continuationSeparator" w:id="0">
    <w:p w:rsidR="00662C73" w:rsidRDefault="00662C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16BB"/>
    <w:rsid w:val="001767DE"/>
    <w:rsid w:val="00192755"/>
    <w:rsid w:val="00390564"/>
    <w:rsid w:val="0046369A"/>
    <w:rsid w:val="0047673A"/>
    <w:rsid w:val="00481EA7"/>
    <w:rsid w:val="0048214D"/>
    <w:rsid w:val="004F4A4D"/>
    <w:rsid w:val="00515B4A"/>
    <w:rsid w:val="0051651A"/>
    <w:rsid w:val="005225B7"/>
    <w:rsid w:val="00571811"/>
    <w:rsid w:val="0057599A"/>
    <w:rsid w:val="005F54E9"/>
    <w:rsid w:val="00662C73"/>
    <w:rsid w:val="00687DAA"/>
    <w:rsid w:val="007A5840"/>
    <w:rsid w:val="008A23CA"/>
    <w:rsid w:val="008F409A"/>
    <w:rsid w:val="00A53B3E"/>
    <w:rsid w:val="00AD19FB"/>
    <w:rsid w:val="00AE3F21"/>
    <w:rsid w:val="00AE6333"/>
    <w:rsid w:val="00CA7D9C"/>
    <w:rsid w:val="00D149FB"/>
    <w:rsid w:val="00D80AEC"/>
    <w:rsid w:val="00D9336C"/>
    <w:rsid w:val="00D97A57"/>
    <w:rsid w:val="00DD54A3"/>
    <w:rsid w:val="00E16864"/>
    <w:rsid w:val="00EE62BD"/>
    <w:rsid w:val="00F816BB"/>
    <w:rsid w:val="00FE0989"/>
    <w:rsid w:val="00FE6CA0"/>
    <w:rsid w:val="00FF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F4A4D"/>
  </w:style>
  <w:style w:type="paragraph" w:styleId="Titolo1">
    <w:name w:val="heading 1"/>
    <w:basedOn w:val="Normale"/>
    <w:next w:val="Normale"/>
    <w:qFormat/>
    <w:rsid w:val="004F4A4D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4F4A4D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4F4A4D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4F4A4D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4F4A4D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4F4A4D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4F4A4D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4F4A4D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4F4A4D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4F4A4D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4F4A4D"/>
  </w:style>
  <w:style w:type="paragraph" w:styleId="Intestazione">
    <w:name w:val="header"/>
    <w:basedOn w:val="Normale"/>
    <w:rsid w:val="004F4A4D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4F4A4D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4F4A4D"/>
    <w:rPr>
      <w:color w:val="0000FF"/>
      <w:u w:val="single"/>
    </w:rPr>
  </w:style>
  <w:style w:type="paragraph" w:styleId="Testofumetto">
    <w:name w:val="Balloon Text"/>
    <w:basedOn w:val="Normale"/>
    <w:semiHidden/>
    <w:rsid w:val="004F4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1102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3581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4</cp:revision>
  <cp:lastPrinted>2006-01-19T12:57:00Z</cp:lastPrinted>
  <dcterms:created xsi:type="dcterms:W3CDTF">2014-04-16T07:13:00Z</dcterms:created>
  <dcterms:modified xsi:type="dcterms:W3CDTF">2014-06-03T13:20:00Z</dcterms:modified>
</cp:coreProperties>
</file>