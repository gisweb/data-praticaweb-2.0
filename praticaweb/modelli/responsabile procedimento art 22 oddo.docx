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A53FF5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A53FF5" w:rsidRDefault="00A53FF5" w:rsidP="00A53FF5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 del [pratica.d_prot]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7B2453">
        <w:rPr>
          <w:sz w:val="22"/>
        </w:rPr>
        <w:t>Comunicazione per opere interne eseguite prima del 1° gennaio 2005 (art. 22 della Legge Regionale n. 16 del 06 giugno 2008)</w:t>
      </w:r>
      <w:r>
        <w:rPr>
          <w:sz w:val="22"/>
        </w:rPr>
        <w:t xml:space="preserve"> </w:t>
      </w:r>
      <w:r w:rsidR="00A53FF5">
        <w:rPr>
          <w:sz w:val="22"/>
        </w:rPr>
        <w:t xml:space="preserve">per </w:t>
      </w:r>
      <w:r w:rsidR="00A53FF5" w:rsidRPr="00C96DE3">
        <w:rPr>
          <w:sz w:val="22"/>
        </w:rPr>
        <w:t>[</w:t>
      </w:r>
      <w:proofErr w:type="spellStart"/>
      <w:r w:rsidR="00A53FF5" w:rsidRPr="00C96DE3">
        <w:rPr>
          <w:sz w:val="22"/>
        </w:rPr>
        <w:t>pratica.oggetto</w:t>
      </w:r>
      <w:proofErr w:type="spellEnd"/>
      <w:r w:rsidR="00A53FF5" w:rsidRPr="00C96DE3">
        <w:rPr>
          <w:sz w:val="22"/>
        </w:rPr>
        <w:t xml:space="preserve">] </w:t>
      </w:r>
      <w:r w:rsidR="00A53FF5">
        <w:rPr>
          <w:sz w:val="22"/>
        </w:rPr>
        <w:t xml:space="preserve">- </w:t>
      </w:r>
      <w:r w:rsidR="00A53FF5" w:rsidRPr="00C96DE3">
        <w:rPr>
          <w:sz w:val="22"/>
        </w:rPr>
        <w:t>[</w:t>
      </w:r>
      <w:proofErr w:type="spellStart"/>
      <w:r w:rsidR="00A53FF5" w:rsidRPr="00C96DE3">
        <w:rPr>
          <w:sz w:val="22"/>
        </w:rPr>
        <w:t>pratica.ubicazione</w:t>
      </w:r>
      <w:proofErr w:type="spellEnd"/>
      <w:r w:rsidR="00A53FF5" w:rsidRPr="00C96DE3">
        <w:rPr>
          <w:sz w:val="22"/>
        </w:rPr>
        <w:t>]</w:t>
      </w:r>
      <w:r w:rsidR="00A53FF5">
        <w:rPr>
          <w:sz w:val="22"/>
        </w:rPr>
        <w:t xml:space="preserve"> </w:t>
      </w:r>
      <w:r>
        <w:rPr>
          <w:sz w:val="22"/>
        </w:rPr>
        <w:t>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495445" w:rsidRDefault="00495445" w:rsidP="00495445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95445" w:rsidTr="00495445">
        <w:tc>
          <w:tcPr>
            <w:tcW w:w="2500" w:type="pct"/>
          </w:tcPr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95445" w:rsidTr="00495445">
        <w:tc>
          <w:tcPr>
            <w:tcW w:w="2500" w:type="pct"/>
          </w:tcPr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95445" w:rsidRDefault="004954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A53FF5" w:rsidRDefault="00A53FF5" w:rsidP="00A53FF5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7A6483">
        <w:rPr>
          <w:sz w:val="22"/>
        </w:rPr>
        <w:t>2</w:t>
      </w:r>
      <w:r w:rsidR="009D0478">
        <w:rPr>
          <w:sz w:val="22"/>
        </w:rPr>
        <w:t>2</w:t>
      </w:r>
      <w:r>
        <w:rPr>
          <w:sz w:val="22"/>
        </w:rPr>
        <w:t xml:space="preserve"> 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>, 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 ai sensi de</w:t>
      </w:r>
      <w:r w:rsidR="009D0478">
        <w:rPr>
          <w:sz w:val="22"/>
        </w:rPr>
        <w:t>ll’art. 2</w:t>
      </w:r>
      <w:r w:rsidR="007E4B9B">
        <w:rPr>
          <w:sz w:val="22"/>
        </w:rPr>
        <w:t>2</w:t>
      </w:r>
      <w:r w:rsidR="009D0478">
        <w:rPr>
          <w:sz w:val="22"/>
        </w:rPr>
        <w:t xml:space="preserve"> commi 1, 2 e 3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A53FF5" w:rsidRDefault="00A53FF5" w:rsidP="00A53FF5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Pr="00C96DE3">
        <w:rPr>
          <w:sz w:val="22"/>
        </w:rPr>
        <w:t>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Pr="00C96DE3">
        <w:rPr>
          <w:sz w:val="22"/>
        </w:rPr>
        <w:t>[</w:t>
      </w:r>
      <w:proofErr w:type="spellStart"/>
      <w:r w:rsidRPr="00C96DE3">
        <w:rPr>
          <w:sz w:val="22"/>
        </w:rPr>
        <w:t>pratica.numero</w:t>
      </w:r>
      <w:proofErr w:type="spellEnd"/>
      <w:r w:rsidRPr="00C96DE3">
        <w:rPr>
          <w:sz w:val="22"/>
        </w:rPr>
        <w:t>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Edilizia Privata 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495445">
        <w:rPr>
          <w:sz w:val="22"/>
        </w:rPr>
        <w:t>[</w:t>
      </w:r>
      <w:proofErr w:type="spellStart"/>
      <w:r w:rsidR="00495445">
        <w:rPr>
          <w:sz w:val="22"/>
        </w:rPr>
        <w:t>pratica.dirigente</w:t>
      </w:r>
      <w:proofErr w:type="spellEnd"/>
      <w:r w:rsidR="00495445">
        <w:rPr>
          <w:sz w:val="22"/>
        </w:rPr>
        <w:t>]</w:t>
      </w:r>
      <w:r>
        <w:rPr>
          <w:sz w:val="22"/>
        </w:rPr>
        <w:t xml:space="preserve">, il responsabile del Procedimento è il </w:t>
      </w:r>
      <w:r w:rsidR="00495445">
        <w:rPr>
          <w:sz w:val="22"/>
        </w:rPr>
        <w:t>[</w:t>
      </w:r>
      <w:proofErr w:type="spellStart"/>
      <w:r w:rsidR="00495445">
        <w:rPr>
          <w:sz w:val="22"/>
        </w:rPr>
        <w:t>pratica.rdp</w:t>
      </w:r>
      <w:proofErr w:type="spellEnd"/>
      <w:r w:rsidR="00495445">
        <w:rPr>
          <w:sz w:val="22"/>
        </w:rPr>
        <w:t>]</w:t>
      </w:r>
      <w:r>
        <w:rPr>
          <w:sz w:val="22"/>
        </w:rPr>
        <w:t>, istruttore direttivo tecnico del Servizio Edilizia Privata;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  <w:t>Distinti Saluti.</w:t>
      </w:r>
    </w:p>
    <w:p w:rsidR="00A53FF5" w:rsidRDefault="00A53FF5" w:rsidP="00A53FF5">
      <w:pPr>
        <w:jc w:val="both"/>
        <w:rPr>
          <w:sz w:val="22"/>
        </w:rPr>
      </w:pPr>
    </w:p>
    <w:p w:rsidR="00A53FF5" w:rsidRDefault="00A53FF5" w:rsidP="00A53FF5">
      <w:pPr>
        <w:jc w:val="both"/>
        <w:rPr>
          <w:sz w:val="22"/>
        </w:rPr>
      </w:pPr>
    </w:p>
    <w:p w:rsidR="00A53FF5" w:rsidRDefault="00A53FF5" w:rsidP="00A53FF5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501FB5">
        <w:rPr>
          <w:sz w:val="22"/>
        </w:rPr>
        <w:t>[data]</w:t>
      </w:r>
    </w:p>
    <w:p w:rsidR="00A53FF5" w:rsidRDefault="00A53FF5" w:rsidP="00A53FF5">
      <w:pPr>
        <w:jc w:val="both"/>
        <w:rPr>
          <w:sz w:val="22"/>
        </w:rPr>
      </w:pPr>
    </w:p>
    <w:p w:rsidR="00A53FF5" w:rsidRDefault="00A53FF5" w:rsidP="00A53FF5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A53FF5" w:rsidRPr="00A53FF5" w:rsidTr="00A53FF5">
        <w:tc>
          <w:tcPr>
            <w:tcW w:w="4889" w:type="dxa"/>
          </w:tcPr>
          <w:p w:rsidR="00A53FF5" w:rsidRPr="00A53FF5" w:rsidRDefault="00A53FF5" w:rsidP="00A53FF5">
            <w:pPr>
              <w:jc w:val="center"/>
              <w:rPr>
                <w:sz w:val="22"/>
              </w:rPr>
            </w:pPr>
            <w:r w:rsidRPr="00A53FF5">
              <w:rPr>
                <w:sz w:val="22"/>
              </w:rPr>
              <w:t>IL RESPONSABILE DEL PROCEDIMENTO</w:t>
            </w:r>
          </w:p>
          <w:p w:rsidR="00A53FF5" w:rsidRPr="00A53FF5" w:rsidRDefault="00501FB5" w:rsidP="00A53FF5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A53FF5" w:rsidRPr="00A53FF5" w:rsidRDefault="00A53FF5" w:rsidP="00A53FF5">
            <w:pPr>
              <w:jc w:val="center"/>
              <w:rPr>
                <w:sz w:val="22"/>
              </w:rPr>
            </w:pPr>
            <w:r w:rsidRPr="00A53FF5">
              <w:rPr>
                <w:sz w:val="22"/>
              </w:rPr>
              <w:t>IL DIRIGENTE SETTORE TERRITORIO</w:t>
            </w:r>
          </w:p>
          <w:p w:rsidR="00A53FF5" w:rsidRPr="00A53FF5" w:rsidRDefault="00501FB5" w:rsidP="00A53FF5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A53FF5" w:rsidRDefault="00A53FF5" w:rsidP="00A53FF5">
      <w:pPr>
        <w:jc w:val="both"/>
      </w:pPr>
    </w:p>
    <w:p w:rsidR="00A53FF5" w:rsidRDefault="00A53FF5" w:rsidP="00A53FF5">
      <w:pPr>
        <w:jc w:val="both"/>
      </w:pPr>
    </w:p>
    <w:p w:rsidR="00A53FF5" w:rsidRDefault="00A53FF5">
      <w:pPr>
        <w:jc w:val="both"/>
        <w:rPr>
          <w:sz w:val="22"/>
        </w:rPr>
      </w:pPr>
    </w:p>
    <w:sectPr w:rsidR="00A53FF5" w:rsidSect="009708E8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53FF5"/>
    <w:rsid w:val="000505EE"/>
    <w:rsid w:val="00086331"/>
    <w:rsid w:val="000B6F8C"/>
    <w:rsid w:val="0010492C"/>
    <w:rsid w:val="001C4499"/>
    <w:rsid w:val="001F2482"/>
    <w:rsid w:val="002607A8"/>
    <w:rsid w:val="00312F58"/>
    <w:rsid w:val="003136CB"/>
    <w:rsid w:val="0035065F"/>
    <w:rsid w:val="00495445"/>
    <w:rsid w:val="004C0FA8"/>
    <w:rsid w:val="004F76EE"/>
    <w:rsid w:val="00501FB5"/>
    <w:rsid w:val="005D65C4"/>
    <w:rsid w:val="00600241"/>
    <w:rsid w:val="006403F1"/>
    <w:rsid w:val="00664396"/>
    <w:rsid w:val="00723D43"/>
    <w:rsid w:val="00777CDB"/>
    <w:rsid w:val="007A6483"/>
    <w:rsid w:val="007B2453"/>
    <w:rsid w:val="007E4B9B"/>
    <w:rsid w:val="0082670E"/>
    <w:rsid w:val="008344EE"/>
    <w:rsid w:val="0088203A"/>
    <w:rsid w:val="008B630A"/>
    <w:rsid w:val="009708E8"/>
    <w:rsid w:val="009D0478"/>
    <w:rsid w:val="00A17199"/>
    <w:rsid w:val="00A53FF5"/>
    <w:rsid w:val="00A644FB"/>
    <w:rsid w:val="00C21068"/>
    <w:rsid w:val="00E26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708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A53F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art%2022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art 22 ODDO.dot</Template>
  <TotalTime>5</TotalTime>
  <Pages>1</Pages>
  <Words>239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2007-03-06T11:57:00Z</cp:lastPrinted>
  <dcterms:created xsi:type="dcterms:W3CDTF">2012-12-07T16:05:00Z</dcterms:created>
  <dcterms:modified xsi:type="dcterms:W3CDTF">2012-12-13T15:38:00Z</dcterms:modified>
</cp:coreProperties>
</file>