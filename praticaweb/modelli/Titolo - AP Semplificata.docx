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55" w:rsidRDefault="00E31655" w:rsidP="00E31655">
      <w:pPr>
        <w:pStyle w:val="Titoloprincipale"/>
        <w:tabs>
          <w:tab w:val="left" w:pos="9638"/>
        </w:tabs>
        <w:ind w:left="0" w:right="-1"/>
      </w:pPr>
      <w:r>
        <w:rPr>
          <w:noProof/>
        </w:rPr>
        <w:drawing>
          <wp:inline distT="0" distB="0" distL="114300" distR="114300" wp14:anchorId="19F11321" wp14:editId="5077A6C3">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E31655" w:rsidRPr="00F83EFF" w:rsidRDefault="00E31655" w:rsidP="00E31655">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E31655" w:rsidRPr="00F83EFF" w:rsidRDefault="00E31655" w:rsidP="00E31655">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E31655" w:rsidRPr="00E1024E" w:rsidRDefault="00E31655" w:rsidP="00E31655">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E31655" w:rsidTr="006E0DDD">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31655" w:rsidRDefault="00E31655" w:rsidP="006E0DDD">
            <w:pPr>
              <w:tabs>
                <w:tab w:val="left" w:pos="477"/>
              </w:tabs>
              <w:spacing w:line="360" w:lineRule="auto"/>
              <w:jc w:val="center"/>
              <w:rPr>
                <w:rFonts w:cs="Arial"/>
                <w:b/>
                <w:i/>
                <w:color w:val="000080"/>
              </w:rPr>
            </w:pPr>
          </w:p>
          <w:p w:rsidR="00E31655" w:rsidRDefault="00E31655" w:rsidP="006E0DDD">
            <w:pPr>
              <w:tabs>
                <w:tab w:val="left" w:pos="477"/>
              </w:tabs>
              <w:spacing w:line="360" w:lineRule="auto"/>
              <w:jc w:val="center"/>
              <w:rPr>
                <w:rFonts w:cs="Arial"/>
                <w:b/>
                <w:i/>
                <w:color w:val="000080"/>
              </w:rPr>
            </w:pPr>
            <w:r>
              <w:rPr>
                <w:rFonts w:cs="Arial"/>
                <w:b/>
                <w:i/>
                <w:color w:val="000080"/>
              </w:rPr>
              <w:t>AUTORIZZAZIONE PAESAGGISTICA</w:t>
            </w:r>
          </w:p>
          <w:p w:rsidR="00E31655" w:rsidRDefault="00E31655" w:rsidP="006E0DDD">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sidR="000805F1">
              <w:rPr>
                <w:rFonts w:cs="Arial"/>
                <w:i/>
                <w:color w:val="000080"/>
              </w:rPr>
              <w:t>rilasciat</w:t>
            </w:r>
            <w:r w:rsidR="00864166">
              <w:rPr>
                <w:rFonts w:cs="Arial"/>
                <w:i/>
                <w:color w:val="000080"/>
              </w:rPr>
              <w:t>a</w:t>
            </w:r>
            <w:bookmarkStart w:id="0" w:name="_GoBack"/>
            <w:bookmarkEnd w:id="0"/>
            <w:r w:rsidR="000805F1">
              <w:rPr>
                <w:rFonts w:cs="Arial"/>
                <w:i/>
                <w:color w:val="000080"/>
              </w:rPr>
              <w:t xml:space="preserve"> il</w:t>
            </w:r>
            <w:r>
              <w:rPr>
                <w:rFonts w:cs="Arial"/>
                <w:i/>
                <w:color w:val="000080"/>
              </w:rPr>
              <w:t xml:space="preserve"> __________________</w:t>
            </w:r>
          </w:p>
          <w:p w:rsidR="00E31655" w:rsidRDefault="00E31655" w:rsidP="006E0DDD">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E31655" w:rsidRDefault="00E31655" w:rsidP="006E0DDD">
            <w:pPr>
              <w:tabs>
                <w:tab w:val="left" w:pos="477"/>
              </w:tabs>
              <w:spacing w:line="360" w:lineRule="auto"/>
              <w:jc w:val="both"/>
              <w:rPr>
                <w:rFonts w:cs="Arial"/>
                <w:i/>
                <w:color w:val="000080"/>
              </w:rPr>
            </w:pPr>
          </w:p>
          <w:p w:rsidR="00E31655" w:rsidRDefault="00E31655" w:rsidP="006E0DDD">
            <w:pPr>
              <w:tabs>
                <w:tab w:val="left" w:pos="477"/>
              </w:tabs>
              <w:spacing w:line="360" w:lineRule="auto"/>
              <w:jc w:val="center"/>
              <w:rPr>
                <w:rFonts w:cs="Arial"/>
                <w:i/>
                <w:color w:val="000080"/>
                <w:sz w:val="22"/>
              </w:rPr>
            </w:pPr>
          </w:p>
          <w:p w:rsidR="00E31655" w:rsidRPr="00E1024E" w:rsidRDefault="00E31655" w:rsidP="006E0DDD">
            <w:pPr>
              <w:tabs>
                <w:tab w:val="left" w:pos="477"/>
              </w:tabs>
              <w:spacing w:line="360" w:lineRule="auto"/>
              <w:jc w:val="center"/>
              <w:rPr>
                <w:rFonts w:cs="Arial"/>
                <w:i/>
                <w:color w:val="000080"/>
                <w:sz w:val="22"/>
              </w:rPr>
            </w:pPr>
            <w:r w:rsidRPr="00E1024E">
              <w:rPr>
                <w:rFonts w:cs="Arial"/>
                <w:i/>
                <w:color w:val="000080"/>
                <w:sz w:val="22"/>
              </w:rPr>
              <w:t>Marca da bollo</w:t>
            </w:r>
            <w:r>
              <w:rPr>
                <w:rFonts w:cs="Arial"/>
                <w:i/>
                <w:color w:val="000080"/>
                <w:sz w:val="22"/>
              </w:rPr>
              <w:t xml:space="preserve"> </w:t>
            </w:r>
            <w:r w:rsidRPr="00E1024E">
              <w:rPr>
                <w:rFonts w:cs="Arial"/>
                <w:i/>
                <w:color w:val="000080"/>
                <w:sz w:val="22"/>
              </w:rPr>
              <w:t>16,00 €</w:t>
            </w:r>
          </w:p>
          <w:p w:rsidR="00E31655" w:rsidRDefault="00E31655" w:rsidP="006E0DDD">
            <w:pPr>
              <w:tabs>
                <w:tab w:val="left" w:pos="477"/>
              </w:tabs>
              <w:spacing w:line="360" w:lineRule="auto"/>
              <w:jc w:val="both"/>
              <w:rPr>
                <w:rFonts w:cs="Arial"/>
                <w:i/>
                <w:color w:val="000080"/>
                <w:sz w:val="16"/>
                <w:szCs w:val="16"/>
              </w:rPr>
            </w:pPr>
          </w:p>
        </w:tc>
      </w:tr>
    </w:tbl>
    <w:p w:rsidR="00E31655" w:rsidRPr="00F83EFF" w:rsidRDefault="00E31655" w:rsidP="00E31655">
      <w:pPr>
        <w:tabs>
          <w:tab w:val="left" w:pos="2694"/>
        </w:tabs>
        <w:spacing w:after="240" w:line="360" w:lineRule="auto"/>
        <w:jc w:val="right"/>
        <w:rPr>
          <w:rFonts w:cs="Arial"/>
          <w:sz w:val="16"/>
          <w:szCs w:val="16"/>
        </w:rPr>
      </w:pPr>
      <w:r>
        <w:rPr>
          <w:rFonts w:cs="Arial"/>
          <w:sz w:val="16"/>
          <w:szCs w:val="16"/>
        </w:rPr>
        <w:t>Diritti di Segreteria € 52,00</w:t>
      </w:r>
    </w:p>
    <w:p w:rsidR="00E31655" w:rsidRDefault="00E31655" w:rsidP="00E31655">
      <w:pPr>
        <w:tabs>
          <w:tab w:val="left" w:pos="2694"/>
        </w:tabs>
        <w:spacing w:after="240" w:line="360" w:lineRule="auto"/>
        <w:jc w:val="center"/>
        <w:rPr>
          <w:rFonts w:cs="Arial"/>
          <w:b/>
          <w:szCs w:val="24"/>
        </w:rPr>
      </w:pPr>
      <w:r>
        <w:rPr>
          <w:rFonts w:cs="Arial"/>
          <w:b/>
          <w:szCs w:val="24"/>
        </w:rPr>
        <w:t xml:space="preserve">IL DIRIGENTE </w:t>
      </w:r>
      <w:r w:rsidR="00816B8F">
        <w:rPr>
          <w:rFonts w:cs="Arial"/>
          <w:b/>
          <w:szCs w:val="24"/>
        </w:rPr>
        <w:t xml:space="preserve">DEL SETTORE </w:t>
      </w:r>
      <w:r w:rsidRPr="00F83EFF">
        <w:rPr>
          <w:rFonts w:cs="Arial"/>
          <w:b/>
          <w:szCs w:val="24"/>
        </w:rPr>
        <w:t>SERVIZI ALLE IMPRESE, AL TERRITORIO E SVILUPPO SOSTENIBILE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domanda in atti comunali prot. [protocollo] del [data_protocollo] inoltrata, ai sensi dell’art. 146 del D.Lgs. 22 gennaio 2004 n. 42, Codice dei Beni Culturali e del Paesaggio, da </w:t>
      </w:r>
      <w:r w:rsidR="00E31655" w:rsidRPr="00E31655">
        <w:rPr>
          <w:rFonts w:cs="Arial"/>
          <w:b/>
          <w:sz w:val="20"/>
        </w:rPr>
        <w:t xml:space="preserve">[elenco_richiedenti], </w:t>
      </w:r>
      <w:r w:rsidR="00E31655" w:rsidRPr="00E31655">
        <w:rPr>
          <w:rFonts w:cs="Arial"/>
          <w:sz w:val="20"/>
        </w:rPr>
        <w:t>nella persona del</w:t>
      </w:r>
      <w:r w:rsidR="00E31655" w:rsidRPr="00E31655">
        <w:rPr>
          <w:rFonts w:cs="Arial"/>
          <w:b/>
          <w:sz w:val="20"/>
        </w:rPr>
        <w:t xml:space="preserve"> [richiedenti.titolo] </w:t>
      </w:r>
      <w:r w:rsidR="00E31655">
        <w:rPr>
          <w:rFonts w:cs="Arial"/>
          <w:sz w:val="20"/>
        </w:rPr>
        <w:t xml:space="preserve">per lavori di </w:t>
      </w:r>
      <w:r w:rsidRPr="00E31655">
        <w:rPr>
          <w:rFonts w:cs="Arial"/>
          <w:sz w:val="20"/>
        </w:rPr>
        <w:t>[oggetto] in [ubicazione] su immobile catastalmente individuato come segue [elenco_ct]</w:t>
      </w:r>
      <w:r w:rsidR="00E31655">
        <w:rPr>
          <w:rFonts w:cs="Arial"/>
          <w:sz w:val="20"/>
        </w:rPr>
        <w:t>;</w:t>
      </w:r>
    </w:p>
    <w:p w:rsidR="00261334" w:rsidRPr="00E31655" w:rsidRDefault="0046303C" w:rsidP="00F77944">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Visti gli elaborati progettuali </w:t>
      </w:r>
      <w:r w:rsidR="00EC4486" w:rsidRPr="00970ADC">
        <w:rPr>
          <w:rFonts w:cs="Arial"/>
          <w:color w:val="FF0000"/>
          <w:sz w:val="20"/>
        </w:rPr>
        <w:t xml:space="preserve">digitali acquisiti telematicamente </w:t>
      </w:r>
      <w:r w:rsidRPr="00E31655">
        <w:rPr>
          <w:rFonts w:cs="Arial"/>
          <w:sz w:val="20"/>
        </w:rPr>
        <w:t xml:space="preserve">allegati alla suddetta istanza a firma </w:t>
      </w:r>
      <w:r w:rsidR="00F77944" w:rsidRPr="00F77944">
        <w:rPr>
          <w:rFonts w:cs="Arial"/>
          <w:sz w:val="20"/>
        </w:rPr>
        <w:t>[elenco_progettisti_completo]</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Viste le disposizioni contenute nella parte te</w:t>
      </w:r>
      <w:r w:rsidR="00E31655">
        <w:rPr>
          <w:rFonts w:cs="Arial"/>
          <w:sz w:val="20"/>
        </w:rPr>
        <w:t>rza titolo I del D.Lgs. 42/2004;</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D.P.R. </w:t>
      </w:r>
      <w:r w:rsidR="00816B8F">
        <w:rPr>
          <w:rFonts w:cs="Arial"/>
          <w:sz w:val="20"/>
        </w:rPr>
        <w:t>13</w:t>
      </w:r>
      <w:r w:rsidR="00816B8F" w:rsidRPr="00E31655">
        <w:rPr>
          <w:rFonts w:cs="Arial"/>
          <w:sz w:val="20"/>
        </w:rPr>
        <w:t xml:space="preserve"> </w:t>
      </w:r>
      <w:r w:rsidR="00816B8F">
        <w:rPr>
          <w:rFonts w:cs="Arial"/>
          <w:sz w:val="20"/>
        </w:rPr>
        <w:t>febbraio</w:t>
      </w:r>
      <w:r w:rsidR="00816B8F" w:rsidRPr="00E31655">
        <w:rPr>
          <w:rFonts w:cs="Arial"/>
          <w:sz w:val="20"/>
        </w:rPr>
        <w:t xml:space="preserve"> </w:t>
      </w:r>
      <w:r w:rsidRPr="00E31655">
        <w:rPr>
          <w:rFonts w:cs="Arial"/>
          <w:sz w:val="20"/>
        </w:rPr>
        <w:t>201</w:t>
      </w:r>
      <w:r w:rsidR="00816B8F">
        <w:rPr>
          <w:rFonts w:cs="Arial"/>
          <w:sz w:val="20"/>
        </w:rPr>
        <w:t>7</w:t>
      </w:r>
      <w:r w:rsidRPr="00E31655">
        <w:rPr>
          <w:rFonts w:cs="Arial"/>
          <w:sz w:val="20"/>
        </w:rPr>
        <w:t xml:space="preserve"> n</w:t>
      </w:r>
      <w:r w:rsidR="00E31655">
        <w:rPr>
          <w:rFonts w:cs="Arial"/>
          <w:sz w:val="20"/>
        </w:rPr>
        <w:t>.</w:t>
      </w:r>
      <w:r w:rsidRPr="00E31655">
        <w:rPr>
          <w:rFonts w:cs="Arial"/>
          <w:sz w:val="20"/>
        </w:rPr>
        <w:t xml:space="preserve">° </w:t>
      </w:r>
      <w:r w:rsidR="00816B8F">
        <w:rPr>
          <w:rFonts w:cs="Arial"/>
          <w:sz w:val="20"/>
        </w:rPr>
        <w:t>31</w:t>
      </w:r>
      <w:r w:rsidRPr="00E31655">
        <w:rPr>
          <w:rFonts w:cs="Arial"/>
          <w:sz w:val="20"/>
        </w:rPr>
        <w:t xml:space="preserve"> </w:t>
      </w:r>
      <w:r w:rsidR="00816B8F" w:rsidRPr="003660F0">
        <w:rPr>
          <w:rFonts w:cs="Arial"/>
          <w:i/>
          <w:sz w:val="20"/>
        </w:rPr>
        <w:t>“Regolamento recante individuazione degli interventi esclusi dall’autorizzazione paesaggistica o sottoposti a procedura autorizzatoria semplificata”</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Legge Regionale 6 giugno 2014 n. 13 </w:t>
      </w:r>
      <w:r w:rsidRPr="00E31655">
        <w:rPr>
          <w:rFonts w:cs="Arial"/>
          <w:i/>
          <w:sz w:val="20"/>
        </w:rPr>
        <w:t>"T</w:t>
      </w:r>
      <w:r w:rsidRPr="00E31655">
        <w:rPr>
          <w:rFonts w:cs="Arial"/>
          <w:bCs/>
          <w:i/>
          <w:iCs/>
          <w:sz w:val="20"/>
        </w:rPr>
        <w:t>esto Unico della normativa regionale in materia di paesaggio"</w:t>
      </w:r>
      <w:r w:rsidR="00816B8F">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Decreto del Direttore Generale Servizio Tutela del Paesaggio della </w:t>
      </w:r>
      <w:r w:rsidR="00E31655">
        <w:rPr>
          <w:rFonts w:cs="Arial"/>
          <w:sz w:val="20"/>
        </w:rPr>
        <w:t xml:space="preserve">Regione Liguria n. 589 in data </w:t>
      </w:r>
      <w:r w:rsidRPr="00E31655">
        <w:rPr>
          <w:rFonts w:cs="Arial"/>
          <w:sz w:val="20"/>
        </w:rPr>
        <w:t>30/12/2009 e sua integrazione con Decreto n. 22 del 26/01/2010 con il quale il Comune di Sanremo viene riconosciuto idoneo a proseguire l’esercizio delle funzioni subdelegate in materia di rilascio dell</w:t>
      </w:r>
      <w:r w:rsidR="00E31655">
        <w:rPr>
          <w:rFonts w:cs="Arial"/>
          <w:sz w:val="20"/>
        </w:rPr>
        <w:t>e autorizzazioni paesaggistiche;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Visto l’art. 107 del Decreto Legislativo 18 agosto 2000 n. 267 “</w:t>
      </w:r>
      <w:r w:rsidRPr="00E31655">
        <w:rPr>
          <w:rFonts w:cs="Arial"/>
          <w:i/>
          <w:sz w:val="20"/>
        </w:rPr>
        <w:t>Testo unico delle leggi sugli ordinamenti degli enti locali”</w:t>
      </w:r>
      <w:r w:rsidR="00E31655">
        <w:rPr>
          <w:rFonts w:cs="Arial"/>
          <w:sz w:val="20"/>
        </w:rPr>
        <w:t xml:space="preserve"> testo vigente;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relazione del responsabile del procedimento </w:t>
      </w:r>
      <w:r w:rsidRPr="00E31655">
        <w:rPr>
          <w:rFonts w:cs="Arial"/>
          <w:i/>
          <w:sz w:val="20"/>
        </w:rPr>
        <w:t>[responsabile_procedimento]</w:t>
      </w:r>
      <w:r w:rsidRPr="00E31655">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E31655">
      <w:pPr>
        <w:tabs>
          <w:tab w:val="left" w:pos="2694"/>
        </w:tabs>
        <w:spacing w:after="120" w:line="360" w:lineRule="auto"/>
        <w:jc w:val="both"/>
        <w:rPr>
          <w:rFonts w:cs="Arial"/>
          <w:sz w:val="20"/>
        </w:rPr>
      </w:pPr>
      <w:r>
        <w:rPr>
          <w:rFonts w:cs="Arial"/>
          <w:sz w:val="20"/>
        </w:rPr>
        <w:t>- La zona di intervento</w:t>
      </w:r>
      <w:r w:rsidR="0046303C">
        <w:rPr>
          <w:rFonts w:cs="Arial"/>
          <w:sz w:val="20"/>
        </w:rPr>
        <w:t xml:space="preserve"> è assoggettata a vincolo paesaggistico ai sensi del D. Lgs. n. 42/04 Parte III Titolo I ai sensi:</w:t>
      </w:r>
    </w:p>
    <w:p w:rsidR="00672A48" w:rsidRPr="00E31655" w:rsidRDefault="0046303C" w:rsidP="00E31655">
      <w:pPr>
        <w:pStyle w:val="Paragrafoelenco"/>
        <w:numPr>
          <w:ilvl w:val="0"/>
          <w:numId w:val="7"/>
        </w:numPr>
        <w:tabs>
          <w:tab w:val="left" w:pos="2694"/>
        </w:tabs>
        <w:spacing w:after="120" w:line="360" w:lineRule="auto"/>
        <w:jc w:val="both"/>
        <w:rPr>
          <w:rFonts w:cs="Arial"/>
          <w:b/>
          <w:i/>
          <w:sz w:val="20"/>
        </w:rPr>
      </w:pPr>
      <w:r w:rsidRPr="00E31655">
        <w:rPr>
          <w:rFonts w:cs="Arial"/>
          <w:b/>
          <w:i/>
          <w:sz w:val="20"/>
        </w:rPr>
        <w:t>[elenco_zone_vincoli_ambientali]</w:t>
      </w:r>
      <w:r w:rsid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Non ricorrono i presupposti per l’applicazione dell’art. 149 comma 1 del D. Lgs.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lastRenderedPageBreak/>
        <w:t>- Sotto il profilo paesaggistico trattasi di opere riconducibili nella competenza autorizzativa comunale a norma dell’art. 9 comma 1 lett. a)</w:t>
      </w:r>
      <w:r w:rsidR="00E31655">
        <w:rPr>
          <w:rFonts w:cs="Arial"/>
          <w:sz w:val="20"/>
        </w:rPr>
        <w:t xml:space="preserve"> della Legge Regionale 13/2014;</w:t>
      </w:r>
    </w:p>
    <w:p w:rsidR="00672A48" w:rsidRDefault="0046303C">
      <w:pPr>
        <w:spacing w:after="120" w:line="360" w:lineRule="auto"/>
        <w:jc w:val="both"/>
        <w:rPr>
          <w:rFonts w:cs="Arial"/>
          <w:sz w:val="20"/>
        </w:rPr>
      </w:pPr>
      <w:r>
        <w:rPr>
          <w:rFonts w:cs="Arial"/>
          <w:sz w:val="20"/>
        </w:rPr>
        <w:t>- L’intervento risulta assoggettato a procedimento</w:t>
      </w:r>
      <w:r w:rsidR="00816B8F">
        <w:rPr>
          <w:rFonts w:cs="Arial"/>
          <w:sz w:val="20"/>
        </w:rPr>
        <w:t xml:space="preserve"> semplificato di cui al D.P.R. 31</w:t>
      </w:r>
      <w:r>
        <w:rPr>
          <w:rFonts w:cs="Arial"/>
          <w:sz w:val="20"/>
        </w:rPr>
        <w:t>/201</w:t>
      </w:r>
      <w:r w:rsidR="00816B8F">
        <w:rPr>
          <w:rFonts w:cs="Arial"/>
          <w:sz w:val="20"/>
        </w:rPr>
        <w:t>7</w:t>
      </w:r>
      <w:r>
        <w:rPr>
          <w:rFonts w:cs="Arial"/>
          <w:sz w:val="20"/>
        </w:rPr>
        <w:t xml:space="preserve"> in quanto ri</w:t>
      </w:r>
      <w:r w:rsidR="00E31655">
        <w:rPr>
          <w:rFonts w:cs="Arial"/>
          <w:sz w:val="20"/>
        </w:rPr>
        <w:t xml:space="preserve">entra </w:t>
      </w:r>
      <w:r w:rsidR="00816B8F">
        <w:rPr>
          <w:rFonts w:cs="Arial"/>
          <w:sz w:val="20"/>
        </w:rPr>
        <w:t>nell’elenco di cui all’allegato “B”</w:t>
      </w:r>
      <w:r w:rsidR="00E31655">
        <w:rPr>
          <w:rFonts w:cs="Arial"/>
          <w:sz w:val="20"/>
        </w:rPr>
        <w:t>;</w:t>
      </w:r>
    </w:p>
    <w:p w:rsidR="00B441A0" w:rsidRDefault="00B441A0" w:rsidP="00B441A0">
      <w:pPr>
        <w:spacing w:afterAutospacing="1" w:line="360" w:lineRule="auto"/>
        <w:jc w:val="both"/>
        <w:rPr>
          <w:rFonts w:cs="Arial"/>
          <w:sz w:val="20"/>
        </w:rPr>
      </w:pPr>
      <w:r>
        <w:rPr>
          <w:rFonts w:cs="Arial"/>
          <w:sz w:val="20"/>
        </w:rPr>
        <w:t xml:space="preserve">Acquisiti i seguenti Pareri della </w:t>
      </w:r>
      <w:r w:rsidRPr="00E74C9E">
        <w:rPr>
          <w:rFonts w:cs="Arial"/>
          <w:b/>
          <w:sz w:val="20"/>
        </w:rPr>
        <w:t>Commissione Locale per il Paesaggio</w:t>
      </w:r>
      <w:r>
        <w:rPr>
          <w:rFonts w:cs="Arial"/>
          <w:sz w:val="20"/>
        </w:rPr>
        <w:t>:</w:t>
      </w:r>
    </w:p>
    <w:p w:rsidR="00B441A0" w:rsidRPr="00B441A0" w:rsidRDefault="00B441A0" w:rsidP="00B441A0">
      <w:pPr>
        <w:pStyle w:val="Paragrafoelenco"/>
        <w:numPr>
          <w:ilvl w:val="0"/>
          <w:numId w:val="9"/>
        </w:numPr>
        <w:spacing w:afterAutospacing="1" w:line="360" w:lineRule="auto"/>
        <w:jc w:val="both"/>
        <w:rPr>
          <w:rFonts w:cs="Arial"/>
          <w:b/>
          <w:i/>
          <w:sz w:val="20"/>
        </w:rPr>
      </w:pPr>
      <w:r w:rsidRPr="00B441A0">
        <w:rPr>
          <w:rFonts w:cs="Arial"/>
          <w:sz w:val="20"/>
        </w:rPr>
        <w:t xml:space="preserve">in data [data_rilascio_clp] numero [numero_parere_clp] che recita: </w:t>
      </w:r>
      <w:r w:rsidRPr="00B441A0">
        <w:rPr>
          <w:rFonts w:cs="Arial"/>
          <w:b/>
          <w:i/>
          <w:sz w:val="20"/>
        </w:rPr>
        <w:t xml:space="preserve">“[testo_clp]” </w:t>
      </w:r>
      <w:bookmarkStart w:id="1" w:name="_GoBack1"/>
      <w:r w:rsidRPr="00B441A0">
        <w:rPr>
          <w:rFonts w:cs="Arial"/>
          <w:b/>
          <w:i/>
          <w:sz w:val="20"/>
        </w:rPr>
        <w:t>[onshow;block=begin;when [con_prescr_clp]=1]</w:t>
      </w:r>
      <w:r w:rsidRPr="00B441A0">
        <w:rPr>
          <w:rFonts w:cs="Arial"/>
          <w:sz w:val="20"/>
        </w:rPr>
        <w:t xml:space="preserve"> con le seguenti prescrizioni </w:t>
      </w:r>
      <w:r w:rsidRPr="00B441A0">
        <w:rPr>
          <w:rFonts w:cs="Arial"/>
          <w:b/>
          <w:i/>
          <w:sz w:val="20"/>
        </w:rPr>
        <w:t>“[prescrizioni_clp][onshow;block=end]”</w:t>
      </w:r>
      <w:r w:rsidRPr="00B441A0">
        <w:rPr>
          <w:rFonts w:cs="Arial"/>
          <w:i/>
          <w:sz w:val="20"/>
        </w:rPr>
        <w:t>;</w:t>
      </w:r>
    </w:p>
    <w:p w:rsidR="00B441A0" w:rsidRPr="00B441A0" w:rsidRDefault="00B441A0" w:rsidP="00B441A0">
      <w:pPr>
        <w:pStyle w:val="Paragrafoelenco"/>
        <w:numPr>
          <w:ilvl w:val="0"/>
          <w:numId w:val="9"/>
        </w:numPr>
        <w:shd w:val="clear" w:color="auto" w:fill="FFFFFF"/>
        <w:tabs>
          <w:tab w:val="left" w:pos="2694"/>
        </w:tabs>
        <w:spacing w:afterAutospacing="1" w:line="360" w:lineRule="auto"/>
        <w:jc w:val="both"/>
        <w:rPr>
          <w:rFonts w:cs="Arial"/>
          <w:b/>
          <w:i/>
          <w:sz w:val="20"/>
        </w:rPr>
      </w:pPr>
      <w:r w:rsidRPr="00B441A0">
        <w:rPr>
          <w:rFonts w:cs="Arial"/>
          <w:i/>
          <w:sz w:val="20"/>
        </w:rPr>
        <w:t>in data [data_rilascio_clpr] numero [numero_parere_clpr] che recita:</w:t>
      </w:r>
      <w:r w:rsidRPr="00B441A0">
        <w:rPr>
          <w:rFonts w:cs="Arial"/>
          <w:b/>
          <w:i/>
          <w:sz w:val="20"/>
        </w:rPr>
        <w:t xml:space="preserve"> “[testo_clpr]” [onshow;block=begin;when [con_prescr_clpr]=1] </w:t>
      </w:r>
      <w:bookmarkStart w:id="2" w:name="_GoBack113"/>
      <w:bookmarkEnd w:id="2"/>
      <w:r w:rsidRPr="00B441A0">
        <w:rPr>
          <w:rFonts w:cs="Arial"/>
          <w:i/>
          <w:sz w:val="20"/>
        </w:rPr>
        <w:t>con le seguenti prescrizioni</w:t>
      </w:r>
      <w:r w:rsidRPr="00B441A0">
        <w:rPr>
          <w:rFonts w:cs="Arial"/>
          <w:b/>
          <w:i/>
          <w:sz w:val="20"/>
        </w:rPr>
        <w:t xml:space="preserve"> “[prescrizioni_clpr]</w:t>
      </w:r>
      <w:bookmarkStart w:id="3" w:name="__DdeLink__453_951083313"/>
      <w:r w:rsidRPr="00B441A0">
        <w:rPr>
          <w:rFonts w:cs="Arial"/>
          <w:b/>
          <w:i/>
          <w:sz w:val="20"/>
        </w:rPr>
        <w:t>[onshow;block=end]</w:t>
      </w:r>
      <w:bookmarkEnd w:id="3"/>
      <w:r w:rsidRPr="00B441A0">
        <w:rPr>
          <w:rFonts w:cs="Arial"/>
          <w:b/>
          <w:i/>
          <w:sz w:val="20"/>
        </w:rPr>
        <w:t>”</w:t>
      </w:r>
      <w:r w:rsidRPr="00B441A0">
        <w:rPr>
          <w:rFonts w:cs="Arial"/>
          <w:i/>
          <w:sz w:val="20"/>
        </w:rPr>
        <w:t>;</w:t>
      </w:r>
    </w:p>
    <w:p w:rsidR="00B441A0" w:rsidRPr="00B441A0" w:rsidRDefault="00B441A0" w:rsidP="00B441A0">
      <w:pPr>
        <w:pStyle w:val="Paragrafoelenco"/>
        <w:numPr>
          <w:ilvl w:val="0"/>
          <w:numId w:val="9"/>
        </w:numPr>
        <w:spacing w:afterAutospacing="1" w:line="360" w:lineRule="auto"/>
        <w:jc w:val="both"/>
        <w:rPr>
          <w:rFonts w:cs="Arial"/>
          <w:b/>
          <w:i/>
          <w:sz w:val="20"/>
        </w:rPr>
      </w:pPr>
      <w:r w:rsidRPr="00B441A0">
        <w:rPr>
          <w:rFonts w:cs="Arial"/>
          <w:i/>
          <w:iCs/>
          <w:sz w:val="20"/>
        </w:rPr>
        <w:t>in data [data_rilascio_clps] numero [numero_parere_clps] che recita:</w:t>
      </w:r>
      <w:r w:rsidRPr="00B441A0">
        <w:rPr>
          <w:rFonts w:cs="Arial"/>
          <w:b/>
          <w:i/>
          <w:sz w:val="20"/>
        </w:rPr>
        <w:t xml:space="preserve"> “[testo_clps]” [onshow;block=begin;when [con_prescr_clps]=1] </w:t>
      </w:r>
      <w:bookmarkStart w:id="4" w:name="_GoBack114"/>
      <w:bookmarkEnd w:id="4"/>
      <w:r w:rsidRPr="00B441A0">
        <w:rPr>
          <w:rFonts w:cs="Arial"/>
          <w:i/>
          <w:sz w:val="20"/>
        </w:rPr>
        <w:t>con le seguenti prescrizioni</w:t>
      </w:r>
      <w:r w:rsidRPr="00B441A0">
        <w:rPr>
          <w:rFonts w:cs="Arial"/>
          <w:b/>
          <w:i/>
          <w:sz w:val="20"/>
        </w:rPr>
        <w:t xml:space="preserve"> “[prescrizioni_clps][onshow;block=end]”</w:t>
      </w:r>
      <w:r w:rsidRPr="00B441A0">
        <w:rPr>
          <w:rFonts w:cs="Arial"/>
          <w:i/>
          <w:sz w:val="20"/>
        </w:rPr>
        <w:t>;</w:t>
      </w:r>
    </w:p>
    <w:bookmarkEnd w:id="1"/>
    <w:p w:rsidR="00672A48" w:rsidRDefault="0046303C">
      <w:pPr>
        <w:spacing w:after="120" w:line="360" w:lineRule="auto"/>
        <w:jc w:val="both"/>
        <w:rPr>
          <w:rFonts w:cs="Arial"/>
          <w:sz w:val="20"/>
        </w:rPr>
      </w:pPr>
      <w:r>
        <w:rPr>
          <w:rFonts w:cs="Arial"/>
          <w:sz w:val="20"/>
        </w:rPr>
        <w:t xml:space="preserve">Preso atto dell’invio della documentazione tecnica con nota n. prot. </w:t>
      </w:r>
      <w:r w:rsidRPr="00222717">
        <w:rPr>
          <w:rFonts w:cs="Arial"/>
          <w:sz w:val="20"/>
        </w:rPr>
        <w:t>[protocollo_richiesta_sbap]</w:t>
      </w:r>
      <w:r w:rsidR="00E31655">
        <w:rPr>
          <w:rFonts w:cs="Arial"/>
          <w:sz w:val="20"/>
        </w:rPr>
        <w:t xml:space="preserve"> del </w:t>
      </w:r>
      <w:r w:rsidRPr="00222717">
        <w:rPr>
          <w:rFonts w:cs="Arial"/>
          <w:sz w:val="20"/>
        </w:rPr>
        <w:t>[data_richiesta_sbap]</w:t>
      </w:r>
      <w:r>
        <w:rPr>
          <w:rFonts w:cs="Arial"/>
          <w:sz w:val="20"/>
        </w:rPr>
        <w:t xml:space="preserve"> alla </w:t>
      </w:r>
      <w:r w:rsidR="00797D31">
        <w:rPr>
          <w:rFonts w:cs="Arial"/>
          <w:sz w:val="20"/>
        </w:rPr>
        <w:t xml:space="preserve">Soprintendenza Archeologia, Belle Arti e Paesaggio della Liguria </w:t>
      </w:r>
      <w:r>
        <w:rPr>
          <w:rFonts w:cs="Arial"/>
          <w:sz w:val="20"/>
        </w:rPr>
        <w:t>ai sensi del comma 7 art. 146 del D.Lgs. 42/2004 per l’acquisizione del parere vincolante di cui ai commi 5 e 8 dello stesso articolo.</w:t>
      </w:r>
    </w:p>
    <w:p w:rsidR="00760930" w:rsidRDefault="00760930" w:rsidP="00760930">
      <w:pPr>
        <w:spacing w:after="120" w:line="360" w:lineRule="auto"/>
        <w:jc w:val="both"/>
        <w:rPr>
          <w:rFonts w:cs="Arial"/>
          <w:sz w:val="20"/>
        </w:rPr>
      </w:pPr>
      <w:r>
        <w:rPr>
          <w:rFonts w:cs="Arial"/>
          <w:sz w:val="20"/>
        </w:rPr>
        <w:t xml:space="preserve">Acquisito il </w:t>
      </w:r>
      <w:r w:rsidRPr="005B437C">
        <w:rPr>
          <w:rFonts w:cs="Arial"/>
          <w:b/>
          <w:sz w:val="20"/>
          <w:u w:val="single"/>
        </w:rPr>
        <w:t>parere vincolante</w:t>
      </w:r>
      <w:r>
        <w:rPr>
          <w:rFonts w:cs="Arial"/>
          <w:sz w:val="20"/>
        </w:rPr>
        <w:t xml:space="preserve"> della </w:t>
      </w:r>
      <w:r w:rsidR="00BE053A" w:rsidRPr="00E74C9E">
        <w:rPr>
          <w:rFonts w:cs="Arial"/>
          <w:b/>
          <w:sz w:val="20"/>
        </w:rPr>
        <w:t>Soprintendenza Archeologia, Belle Arti e Paesaggio della Liguria</w:t>
      </w:r>
      <w:r w:rsidR="00BE053A">
        <w:rPr>
          <w:rFonts w:cs="Arial"/>
          <w:sz w:val="20"/>
        </w:rPr>
        <w:t xml:space="preserve"> </w:t>
      </w:r>
      <w:r>
        <w:rPr>
          <w:rFonts w:cs="Arial"/>
          <w:sz w:val="20"/>
        </w:rPr>
        <w:t xml:space="preserve">con nota n. [protocollo_rilascio_sbap] in data [data_rilascio_sbap] in atti comunali in data [data_ricezione_sbap] prot. [protocollo_ricezione_sbap] sulla compatibilità paesaggistica dell’intervento; </w:t>
      </w:r>
      <w:r w:rsidRPr="005645E7">
        <w:rPr>
          <w:rFonts w:cs="Arial"/>
          <w:b/>
          <w:sz w:val="20"/>
        </w:rPr>
        <w:t>[onshow;block=begin;when [sbap_conprescrizioni]=1]</w:t>
      </w:r>
      <w:r>
        <w:rPr>
          <w:rFonts w:cs="Arial"/>
          <w:sz w:val="20"/>
        </w:rPr>
        <w:t xml:space="preserve"> </w:t>
      </w:r>
      <w:bookmarkStart w:id="5" w:name="_GoBack111"/>
      <w:bookmarkEnd w:id="5"/>
      <w:r>
        <w:rPr>
          <w:rFonts w:cs="Arial"/>
          <w:sz w:val="20"/>
        </w:rPr>
        <w:t xml:space="preserve">con le seguenti prescrizioni </w:t>
      </w:r>
      <w:r w:rsidRPr="005645E7">
        <w:rPr>
          <w:rFonts w:cs="Arial"/>
          <w:b/>
          <w:i/>
          <w:sz w:val="20"/>
        </w:rPr>
        <w:t>[prescrizioni_sbap][onshow;block=end].</w:t>
      </w:r>
    </w:p>
    <w:p w:rsidR="00672A48" w:rsidRDefault="0046303C">
      <w:pPr>
        <w:spacing w:after="120" w:line="360" w:lineRule="auto"/>
        <w:jc w:val="both"/>
        <w:rPr>
          <w:rFonts w:cs="Arial"/>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[data_rilascio_clp]</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 xml:space="preserve">L’Autorizzazione Paesaggistica a </w:t>
      </w:r>
    </w:p>
    <w:p w:rsidR="00E31655" w:rsidRPr="00E31655" w:rsidRDefault="00E31655" w:rsidP="00E31655">
      <w:pPr>
        <w:pStyle w:val="Paragrafoelenco"/>
        <w:numPr>
          <w:ilvl w:val="0"/>
          <w:numId w:val="8"/>
        </w:numPr>
        <w:tabs>
          <w:tab w:val="left" w:pos="2694"/>
        </w:tabs>
        <w:spacing w:after="120" w:line="360" w:lineRule="auto"/>
        <w:jc w:val="both"/>
        <w:rPr>
          <w:rFonts w:cs="Arial"/>
          <w:b/>
          <w:i/>
          <w:sz w:val="20"/>
        </w:rPr>
      </w:pPr>
      <w:r w:rsidRPr="00E31655">
        <w:rPr>
          <w:rFonts w:cs="Arial"/>
          <w:b/>
          <w:i/>
          <w:sz w:val="20"/>
        </w:rPr>
        <w:t xml:space="preserve">[elenco_richiedenti], </w:t>
      </w:r>
      <w:r w:rsidRPr="00E31655">
        <w:rPr>
          <w:rFonts w:cs="Arial"/>
          <w:i/>
          <w:sz w:val="20"/>
        </w:rPr>
        <w:t>nella persona del</w:t>
      </w:r>
      <w:r w:rsidRPr="00E31655">
        <w:rPr>
          <w:rFonts w:cs="Arial"/>
          <w:b/>
          <w:i/>
          <w:sz w:val="20"/>
        </w:rPr>
        <w:t xml:space="preserve"> [richiedenti.titolo];</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i seguenti elaborati</w:t>
      </w:r>
      <w:r w:rsidR="00EC4486" w:rsidRPr="00EC4486">
        <w:rPr>
          <w:rFonts w:cs="Arial"/>
          <w:color w:val="FF0000"/>
          <w:sz w:val="20"/>
        </w:rPr>
        <w:t xml:space="preserve"> </w:t>
      </w:r>
      <w:r w:rsidR="00EC4486" w:rsidRPr="00970ADC">
        <w:rPr>
          <w:rFonts w:cs="Arial"/>
          <w:color w:val="FF0000"/>
          <w:sz w:val="20"/>
        </w:rPr>
        <w:t>prodotti in formato digitale</w:t>
      </w:r>
      <w:r w:rsidR="00EC4486">
        <w:rPr>
          <w:rFonts w:cs="Arial"/>
          <w:sz w:val="20"/>
        </w:rPr>
        <w:t>:</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E31655" w:rsidRPr="00A61E76" w:rsidRDefault="00E31655" w:rsidP="00E31655">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02 -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 xml:space="preserve">debitamente vistati, sono allegati al presente Provvedimento di cui </w:t>
      </w:r>
      <w:r w:rsidR="00EC4486">
        <w:rPr>
          <w:rFonts w:cs="Arial"/>
          <w:sz w:val="20"/>
        </w:rPr>
        <w:t xml:space="preserve"> costituiscono parte integrante </w:t>
      </w:r>
      <w:r w:rsidR="00EC4486" w:rsidRPr="00970ADC">
        <w:rPr>
          <w:rFonts w:cs="Arial"/>
          <w:color w:val="FF0000"/>
          <w:sz w:val="20"/>
        </w:rPr>
        <w:t xml:space="preserve">/ acquisiti telematicamente con </w:t>
      </w:r>
      <w:r w:rsidR="00EC4486" w:rsidRPr="00970ADC">
        <w:rPr>
          <w:rFonts w:cs="Arial"/>
          <w:b/>
          <w:color w:val="FF0000"/>
          <w:sz w:val="20"/>
        </w:rPr>
        <w:t>prot. [protocollo] del [data_protocollo]</w:t>
      </w:r>
      <w:r w:rsidR="00EC4486" w:rsidRPr="00970ADC">
        <w:rPr>
          <w:rFonts w:cs="Arial"/>
          <w:color w:val="FF0000"/>
          <w:sz w:val="20"/>
        </w:rPr>
        <w:t>, di cui costituiscono parte integrante del presente Provvedimento.</w:t>
      </w:r>
    </w:p>
    <w:p w:rsidR="00672A48" w:rsidRDefault="0046303C">
      <w:pPr>
        <w:numPr>
          <w:ilvl w:val="0"/>
          <w:numId w:val="1"/>
        </w:numPr>
        <w:tabs>
          <w:tab w:val="left" w:pos="2694"/>
        </w:tabs>
        <w:spacing w:after="120" w:line="360" w:lineRule="auto"/>
        <w:jc w:val="both"/>
        <w:rPr>
          <w:rFonts w:cs="Arial"/>
          <w:sz w:val="20"/>
        </w:rPr>
      </w:pPr>
      <w:r>
        <w:rPr>
          <w:rFonts w:cs="Arial"/>
          <w:sz w:val="20"/>
        </w:rPr>
        <w:t>La presente autorizzazione ai sensi dell’art. 146 del D. Lgs.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 xml:space="preserve">è stata trasmessa alla </w:t>
      </w:r>
      <w:r w:rsidR="006A38D3">
        <w:rPr>
          <w:rFonts w:cs="Arial"/>
          <w:sz w:val="20"/>
        </w:rPr>
        <w:t>Soprintendenza Archeologia, Belle Arti e Paesaggio della Liguria</w:t>
      </w:r>
      <w:r>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31655" w:rsidRPr="000304B6" w:rsidRDefault="00E31655" w:rsidP="00E31655">
            <w:pPr>
              <w:jc w:val="center"/>
              <w:rPr>
                <w:rFonts w:cs="Arial"/>
                <w:b/>
                <w:sz w:val="20"/>
              </w:rPr>
            </w:pPr>
            <w:r>
              <w:rPr>
                <w:rFonts w:cs="Arial"/>
                <w:b/>
                <w:sz w:val="20"/>
              </w:rPr>
              <w:t>IL DIRIGENTE</w:t>
            </w:r>
          </w:p>
          <w:p w:rsidR="00E31655" w:rsidRDefault="00E31655" w:rsidP="00E31655">
            <w:pPr>
              <w:jc w:val="center"/>
              <w:rPr>
                <w:rFonts w:cs="Arial"/>
                <w:i/>
                <w:sz w:val="20"/>
              </w:rPr>
            </w:pPr>
            <w:r>
              <w:rPr>
                <w:rFonts w:cs="Arial"/>
                <w:i/>
                <w:sz w:val="20"/>
              </w:rPr>
              <w:t>[dirigente]</w:t>
            </w:r>
          </w:p>
          <w:p w:rsidR="00672A48" w:rsidRDefault="00E31655" w:rsidP="00E31655">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footerReference w:type="default" r:id="rId9"/>
      <w:footerReference w:type="first" r:id="rId10"/>
      <w:pgSz w:w="11906" w:h="16838"/>
      <w:pgMar w:top="709" w:right="1134" w:bottom="851" w:left="1134" w:header="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48" w:rsidRDefault="00C50C48">
      <w:r>
        <w:separator/>
      </w:r>
    </w:p>
  </w:endnote>
  <w:endnote w:type="continuationSeparator" w:id="0">
    <w:p w:rsidR="00C50C48" w:rsidRDefault="00C50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64166">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64166">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64166">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864166">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48" w:rsidRDefault="00C50C48">
      <w:r>
        <w:separator/>
      </w:r>
    </w:p>
  </w:footnote>
  <w:footnote w:type="continuationSeparator" w:id="0">
    <w:p w:rsidR="00C50C48" w:rsidRDefault="00C50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520DC4"/>
    <w:multiLevelType w:val="hybridMultilevel"/>
    <w:tmpl w:val="B3042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8CD1900"/>
    <w:multiLevelType w:val="hybridMultilevel"/>
    <w:tmpl w:val="75305820"/>
    <w:lvl w:ilvl="0" w:tplc="48E26ED8">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E417DB7"/>
    <w:multiLevelType w:val="hybridMultilevel"/>
    <w:tmpl w:val="4FA00A8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805F1"/>
    <w:rsid w:val="00222717"/>
    <w:rsid w:val="00261334"/>
    <w:rsid w:val="002B0978"/>
    <w:rsid w:val="002B3B14"/>
    <w:rsid w:val="0046303C"/>
    <w:rsid w:val="005936E7"/>
    <w:rsid w:val="005B437C"/>
    <w:rsid w:val="00672A48"/>
    <w:rsid w:val="006A38D3"/>
    <w:rsid w:val="00701D87"/>
    <w:rsid w:val="00706102"/>
    <w:rsid w:val="00760930"/>
    <w:rsid w:val="00797D31"/>
    <w:rsid w:val="00810AB4"/>
    <w:rsid w:val="00816B8F"/>
    <w:rsid w:val="00864166"/>
    <w:rsid w:val="009E4CDF"/>
    <w:rsid w:val="00A51C0D"/>
    <w:rsid w:val="00B441A0"/>
    <w:rsid w:val="00BE053A"/>
    <w:rsid w:val="00C50C48"/>
    <w:rsid w:val="00D907FF"/>
    <w:rsid w:val="00E31655"/>
    <w:rsid w:val="00E74C9E"/>
    <w:rsid w:val="00EC4486"/>
    <w:rsid w:val="00F77944"/>
    <w:rsid w:val="00FB52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937</Words>
  <Characters>5341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10</cp:revision>
  <cp:lastPrinted>2010-03-08T11:14:00Z</cp:lastPrinted>
  <dcterms:created xsi:type="dcterms:W3CDTF">2017-03-06T08:50:00Z</dcterms:created>
  <dcterms:modified xsi:type="dcterms:W3CDTF">2018-01-16T08:53:00Z</dcterms:modified>
  <dc:language>it-IT</dc:language>
</cp:coreProperties>
</file>