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DE" w:rsidRDefault="00CE23FC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DE" w:rsidRDefault="008D33DE"/>
    <w:p w:rsidR="008D33DE" w:rsidRDefault="008D33DE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8D33DE" w:rsidRDefault="008D33DE">
      <w:pPr>
        <w:jc w:val="center"/>
        <w:rPr>
          <w:sz w:val="16"/>
        </w:rPr>
      </w:pPr>
    </w:p>
    <w:p w:rsidR="008D33DE" w:rsidRDefault="008D33DE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8D33DE" w:rsidRDefault="008D33DE">
      <w:pPr>
        <w:rPr>
          <w:sz w:val="12"/>
        </w:rPr>
      </w:pPr>
    </w:p>
    <w:p w:rsidR="008D33DE" w:rsidRDefault="008D33DE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8D33DE" w:rsidRDefault="008D33DE">
      <w:pPr>
        <w:ind w:left="1134" w:hanging="1134"/>
        <w:rPr>
          <w:b/>
        </w:rPr>
      </w:pPr>
    </w:p>
    <w:p w:rsidR="008D33DE" w:rsidRDefault="008D33DE">
      <w:pPr>
        <w:rPr>
          <w:sz w:val="24"/>
        </w:rPr>
      </w:pPr>
    </w:p>
    <w:p w:rsidR="008D33DE" w:rsidRDefault="008D33DE">
      <w:pPr>
        <w:ind w:left="1418" w:hanging="1418"/>
        <w:jc w:val="both"/>
        <w:rPr>
          <w:sz w:val="24"/>
        </w:rPr>
      </w:pPr>
    </w:p>
    <w:p w:rsidR="008D33DE" w:rsidRDefault="00CE23FC" w:rsidP="00647484">
      <w:pPr>
        <w:rPr>
          <w:sz w:val="24"/>
        </w:rPr>
      </w:pPr>
      <w:proofErr w:type="spellStart"/>
      <w:r w:rsidRPr="00CE23FC">
        <w:rPr>
          <w:sz w:val="24"/>
        </w:rPr>
        <w:t>Prot</w:t>
      </w:r>
      <w:proofErr w:type="spellEnd"/>
      <w:r w:rsidRPr="00CE23FC">
        <w:rPr>
          <w:sz w:val="24"/>
        </w:rPr>
        <w:t>.</w:t>
      </w:r>
      <w:r>
        <w:rPr>
          <w:sz w:val="24"/>
        </w:rPr>
        <w:t xml:space="preserve"> n.</w:t>
      </w:r>
      <w:r w:rsidR="005B2CEE">
        <w:rPr>
          <w:sz w:val="24"/>
        </w:rPr>
        <w:t xml:space="preserve"> </w:t>
      </w:r>
    </w:p>
    <w:p w:rsidR="00CE23FC" w:rsidRPr="00CE23FC" w:rsidRDefault="00CE23FC" w:rsidP="00647484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CE23FC" w:rsidRPr="00CE23FC" w:rsidTr="00CE23FC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2CEE" w:rsidRPr="005B2CEE" w:rsidRDefault="005B2CEE" w:rsidP="005B2CEE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B2CE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5B2CEE" w:rsidRPr="008A7EA4" w:rsidRDefault="005B2CEE" w:rsidP="005B2CE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]]</w:t>
            </w:r>
          </w:p>
          <w:p w:rsidR="005B2CEE" w:rsidRPr="008A7EA4" w:rsidRDefault="005B2CEE" w:rsidP="005B2CE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]])</w:t>
            </w:r>
          </w:p>
          <w:p w:rsidR="005B2CEE" w:rsidRPr="00CE23FC" w:rsidRDefault="005B2CEE" w:rsidP="005B2CEE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E23FC" w:rsidRPr="00CE23FC" w:rsidTr="00CE23FC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2CEE" w:rsidRPr="005B2CEE" w:rsidRDefault="005B2CEE" w:rsidP="005B2CEE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B2CE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5B2CEE" w:rsidRPr="008A7EA4" w:rsidRDefault="005B2CEE" w:rsidP="005B2CE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]]</w:t>
            </w:r>
          </w:p>
          <w:p w:rsidR="005B2CEE" w:rsidRPr="008A7EA4" w:rsidRDefault="005B2CEE" w:rsidP="005B2CE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A7EA4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8A7EA4">
              <w:rPr>
                <w:bCs/>
                <w:color w:val="000000"/>
                <w:sz w:val="24"/>
                <w:szCs w:val="24"/>
              </w:rPr>
              <w:t>]])</w:t>
            </w:r>
          </w:p>
          <w:p w:rsidR="00CE23FC" w:rsidRPr="00CE23FC" w:rsidRDefault="00CE23FC" w:rsidP="00647484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647484" w:rsidRDefault="00647484">
      <w:pPr>
        <w:rPr>
          <w:sz w:val="24"/>
        </w:rPr>
      </w:pPr>
    </w:p>
    <w:p w:rsidR="008D33DE" w:rsidRDefault="00647484">
      <w:pPr>
        <w:rPr>
          <w:sz w:val="24"/>
        </w:rPr>
      </w:pPr>
      <w:r w:rsidRPr="00647484">
        <w:rPr>
          <w:sz w:val="24"/>
        </w:rPr>
        <w:t>OGGETTO: PRATICA EDILIZIA n. [numero]</w:t>
      </w:r>
    </w:p>
    <w:p w:rsidR="008D33DE" w:rsidRDefault="008D33DE">
      <w:pPr>
        <w:ind w:firstLine="1276"/>
        <w:rPr>
          <w:sz w:val="24"/>
        </w:rPr>
      </w:pPr>
    </w:p>
    <w:p w:rsidR="00647484" w:rsidRPr="00647484" w:rsidRDefault="00647484" w:rsidP="00647484">
      <w:pPr>
        <w:ind w:left="1418" w:hanging="142"/>
        <w:rPr>
          <w:sz w:val="24"/>
        </w:rPr>
      </w:pPr>
      <w:proofErr w:type="spellStart"/>
      <w:r w:rsidRPr="00647484">
        <w:rPr>
          <w:sz w:val="24"/>
        </w:rPr>
        <w:t>Prot</w:t>
      </w:r>
      <w:proofErr w:type="spellEnd"/>
      <w:r w:rsidRPr="00647484">
        <w:rPr>
          <w:sz w:val="24"/>
        </w:rPr>
        <w:t>. n. [protocollo] del [</w:t>
      </w:r>
      <w:proofErr w:type="spellStart"/>
      <w:r w:rsidRPr="00647484">
        <w:rPr>
          <w:sz w:val="24"/>
        </w:rPr>
        <w:t>data_protocollo</w:t>
      </w:r>
      <w:proofErr w:type="spellEnd"/>
      <w:r w:rsidRPr="00647484">
        <w:rPr>
          <w:sz w:val="24"/>
        </w:rPr>
        <w:t>]</w:t>
      </w:r>
    </w:p>
    <w:p w:rsidR="00647484" w:rsidRPr="00647484" w:rsidRDefault="00647484" w:rsidP="00647484">
      <w:pPr>
        <w:ind w:left="1418" w:hanging="142"/>
        <w:rPr>
          <w:sz w:val="24"/>
        </w:rPr>
      </w:pPr>
    </w:p>
    <w:p w:rsidR="00647484" w:rsidRPr="00647484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Domanda per permesso a costruire per:</w:t>
      </w:r>
    </w:p>
    <w:p w:rsidR="00647484" w:rsidRPr="00647484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- [oggetto],</w:t>
      </w:r>
    </w:p>
    <w:p w:rsidR="00647484" w:rsidRPr="00647484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in [ubicazione]</w:t>
      </w:r>
    </w:p>
    <w:p w:rsidR="00647484" w:rsidRPr="00647484" w:rsidRDefault="00647484" w:rsidP="00647484">
      <w:pPr>
        <w:ind w:left="1418" w:hanging="142"/>
        <w:rPr>
          <w:sz w:val="24"/>
        </w:rPr>
      </w:pPr>
    </w:p>
    <w:p w:rsidR="00647484" w:rsidRPr="00647484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- Richiamato l’art.</w:t>
      </w:r>
      <w:r w:rsidR="00680527">
        <w:rPr>
          <w:sz w:val="24"/>
        </w:rPr>
        <w:t xml:space="preserve"> </w:t>
      </w:r>
      <w:r w:rsidRPr="00647484">
        <w:rPr>
          <w:sz w:val="24"/>
        </w:rPr>
        <w:t>4 della Legge 7 agosto 1990, n. 241 e s. m. e i.;</w:t>
      </w:r>
    </w:p>
    <w:p w:rsidR="00647484" w:rsidRPr="00647484" w:rsidRDefault="00647484" w:rsidP="00647484">
      <w:pPr>
        <w:ind w:left="1418" w:hanging="142"/>
        <w:rPr>
          <w:sz w:val="24"/>
        </w:rPr>
      </w:pPr>
    </w:p>
    <w:p w:rsidR="008D33DE" w:rsidRDefault="00647484" w:rsidP="00647484">
      <w:pPr>
        <w:ind w:left="1418" w:hanging="142"/>
        <w:rPr>
          <w:sz w:val="24"/>
        </w:rPr>
      </w:pPr>
      <w:r w:rsidRPr="00647484">
        <w:rPr>
          <w:sz w:val="24"/>
        </w:rPr>
        <w:t>- Visto l’art. 20 del Testo Unico DPR. 06.06.01 n. 380;</w:t>
      </w:r>
    </w:p>
    <w:p w:rsidR="008D33DE" w:rsidRDefault="008D33DE">
      <w:pPr>
        <w:ind w:left="1418" w:hanging="142"/>
        <w:rPr>
          <w:sz w:val="24"/>
        </w:rPr>
      </w:pPr>
    </w:p>
    <w:p w:rsidR="008D33DE" w:rsidRDefault="008D33DE">
      <w:pPr>
        <w:rPr>
          <w:sz w:val="24"/>
        </w:rPr>
      </w:pPr>
      <w:r>
        <w:rPr>
          <w:sz w:val="24"/>
        </w:rPr>
        <w:t>Si comunica che:</w:t>
      </w:r>
    </w:p>
    <w:p w:rsidR="008D33DE" w:rsidRDefault="008D33DE">
      <w:pPr>
        <w:pStyle w:val="Corpodeltesto"/>
      </w:pPr>
      <w:r>
        <w:t xml:space="preserve">il responsabile del procedimento amministrativo intrapreso con l’inoltro della Pratica Edilizia in oggetto viene designato come segue:  </w:t>
      </w:r>
      <w:r w:rsidR="00AE27E3">
        <w:t xml:space="preserve">Geom. </w:t>
      </w:r>
      <w:r w:rsidR="0084007F">
        <w:t>Marianna DE FELICE</w:t>
      </w:r>
    </w:p>
    <w:p w:rsidR="008D33DE" w:rsidRDefault="008D33DE">
      <w:pPr>
        <w:rPr>
          <w:sz w:val="24"/>
        </w:rPr>
      </w:pPr>
    </w:p>
    <w:p w:rsidR="008D33DE" w:rsidRDefault="00C76B3A">
      <w:pPr>
        <w:rPr>
          <w:sz w:val="24"/>
        </w:rPr>
      </w:pPr>
      <w:r>
        <w:rPr>
          <w:sz w:val="24"/>
        </w:rPr>
        <w:t>I</w:t>
      </w:r>
      <w:r w:rsidR="008D33DE">
        <w:rPr>
          <w:sz w:val="24"/>
        </w:rPr>
        <w:t xml:space="preserve">l tecnico comunale responsabile dell’istruttoria è: </w:t>
      </w:r>
      <w:r w:rsidR="00FB5B82">
        <w:rPr>
          <w:sz w:val="24"/>
        </w:rPr>
        <w:t xml:space="preserve">Arch. Isabella </w:t>
      </w:r>
      <w:proofErr w:type="spellStart"/>
      <w:r w:rsidR="00FB5B82">
        <w:rPr>
          <w:sz w:val="24"/>
        </w:rPr>
        <w:t>Rabellino</w:t>
      </w:r>
      <w:proofErr w:type="spellEnd"/>
      <w:r w:rsidR="00FB5B82">
        <w:rPr>
          <w:sz w:val="24"/>
        </w:rPr>
        <w:t>.</w:t>
      </w:r>
    </w:p>
    <w:p w:rsidR="008D33DE" w:rsidRDefault="008D33DE">
      <w:pPr>
        <w:ind w:firstLine="1276"/>
        <w:rPr>
          <w:sz w:val="24"/>
        </w:rPr>
      </w:pPr>
    </w:p>
    <w:p w:rsidR="008D33DE" w:rsidRDefault="008D33DE">
      <w:pPr>
        <w:ind w:firstLine="1276"/>
        <w:rPr>
          <w:sz w:val="24"/>
        </w:rPr>
      </w:pPr>
    </w:p>
    <w:p w:rsidR="008D33DE" w:rsidRDefault="008D33DE">
      <w:pPr>
        <w:ind w:firstLine="1276"/>
        <w:rPr>
          <w:sz w:val="24"/>
        </w:rPr>
      </w:pPr>
      <w:r>
        <w:rPr>
          <w:sz w:val="24"/>
        </w:rPr>
        <w:t>Distinti saluti.</w:t>
      </w:r>
    </w:p>
    <w:p w:rsidR="008D33DE" w:rsidRDefault="008D33DE">
      <w:pPr>
        <w:ind w:firstLine="1276"/>
        <w:rPr>
          <w:sz w:val="24"/>
        </w:rPr>
      </w:pPr>
    </w:p>
    <w:p w:rsidR="00AE27E3" w:rsidRDefault="00AE27E3" w:rsidP="00AE27E3">
      <w:pPr>
        <w:ind w:firstLine="4536"/>
        <w:rPr>
          <w:sz w:val="24"/>
        </w:rPr>
      </w:pPr>
      <w:r>
        <w:rPr>
          <w:sz w:val="24"/>
        </w:rPr>
        <w:t>IL RESPONSABILE SETTORE ED. PRIVATA</w:t>
      </w:r>
    </w:p>
    <w:p w:rsidR="00AE27E3" w:rsidRDefault="0084007F" w:rsidP="00AE27E3">
      <w:pPr>
        <w:ind w:firstLine="5245"/>
        <w:rPr>
          <w:sz w:val="24"/>
        </w:rPr>
      </w:pPr>
      <w:r>
        <w:rPr>
          <w:sz w:val="24"/>
        </w:rPr>
        <w:t xml:space="preserve"> (Geom. </w:t>
      </w:r>
      <w:r w:rsidR="00C76B3A">
        <w:rPr>
          <w:sz w:val="24"/>
        </w:rPr>
        <w:t>Massimo VIGNOLA</w:t>
      </w:r>
      <w:r w:rsidR="00AE27E3">
        <w:rPr>
          <w:sz w:val="24"/>
        </w:rPr>
        <w:t>)</w:t>
      </w:r>
    </w:p>
    <w:p w:rsidR="00AE27E3" w:rsidRDefault="00AE27E3" w:rsidP="00AE27E3">
      <w:pPr>
        <w:ind w:firstLine="5245"/>
        <w:rPr>
          <w:sz w:val="24"/>
        </w:rPr>
      </w:pPr>
    </w:p>
    <w:p w:rsidR="00AE27E3" w:rsidRDefault="00AE27E3" w:rsidP="00AE27E3">
      <w:pPr>
        <w:ind w:firstLine="1276"/>
        <w:rPr>
          <w:sz w:val="24"/>
        </w:rPr>
      </w:pPr>
    </w:p>
    <w:p w:rsidR="00AE27E3" w:rsidRDefault="0084007F" w:rsidP="00AE27E3">
      <w:pPr>
        <w:ind w:firstLine="1276"/>
        <w:rPr>
          <w:sz w:val="24"/>
        </w:rPr>
      </w:pPr>
      <w:r>
        <w:rPr>
          <w:sz w:val="24"/>
        </w:rPr>
        <w:t>MDF</w:t>
      </w:r>
      <w:r w:rsidR="00413377">
        <w:rPr>
          <w:sz w:val="24"/>
        </w:rPr>
        <w:t>/</w:t>
      </w:r>
      <w:proofErr w:type="spellStart"/>
      <w:r w:rsidR="00413377">
        <w:rPr>
          <w:sz w:val="24"/>
        </w:rPr>
        <w:t>fm</w:t>
      </w:r>
      <w:proofErr w:type="spellEnd"/>
    </w:p>
    <w:sectPr w:rsidR="00AE27E3" w:rsidSect="00723F87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6AE" w:rsidRDefault="006546AE">
      <w:r>
        <w:separator/>
      </w:r>
    </w:p>
  </w:endnote>
  <w:endnote w:type="continuationSeparator" w:id="0">
    <w:p w:rsidR="006546AE" w:rsidRDefault="00654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3DE" w:rsidRDefault="00606AD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8D33DE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D33DE" w:rsidRDefault="008D33D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3DE" w:rsidRDefault="008D33D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8D33DE" w:rsidRDefault="008D33DE">
    <w:pPr>
      <w:tabs>
        <w:tab w:val="left" w:pos="2694"/>
        <w:tab w:val="right" w:pos="9639"/>
      </w:tabs>
      <w:rPr>
        <w:sz w:val="18"/>
      </w:rPr>
    </w:pPr>
  </w:p>
  <w:p w:rsidR="008D33DE" w:rsidRDefault="00606ADF">
    <w:pPr>
      <w:pStyle w:val="Pidipagina"/>
      <w:ind w:left="284" w:right="360"/>
    </w:pPr>
    <w:r w:rsidRPr="00606ADF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8D33DE" w:rsidRDefault="008D33D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8D33DE" w:rsidRDefault="008D33D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8D33DE" w:rsidRDefault="008D33D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8D33DE" w:rsidRDefault="008D33D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8D33DE">
      <w:t xml:space="preserve">     Comune certificato:</w:t>
    </w:r>
  </w:p>
  <w:p w:rsidR="008D33DE" w:rsidRDefault="00CE23FC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D33DE" w:rsidRDefault="008D33DE">
    <w:pPr>
      <w:pStyle w:val="Pidipagina"/>
      <w:ind w:left="284" w:right="360"/>
    </w:pPr>
  </w:p>
  <w:p w:rsidR="008D33DE" w:rsidRDefault="008D33DE">
    <w:pPr>
      <w:pStyle w:val="Pidipagina"/>
      <w:ind w:left="284" w:right="360"/>
    </w:pPr>
  </w:p>
  <w:p w:rsidR="008D33DE" w:rsidRDefault="00606ADF">
    <w:pPr>
      <w:pStyle w:val="Pidipagina"/>
      <w:ind w:left="284" w:right="360"/>
      <w:jc w:val="right"/>
      <w:rPr>
        <w:sz w:val="16"/>
      </w:rPr>
    </w:pPr>
    <w:fldSimple w:instr=" FILENAME \* Upper\p  \* MERGEFORMAT ">
      <w:r w:rsidR="0084007F">
        <w:rPr>
          <w:noProof/>
          <w:sz w:val="16"/>
        </w:rPr>
        <w:t>F:\UFFICI\EDILIZIA\PAPARELL\LETTERE\MODELLI\RESPPROC (QRY-REG.PRATICHE).DOC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6AE" w:rsidRDefault="006546AE">
      <w:r>
        <w:separator/>
      </w:r>
    </w:p>
  </w:footnote>
  <w:footnote w:type="continuationSeparator" w:id="0">
    <w:p w:rsidR="006546AE" w:rsidRDefault="006546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D33DE"/>
    <w:rsid w:val="00413377"/>
    <w:rsid w:val="005B2CEE"/>
    <w:rsid w:val="005D31DD"/>
    <w:rsid w:val="00606ADF"/>
    <w:rsid w:val="00647484"/>
    <w:rsid w:val="006546AE"/>
    <w:rsid w:val="00680527"/>
    <w:rsid w:val="007040B0"/>
    <w:rsid w:val="00723F87"/>
    <w:rsid w:val="0074725E"/>
    <w:rsid w:val="00775F29"/>
    <w:rsid w:val="00813D4E"/>
    <w:rsid w:val="0084007F"/>
    <w:rsid w:val="008A7EA4"/>
    <w:rsid w:val="008D33DE"/>
    <w:rsid w:val="00976DF8"/>
    <w:rsid w:val="009A1F67"/>
    <w:rsid w:val="00AE27E3"/>
    <w:rsid w:val="00C76B3A"/>
    <w:rsid w:val="00CE23FC"/>
    <w:rsid w:val="00DF4A70"/>
    <w:rsid w:val="00FB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23F87"/>
  </w:style>
  <w:style w:type="paragraph" w:styleId="Titolo1">
    <w:name w:val="heading 1"/>
    <w:basedOn w:val="Normale"/>
    <w:next w:val="Normale"/>
    <w:qFormat/>
    <w:rsid w:val="00723F87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723F87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723F87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723F87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723F87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723F87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723F87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723F87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723F87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723F87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723F87"/>
  </w:style>
  <w:style w:type="paragraph" w:styleId="Intestazione">
    <w:name w:val="header"/>
    <w:basedOn w:val="Normale"/>
    <w:rsid w:val="00723F87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723F87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723F87"/>
    <w:rPr>
      <w:color w:val="0000FF"/>
      <w:u w:val="single"/>
    </w:rPr>
  </w:style>
  <w:style w:type="paragraph" w:styleId="Testofumetto">
    <w:name w:val="Balloon Text"/>
    <w:basedOn w:val="Normale"/>
    <w:semiHidden/>
    <w:rsid w:val="00723F87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723F87"/>
    <w:pPr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CE23FC"/>
    <w:pPr>
      <w:spacing w:before="100" w:beforeAutospacing="1"/>
      <w:jc w:val="both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CE23FC"/>
    <w:pPr>
      <w:spacing w:before="100" w:beforeAutospacing="1"/>
      <w:jc w:val="both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1248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3817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7</cp:revision>
  <cp:lastPrinted>2010-11-30T11:31:00Z</cp:lastPrinted>
  <dcterms:created xsi:type="dcterms:W3CDTF">2014-03-05T10:42:00Z</dcterms:created>
  <dcterms:modified xsi:type="dcterms:W3CDTF">2014-05-23T13:11:00Z</dcterms:modified>
</cp:coreProperties>
</file>