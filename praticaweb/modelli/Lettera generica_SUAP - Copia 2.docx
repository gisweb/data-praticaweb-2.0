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9A4C6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9A4C67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bookmarkStart w:id="0" w:name="_GoBack"/>
            <w:bookmarkEnd w:id="0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9A4C67">
        <w:rPr>
          <w:rFonts w:ascii="Arial" w:hAnsi="Arial" w:cs="Arial"/>
          <w:i/>
          <w:noProof/>
          <w:sz w:val="22"/>
          <w:szCs w:val="22"/>
        </w:rPr>
        <w:t>16 luglio 2018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B6931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>RESPONSABILE</w:t>
            </w:r>
          </w:p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DEL PROCEDIMENTO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714DA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A4C67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A782A-FD9D-428A-A894-FAB1516F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40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2016-12-27T12:21:00Z</cp:lastPrinted>
  <dcterms:created xsi:type="dcterms:W3CDTF">2018-05-02T16:33:00Z</dcterms:created>
  <dcterms:modified xsi:type="dcterms:W3CDTF">2018-07-16T14:05:00Z</dcterms:modified>
</cp:coreProperties>
</file>