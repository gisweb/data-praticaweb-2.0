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A31" w:rsidRPr="00A01619" w:rsidRDefault="000B6A31" w:rsidP="006E3052">
      <w:pPr>
        <w:pStyle w:val="Heading4"/>
        <w:jc w:val="both"/>
        <w:rPr>
          <w:rFonts w:ascii="Arial" w:hAnsi="Arial" w:cs="Arial"/>
          <w:b w:val="0"/>
          <w:iCs/>
          <w:sz w:val="22"/>
          <w:szCs w:val="22"/>
        </w:rPr>
      </w:pPr>
      <w:r w:rsidRPr="00A01619">
        <w:rPr>
          <w:rFonts w:ascii="Arial" w:hAnsi="Arial" w:cs="Arial"/>
          <w:sz w:val="22"/>
          <w:szCs w:val="22"/>
        </w:rPr>
        <w:t>Protocollo n. ________  del ____________</w:t>
      </w:r>
    </w:p>
    <w:p w:rsidR="000B6A31" w:rsidRDefault="000B6A31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0B6A31" w:rsidRDefault="000B6A31" w:rsidP="004718BB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0B6A31" w:rsidTr="00027EE7">
        <w:trPr>
          <w:trHeight w:val="1"/>
        </w:trPr>
        <w:tc>
          <w:tcPr>
            <w:tcW w:w="3195" w:type="dxa"/>
            <w:shd w:val="clear" w:color="000000" w:fill="FFFFFF"/>
          </w:tcPr>
          <w:p w:rsidR="000B6A31" w:rsidRPr="00D653FB" w:rsidRDefault="000B6A31" w:rsidP="003569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0B6A31" w:rsidRPr="00D653FB" w:rsidRDefault="000B6A31" w:rsidP="003569F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0B6A31" w:rsidRPr="004D362E" w:rsidRDefault="000B6A31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Spett.le</w:t>
            </w:r>
          </w:p>
          <w:p w:rsidR="000B6A31" w:rsidRDefault="000B6A31" w:rsidP="00D771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5937FF">
              <w:rPr>
                <w:rFonts w:ascii="Arial" w:hAnsi="Arial" w:cs="Arial"/>
                <w:b/>
                <w:bCs/>
              </w:rPr>
              <w:t>[</w:t>
            </w:r>
            <w:r>
              <w:rPr>
                <w:rFonts w:ascii="Arial" w:hAnsi="Arial" w:cs="Arial"/>
                <w:b/>
                <w:bCs/>
              </w:rPr>
              <w:t>nominativi.nominativo_notifiche</w:t>
            </w:r>
            <w:r w:rsidRPr="005937FF">
              <w:rPr>
                <w:rFonts w:ascii="Arial" w:hAnsi="Arial" w:cs="Arial"/>
                <w:b/>
                <w:bCs/>
              </w:rPr>
              <w:t>;block=tbs:row;]</w:t>
            </w:r>
          </w:p>
          <w:p w:rsidR="000B6A31" w:rsidRPr="004D362E" w:rsidRDefault="000B6A31" w:rsidP="00D771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0B6A31" w:rsidTr="00027EE7">
        <w:trPr>
          <w:trHeight w:val="1"/>
        </w:trPr>
        <w:tc>
          <w:tcPr>
            <w:tcW w:w="3195" w:type="dxa"/>
            <w:shd w:val="clear" w:color="000000" w:fill="FFFFFF"/>
          </w:tcPr>
          <w:p w:rsidR="000B6A31" w:rsidRPr="00D653FB" w:rsidRDefault="000B6A31" w:rsidP="003569F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0B6A31" w:rsidRPr="00D653FB" w:rsidRDefault="000B6A31" w:rsidP="003569F3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0B6A31" w:rsidRPr="004D362E" w:rsidRDefault="000B6A31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[progettisti.nominativo;block=tbs:row;]</w:t>
            </w:r>
          </w:p>
          <w:p w:rsidR="000B6A31" w:rsidRPr="004D362E" w:rsidRDefault="000B6A31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[progettisti.indirizzo]</w:t>
            </w:r>
          </w:p>
          <w:p w:rsidR="000B6A31" w:rsidRPr="004D362E" w:rsidRDefault="000B6A31" w:rsidP="003569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4D362E">
              <w:rPr>
                <w:rFonts w:ascii="Arial" w:hAnsi="Arial" w:cs="Arial"/>
                <w:b/>
                <w:bCs/>
              </w:rPr>
              <w:t>[progettisti.cap] [progettisti.comune] ([progettisti.prov])</w:t>
            </w:r>
          </w:p>
          <w:p w:rsidR="000B6A31" w:rsidRPr="004D362E" w:rsidRDefault="000B6A31" w:rsidP="00DC62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:rsidR="000B6A31" w:rsidRDefault="000B6A31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Oggetto: </w:t>
      </w:r>
      <w:r w:rsidRPr="000850AD">
        <w:rPr>
          <w:rFonts w:ascii="Arial" w:hAnsi="Arial" w:cs="Arial"/>
          <w:b/>
        </w:rPr>
        <w:t xml:space="preserve">Progetto  relativo a </w:t>
      </w:r>
      <w:r w:rsidRPr="00F054F7">
        <w:rPr>
          <w:rFonts w:ascii="Arial" w:hAnsi="Arial" w:cs="Arial"/>
          <w:b/>
          <w:bCs/>
        </w:rPr>
        <w:t xml:space="preserve">[oggetto] </w:t>
      </w:r>
      <w:r>
        <w:rPr>
          <w:rFonts w:ascii="Arial" w:hAnsi="Arial" w:cs="Arial"/>
          <w:b/>
          <w:bCs/>
        </w:rPr>
        <w:t xml:space="preserve">- </w:t>
      </w:r>
      <w:r w:rsidRPr="00F054F7">
        <w:rPr>
          <w:rFonts w:ascii="Arial" w:hAnsi="Arial" w:cs="Arial"/>
          <w:b/>
          <w:bCs/>
        </w:rPr>
        <w:t>[ubicazione]</w:t>
      </w: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Pr="000850AD" w:rsidRDefault="000B6A31" w:rsidP="00027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Pratica edilizia n° </w:t>
      </w:r>
      <w:r>
        <w:rPr>
          <w:rFonts w:ascii="Arial" w:hAnsi="Arial" w:cs="Arial"/>
          <w:b/>
          <w:iCs/>
        </w:rPr>
        <w:t>[numero]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b/>
          <w:iCs/>
        </w:rPr>
        <w:t>[data_presentazione]</w:t>
      </w: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Si comunica che  questo Servizio, relativamente al progetto in oggetto indicato, ha rilasciato permesso di costruire </w:t>
      </w:r>
      <w:r w:rsidRPr="000850AD">
        <w:rPr>
          <w:rFonts w:ascii="Arial" w:hAnsi="Arial" w:cs="Arial"/>
          <w:b/>
        </w:rPr>
        <w:t xml:space="preserve">n. </w:t>
      </w:r>
      <w:r>
        <w:rPr>
          <w:rFonts w:ascii="Arial" w:hAnsi="Arial" w:cs="Arial"/>
          <w:b/>
        </w:rPr>
        <w:t xml:space="preserve"> [numero_titolo] </w:t>
      </w:r>
      <w:r w:rsidRPr="000850AD">
        <w:rPr>
          <w:rFonts w:ascii="Arial" w:hAnsi="Arial" w:cs="Arial"/>
          <w:b/>
        </w:rPr>
        <w:t xml:space="preserve">in data </w:t>
      </w:r>
      <w:r>
        <w:rPr>
          <w:rFonts w:ascii="Arial" w:hAnsi="Arial" w:cs="Arial"/>
          <w:b/>
        </w:rPr>
        <w:t>[data_rilascio_titolo]</w:t>
      </w: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 </w:t>
      </w: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Lo stesso dovrà essere ritirato presso lo Sportello Unico dell’edilizia di questo Comune nei giorni di martedì 8,00 – 18,00 orario continuato,  giovedì ore 8,30 – 12 e sabato ore 8,30 – 11,30.</w:t>
      </w:r>
    </w:p>
    <w:p w:rsidR="000B6A31" w:rsidRPr="000850AD" w:rsidRDefault="000B6A31" w:rsidP="0092672B">
      <w:pPr>
        <w:rPr>
          <w:rFonts w:ascii="Arial" w:hAnsi="Arial" w:cs="Arial"/>
        </w:rPr>
      </w:pP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 pagamento dei diritti di segreteria e della marca da bollo, necessari per il ritiro del suddetto provvedimento, potrà avvenire anche a mezzo bancomat o carta di credito da effettuarsi direttamente allo Sportello.</w:t>
      </w:r>
    </w:p>
    <w:p w:rsidR="000B6A31" w:rsidRPr="000850AD" w:rsidRDefault="000B6A31" w:rsidP="0092672B">
      <w:pPr>
        <w:rPr>
          <w:rFonts w:ascii="Arial" w:hAnsi="Arial" w:cs="Arial"/>
        </w:rPr>
      </w:pPr>
    </w:p>
    <w:p w:rsidR="000B6A31" w:rsidRDefault="000B6A31" w:rsidP="0092672B">
      <w:pPr>
        <w:rPr>
          <w:rFonts w:ascii="Arial" w:hAnsi="Arial" w:cs="Arial"/>
        </w:rPr>
      </w:pPr>
      <w:r>
        <w:rPr>
          <w:rFonts w:ascii="Arial" w:hAnsi="Arial" w:cs="Arial"/>
        </w:rPr>
        <w:t>Per il ritiro del permesso di costruire è necessario portare la relazione del tecnico e i disegni allegati alla pratica in formato digitale PDF (dimensione non superiore ai 2 MG per documento).</w:t>
      </w:r>
    </w:p>
    <w:p w:rsidR="000B6A31" w:rsidRPr="000850AD" w:rsidRDefault="000B6A31" w:rsidP="0092672B">
      <w:pPr>
        <w:rPr>
          <w:rFonts w:ascii="Arial" w:hAnsi="Arial" w:cs="Arial"/>
        </w:rPr>
      </w:pP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Default="000B6A31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RESPONSABILE SERVIZIO EDILIZIA</w:t>
      </w:r>
    </w:p>
    <w:p w:rsidR="000B6A31" w:rsidRDefault="000B6A31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(geom. CALLEGARI LUCIANO)</w:t>
      </w:r>
    </w:p>
    <w:p w:rsidR="000B6A31" w:rsidRPr="000850AD" w:rsidRDefault="000B6A31" w:rsidP="00027EE7">
      <w:pPr>
        <w:overflowPunct w:val="0"/>
        <w:autoSpaceDE w:val="0"/>
        <w:autoSpaceDN w:val="0"/>
        <w:adjustRightInd w:val="0"/>
        <w:ind w:left="4955" w:firstLine="709"/>
        <w:jc w:val="center"/>
        <w:rPr>
          <w:rFonts w:ascii="Arial" w:hAnsi="Arial" w:cs="Arial"/>
          <w:b/>
        </w:rPr>
      </w:pPr>
      <w:r w:rsidRPr="00706A02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7.25pt;height:73.5pt">
            <v:imagedata r:id="rId7" o:title=""/>
          </v:shape>
        </w:pict>
      </w:r>
    </w:p>
    <w:p w:rsidR="000B6A31" w:rsidRPr="000850AD" w:rsidRDefault="000B6A31" w:rsidP="00027EE7">
      <w:pPr>
        <w:jc w:val="center"/>
        <w:rPr>
          <w:rFonts w:ascii="Arial" w:hAnsi="Arial" w:cs="Arial"/>
        </w:rPr>
      </w:pP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</w:p>
    <w:p w:rsidR="000B6A31" w:rsidRPr="000850AD" w:rsidRDefault="000B6A31" w:rsidP="00027EE7">
      <w:pPr>
        <w:rPr>
          <w:rFonts w:ascii="Arial" w:hAnsi="Arial" w:cs="Arial"/>
          <w:u w:val="single"/>
        </w:rPr>
      </w:pPr>
      <w:r w:rsidRPr="000850AD">
        <w:rPr>
          <w:rFonts w:ascii="Arial" w:hAnsi="Arial" w:cs="Arial"/>
          <w:u w:val="single"/>
        </w:rPr>
        <w:t>DELEGA</w:t>
      </w: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Il/la sottoscritt__ ______________________________ delega il/la sig._____________________________</w:t>
      </w: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nella sua qualità di incaricat__ a trattare la pratica in oggetto presso gli Uffici Comunali, per chiarimenti, informazioni od altro.</w:t>
      </w: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Data______________</w:t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_______________________</w:t>
      </w: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firma leggibile</w:t>
      </w:r>
    </w:p>
    <w:p w:rsidR="000B6A31" w:rsidRDefault="000B6A31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0B6A31" w:rsidRPr="00E33383" w:rsidRDefault="000B6A31" w:rsidP="00E33383"/>
    <w:sectPr w:rsidR="000B6A31" w:rsidRPr="00E33383" w:rsidSect="006E3052">
      <w:headerReference w:type="default" r:id="rId8"/>
      <w:headerReference w:type="first" r:id="rId9"/>
      <w:pgSz w:w="11906" w:h="16838"/>
      <w:pgMar w:top="1079" w:right="1134" w:bottom="71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A31" w:rsidRDefault="000B6A31" w:rsidP="009B365B">
      <w:r>
        <w:separator/>
      </w:r>
    </w:p>
  </w:endnote>
  <w:endnote w:type="continuationSeparator" w:id="0">
    <w:p w:rsidR="000B6A31" w:rsidRDefault="000B6A31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A31" w:rsidRDefault="000B6A31" w:rsidP="009B365B">
      <w:r>
        <w:separator/>
      </w:r>
    </w:p>
  </w:footnote>
  <w:footnote w:type="continuationSeparator" w:id="0">
    <w:p w:rsidR="000B6A31" w:rsidRDefault="000B6A31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A31" w:rsidRDefault="000B6A31">
    <w:pPr>
      <w:pStyle w:val="Header"/>
    </w:pPr>
    <w:r>
      <w:t>[Digitare il testo]</w:t>
    </w:r>
  </w:p>
  <w:p w:rsidR="000B6A31" w:rsidRDefault="000B6A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A31" w:rsidRDefault="000B6A3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1" o:spid="_x0000_i1026" type="#_x0000_t75" alt="Stemma SP ufficiale rgb standard" style="width:55.5pt;height:79.5pt;visibility:visible">
          <v:imagedata r:id="rId1" o:title=""/>
        </v:shape>
      </w:pict>
    </w:r>
  </w:p>
  <w:p w:rsidR="000B6A31" w:rsidRDefault="000B6A3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0B6A31" w:rsidRPr="00E12010" w:rsidRDefault="000B6A3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0B6A31" w:rsidRPr="00E12010" w:rsidRDefault="000B6A3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0B6A31" w:rsidRPr="00E12010" w:rsidRDefault="000B6A31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0B6A31" w:rsidRPr="00E12010" w:rsidRDefault="000B6A31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0B6A31" w:rsidRPr="00E12010" w:rsidRDefault="000B6A31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0B6A31" w:rsidRPr="00E12010" w:rsidRDefault="000B6A31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0B6A31" w:rsidRDefault="000B6A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65B"/>
    <w:rsid w:val="00027EE7"/>
    <w:rsid w:val="0004350C"/>
    <w:rsid w:val="0006133E"/>
    <w:rsid w:val="000850AD"/>
    <w:rsid w:val="000B6A31"/>
    <w:rsid w:val="000F3137"/>
    <w:rsid w:val="00136E62"/>
    <w:rsid w:val="001529EB"/>
    <w:rsid w:val="001A0C75"/>
    <w:rsid w:val="00222F72"/>
    <w:rsid w:val="0025118C"/>
    <w:rsid w:val="002840A0"/>
    <w:rsid w:val="002C2D64"/>
    <w:rsid w:val="002E2582"/>
    <w:rsid w:val="003569F3"/>
    <w:rsid w:val="00394AFD"/>
    <w:rsid w:val="003973D0"/>
    <w:rsid w:val="00464C26"/>
    <w:rsid w:val="004718BB"/>
    <w:rsid w:val="004A57E5"/>
    <w:rsid w:val="004D362E"/>
    <w:rsid w:val="004F278C"/>
    <w:rsid w:val="005417D7"/>
    <w:rsid w:val="00550BB0"/>
    <w:rsid w:val="00562BA2"/>
    <w:rsid w:val="005937FF"/>
    <w:rsid w:val="00626C23"/>
    <w:rsid w:val="00630A14"/>
    <w:rsid w:val="006361F7"/>
    <w:rsid w:val="006836AF"/>
    <w:rsid w:val="006C2F4A"/>
    <w:rsid w:val="006D386A"/>
    <w:rsid w:val="006E3052"/>
    <w:rsid w:val="00706A02"/>
    <w:rsid w:val="00733669"/>
    <w:rsid w:val="008F1AA6"/>
    <w:rsid w:val="00902480"/>
    <w:rsid w:val="0092672B"/>
    <w:rsid w:val="009B365B"/>
    <w:rsid w:val="009C6502"/>
    <w:rsid w:val="00A01619"/>
    <w:rsid w:val="00A22D9C"/>
    <w:rsid w:val="00AD3684"/>
    <w:rsid w:val="00AF7A70"/>
    <w:rsid w:val="00B13D38"/>
    <w:rsid w:val="00B222B2"/>
    <w:rsid w:val="00B92926"/>
    <w:rsid w:val="00C6313D"/>
    <w:rsid w:val="00C847E3"/>
    <w:rsid w:val="00C85EFD"/>
    <w:rsid w:val="00CA11EB"/>
    <w:rsid w:val="00CF60F0"/>
    <w:rsid w:val="00D653FB"/>
    <w:rsid w:val="00D77106"/>
    <w:rsid w:val="00DC620C"/>
    <w:rsid w:val="00E12010"/>
    <w:rsid w:val="00E268FC"/>
    <w:rsid w:val="00E33383"/>
    <w:rsid w:val="00E824AC"/>
    <w:rsid w:val="00F00272"/>
    <w:rsid w:val="00F054F7"/>
    <w:rsid w:val="00F20E30"/>
    <w:rsid w:val="00F27456"/>
    <w:rsid w:val="00F323AB"/>
    <w:rsid w:val="00F97B0D"/>
    <w:rsid w:val="00FF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BB"/>
    <w:pPr>
      <w:jc w:val="both"/>
    </w:pPr>
    <w:rPr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027EE7"/>
    <w:pPr>
      <w:keepNext/>
      <w:spacing w:before="240" w:after="60"/>
      <w:jc w:val="left"/>
      <w:outlineLvl w:val="3"/>
    </w:pPr>
    <w:rPr>
      <w:rFonts w:ascii="Times New Roman" w:eastAsia="Times New Roman" w:hAnsi="Times New Roman"/>
      <w:b/>
      <w:bCs/>
      <w:sz w:val="28"/>
      <w:szCs w:val="28"/>
      <w:lang w:eastAsia="it-I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027EE7"/>
    <w:rPr>
      <w:rFonts w:eastAsia="Times New Roman" w:cs="Times New Roman"/>
      <w:b/>
      <w:bCs/>
      <w:sz w:val="28"/>
      <w:szCs w:val="28"/>
      <w:lang w:val="it-IT" w:eastAsia="it-IT" w:bidi="ar-SA"/>
    </w:rPr>
  </w:style>
  <w:style w:type="paragraph" w:styleId="Header">
    <w:name w:val="header"/>
    <w:basedOn w:val="Normal"/>
    <w:link w:val="HeaderChar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B365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365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225</Words>
  <Characters>1287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RACCOMANDATA A</dc:title>
  <dc:subject/>
  <dc:creator>sil</dc:creator>
  <cp:keywords/>
  <dc:description/>
  <cp:lastModifiedBy>Comune La Spezia</cp:lastModifiedBy>
  <cp:revision>4</cp:revision>
  <dcterms:created xsi:type="dcterms:W3CDTF">2015-09-14T08:58:00Z</dcterms:created>
  <dcterms:modified xsi:type="dcterms:W3CDTF">2015-09-18T08:01:00Z</dcterms:modified>
</cp:coreProperties>
</file>