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BA3" w:rsidRDefault="00C735B3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-104775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BA3" w:rsidRDefault="009C3BA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9C3BA3" w:rsidRDefault="009C3BA3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9C3BA3" w:rsidRDefault="009C3BA3"/>
    <w:p w:rsidR="009C3BA3" w:rsidRDefault="002A096A">
      <w:pPr>
        <w:rPr>
          <w:sz w:val="22"/>
        </w:rPr>
      </w:pPr>
      <w:proofErr w:type="spellStart"/>
      <w:r w:rsidRPr="002A096A">
        <w:rPr>
          <w:sz w:val="22"/>
        </w:rPr>
        <w:t>Prot</w:t>
      </w:r>
      <w:proofErr w:type="spellEnd"/>
      <w:r w:rsidRPr="002A096A">
        <w:rPr>
          <w:sz w:val="22"/>
        </w:rPr>
        <w:t>. n. [</w:t>
      </w:r>
      <w:proofErr w:type="spellStart"/>
      <w:r w:rsidRPr="002A096A">
        <w:rPr>
          <w:sz w:val="22"/>
        </w:rPr>
        <w:t>protocollo</w:t>
      </w:r>
      <w:proofErr w:type="spellEnd"/>
      <w:r w:rsidRPr="002A096A">
        <w:rPr>
          <w:sz w:val="22"/>
        </w:rPr>
        <w:t>] del [data_protocollo].</w:t>
      </w:r>
    </w:p>
    <w:p w:rsidR="001A5EB7" w:rsidRDefault="001A5EB7">
      <w:pPr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2A096A" w:rsidRPr="002A096A">
        <w:rPr>
          <w:b/>
          <w:bCs/>
          <w:sz w:val="22"/>
        </w:rPr>
        <w:t>[</w:t>
      </w:r>
      <w:proofErr w:type="spellStart"/>
      <w:r w:rsidR="002A096A" w:rsidRPr="002A096A">
        <w:rPr>
          <w:b/>
          <w:bCs/>
          <w:sz w:val="22"/>
        </w:rPr>
        <w:t>numero</w:t>
      </w:r>
      <w:proofErr w:type="spellEnd"/>
      <w:r w:rsidR="002A096A" w:rsidRPr="002A096A">
        <w:rPr>
          <w:b/>
          <w:bCs/>
          <w:sz w:val="22"/>
        </w:rPr>
        <w:t>]</w:t>
      </w:r>
      <w:r>
        <w:rPr>
          <w:sz w:val="22"/>
        </w:rPr>
        <w:t xml:space="preserve">, C.E. </w:t>
      </w:r>
      <w:r w:rsidR="002A096A" w:rsidRPr="002A096A">
        <w:rPr>
          <w:sz w:val="22"/>
        </w:rPr>
        <w:t>[data_rilascio_ce]</w:t>
      </w:r>
      <w:r>
        <w:rPr>
          <w:sz w:val="22"/>
        </w:rPr>
        <w:t xml:space="preserve">, relativa a </w:t>
      </w:r>
      <w:r w:rsidR="002A096A" w:rsidRPr="002A096A">
        <w:rPr>
          <w:sz w:val="22"/>
        </w:rPr>
        <w:t>[</w:t>
      </w:r>
      <w:proofErr w:type="spellStart"/>
      <w:r w:rsidR="002A096A" w:rsidRPr="002A096A">
        <w:rPr>
          <w:sz w:val="22"/>
        </w:rPr>
        <w:t>oggetto</w:t>
      </w:r>
      <w:proofErr w:type="spellEnd"/>
      <w:r w:rsidR="002A096A" w:rsidRPr="002A096A">
        <w:rPr>
          <w:sz w:val="22"/>
        </w:rPr>
        <w:t>] in [</w:t>
      </w:r>
      <w:proofErr w:type="spellStart"/>
      <w:r w:rsidR="002A096A" w:rsidRPr="002A096A">
        <w:rPr>
          <w:sz w:val="22"/>
        </w:rPr>
        <w:t>ubicazione</w:t>
      </w:r>
      <w:proofErr w:type="spellEnd"/>
      <w:r w:rsidR="002A096A" w:rsidRPr="002A096A">
        <w:rPr>
          <w:sz w:val="22"/>
        </w:rPr>
        <w:t>]</w:t>
      </w:r>
      <w:r>
        <w:rPr>
          <w:sz w:val="22"/>
        </w:rPr>
        <w:t>.</w:t>
      </w:r>
    </w:p>
    <w:p w:rsidR="001E3718" w:rsidRPr="002F4FFE" w:rsidRDefault="001E3718" w:rsidP="001E3718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E3718" w:rsidRPr="002C3B16" w:rsidTr="006F7145"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E3718" w:rsidRPr="002C3B16" w:rsidTr="006F7145"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E3718" w:rsidRPr="002C3B16" w:rsidRDefault="001E3718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1E3718" w:rsidRPr="002C3B16" w:rsidRDefault="001E3718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A096A" w:rsidRDefault="002A096A" w:rsidP="002A096A">
      <w:pPr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In riferimento alla pratica in oggetto, sentito il parere </w:t>
      </w:r>
      <w:r w:rsidR="00D451D0">
        <w:rPr>
          <w:sz w:val="22"/>
        </w:rPr>
        <w:t xml:space="preserve">favorevole </w:t>
      </w:r>
      <w:r>
        <w:rPr>
          <w:sz w:val="22"/>
        </w:rPr>
        <w:t xml:space="preserve">della Commissione Edilizia ed al fine del successivo rilascio del Permesso per Costruire, necessita che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trasmetta a questa ripartizione la sotto elencata documentazione in originale:</w:t>
      </w:r>
    </w:p>
    <w:p w:rsidR="00BB1E3E" w:rsidRDefault="00BB1E3E" w:rsidP="00BB1E3E">
      <w:pPr>
        <w:jc w:val="both"/>
        <w:rPr>
          <w:sz w:val="22"/>
        </w:rPr>
      </w:pPr>
    </w:p>
    <w:p w:rsidR="00BB1E3E" w:rsidRPr="0072585C" w:rsidRDefault="00BB1E3E" w:rsidP="00BB1E3E">
      <w:pPr>
        <w:pStyle w:val="Paragrafoelenco"/>
        <w:numPr>
          <w:ilvl w:val="0"/>
          <w:numId w:val="4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BB1E3E" w:rsidRDefault="00BB1E3E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>Il Permesso per Costruire sarà rilasciato alle seguenti condizioni:</w:t>
      </w:r>
    </w:p>
    <w:p w:rsidR="009C3BA3" w:rsidRDefault="009C3BA3" w:rsidP="00E27306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 diritti dei terzi devono essere salvi, riservati e rispettati in ogni fase dell'esecuzione dei lavori.</w:t>
      </w:r>
    </w:p>
    <w:p w:rsidR="001660CB" w:rsidRDefault="001660C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Il richiedente si impegna a recuperare quanto indicato nell’elaborato progettuale relativo alla quantificazione grafica e analitica in </w:t>
      </w:r>
      <w:proofErr w:type="spellStart"/>
      <w:r>
        <w:rPr>
          <w:sz w:val="22"/>
        </w:rPr>
        <w:t>mc</w:t>
      </w:r>
      <w:proofErr w:type="spellEnd"/>
      <w:r>
        <w:rPr>
          <w:sz w:val="22"/>
        </w:rPr>
        <w:t>. della produzione dei rifiuti della demolizione, da scavi o da costruzioni, ai sensi dell’art. 7 c.7 del Regolamento Edilizio esistente, come materiale arido alle condizioni previste dal punto 7.1 –</w:t>
      </w:r>
      <w:r w:rsidR="001E3718">
        <w:rPr>
          <w:sz w:val="22"/>
        </w:rPr>
        <w:t xml:space="preserve"> </w:t>
      </w:r>
      <w:r>
        <w:rPr>
          <w:sz w:val="22"/>
        </w:rPr>
        <w:t xml:space="preserve">all. 1 del D.M. 5 febbraio 1998 e dall’art. 186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152/2006; Qualsiasi accumulo di materiale che dovrà essere smaltito e/o recuperato, dovrà avvenire nell’ambito dell’area og</w:t>
      </w:r>
      <w:r w:rsidR="002A096A">
        <w:rPr>
          <w:sz w:val="22"/>
        </w:rPr>
        <w:t>getto di permesso di costruire;</w:t>
      </w:r>
    </w:p>
    <w:p w:rsidR="008A20C0" w:rsidRDefault="004E194D" w:rsidP="00E27306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****</w:t>
      </w:r>
    </w:p>
    <w:p w:rsidR="00934D7A" w:rsidRDefault="00934D7A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Il presente foglio non ha valore di </w:t>
      </w:r>
      <w:r w:rsidR="00EB2356">
        <w:rPr>
          <w:sz w:val="22"/>
        </w:rPr>
        <w:t xml:space="preserve">permesso per costruire ovvero di altro titolo </w:t>
      </w:r>
      <w:r w:rsidR="004E1BEC">
        <w:rPr>
          <w:sz w:val="22"/>
        </w:rPr>
        <w:t>abilitativo</w:t>
      </w:r>
      <w:r w:rsidR="00EB2356">
        <w:rPr>
          <w:sz w:val="22"/>
        </w:rPr>
        <w:t>,</w:t>
      </w:r>
      <w:r>
        <w:rPr>
          <w:sz w:val="22"/>
        </w:rPr>
        <w:t xml:space="preserve"> ma solo di richiesta documentazione al fine del successivo rilascio della stessa.</w:t>
      </w: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Nella risposta indicare l'oggetto ed il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</w:t>
      </w:r>
    </w:p>
    <w:p w:rsidR="009C3BA3" w:rsidRDefault="009C3BA3">
      <w:pPr>
        <w:rPr>
          <w:sz w:val="22"/>
        </w:rPr>
      </w:pPr>
    </w:p>
    <w:p w:rsidR="002A096A" w:rsidRDefault="002A096A">
      <w:pPr>
        <w:rPr>
          <w:sz w:val="22"/>
        </w:rPr>
      </w:pPr>
    </w:p>
    <w:p w:rsidR="002A096A" w:rsidRDefault="002A096A">
      <w:pPr>
        <w:rPr>
          <w:sz w:val="22"/>
        </w:rPr>
      </w:pPr>
    </w:p>
    <w:p w:rsidR="002A096A" w:rsidRDefault="002A096A" w:rsidP="002A096A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5827E4">
        <w:rPr>
          <w:sz w:val="22"/>
        </w:rPr>
        <w:t>[data]</w:t>
      </w:r>
    </w:p>
    <w:p w:rsidR="002A096A" w:rsidRDefault="002A096A" w:rsidP="002A096A">
      <w:pPr>
        <w:jc w:val="both"/>
        <w:rPr>
          <w:sz w:val="22"/>
        </w:rPr>
      </w:pPr>
    </w:p>
    <w:p w:rsidR="002A096A" w:rsidRDefault="002A096A" w:rsidP="002A096A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2A096A" w:rsidRPr="00D030D5" w:rsidTr="007B5CD4">
        <w:tc>
          <w:tcPr>
            <w:tcW w:w="4889" w:type="dxa"/>
          </w:tcPr>
          <w:p w:rsidR="002A096A" w:rsidRPr="00D030D5" w:rsidRDefault="002A096A" w:rsidP="002A096A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2A096A" w:rsidRPr="00D030D5" w:rsidRDefault="002A096A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2A096A" w:rsidRPr="00D030D5" w:rsidRDefault="001E3718" w:rsidP="001E3718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2A096A" w:rsidRDefault="002A096A" w:rsidP="002A096A">
      <w:pPr>
        <w:jc w:val="both"/>
      </w:pPr>
    </w:p>
    <w:p w:rsidR="009C3BA3" w:rsidRDefault="009C3BA3" w:rsidP="002A096A">
      <w:pPr>
        <w:rPr>
          <w:sz w:val="22"/>
        </w:rPr>
      </w:pPr>
    </w:p>
    <w:sectPr w:rsidR="009C3BA3" w:rsidSect="00EC3BC3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28E2"/>
    <w:multiLevelType w:val="multilevel"/>
    <w:tmpl w:val="941673F4"/>
    <w:lvl w:ilvl="0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50F"/>
    <w:multiLevelType w:val="hybridMultilevel"/>
    <w:tmpl w:val="F83EF0DA"/>
    <w:lvl w:ilvl="0" w:tplc="44CE27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17590B"/>
    <w:multiLevelType w:val="hybridMultilevel"/>
    <w:tmpl w:val="941673F4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735B3"/>
    <w:rsid w:val="00034B35"/>
    <w:rsid w:val="000A0DE5"/>
    <w:rsid w:val="000A7D14"/>
    <w:rsid w:val="000E457B"/>
    <w:rsid w:val="001660CB"/>
    <w:rsid w:val="00184C7B"/>
    <w:rsid w:val="001A5EB7"/>
    <w:rsid w:val="001E3718"/>
    <w:rsid w:val="002A096A"/>
    <w:rsid w:val="00344941"/>
    <w:rsid w:val="00385CE8"/>
    <w:rsid w:val="004E194D"/>
    <w:rsid w:val="004E1BEC"/>
    <w:rsid w:val="005827E4"/>
    <w:rsid w:val="006020A9"/>
    <w:rsid w:val="00614927"/>
    <w:rsid w:val="0084209B"/>
    <w:rsid w:val="008A20C0"/>
    <w:rsid w:val="009265CC"/>
    <w:rsid w:val="00934D7A"/>
    <w:rsid w:val="00937BC8"/>
    <w:rsid w:val="009C3BA3"/>
    <w:rsid w:val="009D3A75"/>
    <w:rsid w:val="00A37F81"/>
    <w:rsid w:val="00AC49A6"/>
    <w:rsid w:val="00BB1E3E"/>
    <w:rsid w:val="00C24305"/>
    <w:rsid w:val="00C41EDA"/>
    <w:rsid w:val="00C7077C"/>
    <w:rsid w:val="00C735B3"/>
    <w:rsid w:val="00CD4740"/>
    <w:rsid w:val="00D02296"/>
    <w:rsid w:val="00D451D0"/>
    <w:rsid w:val="00E27306"/>
    <w:rsid w:val="00E6083E"/>
    <w:rsid w:val="00EB2356"/>
    <w:rsid w:val="00EC3BC3"/>
    <w:rsid w:val="00F25854"/>
    <w:rsid w:val="00F33917"/>
    <w:rsid w:val="00F9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C3BC3"/>
  </w:style>
  <w:style w:type="paragraph" w:styleId="Titolo1">
    <w:name w:val="heading 1"/>
    <w:basedOn w:val="Normale"/>
    <w:next w:val="Normale"/>
    <w:qFormat/>
    <w:rsid w:val="00EC3BC3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EC3BC3"/>
    <w:pPr>
      <w:jc w:val="both"/>
    </w:pPr>
    <w:rPr>
      <w:b/>
      <w:sz w:val="22"/>
    </w:rPr>
  </w:style>
  <w:style w:type="table" w:styleId="Grigliatabella">
    <w:name w:val="Table Grid"/>
    <w:basedOn w:val="Tabellanormale"/>
    <w:rsid w:val="001E3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B1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POSTC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POSTCE.DOT</Template>
  <TotalTime>6</TotalTime>
  <Pages>1</Pages>
  <Words>221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Roberto Starnini</dc:creator>
  <cp:keywords/>
  <cp:lastModifiedBy>Roberto Starnini</cp:lastModifiedBy>
  <cp:revision>7</cp:revision>
  <cp:lastPrinted>2007-10-17T11:12:00Z</cp:lastPrinted>
  <dcterms:created xsi:type="dcterms:W3CDTF">2012-12-10T09:51:00Z</dcterms:created>
  <dcterms:modified xsi:type="dcterms:W3CDTF">2012-12-14T14:16:00Z</dcterms:modified>
</cp:coreProperties>
</file>