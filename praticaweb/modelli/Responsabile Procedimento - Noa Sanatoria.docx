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763CBF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9928CA" w:rsidRDefault="009928CA" w:rsidP="009928CA">
      <w:pPr>
        <w:jc w:val="center"/>
      </w:pPr>
      <w:r>
        <w:rPr>
          <w:b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763CBF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763CBF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Richiesta di </w:t>
      </w:r>
      <w:r w:rsidR="005754CC">
        <w:rPr>
          <w:sz w:val="22"/>
        </w:rPr>
        <w:t>Nulla Osta Paesistico</w:t>
      </w:r>
      <w:r>
        <w:rPr>
          <w:sz w:val="22"/>
        </w:rPr>
        <w:t xml:space="preserve"> </w:t>
      </w:r>
      <w:r w:rsidR="005754CC">
        <w:rPr>
          <w:sz w:val="22"/>
        </w:rPr>
        <w:t>in sanatoria</w:t>
      </w:r>
      <w:r w:rsidR="009928CA">
        <w:rPr>
          <w:sz w:val="22"/>
        </w:rPr>
        <w:t xml:space="preserve"> (accertamento di compatibilità paesistico ambientale)</w:t>
      </w:r>
      <w:r w:rsidR="005754CC">
        <w:rPr>
          <w:sz w:val="22"/>
        </w:rPr>
        <w:t xml:space="preserve"> </w:t>
      </w:r>
      <w:r>
        <w:rPr>
          <w:sz w:val="22"/>
        </w:rPr>
        <w:t xml:space="preserve">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763CBF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763CBF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del responsabile 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763CBF" w:rsidTr="00772CB1">
        <w:tc>
          <w:tcPr>
            <w:tcW w:w="2500" w:type="pct"/>
          </w:tcPr>
          <w:p w:rsidR="00763CBF" w:rsidRDefault="00763CB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63CBF" w:rsidRDefault="00763CB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763CBF" w:rsidRDefault="00763CB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763CBF" w:rsidRDefault="00763CB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763CBF" w:rsidRDefault="00763CB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63CBF" w:rsidTr="00772CB1">
        <w:tc>
          <w:tcPr>
            <w:tcW w:w="2500" w:type="pct"/>
          </w:tcPr>
          <w:p w:rsidR="00763CBF" w:rsidRDefault="00763CB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63CBF" w:rsidRPr="00905E49" w:rsidRDefault="00763CBF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763CBF" w:rsidRDefault="00763CB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763CBF" w:rsidRDefault="00763CB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763CBF" w:rsidRDefault="00763CB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763CBF" w:rsidRDefault="00763CBF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1F248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26934" w:rsidRDefault="00E2693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Ai sensi degli art. 4 e 5 della Legge 241/90 così come modificato e integrato dalla Legge 15/2005 e dell’art. 31 punto 3 della Legge Regionale n. 16 del 06/06/2008, e r</w:t>
      </w:r>
      <w:r w:rsidRPr="00413559">
        <w:rPr>
          <w:sz w:val="22"/>
        </w:rPr>
        <w:t xml:space="preserve">ichiamate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Pr="00413559">
            <w:rPr>
              <w:sz w:val="22"/>
            </w:rPr>
            <w:t>la Legge</w:t>
          </w:r>
        </w:smartTag>
        <w:r w:rsidRPr="00413559">
          <w:rPr>
            <w:sz w:val="22"/>
          </w:rPr>
          <w:t xml:space="preserve"> Regionale</w:t>
        </w:r>
      </w:smartTag>
      <w:r w:rsidRPr="00413559">
        <w:rPr>
          <w:sz w:val="22"/>
        </w:rPr>
        <w:t xml:space="preserve"> 21/08/1991 n. 20 portante subdelega ai Comuni delle funzioni amministrative in materia di bellezze naturali </w:t>
      </w:r>
      <w:smartTag w:uri="urn:schemas-microsoft-com:office:smarttags" w:element="PersonName">
        <w:smartTagPr>
          <w:attr w:name="ProductID" w:val="la Legge Regionale"/>
        </w:smartTagPr>
        <w:r w:rsidRPr="00413559">
          <w:rPr>
            <w:sz w:val="22"/>
          </w:rPr>
          <w:t>la Legge Regionale</w:t>
        </w:r>
      </w:smartTag>
      <w:r w:rsidRPr="00413559">
        <w:rPr>
          <w:sz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Pr="00413559">
          <w:rPr>
            <w:sz w:val="22"/>
          </w:rPr>
          <w:t>22 in</w:t>
        </w:r>
      </w:smartTag>
      <w:r w:rsidRPr="00413559">
        <w:rPr>
          <w:sz w:val="22"/>
        </w:rPr>
        <w:t xml:space="preserve"> attuazione degli artt. 148</w:t>
      </w:r>
      <w:r w:rsidR="00413559" w:rsidRPr="00413559">
        <w:rPr>
          <w:sz w:val="22"/>
        </w:rPr>
        <w:t>,</w:t>
      </w:r>
      <w:r w:rsidRPr="00413559">
        <w:rPr>
          <w:sz w:val="22"/>
        </w:rPr>
        <w:t xml:space="preserve"> 146 </w:t>
      </w:r>
      <w:r w:rsidR="00413559" w:rsidRPr="00413559">
        <w:rPr>
          <w:sz w:val="22"/>
        </w:rPr>
        <w:t xml:space="preserve">dall’art. 167 comma 5 e dall’art. 181 comma 1 quater </w:t>
      </w:r>
      <w:r w:rsidRPr="00413559">
        <w:rPr>
          <w:sz w:val="22"/>
        </w:rPr>
        <w:t>del Decreto Legislativo n. 42 del 22/01/2004 e ss.mm. e ii. per la valutazione e ed il rilascio di relativo titolo abilitativi ai soli fini paesistico ambientali</w:t>
      </w:r>
      <w:r>
        <w:rPr>
          <w:sz w:val="22"/>
          <w:szCs w:val="22"/>
        </w:rPr>
        <w:t xml:space="preserve">, </w:t>
      </w:r>
      <w:r>
        <w:rPr>
          <w:sz w:val="22"/>
        </w:rPr>
        <w:t>con riferimento all’istanza in oggetto indicata e in via del tutto preliminare ad ogni altro atto istruttorio, si comunica quanto segue: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763CBF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6F42A7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763CBF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2) detta istanza sarà trattata, per qua</w:t>
      </w:r>
      <w:r w:rsidR="006F42A7">
        <w:rPr>
          <w:sz w:val="22"/>
        </w:rPr>
        <w:t>nto di competenza comunale, dallo Sportello Unico per l’Edilizia</w:t>
      </w:r>
      <w:r>
        <w:rPr>
          <w:sz w:val="22"/>
        </w:rPr>
        <w:t xml:space="preserve"> del Settore Territorio;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 xml:space="preserve">3) il </w:t>
      </w:r>
      <w:r w:rsidR="0006344D">
        <w:rPr>
          <w:sz w:val="22"/>
        </w:rPr>
        <w:t>D</w:t>
      </w:r>
      <w:r>
        <w:rPr>
          <w:sz w:val="22"/>
        </w:rPr>
        <w:t>irigente del Settore Territorio</w:t>
      </w:r>
      <w:r w:rsidR="0006344D">
        <w:rPr>
          <w:sz w:val="22"/>
        </w:rPr>
        <w:t xml:space="preserve"> / Responsabile S.U.E. </w:t>
      </w:r>
      <w:r>
        <w:rPr>
          <w:sz w:val="22"/>
        </w:rPr>
        <w:t xml:space="preserve">è l’Ing. </w:t>
      </w:r>
      <w:r w:rsidR="00DC220D">
        <w:rPr>
          <w:sz w:val="22"/>
        </w:rPr>
        <w:t>Gian Paolo TRUCCHI</w:t>
      </w:r>
      <w:r>
        <w:rPr>
          <w:sz w:val="22"/>
        </w:rPr>
        <w:t xml:space="preserve">, il </w:t>
      </w:r>
      <w:r w:rsidR="0006344D">
        <w:rPr>
          <w:sz w:val="22"/>
        </w:rPr>
        <w:t>R</w:t>
      </w:r>
      <w:r>
        <w:rPr>
          <w:sz w:val="22"/>
        </w:rPr>
        <w:t>es</w:t>
      </w:r>
      <w:r w:rsidR="00AD60CC">
        <w:rPr>
          <w:sz w:val="22"/>
        </w:rPr>
        <w:t>ponsabile del Procedimento è l’Ing. PASINI Enzo</w:t>
      </w:r>
      <w:r>
        <w:rPr>
          <w:sz w:val="22"/>
        </w:rPr>
        <w:t>;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9E0B99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 xml:space="preserve">Sanremo: </w:t>
      </w:r>
      <w:r w:rsidR="00636E5D">
        <w:rPr>
          <w:sz w:val="22"/>
        </w:rPr>
        <w:t>[data</w:t>
      </w:r>
      <w:bookmarkStart w:id="0" w:name="_GoBack"/>
      <w:bookmarkEnd w:id="0"/>
      <w:r w:rsidR="00636E5D">
        <w:rPr>
          <w:sz w:val="22"/>
        </w:rPr>
        <w:t>]</w:t>
      </w:r>
      <w:r>
        <w:rPr>
          <w:sz w:val="22"/>
        </w:rPr>
        <w:t>.</w:t>
      </w: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</w:p>
    <w:p w:rsidR="005270EF" w:rsidRDefault="005270EF" w:rsidP="005270EF">
      <w:pPr>
        <w:jc w:val="both"/>
        <w:rPr>
          <w:sz w:val="22"/>
        </w:rPr>
      </w:pPr>
      <w:r>
        <w:rPr>
          <w:sz w:val="22"/>
        </w:rPr>
        <w:t xml:space="preserve">   IL RESPONSABILE DEL PROCEDIMENTO                        IL DIRIGENTE SETTORE TERRITORIO</w:t>
      </w:r>
    </w:p>
    <w:p w:rsidR="005270EF" w:rsidRDefault="005270EF" w:rsidP="005270EF">
      <w:pPr>
        <w:jc w:val="both"/>
      </w:pPr>
      <w:r>
        <w:t xml:space="preserve">                    </w:t>
      </w:r>
      <w:r w:rsidR="00AD60CC">
        <w:rPr>
          <w:sz w:val="22"/>
        </w:rPr>
        <w:t>Ing. PASINI Enzo</w:t>
      </w:r>
      <w:r>
        <w:tab/>
      </w:r>
      <w:r>
        <w:tab/>
      </w:r>
      <w:r>
        <w:tab/>
      </w:r>
      <w:r>
        <w:tab/>
      </w:r>
      <w:r>
        <w:tab/>
      </w:r>
      <w:r w:rsidR="00334329">
        <w:tab/>
      </w:r>
      <w:r w:rsidR="00636E5D">
        <w:t>[dirigente]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BF"/>
    <w:rsid w:val="0006344D"/>
    <w:rsid w:val="000A78CB"/>
    <w:rsid w:val="001C4499"/>
    <w:rsid w:val="001F2482"/>
    <w:rsid w:val="003136CB"/>
    <w:rsid w:val="00334329"/>
    <w:rsid w:val="00413559"/>
    <w:rsid w:val="004F76EE"/>
    <w:rsid w:val="005270EF"/>
    <w:rsid w:val="005754CC"/>
    <w:rsid w:val="005F7D13"/>
    <w:rsid w:val="00636E5D"/>
    <w:rsid w:val="00664396"/>
    <w:rsid w:val="006E1404"/>
    <w:rsid w:val="006F42A7"/>
    <w:rsid w:val="00706E77"/>
    <w:rsid w:val="00763CBF"/>
    <w:rsid w:val="0082670E"/>
    <w:rsid w:val="00870D90"/>
    <w:rsid w:val="0088203A"/>
    <w:rsid w:val="008B630A"/>
    <w:rsid w:val="00924491"/>
    <w:rsid w:val="009928CA"/>
    <w:rsid w:val="009E0399"/>
    <w:rsid w:val="009E0B99"/>
    <w:rsid w:val="00A12C87"/>
    <w:rsid w:val="00A17199"/>
    <w:rsid w:val="00A822BA"/>
    <w:rsid w:val="00AD60CC"/>
    <w:rsid w:val="00C759E0"/>
    <w:rsid w:val="00DC220D"/>
    <w:rsid w:val="00E26934"/>
    <w:rsid w:val="00EC762A"/>
    <w:rsid w:val="00F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E05B2-26F2-4939-AC42-87F01A7C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9E039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63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NOA%20San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NOA San.dotx</Template>
  <TotalTime>1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2</cp:revision>
  <cp:lastPrinted>2010-01-18T14:53:00Z</cp:lastPrinted>
  <dcterms:created xsi:type="dcterms:W3CDTF">2013-12-04T14:25:00Z</dcterms:created>
  <dcterms:modified xsi:type="dcterms:W3CDTF">2013-12-04T16:11:00Z</dcterms:modified>
</cp:coreProperties>
</file>