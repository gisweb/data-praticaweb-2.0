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334313" w:rsidRDefault="00334313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9C6EBE" w:rsidRPr="00334313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431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34313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277895" w:rsidRPr="00334313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334313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33431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3431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3431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334313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34313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334313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334313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334313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334313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334313">
        <w:rPr>
          <w:rFonts w:ascii="Arial" w:hAnsi="Arial" w:cs="Arial"/>
          <w:sz w:val="22"/>
          <w:szCs w:val="22"/>
        </w:rPr>
        <w:t xml:space="preserve"> </w:t>
      </w:r>
      <w:r w:rsidR="00334313" w:rsidRPr="00334313">
        <w:rPr>
          <w:rFonts w:ascii="Arial" w:hAnsi="Arial" w:cs="Arial"/>
          <w:i/>
          <w:color w:val="000000"/>
          <w:sz w:val="22"/>
          <w:szCs w:val="22"/>
          <w:u w:val="single"/>
        </w:rPr>
        <w:t>Nuova numerazione pratica SUAP</w:t>
      </w:r>
      <w:r w:rsidR="00334313">
        <w:rPr>
          <w:rFonts w:ascii="Arial" w:hAnsi="Arial" w:cs="Arial"/>
          <w:i/>
          <w:color w:val="000000"/>
          <w:sz w:val="22"/>
          <w:szCs w:val="22"/>
          <w:u w:val="single"/>
        </w:rPr>
        <w:t>.</w:t>
      </w:r>
    </w:p>
    <w:p w:rsidR="00A32D7F" w:rsidRDefault="00334313" w:rsidP="00334313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334313">
        <w:rPr>
          <w:rFonts w:ascii="Arial" w:hAnsi="Arial" w:cs="Arial"/>
          <w:color w:val="000000"/>
          <w:sz w:val="22"/>
          <w:szCs w:val="22"/>
        </w:rPr>
        <w:t xml:space="preserve">Con riferimento all’Avvio del Procedimento </w:t>
      </w:r>
      <w:proofErr w:type="spellStart"/>
      <w:r w:rsidRPr="00334313">
        <w:rPr>
          <w:rFonts w:ascii="Arial" w:hAnsi="Arial" w:cs="Arial"/>
          <w:color w:val="000000"/>
          <w:sz w:val="22"/>
          <w:szCs w:val="22"/>
        </w:rPr>
        <w:t>prot</w:t>
      </w:r>
      <w:proofErr w:type="spellEnd"/>
      <w:r w:rsidRPr="00334313"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>_________</w:t>
      </w:r>
      <w:r w:rsidRPr="00334313">
        <w:rPr>
          <w:rFonts w:ascii="Arial" w:hAnsi="Arial" w:cs="Arial"/>
          <w:color w:val="000000"/>
          <w:sz w:val="22"/>
          <w:szCs w:val="22"/>
        </w:rPr>
        <w:t xml:space="preserve"> del </w:t>
      </w:r>
      <w:r w:rsidR="00A55121">
        <w:rPr>
          <w:rFonts w:ascii="Arial" w:hAnsi="Arial" w:cs="Arial"/>
          <w:color w:val="000000"/>
          <w:sz w:val="22"/>
          <w:szCs w:val="22"/>
        </w:rPr>
        <w:t xml:space="preserve">_____________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ed alla pratica in oggetto, </w:t>
      </w:r>
      <w:r w:rsidRPr="00334313">
        <w:rPr>
          <w:rFonts w:ascii="Arial" w:hAnsi="Arial" w:cs="Arial"/>
          <w:color w:val="000000"/>
          <w:sz w:val="22"/>
          <w:szCs w:val="22"/>
        </w:rPr>
        <w:t xml:space="preserve">si comunica che la stessa è stata erroneamente rubricata con la numerazione </w:t>
      </w:r>
      <w:r w:rsidR="00DE1827">
        <w:rPr>
          <w:rFonts w:ascii="Arial" w:hAnsi="Arial" w:cs="Arial"/>
          <w:color w:val="000000"/>
          <w:sz w:val="22"/>
          <w:szCs w:val="22"/>
        </w:rPr>
        <w:t>_________________</w:t>
      </w:r>
      <w:r w:rsidRPr="00334313">
        <w:rPr>
          <w:rFonts w:ascii="Arial" w:hAnsi="Arial" w:cs="Arial"/>
          <w:color w:val="000000"/>
          <w:sz w:val="22"/>
          <w:szCs w:val="22"/>
        </w:rPr>
        <w:t>; 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334313">
        <w:rPr>
          <w:rFonts w:ascii="Arial" w:hAnsi="Arial" w:cs="Arial"/>
          <w:color w:val="000000"/>
          <w:sz w:val="22"/>
          <w:szCs w:val="22"/>
        </w:rPr>
        <w:t xml:space="preserve">seguito di correzione l’stanza ha assunto il numero </w:t>
      </w:r>
      <w:r w:rsidRPr="00950B01">
        <w:rPr>
          <w:rFonts w:ascii="Arial" w:hAnsi="Arial" w:cs="Arial"/>
          <w:b/>
          <w:sz w:val="22"/>
          <w:szCs w:val="22"/>
        </w:rPr>
        <w:t>[numero]</w:t>
      </w:r>
      <w:r w:rsidRPr="00334313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B5B05" w:rsidRDefault="002B5B05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334313" w:rsidRDefault="00334313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A55121">
        <w:rPr>
          <w:rFonts w:ascii="Arial" w:hAnsi="Arial" w:cs="Arial"/>
          <w:i/>
          <w:noProof/>
          <w:sz w:val="22"/>
          <w:szCs w:val="22"/>
        </w:rPr>
        <w:t>31 ottobre 2017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3B0" w:rsidRDefault="009123B0" w:rsidP="00DF7577">
      <w:r>
        <w:separator/>
      </w:r>
    </w:p>
  </w:endnote>
  <w:endnote w:type="continuationSeparator" w:id="0">
    <w:p w:rsidR="009123B0" w:rsidRDefault="009123B0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3B0" w:rsidRDefault="009123B0" w:rsidP="00DF7577">
      <w:r>
        <w:separator/>
      </w:r>
    </w:p>
  </w:footnote>
  <w:footnote w:type="continuationSeparator" w:id="0">
    <w:p w:rsidR="009123B0" w:rsidRDefault="009123B0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127A"/>
    <w:rsid w:val="00072A97"/>
    <w:rsid w:val="000C370B"/>
    <w:rsid w:val="000F1EDD"/>
    <w:rsid w:val="0019206D"/>
    <w:rsid w:val="001B4225"/>
    <w:rsid w:val="002061BA"/>
    <w:rsid w:val="002218EE"/>
    <w:rsid w:val="00277895"/>
    <w:rsid w:val="002B5B05"/>
    <w:rsid w:val="002D0988"/>
    <w:rsid w:val="002F061A"/>
    <w:rsid w:val="003073DD"/>
    <w:rsid w:val="00324615"/>
    <w:rsid w:val="00334313"/>
    <w:rsid w:val="00352093"/>
    <w:rsid w:val="00367297"/>
    <w:rsid w:val="00370D34"/>
    <w:rsid w:val="0038337F"/>
    <w:rsid w:val="00391AB4"/>
    <w:rsid w:val="004705D8"/>
    <w:rsid w:val="004A0444"/>
    <w:rsid w:val="004B610F"/>
    <w:rsid w:val="004E39FC"/>
    <w:rsid w:val="004E72C9"/>
    <w:rsid w:val="004F1A31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65DD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7476"/>
    <w:rsid w:val="0083520F"/>
    <w:rsid w:val="008553B3"/>
    <w:rsid w:val="008A0975"/>
    <w:rsid w:val="008C0DAE"/>
    <w:rsid w:val="008D2624"/>
    <w:rsid w:val="00901901"/>
    <w:rsid w:val="009123B0"/>
    <w:rsid w:val="009273CF"/>
    <w:rsid w:val="00931C61"/>
    <w:rsid w:val="00950B01"/>
    <w:rsid w:val="009811BE"/>
    <w:rsid w:val="0099055F"/>
    <w:rsid w:val="009C56F4"/>
    <w:rsid w:val="009C6EBE"/>
    <w:rsid w:val="00A164D9"/>
    <w:rsid w:val="00A224FD"/>
    <w:rsid w:val="00A32D7F"/>
    <w:rsid w:val="00A55121"/>
    <w:rsid w:val="00A632A8"/>
    <w:rsid w:val="00A7326F"/>
    <w:rsid w:val="00A75218"/>
    <w:rsid w:val="00AA2A55"/>
    <w:rsid w:val="00AB2273"/>
    <w:rsid w:val="00AB6BFD"/>
    <w:rsid w:val="00AE487C"/>
    <w:rsid w:val="00AF115E"/>
    <w:rsid w:val="00B05B9F"/>
    <w:rsid w:val="00B26636"/>
    <w:rsid w:val="00B438C0"/>
    <w:rsid w:val="00BC1F7A"/>
    <w:rsid w:val="00BE6E8B"/>
    <w:rsid w:val="00BF5892"/>
    <w:rsid w:val="00C12378"/>
    <w:rsid w:val="00C25647"/>
    <w:rsid w:val="00C540BC"/>
    <w:rsid w:val="00C64F20"/>
    <w:rsid w:val="00C67D14"/>
    <w:rsid w:val="00C87BA6"/>
    <w:rsid w:val="00CE48F8"/>
    <w:rsid w:val="00D03220"/>
    <w:rsid w:val="00D84B61"/>
    <w:rsid w:val="00D91F9A"/>
    <w:rsid w:val="00DA216D"/>
    <w:rsid w:val="00DB07ED"/>
    <w:rsid w:val="00DD2C9B"/>
    <w:rsid w:val="00DE0590"/>
    <w:rsid w:val="00DE1827"/>
    <w:rsid w:val="00DF7577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4BCC41-66DA-4AA8-BDC7-65043D32D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2016-12-27T12:21:00Z</cp:lastPrinted>
  <dcterms:created xsi:type="dcterms:W3CDTF">2017-10-31T07:44:00Z</dcterms:created>
  <dcterms:modified xsi:type="dcterms:W3CDTF">2017-10-31T07:58:00Z</dcterms:modified>
</cp:coreProperties>
</file>