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B109E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242501" w:rsidRDefault="00242501" w:rsidP="00242501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B109EB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B109EB">
        <w:rPr>
          <w:noProof/>
          <w:sz w:val="22"/>
          <w:szCs w:val="22"/>
        </w:rPr>
        <w:t>[data_rilascio_commissione]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</w:t>
      </w:r>
      <w:r w:rsidR="00F02E83">
        <w:rPr>
          <w:sz w:val="22"/>
          <w:szCs w:val="22"/>
        </w:rPr>
        <w:t xml:space="preserve"> seguito di richiesta di versamento di deposito cauzionale disposto dal Servizio ********, relativo alla pratica edilizia di cui sopra.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109EB" w:rsidTr="007C7F70"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109EB" w:rsidTr="007C7F70">
        <w:tc>
          <w:tcPr>
            <w:tcW w:w="2500" w:type="pct"/>
          </w:tcPr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109EB" w:rsidRPr="00905E49" w:rsidRDefault="00B109EB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B109EB" w:rsidRDefault="00B109E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prot. n° a trasmettere documentazione a dimostrazione </w:t>
      </w:r>
      <w:r w:rsidR="00AB66A1">
        <w:rPr>
          <w:sz w:val="22"/>
          <w:szCs w:val="22"/>
        </w:rPr>
        <w:t>di aver ottemperato a quanto prescritto dalla norma.</w:t>
      </w:r>
      <w:r w:rsidRPr="00062EB0">
        <w:rPr>
          <w:sz w:val="22"/>
          <w:szCs w:val="22"/>
        </w:rPr>
        <w:t xml:space="preserve">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B109EB">
        <w:rPr>
          <w:sz w:val="22"/>
          <w:szCs w:val="22"/>
        </w:rPr>
        <w:t>[data</w:t>
      </w:r>
      <w:bookmarkStart w:id="0" w:name="_GoBack"/>
      <w:bookmarkEnd w:id="0"/>
      <w:r w:rsidR="00B109EB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042867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EB"/>
    <w:rsid w:val="00013127"/>
    <w:rsid w:val="00042867"/>
    <w:rsid w:val="00062EB0"/>
    <w:rsid w:val="00086E29"/>
    <w:rsid w:val="000E1F05"/>
    <w:rsid w:val="00242501"/>
    <w:rsid w:val="0032130A"/>
    <w:rsid w:val="003738B3"/>
    <w:rsid w:val="004E7FFC"/>
    <w:rsid w:val="00510FF3"/>
    <w:rsid w:val="00514B54"/>
    <w:rsid w:val="00794694"/>
    <w:rsid w:val="007C437E"/>
    <w:rsid w:val="008A63B7"/>
    <w:rsid w:val="008A75D5"/>
    <w:rsid w:val="00A629B5"/>
    <w:rsid w:val="00A84B9F"/>
    <w:rsid w:val="00AB5E40"/>
    <w:rsid w:val="00AB66A1"/>
    <w:rsid w:val="00AD1490"/>
    <w:rsid w:val="00B109EB"/>
    <w:rsid w:val="00B45E6B"/>
    <w:rsid w:val="00C606CC"/>
    <w:rsid w:val="00D81595"/>
    <w:rsid w:val="00E43C2B"/>
    <w:rsid w:val="00EA0C40"/>
    <w:rsid w:val="00F0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D1F2-5ED1-4960-922C-C071433B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B10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altri%20deposit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altri depositi.dotx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2013-12-04T15:06:00Z</dcterms:created>
  <dcterms:modified xsi:type="dcterms:W3CDTF">2013-12-04T15:07:00Z</dcterms:modified>
</cp:coreProperties>
</file>