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482" w:rsidRDefault="00323CF3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1828800" cy="685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 xml:space="preserve">SERVIZIO </w:t>
      </w:r>
      <w:r w:rsidR="00A51D6B">
        <w:rPr>
          <w:b/>
          <w:i/>
          <w:sz w:val="24"/>
        </w:rPr>
        <w:t>DIFESA DEL SUOL</w:t>
      </w:r>
      <w:r w:rsidR="002D77C8">
        <w:rPr>
          <w:b/>
          <w:i/>
          <w:sz w:val="24"/>
        </w:rPr>
        <w:t>O</w:t>
      </w:r>
    </w:p>
    <w:p w:rsidR="00E26934" w:rsidRDefault="00E26934"/>
    <w:p w:rsidR="00E26934" w:rsidRDefault="00E26934">
      <w:pPr>
        <w:rPr>
          <w:sz w:val="22"/>
        </w:rPr>
      </w:pPr>
      <w:proofErr w:type="spellStart"/>
      <w:r>
        <w:rPr>
          <w:sz w:val="22"/>
        </w:rPr>
        <w:t>Prot</w:t>
      </w:r>
      <w:proofErr w:type="spellEnd"/>
      <w:r>
        <w:rPr>
          <w:sz w:val="22"/>
        </w:rPr>
        <w:t xml:space="preserve">.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323CF3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del </w:t>
      </w:r>
      <w:r>
        <w:rPr>
          <w:sz w:val="22"/>
        </w:rPr>
        <w:fldChar w:fldCharType="begin"/>
      </w:r>
      <w:r>
        <w:rPr>
          <w:sz w:val="22"/>
        </w:rPr>
        <w:instrText xml:space="preserve"> MERGEFIELD DATA_PROT </w:instrText>
      </w:r>
      <w:r>
        <w:rPr>
          <w:sz w:val="22"/>
        </w:rPr>
        <w:fldChar w:fldCharType="separate"/>
      </w:r>
      <w:r w:rsidR="00323CF3">
        <w:rPr>
          <w:noProof/>
          <w:sz w:val="22"/>
        </w:rPr>
        <w:t>[data_protocollo]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BF0763">
        <w:rPr>
          <w:sz w:val="22"/>
        </w:rPr>
        <w:t xml:space="preserve">istanza per </w:t>
      </w:r>
      <w:r w:rsidR="00A51D6B">
        <w:rPr>
          <w:sz w:val="22"/>
        </w:rPr>
        <w:t xml:space="preserve">ottenimento di nulla osta </w:t>
      </w:r>
      <w:r w:rsidR="00567E24">
        <w:rPr>
          <w:sz w:val="22"/>
        </w:rPr>
        <w:t xml:space="preserve">per vincolo idrogeologico per </w:t>
      </w:r>
      <w:r w:rsidR="00BF0763">
        <w:rPr>
          <w:sz w:val="22"/>
        </w:rPr>
        <w:t>opere di</w:t>
      </w:r>
      <w:r>
        <w:rPr>
          <w:sz w:val="22"/>
        </w:rPr>
        <w:t xml:space="preserve"> </w:t>
      </w:r>
      <w:r>
        <w:rPr>
          <w:sz w:val="22"/>
        </w:rPr>
        <w:fldChar w:fldCharType="begin"/>
      </w:r>
      <w:r>
        <w:rPr>
          <w:sz w:val="22"/>
        </w:rPr>
        <w:instrText xml:space="preserve"> MERGEFIELD OGGETTO </w:instrText>
      </w:r>
      <w:r>
        <w:rPr>
          <w:sz w:val="22"/>
        </w:rPr>
        <w:fldChar w:fldCharType="separate"/>
      </w:r>
      <w:r w:rsidR="00323CF3">
        <w:rPr>
          <w:noProof/>
          <w:sz w:val="22"/>
        </w:rPr>
        <w:t>[oggetto]</w:t>
      </w:r>
      <w:r>
        <w:rPr>
          <w:sz w:val="22"/>
        </w:rPr>
        <w:fldChar w:fldCharType="end"/>
      </w:r>
      <w:r>
        <w:rPr>
          <w:sz w:val="22"/>
        </w:rPr>
        <w:t xml:space="preserve"> - </w:t>
      </w:r>
      <w:r>
        <w:rPr>
          <w:sz w:val="22"/>
        </w:rPr>
        <w:fldChar w:fldCharType="begin"/>
      </w:r>
      <w:r>
        <w:rPr>
          <w:sz w:val="22"/>
        </w:rPr>
        <w:instrText xml:space="preserve"> MERGEFIELD UBICAZIONE </w:instrText>
      </w:r>
      <w:r>
        <w:rPr>
          <w:sz w:val="22"/>
        </w:rPr>
        <w:fldChar w:fldCharType="separate"/>
      </w:r>
      <w:r w:rsidR="00323CF3">
        <w:rPr>
          <w:noProof/>
          <w:sz w:val="22"/>
        </w:rPr>
        <w:t>[ubicazione]</w:t>
      </w:r>
      <w:r>
        <w:rPr>
          <w:sz w:val="22"/>
        </w:rPr>
        <w:fldChar w:fldCharType="end"/>
      </w:r>
      <w:r>
        <w:rPr>
          <w:sz w:val="22"/>
        </w:rPr>
        <w:t xml:space="preserve"> - Comunicazione del responsabile del procedimento.</w:t>
      </w:r>
    </w:p>
    <w:p w:rsidR="00E26934" w:rsidRDefault="00E26934">
      <w:pPr>
        <w:rPr>
          <w:sz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323CF3" w:rsidTr="0020016F">
        <w:tc>
          <w:tcPr>
            <w:tcW w:w="2500" w:type="pct"/>
          </w:tcPr>
          <w:p w:rsidR="00323CF3" w:rsidRDefault="00323CF3" w:rsidP="0020016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23CF3" w:rsidRDefault="00323CF3" w:rsidP="0020016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proofErr w:type="spellStart"/>
            <w:r w:rsidRPr="002B63EA">
              <w:rPr>
                <w:b/>
                <w:sz w:val="22"/>
              </w:rPr>
              <w:t>Preg.mi</w:t>
            </w:r>
            <w:proofErr w:type="spellEnd"/>
            <w:r w:rsidRPr="002B63EA">
              <w:rPr>
                <w:b/>
                <w:sz w:val="22"/>
              </w:rPr>
              <w:t xml:space="preserve">  Sig.ri</w:t>
            </w:r>
            <w:r>
              <w:rPr>
                <w:b/>
                <w:sz w:val="22"/>
                <w:szCs w:val="22"/>
              </w:rPr>
              <w:br/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richiedente.nominativo;block</w:t>
            </w:r>
            <w:proofErr w:type="spell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23CF3" w:rsidRDefault="00323CF3" w:rsidP="0020016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23CF3" w:rsidRDefault="00323CF3" w:rsidP="0020016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323CF3" w:rsidRDefault="00323CF3" w:rsidP="0020016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323CF3" w:rsidTr="0020016F">
        <w:tc>
          <w:tcPr>
            <w:tcW w:w="2500" w:type="pct"/>
          </w:tcPr>
          <w:p w:rsidR="00323CF3" w:rsidRDefault="00323CF3" w:rsidP="0020016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323CF3" w:rsidRPr="00905E49" w:rsidRDefault="00323CF3" w:rsidP="0020016F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323CF3" w:rsidRDefault="00323CF3" w:rsidP="0020016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progettista.nominativo;block</w:t>
            </w:r>
            <w:proofErr w:type="spellEnd"/>
            <w:r>
              <w:rPr>
                <w:b/>
                <w:sz w:val="22"/>
                <w:szCs w:val="22"/>
              </w:rPr>
              <w:t>=</w:t>
            </w:r>
            <w:proofErr w:type="spellStart"/>
            <w:r>
              <w:rPr>
                <w:b/>
                <w:sz w:val="22"/>
                <w:szCs w:val="22"/>
              </w:rPr>
              <w:t>w:tr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323CF3" w:rsidRDefault="000967C1" w:rsidP="0020016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 mezzo P.E.C.</w:t>
            </w:r>
          </w:p>
          <w:p w:rsidR="000967C1" w:rsidRDefault="000967C1" w:rsidP="0020016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bookmarkStart w:id="0" w:name="_GoBack"/>
            <w:bookmarkEnd w:id="0"/>
          </w:p>
          <w:p w:rsidR="00323CF3" w:rsidRDefault="00323CF3" w:rsidP="0020016F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Default="00E26934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E26934" w:rsidRDefault="00320A47">
      <w:pPr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rPr>
            <w:sz w:val="22"/>
          </w:rPr>
          <w:t>la Legge Regionale</w:t>
        </w:r>
      </w:smartTag>
      <w:r>
        <w:rPr>
          <w:sz w:val="22"/>
        </w:rPr>
        <w:t xml:space="preserve"> n. 7 del 12 aprile 2011 </w:t>
      </w:r>
      <w:r w:rsidR="0055271A">
        <w:rPr>
          <w:sz w:val="22"/>
        </w:rPr>
        <w:t>art. 3</w:t>
      </w:r>
      <w:r w:rsidR="002D77C8">
        <w:rPr>
          <w:sz w:val="22"/>
        </w:rPr>
        <w:t xml:space="preserve"> e ss. mm. e ii.</w:t>
      </w:r>
      <w:r w:rsidR="0055271A">
        <w:rPr>
          <w:sz w:val="22"/>
        </w:rPr>
        <w:t xml:space="preserve"> </w:t>
      </w:r>
      <w:r w:rsidR="00310D86">
        <w:rPr>
          <w:sz w:val="22"/>
        </w:rPr>
        <w:t xml:space="preserve">che ha trasferito ai Comuni le funzioni in materia di vincolo idrogeologico </w:t>
      </w:r>
      <w:r w:rsidR="00075C04">
        <w:rPr>
          <w:sz w:val="22"/>
        </w:rPr>
        <w:t xml:space="preserve">e </w:t>
      </w:r>
      <w:r w:rsidR="00310D86">
        <w:rPr>
          <w:sz w:val="22"/>
        </w:rPr>
        <w:t>visti g</w:t>
      </w:r>
      <w:r w:rsidR="00E26934">
        <w:rPr>
          <w:sz w:val="22"/>
        </w:rPr>
        <w:t>li art</w:t>
      </w:r>
      <w:r w:rsidR="00310D86">
        <w:rPr>
          <w:sz w:val="22"/>
        </w:rPr>
        <w:t>t</w:t>
      </w:r>
      <w:r w:rsidR="00E26934">
        <w:rPr>
          <w:sz w:val="22"/>
        </w:rPr>
        <w:t>. 4 e 5 della Legge 241/90 così come modificato e integrato dalla Legge 15/2005, con riferimento all’istanza in oggetto indicata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>
        <w:rPr>
          <w:sz w:val="22"/>
        </w:rPr>
        <w:fldChar w:fldCharType="begin"/>
      </w:r>
      <w:r>
        <w:rPr>
          <w:sz w:val="22"/>
        </w:rPr>
        <w:instrText xml:space="preserve"> MERGEFIELD NUMERO_PROT </w:instrText>
      </w:r>
      <w:r>
        <w:rPr>
          <w:sz w:val="22"/>
        </w:rPr>
        <w:fldChar w:fldCharType="separate"/>
      </w:r>
      <w:r w:rsidR="00323CF3">
        <w:rPr>
          <w:noProof/>
          <w:sz w:val="22"/>
        </w:rPr>
        <w:t>[protocollo]</w:t>
      </w:r>
      <w:r>
        <w:rPr>
          <w:sz w:val="22"/>
        </w:rPr>
        <w:fldChar w:fldCharType="end"/>
      </w:r>
      <w:r>
        <w:rPr>
          <w:sz w:val="22"/>
        </w:rPr>
        <w:t xml:space="preserve"> e registrata presso </w:t>
      </w:r>
      <w:r w:rsidR="0020016F">
        <w:rPr>
          <w:sz w:val="22"/>
        </w:rPr>
        <w:t xml:space="preserve">il Servizio Protocollo del Territorio </w:t>
      </w:r>
      <w:r>
        <w:rPr>
          <w:sz w:val="22"/>
        </w:rPr>
        <w:t xml:space="preserve">con numero di repertorio </w:t>
      </w:r>
      <w:r>
        <w:rPr>
          <w:b/>
          <w:sz w:val="22"/>
        </w:rPr>
        <w:fldChar w:fldCharType="begin"/>
      </w:r>
      <w:r>
        <w:rPr>
          <w:b/>
          <w:sz w:val="22"/>
        </w:rPr>
        <w:instrText xml:space="preserve"> MERGEFIELD NUMERO_PRATICA </w:instrText>
      </w:r>
      <w:r>
        <w:rPr>
          <w:b/>
          <w:sz w:val="22"/>
        </w:rPr>
        <w:fldChar w:fldCharType="separate"/>
      </w:r>
      <w:r w:rsidR="00323CF3">
        <w:rPr>
          <w:b/>
          <w:noProof/>
          <w:sz w:val="22"/>
        </w:rPr>
        <w:t>[numero]</w:t>
      </w:r>
      <w:r>
        <w:rPr>
          <w:b/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2) detta istanza sarà trattata, per quanto di competenza comunale, dal Servizio </w:t>
      </w:r>
      <w:r w:rsidR="00863E86">
        <w:rPr>
          <w:sz w:val="22"/>
        </w:rPr>
        <w:t xml:space="preserve">Difesa del Suolo </w:t>
      </w:r>
      <w:r>
        <w:rPr>
          <w:sz w:val="22"/>
        </w:rPr>
        <w:t>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3) il dirigente del Settore Territorio è l’Ing. </w:t>
      </w:r>
      <w:r w:rsidR="009034FA">
        <w:rPr>
          <w:sz w:val="22"/>
        </w:rPr>
        <w:t>Gian Paolo TRUCCHI</w:t>
      </w:r>
      <w:r>
        <w:rPr>
          <w:sz w:val="22"/>
        </w:rPr>
        <w:t xml:space="preserve">, il responsabile del Procedimento è il </w:t>
      </w:r>
      <w:r w:rsidR="00C50012">
        <w:rPr>
          <w:sz w:val="22"/>
        </w:rPr>
        <w:t xml:space="preserve">Dott. </w:t>
      </w:r>
      <w:proofErr w:type="spellStart"/>
      <w:r w:rsidR="00C50012">
        <w:rPr>
          <w:sz w:val="22"/>
        </w:rPr>
        <w:t>Geol</w:t>
      </w:r>
      <w:proofErr w:type="spellEnd"/>
      <w:r w:rsidR="00C50012">
        <w:rPr>
          <w:sz w:val="22"/>
        </w:rPr>
        <w:t xml:space="preserve">. </w:t>
      </w:r>
      <w:smartTag w:uri="urn:schemas-microsoft-com:office:smarttags" w:element="PersonName">
        <w:smartTagPr>
          <w:attr w:name="ProductID" w:val="Fulvio FRANCO"/>
        </w:smartTagPr>
        <w:r w:rsidR="00C50012">
          <w:rPr>
            <w:sz w:val="22"/>
          </w:rPr>
          <w:t>Fulvio FRANCO</w:t>
        </w:r>
      </w:smartTag>
      <w:r>
        <w:rPr>
          <w:sz w:val="22"/>
        </w:rPr>
        <w:t xml:space="preserve">, istruttore direttivo tecnico del Servizio </w:t>
      </w:r>
      <w:r w:rsidR="00C50012">
        <w:rPr>
          <w:sz w:val="22"/>
        </w:rPr>
        <w:t>Difesa del Suolo</w:t>
      </w:r>
      <w:r w:rsidR="002E1207">
        <w:rPr>
          <w:sz w:val="22"/>
        </w:rPr>
        <w:t xml:space="preserve">, </w:t>
      </w:r>
      <w:r w:rsidR="004F13DF">
        <w:rPr>
          <w:sz w:val="22"/>
        </w:rPr>
        <w:t>il collaboratore</w:t>
      </w:r>
      <w:r w:rsidR="002E1207">
        <w:rPr>
          <w:sz w:val="22"/>
        </w:rPr>
        <w:t xml:space="preserve"> in ambito amministrativo è il Dott. Alessio CROCETTA</w:t>
      </w:r>
      <w:r>
        <w:rPr>
          <w:sz w:val="22"/>
        </w:rPr>
        <w:t>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>Lunedì dalle ore 09:00 alle 13:00</w:t>
      </w:r>
      <w:r w:rsidR="009732EE">
        <w:rPr>
          <w:sz w:val="22"/>
        </w:rPr>
        <w:t>, mercoledì dalle ore 15:00 alle 17:00</w:t>
      </w:r>
      <w:r>
        <w:rPr>
          <w:sz w:val="22"/>
        </w:rPr>
        <w:t xml:space="preserve"> e </w:t>
      </w:r>
      <w:r w:rsidR="009732EE">
        <w:rPr>
          <w:sz w:val="22"/>
        </w:rPr>
        <w:t xml:space="preserve">il venerdì dalle ore </w:t>
      </w:r>
      <w:r>
        <w:rPr>
          <w:sz w:val="22"/>
        </w:rPr>
        <w:t>09:00 alle ore 13:00.</w:t>
      </w:r>
      <w:r w:rsidR="007C5EB4">
        <w:rPr>
          <w:sz w:val="22"/>
        </w:rPr>
        <w:t xml:space="preserve"> Si riceve anche al di fuori dei suddetti orari, previo appuntamento da fissarsi con il personale indicato.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Sanremo: </w:t>
      </w:r>
      <w:r>
        <w:rPr>
          <w:sz w:val="22"/>
        </w:rPr>
        <w:fldChar w:fldCharType="begin"/>
      </w:r>
      <w:r>
        <w:rPr>
          <w:sz w:val="22"/>
        </w:rPr>
        <w:instrText xml:space="preserve"> TIME \@ "dd/MM/yy" </w:instrText>
      </w:r>
      <w:r>
        <w:rPr>
          <w:sz w:val="22"/>
        </w:rPr>
        <w:fldChar w:fldCharType="separate"/>
      </w:r>
      <w:r w:rsidR="0020016F">
        <w:rPr>
          <w:noProof/>
          <w:sz w:val="22"/>
        </w:rPr>
        <w:t>17/02/15</w:t>
      </w:r>
      <w:r>
        <w:rPr>
          <w:sz w:val="22"/>
        </w:rPr>
        <w:fldChar w:fldCharType="end"/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   IL RESPONSABILE DEL PROCEDIMENTO                        IL DIRIGENTE SETTORE TERRITORIO</w:t>
      </w:r>
    </w:p>
    <w:p w:rsidR="00E26934" w:rsidRDefault="00E26934">
      <w:pPr>
        <w:jc w:val="both"/>
      </w:pPr>
      <w:r>
        <w:t xml:space="preserve">                    </w:t>
      </w:r>
      <w:r w:rsidR="00C50012">
        <w:rPr>
          <w:sz w:val="22"/>
        </w:rPr>
        <w:t xml:space="preserve">Dott. </w:t>
      </w:r>
      <w:proofErr w:type="spellStart"/>
      <w:r w:rsidR="00C50012">
        <w:rPr>
          <w:sz w:val="22"/>
        </w:rPr>
        <w:t>Geol</w:t>
      </w:r>
      <w:proofErr w:type="spellEnd"/>
      <w:r w:rsidR="00C50012">
        <w:rPr>
          <w:sz w:val="22"/>
        </w:rPr>
        <w:t xml:space="preserve">. </w:t>
      </w:r>
      <w:smartTag w:uri="urn:schemas-microsoft-com:office:smarttags" w:element="PersonName">
        <w:smartTagPr>
          <w:attr w:name="ProductID" w:val="Fulvio FRANCO"/>
        </w:smartTagPr>
        <w:r w:rsidR="00C50012">
          <w:rPr>
            <w:sz w:val="22"/>
          </w:rPr>
          <w:t>Fulvio FRANCO</w:t>
        </w:r>
      </w:smartTag>
      <w:r w:rsidR="00C50012">
        <w:t xml:space="preserve"> </w:t>
      </w:r>
      <w:r w:rsidR="00C50012">
        <w:tab/>
      </w:r>
      <w:r w:rsidR="00C50012">
        <w:tab/>
      </w:r>
      <w:r w:rsidR="00C50012">
        <w:tab/>
      </w:r>
      <w:r w:rsidR="00C50012">
        <w:tab/>
      </w:r>
      <w:r w:rsidR="003B54E2" w:rsidRPr="003B54E2">
        <w:rPr>
          <w:sz w:val="22"/>
          <w:szCs w:val="22"/>
        </w:rPr>
        <w:t>Ing. Gian Paolo TRUCCHI</w:t>
      </w: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E26934" w:rsidRDefault="00E26934">
      <w:pPr>
        <w:jc w:val="both"/>
      </w:pPr>
    </w:p>
    <w:p w:rsidR="000967C1" w:rsidRDefault="000967C1" w:rsidP="00353958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Il presente documento è sottoscritto con firma digitale, da soggetto delegato, ai sensi dell’art. 21 del </w:t>
      </w:r>
      <w:proofErr w:type="spellStart"/>
      <w:r>
        <w:rPr>
          <w:sz w:val="18"/>
          <w:szCs w:val="18"/>
        </w:rPr>
        <w:t>D.lgs</w:t>
      </w:r>
      <w:proofErr w:type="spellEnd"/>
      <w:r>
        <w:rPr>
          <w:sz w:val="18"/>
          <w:szCs w:val="18"/>
        </w:rPr>
        <w:t xml:space="preserve"> 82/2005. La riproduzione dello stesso su supporto analogico è effettuata dal Comune di Sanremo e costituisce una copia integra e fedele dell’originale informatico, disponibile a richiesta presso lo Scrivente Servizio.</w:t>
      </w:r>
    </w:p>
    <w:p w:rsidR="00E26934" w:rsidRDefault="00E26934">
      <w:pPr>
        <w:jc w:val="both"/>
      </w:pPr>
    </w:p>
    <w:sectPr w:rsidR="00E26934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CF3"/>
    <w:rsid w:val="00075C04"/>
    <w:rsid w:val="000967C1"/>
    <w:rsid w:val="00132929"/>
    <w:rsid w:val="001C2857"/>
    <w:rsid w:val="001C4499"/>
    <w:rsid w:val="001F2482"/>
    <w:rsid w:val="0020016F"/>
    <w:rsid w:val="002D77C8"/>
    <w:rsid w:val="002E1207"/>
    <w:rsid w:val="00310D86"/>
    <w:rsid w:val="003136CB"/>
    <w:rsid w:val="00320A47"/>
    <w:rsid w:val="00323CF3"/>
    <w:rsid w:val="003B54E2"/>
    <w:rsid w:val="004F13DF"/>
    <w:rsid w:val="004F76EE"/>
    <w:rsid w:val="0055271A"/>
    <w:rsid w:val="00567E24"/>
    <w:rsid w:val="005F7D13"/>
    <w:rsid w:val="00664396"/>
    <w:rsid w:val="00706E77"/>
    <w:rsid w:val="00736E67"/>
    <w:rsid w:val="007C5EB4"/>
    <w:rsid w:val="0082670E"/>
    <w:rsid w:val="00863E86"/>
    <w:rsid w:val="0088203A"/>
    <w:rsid w:val="008B630A"/>
    <w:rsid w:val="009034FA"/>
    <w:rsid w:val="009732EE"/>
    <w:rsid w:val="00A12C87"/>
    <w:rsid w:val="00A17199"/>
    <w:rsid w:val="00A51D6B"/>
    <w:rsid w:val="00A77C54"/>
    <w:rsid w:val="00A822BA"/>
    <w:rsid w:val="00BF0763"/>
    <w:rsid w:val="00C30FC1"/>
    <w:rsid w:val="00C50012"/>
    <w:rsid w:val="00E26934"/>
    <w:rsid w:val="00F6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323C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20016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001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323C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rsid w:val="0020016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001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abile%20TU%20Vinc%20Idrogeol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TU Vinc Idrogeol</Template>
  <TotalTime>1</TotalTime>
  <Pages>1</Pages>
  <Words>315</Words>
  <Characters>2131</Characters>
  <Application>Microsoft Office Word</Application>
  <DocSecurity>4</DocSecurity>
  <Lines>17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Crocetta Alessio</cp:lastModifiedBy>
  <cp:revision>2</cp:revision>
  <cp:lastPrinted>2007-03-06T11:57:00Z</cp:lastPrinted>
  <dcterms:created xsi:type="dcterms:W3CDTF">2015-02-17T10:23:00Z</dcterms:created>
  <dcterms:modified xsi:type="dcterms:W3CDTF">2015-02-17T10:23:00Z</dcterms:modified>
</cp:coreProperties>
</file>