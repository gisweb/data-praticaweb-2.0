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SPORTELLO UNICO PER L’EDILIZIA</w:t>
      </w:r>
      <w:r w:rsidR="00C36753" w:rsidRPr="00FF693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36753" w:rsidRPr="00FF693F">
        <w:rPr>
          <w:rFonts w:ascii="Arial" w:hAnsi="Arial" w:cs="Arial"/>
          <w:b/>
          <w:sz w:val="24"/>
          <w:szCs w:val="24"/>
        </w:rPr>
        <w:t>S.U.E.</w:t>
      </w:r>
      <w:proofErr w:type="spellEnd"/>
      <w:r w:rsidR="00C36753" w:rsidRPr="00FF693F">
        <w:rPr>
          <w:rFonts w:ascii="Arial" w:hAnsi="Arial" w:cs="Arial"/>
          <w:b/>
          <w:sz w:val="24"/>
          <w:szCs w:val="24"/>
        </w:rPr>
        <w:t>)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306C71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06C71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306C71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306C71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306C71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306C71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B509B1">
        <w:rPr>
          <w:rFonts w:ascii="Arial" w:hAnsi="Arial" w:cs="Arial"/>
          <w:sz w:val="22"/>
          <w:szCs w:val="22"/>
        </w:rPr>
        <w:t>Richiesta A</w:t>
      </w:r>
      <w:r w:rsidR="00B509B1" w:rsidRPr="00B509B1">
        <w:rPr>
          <w:rFonts w:ascii="Arial" w:hAnsi="Arial" w:cs="Arial"/>
          <w:sz w:val="22"/>
          <w:szCs w:val="22"/>
        </w:rPr>
        <w:t xml:space="preserve">ccertamento di conformità di interventi soggetti a </w:t>
      </w:r>
      <w:r w:rsidR="00E85B31" w:rsidRPr="00E85B31">
        <w:rPr>
          <w:rFonts w:ascii="Arial" w:hAnsi="Arial" w:cs="Arial"/>
          <w:sz w:val="22"/>
          <w:szCs w:val="22"/>
        </w:rPr>
        <w:t xml:space="preserve">Permesso di Costruire </w:t>
      </w:r>
      <w:r w:rsidR="002A7904">
        <w:rPr>
          <w:rStyle w:val="tree-title"/>
          <w:rFonts w:ascii="Arial" w:hAnsi="Arial" w:cs="Arial"/>
          <w:sz w:val="22"/>
          <w:szCs w:val="22"/>
        </w:rPr>
        <w:t xml:space="preserve">e </w:t>
      </w:r>
      <w:r w:rsidR="002A7904">
        <w:rPr>
          <w:rFonts w:ascii="Arial" w:hAnsi="Arial" w:cs="Arial"/>
          <w:sz w:val="22"/>
          <w:szCs w:val="22"/>
        </w:rPr>
        <w:t>A</w:t>
      </w:r>
      <w:r w:rsidR="002A7904" w:rsidRPr="0089615F">
        <w:rPr>
          <w:rFonts w:ascii="Arial" w:hAnsi="Arial" w:cs="Arial"/>
          <w:sz w:val="22"/>
          <w:szCs w:val="22"/>
        </w:rPr>
        <w:t xml:space="preserve">ccertamento di </w:t>
      </w:r>
      <w:r w:rsidR="002A7904">
        <w:rPr>
          <w:rFonts w:ascii="Arial" w:hAnsi="Arial" w:cs="Arial"/>
          <w:sz w:val="22"/>
          <w:szCs w:val="22"/>
        </w:rPr>
        <w:t>C</w:t>
      </w:r>
      <w:r w:rsidR="002A7904" w:rsidRPr="0089615F">
        <w:rPr>
          <w:rFonts w:ascii="Arial" w:hAnsi="Arial" w:cs="Arial"/>
          <w:sz w:val="22"/>
          <w:szCs w:val="22"/>
        </w:rPr>
        <w:t xml:space="preserve">ompatibilità </w:t>
      </w:r>
      <w:r w:rsidR="002A7904">
        <w:rPr>
          <w:rFonts w:ascii="Arial" w:hAnsi="Arial" w:cs="Arial"/>
          <w:sz w:val="22"/>
          <w:szCs w:val="22"/>
        </w:rPr>
        <w:t>P</w:t>
      </w:r>
      <w:r w:rsidR="002A7904" w:rsidRPr="0089615F">
        <w:rPr>
          <w:rFonts w:ascii="Arial" w:hAnsi="Arial" w:cs="Arial"/>
          <w:sz w:val="22"/>
          <w:szCs w:val="22"/>
        </w:rPr>
        <w:t xml:space="preserve">aesaggistica </w:t>
      </w:r>
      <w:r w:rsidR="006F568C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306C71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306C71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306C71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2A7904">
        <w:rPr>
          <w:rStyle w:val="tree-title"/>
          <w:rFonts w:ascii="Arial" w:hAnsi="Arial" w:cs="Arial"/>
          <w:sz w:val="22"/>
          <w:szCs w:val="22"/>
        </w:rPr>
        <w:t xml:space="preserve">in area di interesse Paesaggistico Tutelata </w:t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>- 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306C71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306C71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306C71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306C71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306C71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306C71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D756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de</w:t>
      </w:r>
      <w:r w:rsidR="00B96436">
        <w:rPr>
          <w:rFonts w:ascii="Arial" w:hAnsi="Arial" w:cs="Arial"/>
          <w:color w:val="000000"/>
          <w:sz w:val="22"/>
          <w:szCs w:val="22"/>
        </w:rPr>
        <w:t>gli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 w:rsidR="00FD750E">
        <w:rPr>
          <w:rFonts w:ascii="Arial" w:hAnsi="Arial" w:cs="Arial"/>
          <w:color w:val="000000"/>
          <w:sz w:val="22"/>
          <w:szCs w:val="22"/>
        </w:rPr>
        <w:t>icol</w:t>
      </w:r>
      <w:r w:rsidR="00B96436">
        <w:rPr>
          <w:rFonts w:ascii="Arial" w:hAnsi="Arial" w:cs="Arial"/>
          <w:color w:val="000000"/>
          <w:sz w:val="22"/>
          <w:szCs w:val="22"/>
        </w:rPr>
        <w:t>i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B96436">
        <w:rPr>
          <w:rFonts w:ascii="Arial" w:hAnsi="Arial" w:cs="Arial"/>
          <w:color w:val="000000"/>
          <w:sz w:val="22"/>
          <w:szCs w:val="22"/>
        </w:rPr>
        <w:t>167 comma 5 e 181 comma 1quater</w:t>
      </w:r>
      <w:r w:rsidR="00B509B1">
        <w:rPr>
          <w:rFonts w:ascii="Arial" w:hAnsi="Arial" w:cs="Arial"/>
          <w:color w:val="000000"/>
          <w:sz w:val="22"/>
          <w:szCs w:val="22"/>
        </w:rPr>
        <w:t xml:space="preserve">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del </w:t>
      </w:r>
      <w:r w:rsidR="00B96436" w:rsidRPr="00B96436">
        <w:rPr>
          <w:rFonts w:ascii="Arial" w:hAnsi="Arial" w:cs="Arial"/>
          <w:color w:val="000000"/>
          <w:sz w:val="22"/>
          <w:szCs w:val="22"/>
        </w:rPr>
        <w:t>Decreto Legislativo 22 gennaio 2004 n. 42</w:t>
      </w:r>
      <w:r w:rsidR="00B96436">
        <w:rPr>
          <w:rFonts w:ascii="Arial" w:hAnsi="Arial" w:cs="Arial"/>
          <w:color w:val="000000"/>
          <w:sz w:val="22"/>
          <w:szCs w:val="22"/>
        </w:rPr>
        <w:t xml:space="preserve"> </w:t>
      </w:r>
      <w:r w:rsidR="00FD750E" w:rsidRPr="00C36753">
        <w:rPr>
          <w:rFonts w:ascii="Arial" w:hAnsi="Arial" w:cs="Arial"/>
          <w:sz w:val="22"/>
          <w:szCs w:val="22"/>
        </w:rPr>
        <w:t>e successive modificazioni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747527">
        <w:rPr>
          <w:rFonts w:ascii="Arial" w:hAnsi="Arial" w:cs="Arial"/>
          <w:color w:val="000000"/>
          <w:sz w:val="22"/>
          <w:szCs w:val="22"/>
        </w:rPr>
        <w:t>dell’</w:t>
      </w:r>
      <w:r w:rsidR="00B96436" w:rsidRPr="00C36753">
        <w:rPr>
          <w:rFonts w:ascii="Arial" w:hAnsi="Arial" w:cs="Arial"/>
          <w:color w:val="000000"/>
          <w:sz w:val="22"/>
          <w:szCs w:val="22"/>
        </w:rPr>
        <w:t>art</w:t>
      </w:r>
      <w:r w:rsidR="00B96436">
        <w:rPr>
          <w:rFonts w:ascii="Arial" w:hAnsi="Arial" w:cs="Arial"/>
          <w:color w:val="000000"/>
          <w:sz w:val="22"/>
          <w:szCs w:val="22"/>
        </w:rPr>
        <w:t>icolo</w:t>
      </w:r>
      <w:r w:rsidR="00B96436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B96436">
        <w:rPr>
          <w:rFonts w:ascii="Arial" w:hAnsi="Arial" w:cs="Arial"/>
          <w:color w:val="000000"/>
          <w:sz w:val="22"/>
          <w:szCs w:val="22"/>
        </w:rPr>
        <w:t>31</w:t>
      </w:r>
      <w:r w:rsidR="00B96436" w:rsidRPr="00215F22">
        <w:rPr>
          <w:rFonts w:ascii="Arial" w:hAnsi="Arial" w:cs="Arial"/>
          <w:color w:val="000000"/>
          <w:sz w:val="22"/>
          <w:szCs w:val="22"/>
        </w:rPr>
        <w:t xml:space="preserve"> </w:t>
      </w:r>
      <w:r w:rsidR="00B96436">
        <w:rPr>
          <w:rFonts w:ascii="Arial" w:hAnsi="Arial" w:cs="Arial"/>
          <w:color w:val="000000"/>
          <w:sz w:val="22"/>
          <w:szCs w:val="22"/>
        </w:rPr>
        <w:t xml:space="preserve">e 49 </w:t>
      </w:r>
      <w:r w:rsidR="00B96436"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 w:rsidR="00B96436">
        <w:rPr>
          <w:rFonts w:ascii="Arial" w:hAnsi="Arial" w:cs="Arial"/>
          <w:color w:val="000000"/>
          <w:sz w:val="22"/>
          <w:szCs w:val="22"/>
        </w:rPr>
        <w:t xml:space="preserve"> </w:t>
      </w:r>
      <w:r w:rsidR="00B96436" w:rsidRPr="00C36753">
        <w:rPr>
          <w:rFonts w:ascii="Arial" w:hAnsi="Arial" w:cs="Arial"/>
          <w:sz w:val="22"/>
          <w:szCs w:val="22"/>
        </w:rPr>
        <w:t>e successive modificazioni</w:t>
      </w:r>
      <w:r w:rsidR="00B96436" w:rsidRPr="00C36753">
        <w:rPr>
          <w:rFonts w:ascii="Arial" w:hAnsi="Arial" w:cs="Arial"/>
          <w:color w:val="000000"/>
          <w:sz w:val="22"/>
          <w:szCs w:val="22"/>
        </w:rPr>
        <w:t>,</w:t>
      </w:r>
      <w:r w:rsidR="00A111AC">
        <w:rPr>
          <w:rFonts w:ascii="Arial" w:hAnsi="Arial" w:cs="Arial"/>
          <w:color w:val="000000"/>
          <w:sz w:val="22"/>
          <w:szCs w:val="22"/>
        </w:rPr>
        <w:t xml:space="preserve"> </w:t>
      </w:r>
      <w:r w:rsidR="002A7904" w:rsidRPr="00387E6E">
        <w:rPr>
          <w:rFonts w:ascii="Arial" w:hAnsi="Arial" w:cs="Arial"/>
          <w:color w:val="000000"/>
          <w:sz w:val="22"/>
          <w:szCs w:val="22"/>
        </w:rPr>
        <w:t>della Legge Regionale 6 giugno 2014 n. 13 e successive modificazioni,</w:t>
      </w:r>
      <w:r w:rsidR="002A7904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alla </w:t>
      </w:r>
      <w:r w:rsidR="00B509B1">
        <w:rPr>
          <w:rFonts w:ascii="Arial" w:hAnsi="Arial" w:cs="Arial"/>
          <w:color w:val="000000"/>
          <w:sz w:val="22"/>
          <w:szCs w:val="22"/>
        </w:rPr>
        <w:t>Richiesta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306C71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306C71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306C71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306C71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306C71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306C71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A8039A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B96436" w:rsidRPr="00B96436">
        <w:rPr>
          <w:rFonts w:ascii="Arial" w:hAnsi="Arial" w:cs="Arial"/>
          <w:color w:val="000000"/>
          <w:sz w:val="22"/>
          <w:szCs w:val="22"/>
        </w:rPr>
        <w:t>, il Responsabile del Procedimento per la parte edilizia/urbanistica è l’Arch. Alessandra SEGGI, Responsabile coordinamento Sportello Unico per l'Edilizia, e per la parte paesistico/ambientale è l’Ing. Enzo PASINI</w:t>
      </w:r>
      <w:r w:rsidR="00C36753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306C71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306C71" w:rsidRPr="00C36753">
        <w:rPr>
          <w:rFonts w:ascii="Arial" w:hAnsi="Arial" w:cs="Arial"/>
          <w:sz w:val="22"/>
          <w:szCs w:val="22"/>
        </w:rPr>
        <w:fldChar w:fldCharType="separate"/>
      </w:r>
      <w:r w:rsidR="00512C06">
        <w:rPr>
          <w:rFonts w:ascii="Arial" w:hAnsi="Arial" w:cs="Arial"/>
          <w:noProof/>
          <w:sz w:val="22"/>
          <w:szCs w:val="22"/>
        </w:rPr>
        <w:t>05/10/15</w:t>
      </w:r>
      <w:r w:rsidR="00306C71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36753">
              <w:rPr>
                <w:rFonts w:ascii="Arial" w:hAnsi="Arial" w:cs="Arial"/>
                <w:sz w:val="22"/>
                <w:szCs w:val="22"/>
              </w:rPr>
              <w:t>COORDINAMENTO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SPORTELLO UNICO PER L’EDILIZIA</w:t>
            </w:r>
          </w:p>
          <w:p w:rsidR="0004705E" w:rsidRPr="00C36753" w:rsidRDefault="00940B67" w:rsidP="0040426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6753">
              <w:rPr>
                <w:rFonts w:ascii="Arial" w:hAnsi="Arial" w:cs="Arial"/>
                <w:i/>
                <w:color w:val="000000"/>
                <w:sz w:val="22"/>
                <w:szCs w:val="22"/>
              </w:rPr>
              <w:t>Arch. Alessandra SEGGI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A8039A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F22" w:rsidRDefault="00215F22" w:rsidP="001D286F">
      <w:r>
        <w:separator/>
      </w:r>
    </w:p>
  </w:endnote>
  <w:endnote w:type="continuationSeparator" w:id="0">
    <w:p w:rsidR="00215F22" w:rsidRDefault="00215F22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F22" w:rsidRPr="00427A3D" w:rsidRDefault="00215F22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F22" w:rsidRDefault="00215F22" w:rsidP="001D286F">
      <w:r>
        <w:separator/>
      </w:r>
    </w:p>
  </w:footnote>
  <w:footnote w:type="continuationSeparator" w:id="0">
    <w:p w:rsidR="00215F22" w:rsidRDefault="00215F22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F22" w:rsidRDefault="00215F22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349AF"/>
    <w:rsid w:val="0004705E"/>
    <w:rsid w:val="0017067D"/>
    <w:rsid w:val="0018623D"/>
    <w:rsid w:val="001A1151"/>
    <w:rsid w:val="001C4499"/>
    <w:rsid w:val="001D0DCC"/>
    <w:rsid w:val="001D286F"/>
    <w:rsid w:val="001F2482"/>
    <w:rsid w:val="0020429A"/>
    <w:rsid w:val="00215F22"/>
    <w:rsid w:val="002A7904"/>
    <w:rsid w:val="002C2ABB"/>
    <w:rsid w:val="002D2392"/>
    <w:rsid w:val="00306C71"/>
    <w:rsid w:val="003136CB"/>
    <w:rsid w:val="003C343C"/>
    <w:rsid w:val="0040426F"/>
    <w:rsid w:val="00406C6C"/>
    <w:rsid w:val="00427A3D"/>
    <w:rsid w:val="00433CBA"/>
    <w:rsid w:val="004715D5"/>
    <w:rsid w:val="004F1A54"/>
    <w:rsid w:val="004F5F7B"/>
    <w:rsid w:val="004F76EE"/>
    <w:rsid w:val="00512C06"/>
    <w:rsid w:val="0057388C"/>
    <w:rsid w:val="005F7D13"/>
    <w:rsid w:val="00664396"/>
    <w:rsid w:val="00686261"/>
    <w:rsid w:val="006C1E5E"/>
    <w:rsid w:val="006F568C"/>
    <w:rsid w:val="00706E77"/>
    <w:rsid w:val="00747527"/>
    <w:rsid w:val="007C1205"/>
    <w:rsid w:val="0082670E"/>
    <w:rsid w:val="0088203A"/>
    <w:rsid w:val="008929C8"/>
    <w:rsid w:val="008B630A"/>
    <w:rsid w:val="008D2D37"/>
    <w:rsid w:val="008F64AB"/>
    <w:rsid w:val="00940B67"/>
    <w:rsid w:val="009D4226"/>
    <w:rsid w:val="00A111AC"/>
    <w:rsid w:val="00A12C87"/>
    <w:rsid w:val="00A17199"/>
    <w:rsid w:val="00A8039A"/>
    <w:rsid w:val="00A80C17"/>
    <w:rsid w:val="00A822BA"/>
    <w:rsid w:val="00AC7673"/>
    <w:rsid w:val="00AF1653"/>
    <w:rsid w:val="00B0061F"/>
    <w:rsid w:val="00B509B1"/>
    <w:rsid w:val="00B820E5"/>
    <w:rsid w:val="00B94B20"/>
    <w:rsid w:val="00B96436"/>
    <w:rsid w:val="00BF0763"/>
    <w:rsid w:val="00C36753"/>
    <w:rsid w:val="00CB5C7C"/>
    <w:rsid w:val="00CF2DB3"/>
    <w:rsid w:val="00D21CBB"/>
    <w:rsid w:val="00D5131D"/>
    <w:rsid w:val="00D7560E"/>
    <w:rsid w:val="00D912AB"/>
    <w:rsid w:val="00E17328"/>
    <w:rsid w:val="00E26934"/>
    <w:rsid w:val="00E85B31"/>
    <w:rsid w:val="00EB489A"/>
    <w:rsid w:val="00EC7476"/>
    <w:rsid w:val="00F35585"/>
    <w:rsid w:val="00F53FE0"/>
    <w:rsid w:val="00F60910"/>
    <w:rsid w:val="00F7094A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1</TotalTime>
  <Pages>1</Pages>
  <Words>276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2007-03-06T11:57:00Z</cp:lastPrinted>
  <dcterms:created xsi:type="dcterms:W3CDTF">2015-09-18T06:22:00Z</dcterms:created>
  <dcterms:modified xsi:type="dcterms:W3CDTF">2015-10-05T08:48:00Z</dcterms:modified>
</cp:coreProperties>
</file>