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Default="00D45BBD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inline distT="0" distB="0" distL="0" distR="0">
            <wp:extent cx="1828800" cy="6858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Default="004602AB">
      <w:pPr>
        <w:jc w:val="center"/>
        <w:rPr>
          <w:b/>
          <w:i/>
          <w:sz w:val="24"/>
        </w:rPr>
      </w:pPr>
    </w:p>
    <w:p w:rsidR="00CC56FF" w:rsidRDefault="00CC56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CC56FF" w:rsidRDefault="00CC56FF"/>
    <w:p w:rsidR="00070F5E" w:rsidRDefault="00070F5E"/>
    <w:p w:rsidR="00CC56FF" w:rsidRDefault="0060768E">
      <w:pPr>
        <w:rPr>
          <w:sz w:val="22"/>
        </w:rPr>
      </w:pPr>
      <w:proofErr w:type="spellStart"/>
      <w:r w:rsidRPr="0060768E">
        <w:rPr>
          <w:sz w:val="22"/>
        </w:rPr>
        <w:t>Prot</w:t>
      </w:r>
      <w:proofErr w:type="spellEnd"/>
      <w:r w:rsidRPr="0060768E">
        <w:rPr>
          <w:sz w:val="22"/>
        </w:rPr>
        <w:t>. n. [</w:t>
      </w:r>
      <w:proofErr w:type="spellStart"/>
      <w:r w:rsidRPr="0060768E">
        <w:rPr>
          <w:sz w:val="22"/>
        </w:rPr>
        <w:t>pratica.prot</w:t>
      </w:r>
      <w:proofErr w:type="spellEnd"/>
      <w:r w:rsidRPr="0060768E">
        <w:rPr>
          <w:sz w:val="22"/>
        </w:rPr>
        <w:t>] del [pratica.d_prot]</w:t>
      </w:r>
      <w:r w:rsidR="00CC56FF">
        <w:rPr>
          <w:sz w:val="22"/>
        </w:rPr>
        <w:t>.</w:t>
      </w:r>
    </w:p>
    <w:p w:rsidR="00CC56FF" w:rsidRDefault="00CC56FF">
      <w:pPr>
        <w:rPr>
          <w:sz w:val="22"/>
        </w:rPr>
      </w:pPr>
    </w:p>
    <w:p w:rsidR="00CC56FF" w:rsidRDefault="00CC56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0768E" w:rsidRPr="0060768E">
        <w:rPr>
          <w:sz w:val="22"/>
        </w:rPr>
        <w:t>[</w:t>
      </w:r>
      <w:proofErr w:type="spellStart"/>
      <w:r w:rsidR="0060768E" w:rsidRPr="0060768E">
        <w:rPr>
          <w:sz w:val="22"/>
        </w:rPr>
        <w:t>pratica.numero</w:t>
      </w:r>
      <w:proofErr w:type="spellEnd"/>
      <w:r w:rsidR="0060768E" w:rsidRPr="0060768E">
        <w:rPr>
          <w:sz w:val="22"/>
        </w:rPr>
        <w:t>]</w:t>
      </w:r>
      <w:r>
        <w:rPr>
          <w:sz w:val="22"/>
        </w:rPr>
        <w:t xml:space="preserve"> relativa a </w:t>
      </w:r>
      <w:r w:rsidR="0060768E" w:rsidRPr="0060768E">
        <w:rPr>
          <w:sz w:val="22"/>
        </w:rPr>
        <w:t>[</w:t>
      </w:r>
      <w:proofErr w:type="spellStart"/>
      <w:r w:rsidR="0060768E" w:rsidRPr="0060768E">
        <w:rPr>
          <w:sz w:val="22"/>
        </w:rPr>
        <w:t>pratica.oggetto</w:t>
      </w:r>
      <w:proofErr w:type="spellEnd"/>
      <w:r w:rsidR="0060768E" w:rsidRPr="0060768E">
        <w:rPr>
          <w:sz w:val="22"/>
        </w:rPr>
        <w:t>]</w:t>
      </w:r>
      <w:r>
        <w:rPr>
          <w:sz w:val="22"/>
        </w:rPr>
        <w:t xml:space="preserve"> in</w:t>
      </w:r>
      <w:r w:rsidR="007F1C7F">
        <w:rPr>
          <w:sz w:val="22"/>
        </w:rPr>
        <w:t xml:space="preserve"> </w:t>
      </w:r>
      <w:r w:rsidR="0060768E" w:rsidRPr="0060768E">
        <w:rPr>
          <w:sz w:val="22"/>
        </w:rPr>
        <w:t>[</w:t>
      </w:r>
      <w:proofErr w:type="spellStart"/>
      <w:r w:rsidR="0060768E" w:rsidRPr="0060768E">
        <w:rPr>
          <w:sz w:val="22"/>
        </w:rPr>
        <w:t>pratica.ubicazione</w:t>
      </w:r>
      <w:proofErr w:type="spellEnd"/>
      <w:r w:rsidR="0060768E" w:rsidRPr="0060768E">
        <w:rPr>
          <w:sz w:val="22"/>
        </w:rPr>
        <w:t>]</w:t>
      </w:r>
      <w:r>
        <w:rPr>
          <w:sz w:val="22"/>
        </w:rPr>
        <w:t>.</w:t>
      </w:r>
    </w:p>
    <w:p w:rsidR="007E6CEB" w:rsidRPr="007E6CEB" w:rsidRDefault="007E6CEB" w:rsidP="007E6CEB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7E6CEB">
              <w:rPr>
                <w:b/>
                <w:sz w:val="22"/>
                <w:szCs w:val="22"/>
              </w:rPr>
              <w:t>;</w:t>
            </w:r>
            <w:proofErr w:type="spellStart"/>
            <w:r w:rsidRPr="007E6CEB">
              <w:rPr>
                <w:b/>
                <w:sz w:val="22"/>
                <w:szCs w:val="22"/>
              </w:rPr>
              <w:t>block=w</w:t>
            </w:r>
            <w:proofErr w:type="spellEnd"/>
            <w:r w:rsidRPr="007E6CEB">
              <w:rPr>
                <w:b/>
                <w:sz w:val="22"/>
                <w:szCs w:val="22"/>
              </w:rPr>
              <w:t>:</w:t>
            </w:r>
            <w:proofErr w:type="spellStart"/>
            <w:r w:rsidRPr="007E6CEB">
              <w:rPr>
                <w:b/>
                <w:sz w:val="22"/>
                <w:szCs w:val="22"/>
              </w:rPr>
              <w:t>tr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richiedente.cap</w:t>
            </w:r>
            <w:proofErr w:type="spellEnd"/>
            <w:r w:rsidRPr="007E6CEB">
              <w:rPr>
                <w:b/>
                <w:sz w:val="22"/>
                <w:szCs w:val="22"/>
              </w:rPr>
              <w:t>] 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7E6CEB">
              <w:rPr>
                <w:b/>
                <w:sz w:val="22"/>
                <w:szCs w:val="22"/>
              </w:rPr>
              <w:t>] ([</w:t>
            </w:r>
            <w:proofErr w:type="spellStart"/>
            <w:r w:rsidRPr="007E6CEB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7E6CEB">
              <w:rPr>
                <w:b/>
                <w:sz w:val="22"/>
                <w:szCs w:val="22"/>
              </w:rPr>
              <w:t>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7E6CEB" w:rsidRPr="007E6CEB" w:rsidTr="006F7145"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7E6CEB">
              <w:rPr>
                <w:b/>
                <w:sz w:val="22"/>
                <w:szCs w:val="22"/>
              </w:rPr>
              <w:t>;</w:t>
            </w:r>
            <w:proofErr w:type="spellStart"/>
            <w:r w:rsidRPr="007E6CEB">
              <w:rPr>
                <w:b/>
                <w:sz w:val="22"/>
                <w:szCs w:val="22"/>
              </w:rPr>
              <w:t>block=w</w:t>
            </w:r>
            <w:proofErr w:type="spellEnd"/>
            <w:r w:rsidRPr="007E6CEB">
              <w:rPr>
                <w:b/>
                <w:sz w:val="22"/>
                <w:szCs w:val="22"/>
              </w:rPr>
              <w:t>:</w:t>
            </w:r>
            <w:proofErr w:type="spellStart"/>
            <w:r w:rsidRPr="007E6CEB">
              <w:rPr>
                <w:b/>
                <w:sz w:val="22"/>
                <w:szCs w:val="22"/>
              </w:rPr>
              <w:t>tr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7E6CEB">
              <w:rPr>
                <w:b/>
                <w:sz w:val="22"/>
                <w:szCs w:val="22"/>
              </w:rPr>
              <w:t>]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7E6CEB">
              <w:rPr>
                <w:b/>
                <w:sz w:val="22"/>
                <w:szCs w:val="22"/>
              </w:rPr>
              <w:t>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progettista.cap</w:t>
            </w:r>
            <w:proofErr w:type="spellEnd"/>
            <w:r w:rsidRPr="007E6CEB">
              <w:rPr>
                <w:b/>
                <w:sz w:val="22"/>
                <w:szCs w:val="22"/>
              </w:rPr>
              <w:t>] 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7E6CEB">
              <w:rPr>
                <w:b/>
                <w:sz w:val="22"/>
                <w:szCs w:val="22"/>
              </w:rPr>
              <w:t>] ([</w:t>
            </w:r>
            <w:proofErr w:type="spellStart"/>
            <w:r w:rsidRPr="007E6CEB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7E6CEB">
              <w:rPr>
                <w:b/>
                <w:sz w:val="22"/>
                <w:szCs w:val="22"/>
              </w:rPr>
              <w:t>])</w:t>
            </w:r>
          </w:p>
          <w:p w:rsidR="007E6CEB" w:rsidRPr="007E6CEB" w:rsidRDefault="007E6CEB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7E6CEB" w:rsidRPr="007E6CEB" w:rsidRDefault="007E6CEB" w:rsidP="007E6CEB">
      <w:pPr>
        <w:rPr>
          <w:sz w:val="22"/>
          <w:szCs w:val="22"/>
        </w:rPr>
      </w:pPr>
    </w:p>
    <w:p w:rsidR="00CC56FF" w:rsidRDefault="00CC56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647998" w:rsidRDefault="00647998" w:rsidP="00647998">
      <w:pPr>
        <w:jc w:val="both"/>
        <w:rPr>
          <w:sz w:val="22"/>
        </w:rPr>
      </w:pPr>
    </w:p>
    <w:p w:rsidR="00647998" w:rsidRPr="0072585C" w:rsidRDefault="00647998" w:rsidP="00647998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647998" w:rsidRDefault="00647998" w:rsidP="00647998">
      <w:pPr>
        <w:jc w:val="both"/>
        <w:rPr>
          <w:sz w:val="22"/>
        </w:rPr>
      </w:pPr>
    </w:p>
    <w:p w:rsidR="00DD5F8C" w:rsidRPr="00D958B9" w:rsidRDefault="00DD5F8C">
      <w:pPr>
        <w:jc w:val="both"/>
        <w:rPr>
          <w:b/>
          <w:sz w:val="22"/>
        </w:rPr>
      </w:pPr>
      <w:r w:rsidRPr="00D958B9">
        <w:rPr>
          <w:b/>
          <w:sz w:val="22"/>
        </w:rPr>
        <w:tab/>
        <w:t xml:space="preserve">Si rammenta che la presente procedura è finalizzata esclusivamente al rilascio dell’autorizzazione paesaggistica ai fini ed agli effetti del Decreto Legislativo 22/01/2004 n. 42 e che, pertanto, </w:t>
      </w:r>
      <w:r w:rsidR="00B10ED4" w:rsidRPr="00D958B9">
        <w:rPr>
          <w:b/>
          <w:sz w:val="22"/>
        </w:rPr>
        <w:t>resta fermo l’obbligo dell’osservanza di tutte le altre disposizioni di Legge, Regolamento o di Strumento Urbanistico, in vigore od applicabili in via di salvaguardia, per cui l’intervento in oggetto</w:t>
      </w:r>
      <w:r w:rsidR="00004D43" w:rsidRPr="00D958B9">
        <w:rPr>
          <w:b/>
          <w:sz w:val="22"/>
        </w:rPr>
        <w:t xml:space="preserve"> non potrà essere comunque legittimamente realizzato ove si ponga con esse </w:t>
      </w:r>
      <w:r w:rsidR="00D958B9" w:rsidRPr="00D958B9">
        <w:rPr>
          <w:b/>
          <w:sz w:val="22"/>
        </w:rPr>
        <w:t>in contrasto.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pStyle w:val="Rientrocorpodeltesto"/>
      </w:pPr>
      <w:r>
        <w:t xml:space="preserve">In attesa di quanto sopra la pratica rimane in sospeso ed i termini previsti dall’art. </w:t>
      </w:r>
      <w:r w:rsidR="002E043A">
        <w:t xml:space="preserve">146 del </w:t>
      </w:r>
      <w:proofErr w:type="spellStart"/>
      <w:r w:rsidR="002E043A">
        <w:t>D.lgs</w:t>
      </w:r>
      <w:proofErr w:type="spellEnd"/>
      <w:r w:rsidR="002E043A">
        <w:t xml:space="preserve"> n. 42 del 22 gennaio 2004</w:t>
      </w:r>
      <w:r w:rsidR="00B44BFC">
        <w:t xml:space="preserve"> e </w:t>
      </w:r>
      <w:proofErr w:type="spellStart"/>
      <w:r w:rsidR="00B44BFC">
        <w:t>ss.mm.</w:t>
      </w:r>
      <w:proofErr w:type="spellEnd"/>
      <w:r w:rsidR="00B44BFC">
        <w:t xml:space="preserve"> e </w:t>
      </w:r>
      <w:proofErr w:type="spellStart"/>
      <w:r w:rsidR="00B44BFC">
        <w:t>ii</w:t>
      </w:r>
      <w:proofErr w:type="spellEnd"/>
      <w:r w:rsidR="00B44BFC">
        <w:t>.</w:t>
      </w:r>
      <w:r>
        <w:t>, decorreranno nuovamente per intero dalla data della presentazione degli atti richiesti.</w:t>
      </w:r>
    </w:p>
    <w:p w:rsidR="00CC56FF" w:rsidRDefault="00CC56FF">
      <w:pPr>
        <w:jc w:val="both"/>
        <w:rPr>
          <w:sz w:val="22"/>
        </w:rPr>
      </w:pPr>
    </w:p>
    <w:p w:rsidR="00CC56FF" w:rsidRDefault="00CC56FF">
      <w:pPr>
        <w:jc w:val="both"/>
        <w:rPr>
          <w:b/>
          <w:sz w:val="22"/>
        </w:rPr>
      </w:pPr>
      <w:r>
        <w:rPr>
          <w:b/>
          <w:sz w:val="22"/>
        </w:rPr>
        <w:t xml:space="preserve">Nella risposta indicare l'oggetto ed il </w:t>
      </w:r>
      <w:proofErr w:type="spellStart"/>
      <w:r>
        <w:rPr>
          <w:b/>
          <w:sz w:val="22"/>
        </w:rPr>
        <w:t>prot</w:t>
      </w:r>
      <w:proofErr w:type="spellEnd"/>
      <w:r>
        <w:rPr>
          <w:b/>
          <w:sz w:val="22"/>
        </w:rPr>
        <w:t>.</w:t>
      </w:r>
    </w:p>
    <w:p w:rsidR="00CC56FF" w:rsidRDefault="00CC56FF">
      <w:pPr>
        <w:rPr>
          <w:sz w:val="22"/>
        </w:rPr>
      </w:pPr>
    </w:p>
    <w:p w:rsidR="0060768E" w:rsidRDefault="0060768E">
      <w:pPr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624CC2">
        <w:rPr>
          <w:sz w:val="22"/>
        </w:rPr>
        <w:t>[data]</w:t>
      </w:r>
    </w:p>
    <w:p w:rsidR="0060768E" w:rsidRDefault="0060768E" w:rsidP="0060768E">
      <w:pPr>
        <w:jc w:val="both"/>
        <w:rPr>
          <w:sz w:val="22"/>
        </w:rPr>
      </w:pPr>
    </w:p>
    <w:p w:rsidR="0060768E" w:rsidRDefault="0060768E" w:rsidP="0060768E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60768E" w:rsidRPr="00D030D5" w:rsidTr="007B5CD4"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0768E" w:rsidRPr="00D030D5" w:rsidRDefault="007E6CEB" w:rsidP="0060768E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0768E" w:rsidRPr="00D030D5" w:rsidRDefault="0060768E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0768E" w:rsidRPr="00D030D5" w:rsidRDefault="007E6CEB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p w:rsidR="0060768E" w:rsidRDefault="0060768E" w:rsidP="0060768E">
      <w:pPr>
        <w:jc w:val="both"/>
      </w:pPr>
    </w:p>
    <w:sectPr w:rsidR="0060768E" w:rsidSect="001536A0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45BBD"/>
    <w:rsid w:val="00004D43"/>
    <w:rsid w:val="00070F5E"/>
    <w:rsid w:val="001536A0"/>
    <w:rsid w:val="002C5062"/>
    <w:rsid w:val="002E043A"/>
    <w:rsid w:val="00455511"/>
    <w:rsid w:val="004602AB"/>
    <w:rsid w:val="00462FF2"/>
    <w:rsid w:val="00507786"/>
    <w:rsid w:val="005A0D4B"/>
    <w:rsid w:val="005D62CE"/>
    <w:rsid w:val="0060768E"/>
    <w:rsid w:val="00624CC2"/>
    <w:rsid w:val="00647998"/>
    <w:rsid w:val="00711705"/>
    <w:rsid w:val="00755750"/>
    <w:rsid w:val="007E6CEB"/>
    <w:rsid w:val="007F1C7F"/>
    <w:rsid w:val="0082536F"/>
    <w:rsid w:val="008506BB"/>
    <w:rsid w:val="00886592"/>
    <w:rsid w:val="008943B1"/>
    <w:rsid w:val="009C10BC"/>
    <w:rsid w:val="00A3788D"/>
    <w:rsid w:val="00A861F7"/>
    <w:rsid w:val="00AB4D6D"/>
    <w:rsid w:val="00AB7F1D"/>
    <w:rsid w:val="00B10ED4"/>
    <w:rsid w:val="00B155B7"/>
    <w:rsid w:val="00B257B0"/>
    <w:rsid w:val="00B44BFC"/>
    <w:rsid w:val="00C279A8"/>
    <w:rsid w:val="00CC56FF"/>
    <w:rsid w:val="00D221AC"/>
    <w:rsid w:val="00D45BBD"/>
    <w:rsid w:val="00D958B9"/>
    <w:rsid w:val="00DD5F8C"/>
    <w:rsid w:val="00E041E9"/>
    <w:rsid w:val="00E34452"/>
    <w:rsid w:val="00E359A0"/>
    <w:rsid w:val="00F022B0"/>
    <w:rsid w:val="00F170F6"/>
    <w:rsid w:val="00F3257A"/>
    <w:rsid w:val="00F63990"/>
    <w:rsid w:val="00F64B0B"/>
    <w:rsid w:val="00FD0C65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536A0"/>
  </w:style>
  <w:style w:type="paragraph" w:styleId="Titolo1">
    <w:name w:val="heading 1"/>
    <w:basedOn w:val="Normale"/>
    <w:next w:val="Normale"/>
    <w:qFormat/>
    <w:rsid w:val="001536A0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536A0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536A0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60768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0768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7E6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479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IALE%20N.O.%20PAESAGGI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INIZIALE N.O. PAESAGGIO.dot</Template>
  <TotalTime>3</TotalTime>
  <Pages>1</Pages>
  <Words>172</Words>
  <Characters>1288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2012-12-10T09:11:00Z</dcterms:created>
  <dcterms:modified xsi:type="dcterms:W3CDTF">2012-12-14T13:38:00Z</dcterms:modified>
</cp:coreProperties>
</file>