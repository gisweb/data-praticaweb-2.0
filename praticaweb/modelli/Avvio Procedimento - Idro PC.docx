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9C8" w:rsidRPr="00C36753" w:rsidRDefault="008929C8" w:rsidP="0004705E">
      <w:pPr>
        <w:jc w:val="center"/>
        <w:rPr>
          <w:rFonts w:ascii="Arial" w:hAnsi="Arial" w:cs="Arial"/>
          <w:sz w:val="22"/>
          <w:szCs w:val="22"/>
        </w:rPr>
      </w:pPr>
    </w:p>
    <w:p w:rsidR="0004705E" w:rsidRPr="00FF693F" w:rsidRDefault="0004705E" w:rsidP="0004705E">
      <w:pPr>
        <w:jc w:val="center"/>
        <w:rPr>
          <w:rFonts w:ascii="Arial" w:hAnsi="Arial" w:cs="Arial"/>
          <w:b/>
          <w:sz w:val="24"/>
          <w:szCs w:val="24"/>
        </w:rPr>
      </w:pPr>
      <w:r w:rsidRPr="00FF693F">
        <w:rPr>
          <w:rFonts w:ascii="Arial" w:hAnsi="Arial" w:cs="Arial"/>
          <w:b/>
          <w:sz w:val="24"/>
          <w:szCs w:val="24"/>
        </w:rPr>
        <w:t>SETTORE TERRITORIO</w:t>
      </w:r>
    </w:p>
    <w:p w:rsidR="0004705E" w:rsidRPr="00FF693F" w:rsidRDefault="003E47BD" w:rsidP="0004705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UNITÀ OPERATIVA VINCOLO IDROGEOLOGICO</w:t>
      </w:r>
    </w:p>
    <w:p w:rsidR="00E26934" w:rsidRPr="00C36753" w:rsidRDefault="00E26934" w:rsidP="007C1205">
      <w:pPr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C36753">
        <w:rPr>
          <w:rFonts w:ascii="Arial" w:hAnsi="Arial" w:cs="Arial"/>
          <w:sz w:val="22"/>
          <w:szCs w:val="22"/>
        </w:rPr>
        <w:t>Prot</w:t>
      </w:r>
      <w:proofErr w:type="spellEnd"/>
      <w:r w:rsidRPr="00C36753">
        <w:rPr>
          <w:rFonts w:ascii="Arial" w:hAnsi="Arial" w:cs="Arial"/>
          <w:sz w:val="22"/>
          <w:szCs w:val="22"/>
        </w:rPr>
        <w:t xml:space="preserve">. n. </w:t>
      </w:r>
      <w:r w:rsidR="00BC791B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NUMERO_PROT </w:instrText>
      </w:r>
      <w:r w:rsidR="00BC791B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[protocollo]</w:t>
      </w:r>
      <w:r w:rsidR="00BC791B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del </w:t>
      </w:r>
      <w:r w:rsidR="00BC791B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DATA_PROT </w:instrText>
      </w:r>
      <w:r w:rsidR="00BC791B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[data_protocollo]</w:t>
      </w:r>
      <w:r w:rsidR="00BC791B" w:rsidRPr="00C36753">
        <w:rPr>
          <w:rFonts w:ascii="Arial" w:hAnsi="Arial" w:cs="Arial"/>
          <w:sz w:val="22"/>
          <w:szCs w:val="22"/>
        </w:rPr>
        <w:fldChar w:fldCharType="end"/>
      </w:r>
    </w:p>
    <w:p w:rsidR="00E26934" w:rsidRPr="00C36753" w:rsidRDefault="00E26934" w:rsidP="00FF693F">
      <w:pPr>
        <w:spacing w:before="12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OGGETTO:</w:t>
      </w:r>
      <w:r w:rsidR="00FF693F">
        <w:rPr>
          <w:rFonts w:ascii="Arial" w:hAnsi="Arial" w:cs="Arial"/>
          <w:sz w:val="22"/>
          <w:szCs w:val="22"/>
        </w:rPr>
        <w:tab/>
      </w:r>
      <w:r w:rsidR="00CE5238">
        <w:rPr>
          <w:rFonts w:ascii="Arial" w:hAnsi="Arial" w:cs="Arial"/>
          <w:sz w:val="22"/>
          <w:szCs w:val="22"/>
        </w:rPr>
        <w:t xml:space="preserve">Richiesta </w:t>
      </w:r>
      <w:r w:rsidR="00CE5238" w:rsidRPr="00CE5238">
        <w:rPr>
          <w:rFonts w:ascii="Arial" w:hAnsi="Arial" w:cs="Arial"/>
          <w:sz w:val="22"/>
          <w:szCs w:val="22"/>
        </w:rPr>
        <w:t xml:space="preserve">Nulla Osta Idrogeologico </w:t>
      </w:r>
      <w:r w:rsidR="00CE5238">
        <w:rPr>
          <w:rFonts w:ascii="Arial" w:hAnsi="Arial" w:cs="Arial"/>
          <w:sz w:val="22"/>
          <w:szCs w:val="22"/>
        </w:rPr>
        <w:t>relativo a</w:t>
      </w:r>
      <w:r w:rsidR="00CE5238" w:rsidRPr="00CE5238">
        <w:rPr>
          <w:rFonts w:ascii="Arial" w:hAnsi="Arial" w:cs="Arial"/>
          <w:sz w:val="22"/>
          <w:szCs w:val="22"/>
        </w:rPr>
        <w:t xml:space="preserve"> Permesso di Costruire</w:t>
      </w:r>
      <w:r w:rsidR="00FD750E" w:rsidRPr="00FD750E">
        <w:rPr>
          <w:rFonts w:ascii="Arial" w:hAnsi="Arial" w:cs="Arial"/>
          <w:sz w:val="22"/>
          <w:szCs w:val="22"/>
        </w:rPr>
        <w:t xml:space="preserve"> </w:t>
      </w:r>
      <w:r w:rsidR="006F568C" w:rsidRPr="00C36753">
        <w:rPr>
          <w:rStyle w:val="tree-title"/>
          <w:rFonts w:ascii="Arial" w:hAnsi="Arial" w:cs="Arial"/>
          <w:sz w:val="22"/>
          <w:szCs w:val="22"/>
        </w:rPr>
        <w:t xml:space="preserve">n. </w:t>
      </w:r>
      <w:r w:rsidR="00BC791B" w:rsidRPr="00C36753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BC791B" w:rsidRPr="00C36753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D5131D" w:rsidRPr="00C36753">
        <w:rPr>
          <w:rFonts w:ascii="Arial" w:hAnsi="Arial" w:cs="Arial"/>
          <w:b/>
          <w:color w:val="000000"/>
          <w:sz w:val="22"/>
          <w:szCs w:val="22"/>
        </w:rPr>
        <w:t>[numero]</w:t>
      </w:r>
      <w:r w:rsidR="00BC791B" w:rsidRPr="00C36753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 xml:space="preserve"> </w:t>
      </w:r>
      <w:r w:rsidR="00CE5238" w:rsidRPr="00CE5238">
        <w:rPr>
          <w:rFonts w:ascii="Arial" w:hAnsi="Arial" w:cs="Arial"/>
          <w:sz w:val="22"/>
          <w:szCs w:val="22"/>
        </w:rPr>
        <w:t xml:space="preserve">in aree soggette a vincolo idrogeologico </w:t>
      </w:r>
      <w:r w:rsidR="00CE5238" w:rsidRPr="00C36753">
        <w:rPr>
          <w:rStyle w:val="tree-title"/>
          <w:rFonts w:ascii="Arial" w:hAnsi="Arial" w:cs="Arial"/>
          <w:sz w:val="22"/>
          <w:szCs w:val="22"/>
        </w:rPr>
        <w:t xml:space="preserve">- </w:t>
      </w:r>
      <w:r w:rsidR="00D5131D" w:rsidRPr="00C36753">
        <w:rPr>
          <w:rStyle w:val="tree-title"/>
          <w:rFonts w:ascii="Arial" w:hAnsi="Arial" w:cs="Arial"/>
          <w:sz w:val="22"/>
          <w:szCs w:val="22"/>
        </w:rPr>
        <w:t>Opere: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BC791B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OGGETTO </w:instrText>
      </w:r>
      <w:r w:rsidR="00BC791B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[oggetto]</w:t>
      </w:r>
      <w:r w:rsidR="00BC791B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D5131D" w:rsidRPr="00C36753">
        <w:rPr>
          <w:rFonts w:ascii="Arial" w:hAnsi="Arial" w:cs="Arial"/>
          <w:sz w:val="22"/>
          <w:szCs w:val="22"/>
        </w:rPr>
        <w:t>in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BC791B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MERGEFIELD UBICAZIONE </w:instrText>
      </w:r>
      <w:r w:rsidR="00BC791B" w:rsidRPr="00C36753">
        <w:rPr>
          <w:rFonts w:ascii="Arial" w:hAnsi="Arial" w:cs="Arial"/>
          <w:sz w:val="22"/>
          <w:szCs w:val="22"/>
        </w:rPr>
        <w:fldChar w:fldCharType="separate"/>
      </w:r>
      <w:r w:rsidR="004715D5" w:rsidRPr="00C36753">
        <w:rPr>
          <w:rFonts w:ascii="Arial" w:hAnsi="Arial" w:cs="Arial"/>
          <w:noProof/>
          <w:sz w:val="22"/>
          <w:szCs w:val="22"/>
        </w:rPr>
        <w:t>[ubicazione]</w:t>
      </w:r>
      <w:r w:rsidR="00BC791B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 xml:space="preserve"> - </w:t>
      </w:r>
      <w:r w:rsidR="0004705E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860960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AC7673" w:rsidRPr="00C36753" w:rsidTr="006F568C">
        <w:tc>
          <w:tcPr>
            <w:tcW w:w="2500" w:type="pct"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AC7673" w:rsidRPr="00C36753" w:rsidRDefault="00AC7673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04705E" w:rsidRPr="00C36753" w:rsidTr="006F568C">
        <w:tc>
          <w:tcPr>
            <w:tcW w:w="2500" w:type="pct"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36753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36753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04705E" w:rsidRPr="00C36753" w:rsidRDefault="0004705E" w:rsidP="006F568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36753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E26934" w:rsidRPr="00C36753" w:rsidRDefault="00E26934" w:rsidP="00AC7673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C36753">
        <w:rPr>
          <w:rFonts w:ascii="Arial" w:hAnsi="Arial" w:cs="Arial"/>
          <w:color w:val="000000"/>
          <w:sz w:val="22"/>
          <w:szCs w:val="22"/>
        </w:rPr>
        <w:t>Ai sensi degli art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icoli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4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5</w:t>
      </w:r>
      <w:r w:rsidR="00CF2DB3" w:rsidRPr="00C36753">
        <w:rPr>
          <w:rFonts w:ascii="Arial" w:hAnsi="Arial" w:cs="Arial"/>
          <w:color w:val="000000"/>
          <w:sz w:val="22"/>
          <w:szCs w:val="22"/>
        </w:rPr>
        <w:t>, 7 e 8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della Legge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>07</w:t>
      </w:r>
      <w:r w:rsidR="00FF693F">
        <w:rPr>
          <w:rFonts w:ascii="Arial" w:hAnsi="Arial" w:cs="Arial"/>
          <w:color w:val="000000"/>
          <w:sz w:val="22"/>
          <w:szCs w:val="22"/>
        </w:rPr>
        <w:t xml:space="preserve"> agosto </w:t>
      </w:r>
      <w:r w:rsidR="0018623D" w:rsidRPr="00C36753">
        <w:rPr>
          <w:rFonts w:ascii="Arial" w:hAnsi="Arial" w:cs="Arial"/>
          <w:color w:val="000000"/>
          <w:sz w:val="22"/>
          <w:szCs w:val="22"/>
        </w:rPr>
        <w:t xml:space="preserve">1990 n.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241 </w:t>
      </w:r>
      <w:r w:rsidR="00CF2DB3" w:rsidRPr="00C36753">
        <w:rPr>
          <w:rFonts w:ascii="Arial" w:hAnsi="Arial" w:cs="Arial"/>
          <w:sz w:val="22"/>
          <w:szCs w:val="22"/>
        </w:rPr>
        <w:t>e successive modificazioni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>de</w:t>
      </w:r>
      <w:r w:rsidR="000551B6">
        <w:rPr>
          <w:rFonts w:ascii="Arial" w:hAnsi="Arial" w:cs="Arial"/>
          <w:color w:val="000000"/>
          <w:sz w:val="22"/>
          <w:szCs w:val="22"/>
        </w:rPr>
        <w:t>l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>l’art</w:t>
      </w:r>
      <w:r w:rsidR="00FD750E">
        <w:rPr>
          <w:rFonts w:ascii="Arial" w:hAnsi="Arial" w:cs="Arial"/>
          <w:color w:val="000000"/>
          <w:sz w:val="22"/>
          <w:szCs w:val="22"/>
        </w:rPr>
        <w:t>icolo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572324">
        <w:rPr>
          <w:rFonts w:ascii="Arial" w:hAnsi="Arial" w:cs="Arial"/>
          <w:color w:val="000000"/>
          <w:sz w:val="22"/>
          <w:szCs w:val="22"/>
        </w:rPr>
        <w:t>3</w:t>
      </w:r>
      <w:r w:rsidR="00FD750E">
        <w:rPr>
          <w:rFonts w:ascii="Arial" w:hAnsi="Arial" w:cs="Arial"/>
          <w:color w:val="000000"/>
          <w:sz w:val="22"/>
          <w:szCs w:val="22"/>
        </w:rPr>
        <w:t xml:space="preserve"> 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della Legge Regionale </w:t>
      </w:r>
      <w:r w:rsidR="00572324">
        <w:rPr>
          <w:rFonts w:ascii="Arial" w:hAnsi="Arial" w:cs="Arial"/>
          <w:color w:val="000000"/>
          <w:sz w:val="22"/>
          <w:szCs w:val="22"/>
        </w:rPr>
        <w:t>12 aprile 2011</w:t>
      </w:r>
      <w:r w:rsidR="00AF1653" w:rsidRPr="00C36753">
        <w:rPr>
          <w:rFonts w:ascii="Arial" w:hAnsi="Arial" w:cs="Arial"/>
          <w:color w:val="000000"/>
          <w:sz w:val="22"/>
          <w:szCs w:val="22"/>
        </w:rPr>
        <w:t xml:space="preserve"> 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 xml:space="preserve">n. </w:t>
      </w:r>
      <w:r w:rsidR="00572324">
        <w:rPr>
          <w:rFonts w:ascii="Arial" w:hAnsi="Arial" w:cs="Arial"/>
          <w:color w:val="000000"/>
          <w:sz w:val="22"/>
          <w:szCs w:val="22"/>
        </w:rPr>
        <w:t>7</w:t>
      </w:r>
      <w:r w:rsidR="00A36787">
        <w:rPr>
          <w:rFonts w:ascii="Arial" w:hAnsi="Arial" w:cs="Arial"/>
          <w:color w:val="000000"/>
          <w:sz w:val="22"/>
          <w:szCs w:val="22"/>
        </w:rPr>
        <w:t xml:space="preserve"> </w:t>
      </w:r>
      <w:r w:rsidR="00A36787" w:rsidRPr="00A36787">
        <w:rPr>
          <w:rFonts w:ascii="Arial" w:hAnsi="Arial" w:cs="Arial"/>
          <w:color w:val="000000"/>
          <w:sz w:val="22"/>
          <w:szCs w:val="22"/>
        </w:rPr>
        <w:t>e successive modificazioni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 xml:space="preserve">,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con riferimento </w:t>
      </w:r>
      <w:r w:rsidR="00FD750E">
        <w:rPr>
          <w:rFonts w:ascii="Arial" w:hAnsi="Arial" w:cs="Arial"/>
          <w:color w:val="000000"/>
          <w:sz w:val="22"/>
          <w:szCs w:val="22"/>
        </w:rPr>
        <w:t xml:space="preserve">alla </w:t>
      </w:r>
      <w:r w:rsidR="00572324">
        <w:rPr>
          <w:rFonts w:ascii="Arial" w:hAnsi="Arial" w:cs="Arial"/>
          <w:color w:val="000000"/>
          <w:sz w:val="22"/>
          <w:szCs w:val="22"/>
        </w:rPr>
        <w:t>Richiesta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in oggetto indicata e in via del tutto preliminare ad ogni altro atto istruttorio, si comunica quant</w:t>
      </w:r>
      <w:r w:rsidR="008929C8" w:rsidRPr="00C36753">
        <w:rPr>
          <w:rFonts w:ascii="Arial" w:hAnsi="Arial" w:cs="Arial"/>
          <w:color w:val="000000"/>
          <w:sz w:val="22"/>
          <w:szCs w:val="22"/>
        </w:rPr>
        <w:t>o segue.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BC791B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BC791B" w:rsidRPr="00FD750E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color w:val="000000"/>
          <w:sz w:val="22"/>
          <w:szCs w:val="22"/>
        </w:rPr>
        <w:t>[protocollo]</w:t>
      </w:r>
      <w:r w:rsidR="00BC791B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FD750E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 </w:t>
      </w:r>
      <w:r w:rsidR="00BC791B" w:rsidRPr="00FD750E">
        <w:rPr>
          <w:rFonts w:ascii="Arial" w:hAnsi="Arial" w:cs="Arial"/>
          <w:b/>
          <w:color w:val="000000"/>
          <w:sz w:val="22"/>
          <w:szCs w:val="22"/>
        </w:rPr>
        <w:fldChar w:fldCharType="begin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instrText xml:space="preserve"> MERGEFIELD NUMERO_PRATICA </w:instrText>
      </w:r>
      <w:r w:rsidR="00BC791B" w:rsidRPr="00FD750E">
        <w:rPr>
          <w:rFonts w:ascii="Arial" w:hAnsi="Arial" w:cs="Arial"/>
          <w:b/>
          <w:color w:val="000000"/>
          <w:sz w:val="22"/>
          <w:szCs w:val="22"/>
        </w:rPr>
        <w:fldChar w:fldCharType="separate"/>
      </w:r>
      <w:r w:rsidR="00FD750E" w:rsidRPr="00FD750E">
        <w:rPr>
          <w:rFonts w:ascii="Arial" w:hAnsi="Arial" w:cs="Arial"/>
          <w:b/>
          <w:color w:val="000000"/>
          <w:sz w:val="22"/>
          <w:szCs w:val="22"/>
        </w:rPr>
        <w:t>[numero]</w:t>
      </w:r>
      <w:r w:rsidR="00BC791B" w:rsidRPr="00FD750E">
        <w:rPr>
          <w:rFonts w:ascii="Arial" w:hAnsi="Arial" w:cs="Arial"/>
          <w:b/>
          <w:color w:val="000000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</w:t>
      </w:r>
      <w:r w:rsidR="00572324" w:rsidRPr="00572324">
        <w:rPr>
          <w:rFonts w:ascii="Arial" w:hAnsi="Arial" w:cs="Arial"/>
          <w:color w:val="000000"/>
          <w:sz w:val="22"/>
          <w:szCs w:val="22"/>
        </w:rPr>
        <w:t xml:space="preserve">Servizio Difesa del Suolo 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>Territorio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 </w:t>
      </w:r>
      <w:r w:rsidR="004F1A54"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C70A8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l Dirigente </w:t>
      </w:r>
      <w:r>
        <w:rPr>
          <w:rFonts w:ascii="Arial" w:hAnsi="Arial" w:cs="Arial"/>
          <w:color w:val="000000"/>
          <w:sz w:val="22"/>
          <w:szCs w:val="22"/>
        </w:rPr>
        <w:t>è il Dott. Renato BERGONZI</w:t>
      </w:r>
      <w:r w:rsidR="00C36753" w:rsidRPr="00C36753">
        <w:rPr>
          <w:rFonts w:ascii="Arial" w:hAnsi="Arial" w:cs="Arial"/>
          <w:color w:val="000000"/>
          <w:sz w:val="22"/>
          <w:szCs w:val="22"/>
        </w:rPr>
        <w:t>, il Responsabile del Procedim</w:t>
      </w:r>
      <w:r w:rsidR="004F1A54">
        <w:rPr>
          <w:rFonts w:ascii="Arial" w:hAnsi="Arial" w:cs="Arial"/>
          <w:color w:val="000000"/>
          <w:sz w:val="22"/>
          <w:szCs w:val="22"/>
        </w:rPr>
        <w:t xml:space="preserve">ento è </w:t>
      </w:r>
      <w:r w:rsidR="00572324" w:rsidRPr="00572324">
        <w:rPr>
          <w:rFonts w:ascii="Arial" w:hAnsi="Arial" w:cs="Arial"/>
          <w:color w:val="000000"/>
          <w:sz w:val="22"/>
          <w:szCs w:val="22"/>
        </w:rPr>
        <w:t>l'Istruttore Direttivo Tecnico del Servizio Difesa del Suolo Dott. Geol. Fulvio FRANCO</w:t>
      </w:r>
      <w:r w:rsidR="00A777E4">
        <w:rPr>
          <w:rFonts w:ascii="Arial" w:hAnsi="Arial" w:cs="Arial"/>
          <w:color w:val="000000"/>
          <w:sz w:val="22"/>
          <w:szCs w:val="22"/>
        </w:rPr>
        <w:t xml:space="preserve">, </w:t>
      </w:r>
      <w:r w:rsidR="00A777E4" w:rsidRPr="00A777E4">
        <w:rPr>
          <w:rFonts w:ascii="Arial" w:hAnsi="Arial" w:cs="Arial"/>
          <w:color w:val="000000"/>
          <w:sz w:val="22"/>
          <w:szCs w:val="22"/>
        </w:rPr>
        <w:t>il collaboratore in ambito amministrativo è il Dott. Alessio CROCETTA</w:t>
      </w:r>
      <w:r w:rsidR="00C36753">
        <w:rPr>
          <w:rFonts w:ascii="Arial" w:hAnsi="Arial" w:cs="Arial"/>
          <w:color w:val="000000"/>
          <w:sz w:val="22"/>
          <w:szCs w:val="22"/>
        </w:rPr>
        <w:t>.</w:t>
      </w:r>
    </w:p>
    <w:p w:rsidR="00C36753" w:rsidRPr="00C36753" w:rsidRDefault="00C36753" w:rsidP="00C3675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120"/>
        <w:ind w:left="284" w:hanging="284"/>
        <w:contextualSpacing w:val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Pr="00C36753">
        <w:rPr>
          <w:rFonts w:ascii="Arial" w:hAnsi="Arial" w:cs="Arial"/>
          <w:color w:val="000000"/>
          <w:sz w:val="22"/>
          <w:szCs w:val="22"/>
        </w:rPr>
        <w:t>’orario di ricevimento del pubblico è il seguente: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C36753">
        <w:rPr>
          <w:rFonts w:ascii="Arial" w:hAnsi="Arial" w:cs="Arial"/>
          <w:color w:val="000000"/>
          <w:sz w:val="22"/>
          <w:szCs w:val="22"/>
        </w:rPr>
        <w:t>lunedì dalle 09:00 alle 13:00, mercoledì dalle 15:00 alle 17:00 e venerdì dalle 09:00 alle 13:00.</w:t>
      </w:r>
    </w:p>
    <w:p w:rsidR="0004705E" w:rsidRPr="00C36753" w:rsidRDefault="0004705E" w:rsidP="007C1205">
      <w:pPr>
        <w:autoSpaceDE w:val="0"/>
        <w:autoSpaceDN w:val="0"/>
        <w:adjustRightInd w:val="0"/>
        <w:spacing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C36753">
        <w:rPr>
          <w:rFonts w:ascii="Arial" w:hAnsi="Arial" w:cs="Arial"/>
          <w:color w:val="000000"/>
          <w:sz w:val="22"/>
          <w:szCs w:val="22"/>
        </w:rPr>
        <w:t>Distinti Saluti.</w:t>
      </w:r>
    </w:p>
    <w:p w:rsidR="0004705E" w:rsidRPr="00C36753" w:rsidRDefault="0004705E" w:rsidP="007C1205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C36753">
        <w:rPr>
          <w:rFonts w:ascii="Arial" w:hAnsi="Arial" w:cs="Arial"/>
          <w:sz w:val="22"/>
          <w:szCs w:val="22"/>
        </w:rPr>
        <w:t>Sanremo</w:t>
      </w:r>
      <w:r w:rsidR="00FF693F">
        <w:rPr>
          <w:rFonts w:ascii="Arial" w:hAnsi="Arial" w:cs="Arial"/>
          <w:sz w:val="22"/>
          <w:szCs w:val="22"/>
        </w:rPr>
        <w:t>,</w:t>
      </w:r>
      <w:r w:rsidRPr="00C36753">
        <w:rPr>
          <w:rFonts w:ascii="Arial" w:hAnsi="Arial" w:cs="Arial"/>
          <w:sz w:val="22"/>
          <w:szCs w:val="22"/>
        </w:rPr>
        <w:t xml:space="preserve"> </w:t>
      </w:r>
      <w:r w:rsidR="00BC791B" w:rsidRPr="00C36753">
        <w:rPr>
          <w:rFonts w:ascii="Arial" w:hAnsi="Arial" w:cs="Arial"/>
          <w:sz w:val="22"/>
          <w:szCs w:val="22"/>
        </w:rPr>
        <w:fldChar w:fldCharType="begin"/>
      </w:r>
      <w:r w:rsidRPr="00C36753">
        <w:rPr>
          <w:rFonts w:ascii="Arial" w:hAnsi="Arial" w:cs="Arial"/>
          <w:sz w:val="22"/>
          <w:szCs w:val="22"/>
        </w:rPr>
        <w:instrText xml:space="preserve"> TIME \@ "dd/MM/yy" </w:instrText>
      </w:r>
      <w:r w:rsidR="00BC791B" w:rsidRPr="00C36753">
        <w:rPr>
          <w:rFonts w:ascii="Arial" w:hAnsi="Arial" w:cs="Arial"/>
          <w:sz w:val="22"/>
          <w:szCs w:val="22"/>
        </w:rPr>
        <w:fldChar w:fldCharType="separate"/>
      </w:r>
      <w:r w:rsidR="0062374E">
        <w:rPr>
          <w:rFonts w:ascii="Arial" w:hAnsi="Arial" w:cs="Arial"/>
          <w:noProof/>
          <w:sz w:val="22"/>
          <w:szCs w:val="22"/>
        </w:rPr>
        <w:t>05/10/15</w:t>
      </w:r>
      <w:r w:rsidR="00BC791B" w:rsidRPr="00C36753">
        <w:rPr>
          <w:rFonts w:ascii="Arial" w:hAnsi="Arial" w:cs="Arial"/>
          <w:sz w:val="22"/>
          <w:szCs w:val="22"/>
        </w:rPr>
        <w:fldChar w:fldCharType="end"/>
      </w:r>
      <w:r w:rsidRPr="00C36753">
        <w:rPr>
          <w:rFonts w:ascii="Arial" w:hAnsi="Arial" w:cs="Arial"/>
          <w:sz w:val="22"/>
          <w:szCs w:val="22"/>
        </w:rPr>
        <w:t>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04705E" w:rsidRPr="00C36753" w:rsidTr="006F568C">
        <w:tc>
          <w:tcPr>
            <w:tcW w:w="4889" w:type="dxa"/>
          </w:tcPr>
          <w:p w:rsidR="0004705E" w:rsidRPr="00C36753" w:rsidRDefault="0004705E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</w:t>
            </w:r>
            <w:r w:rsidR="0040426F" w:rsidRPr="00C36753">
              <w:rPr>
                <w:rFonts w:ascii="Arial" w:hAnsi="Arial" w:cs="Arial"/>
                <w:sz w:val="22"/>
                <w:szCs w:val="22"/>
              </w:rPr>
              <w:t>RESPONSABILE</w:t>
            </w:r>
            <w:r w:rsidR="008929C8" w:rsidRPr="00C3675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E47BD">
              <w:rPr>
                <w:rFonts w:ascii="Arial" w:hAnsi="Arial" w:cs="Arial"/>
                <w:sz w:val="22"/>
                <w:szCs w:val="22"/>
              </w:rPr>
              <w:t>DEL PROCEDIMENTO</w:t>
            </w:r>
          </w:p>
          <w:p w:rsidR="0004705E" w:rsidRPr="00C36753" w:rsidRDefault="00572324" w:rsidP="004042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72324">
              <w:rPr>
                <w:rFonts w:ascii="Arial" w:hAnsi="Arial" w:cs="Arial"/>
                <w:i/>
                <w:color w:val="000000"/>
                <w:sz w:val="22"/>
                <w:szCs w:val="22"/>
              </w:rPr>
              <w:t xml:space="preserve">Dott. Geol. Fulvio FRANCO </w:t>
            </w:r>
          </w:p>
        </w:tc>
        <w:tc>
          <w:tcPr>
            <w:tcW w:w="4889" w:type="dxa"/>
          </w:tcPr>
          <w:p w:rsidR="0004705E" w:rsidRPr="00C36753" w:rsidRDefault="0004705E" w:rsidP="006F56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36753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</w:p>
          <w:p w:rsidR="0004705E" w:rsidRPr="00C36753" w:rsidRDefault="00CC70A8" w:rsidP="006F568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74DE1">
              <w:rPr>
                <w:rFonts w:ascii="Arial" w:hAnsi="Arial" w:cs="Arial"/>
                <w:i/>
                <w:sz w:val="22"/>
                <w:szCs w:val="22"/>
              </w:rPr>
              <w:t>Dott. Renato BERGONZI</w:t>
            </w:r>
          </w:p>
        </w:tc>
      </w:tr>
    </w:tbl>
    <w:p w:rsidR="00427A3D" w:rsidRPr="00C36753" w:rsidRDefault="00427A3D" w:rsidP="00427A3D">
      <w:pPr>
        <w:jc w:val="both"/>
        <w:rPr>
          <w:rFonts w:ascii="Arial" w:hAnsi="Arial" w:cs="Arial"/>
          <w:sz w:val="22"/>
          <w:szCs w:val="22"/>
        </w:rPr>
      </w:pPr>
    </w:p>
    <w:sectPr w:rsidR="00427A3D" w:rsidRPr="00C36753" w:rsidSect="00427A3D">
      <w:headerReference w:type="first" r:id="rId7"/>
      <w:footerReference w:type="first" r:id="rId8"/>
      <w:pgSz w:w="11906" w:h="16838"/>
      <w:pgMar w:top="426" w:right="1134" w:bottom="1134" w:left="1134" w:header="44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238" w:rsidRDefault="00CE5238" w:rsidP="001D286F">
      <w:r>
        <w:separator/>
      </w:r>
    </w:p>
  </w:endnote>
  <w:endnote w:type="continuationSeparator" w:id="0">
    <w:p w:rsidR="00CE5238" w:rsidRDefault="00CE5238" w:rsidP="001D2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38" w:rsidRPr="00427A3D" w:rsidRDefault="00CE5238" w:rsidP="00427A3D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238" w:rsidRDefault="00CE5238" w:rsidP="001D286F">
      <w:r>
        <w:separator/>
      </w:r>
    </w:p>
  </w:footnote>
  <w:footnote w:type="continuationSeparator" w:id="0">
    <w:p w:rsidR="00CE5238" w:rsidRDefault="00CE5238" w:rsidP="001D2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238" w:rsidRDefault="00CE5238" w:rsidP="00427A3D">
    <w:pPr>
      <w:pStyle w:val="Intestazione"/>
      <w:jc w:val="center"/>
    </w:pPr>
    <w:r>
      <w:t xml:space="preserve">   </w:t>
    </w:r>
    <w:r w:rsidRPr="00427A3D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A558D"/>
    <w:multiLevelType w:val="hybridMultilevel"/>
    <w:tmpl w:val="873225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283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4715D5"/>
    <w:rsid w:val="0004705E"/>
    <w:rsid w:val="000551B6"/>
    <w:rsid w:val="000E5937"/>
    <w:rsid w:val="0017067D"/>
    <w:rsid w:val="0018623D"/>
    <w:rsid w:val="001A1151"/>
    <w:rsid w:val="001C4499"/>
    <w:rsid w:val="001D0DCC"/>
    <w:rsid w:val="001D286F"/>
    <w:rsid w:val="001F2482"/>
    <w:rsid w:val="002C21B3"/>
    <w:rsid w:val="002C2ABB"/>
    <w:rsid w:val="003136CB"/>
    <w:rsid w:val="003B59C8"/>
    <w:rsid w:val="003C343C"/>
    <w:rsid w:val="003E47BD"/>
    <w:rsid w:val="0040426F"/>
    <w:rsid w:val="00406C6C"/>
    <w:rsid w:val="00427A3D"/>
    <w:rsid w:val="004715D5"/>
    <w:rsid w:val="004B16E7"/>
    <w:rsid w:val="004F1A54"/>
    <w:rsid w:val="004F5F7B"/>
    <w:rsid w:val="004F76EE"/>
    <w:rsid w:val="00572324"/>
    <w:rsid w:val="0057388C"/>
    <w:rsid w:val="005F7D13"/>
    <w:rsid w:val="0062374E"/>
    <w:rsid w:val="00664396"/>
    <w:rsid w:val="00686261"/>
    <w:rsid w:val="006C1E5E"/>
    <w:rsid w:val="006F568C"/>
    <w:rsid w:val="00706E77"/>
    <w:rsid w:val="007C1205"/>
    <w:rsid w:val="0082670E"/>
    <w:rsid w:val="00860960"/>
    <w:rsid w:val="0088203A"/>
    <w:rsid w:val="008929C8"/>
    <w:rsid w:val="008B630A"/>
    <w:rsid w:val="008C1F4E"/>
    <w:rsid w:val="00940B67"/>
    <w:rsid w:val="00961191"/>
    <w:rsid w:val="009D4226"/>
    <w:rsid w:val="00A12C87"/>
    <w:rsid w:val="00A17199"/>
    <w:rsid w:val="00A36787"/>
    <w:rsid w:val="00A777E4"/>
    <w:rsid w:val="00A80C17"/>
    <w:rsid w:val="00A822BA"/>
    <w:rsid w:val="00AC7673"/>
    <w:rsid w:val="00AF1653"/>
    <w:rsid w:val="00B0061F"/>
    <w:rsid w:val="00B820E5"/>
    <w:rsid w:val="00B94B20"/>
    <w:rsid w:val="00BC791B"/>
    <w:rsid w:val="00BF0763"/>
    <w:rsid w:val="00C36753"/>
    <w:rsid w:val="00CB5C7C"/>
    <w:rsid w:val="00CC70A8"/>
    <w:rsid w:val="00CE5238"/>
    <w:rsid w:val="00CF2DB3"/>
    <w:rsid w:val="00D17B60"/>
    <w:rsid w:val="00D21CBB"/>
    <w:rsid w:val="00D5131D"/>
    <w:rsid w:val="00D912AB"/>
    <w:rsid w:val="00E26934"/>
    <w:rsid w:val="00F35585"/>
    <w:rsid w:val="00F60910"/>
    <w:rsid w:val="00FD750E"/>
    <w:rsid w:val="00FE35D8"/>
    <w:rsid w:val="00FF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8626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71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ee-title">
    <w:name w:val="tree-title"/>
    <w:basedOn w:val="Carpredefinitoparagrafo"/>
    <w:rsid w:val="006F568C"/>
  </w:style>
  <w:style w:type="paragraph" w:styleId="Intestazione">
    <w:name w:val="header"/>
    <w:basedOn w:val="Normale"/>
    <w:link w:val="IntestazioneCarattere"/>
    <w:rsid w:val="001D28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D286F"/>
  </w:style>
  <w:style w:type="paragraph" w:styleId="Pidipagina">
    <w:name w:val="footer"/>
    <w:basedOn w:val="Normale"/>
    <w:link w:val="PidipaginaCarattere"/>
    <w:rsid w:val="001D28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1D286F"/>
  </w:style>
  <w:style w:type="paragraph" w:styleId="Testofumetto">
    <w:name w:val="Balloon Text"/>
    <w:basedOn w:val="Normale"/>
    <w:link w:val="TestofumettoCarattere"/>
    <w:rsid w:val="008929C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929C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8929C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9D4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9D4226"/>
    <w:rPr>
      <w:rFonts w:ascii="Courier New" w:hAnsi="Courier New" w:cs="Courier New"/>
    </w:rPr>
  </w:style>
  <w:style w:type="character" w:styleId="Enfasigrassetto">
    <w:name w:val="Strong"/>
    <w:basedOn w:val="Carpredefinitoparagrafo"/>
    <w:uiPriority w:val="22"/>
    <w:qFormat/>
    <w:rsid w:val="009D42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9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TU.dotx</Template>
  <TotalTime>3</TotalTime>
  <Pages>1</Pages>
  <Words>232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7</cp:revision>
  <cp:lastPrinted>2007-03-06T11:57:00Z</cp:lastPrinted>
  <dcterms:created xsi:type="dcterms:W3CDTF">2015-09-17T08:51:00Z</dcterms:created>
  <dcterms:modified xsi:type="dcterms:W3CDTF">2015-10-05T08:49:00Z</dcterms:modified>
</cp:coreProperties>
</file>