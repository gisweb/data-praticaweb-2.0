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F539BC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F539BC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F539BC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F539BC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85746D" w:rsidRPr="00215F22">
        <w:rPr>
          <w:rFonts w:ascii="Arial" w:hAnsi="Arial" w:cs="Arial"/>
          <w:sz w:val="22"/>
          <w:szCs w:val="22"/>
        </w:rPr>
        <w:t xml:space="preserve">Comunicazione di Inizio Lavori Asseverata </w:t>
      </w:r>
      <w:r w:rsidR="0085746D">
        <w:rPr>
          <w:rFonts w:ascii="Arial" w:hAnsi="Arial" w:cs="Arial"/>
          <w:sz w:val="22"/>
          <w:szCs w:val="22"/>
        </w:rPr>
        <w:t>"</w:t>
      </w:r>
      <w:proofErr w:type="spellStart"/>
      <w:r w:rsidR="0085746D">
        <w:rPr>
          <w:rFonts w:ascii="Arial" w:hAnsi="Arial" w:cs="Arial"/>
          <w:sz w:val="22"/>
          <w:szCs w:val="22"/>
        </w:rPr>
        <w:t>C.I.L.A.</w:t>
      </w:r>
      <w:proofErr w:type="spellEnd"/>
      <w:r w:rsidR="0085746D">
        <w:rPr>
          <w:rFonts w:ascii="Arial" w:hAnsi="Arial" w:cs="Arial"/>
          <w:sz w:val="22"/>
          <w:szCs w:val="22"/>
        </w:rPr>
        <w:t xml:space="preserve">" </w:t>
      </w:r>
      <w:r w:rsidR="0085746D" w:rsidRPr="00FD750E">
        <w:rPr>
          <w:rFonts w:ascii="Arial" w:hAnsi="Arial" w:cs="Arial"/>
          <w:sz w:val="22"/>
          <w:szCs w:val="22"/>
        </w:rPr>
        <w:t>(art</w:t>
      </w:r>
      <w:r w:rsidR="0085746D">
        <w:rPr>
          <w:rFonts w:ascii="Arial" w:hAnsi="Arial" w:cs="Arial"/>
          <w:sz w:val="22"/>
          <w:szCs w:val="22"/>
        </w:rPr>
        <w:t>icolo</w:t>
      </w:r>
      <w:r w:rsidR="0085746D" w:rsidRPr="00FD750E">
        <w:rPr>
          <w:rFonts w:ascii="Arial" w:hAnsi="Arial" w:cs="Arial"/>
          <w:sz w:val="22"/>
          <w:szCs w:val="22"/>
        </w:rPr>
        <w:t xml:space="preserve"> </w:t>
      </w:r>
      <w:r w:rsidR="0085746D">
        <w:rPr>
          <w:rFonts w:ascii="Arial" w:hAnsi="Arial" w:cs="Arial"/>
          <w:sz w:val="22"/>
          <w:szCs w:val="22"/>
        </w:rPr>
        <w:t>21bis</w:t>
      </w:r>
      <w:r w:rsidR="0085746D" w:rsidRPr="00FD750E">
        <w:rPr>
          <w:rFonts w:ascii="Arial" w:hAnsi="Arial" w:cs="Arial"/>
          <w:sz w:val="22"/>
          <w:szCs w:val="22"/>
        </w:rPr>
        <w:t xml:space="preserve"> </w:t>
      </w:r>
      <w:r w:rsidR="0085746D">
        <w:rPr>
          <w:rFonts w:ascii="Arial" w:hAnsi="Arial" w:cs="Arial"/>
          <w:sz w:val="22"/>
          <w:szCs w:val="22"/>
        </w:rPr>
        <w:t xml:space="preserve">comma 01 e 02 </w:t>
      </w:r>
      <w:r w:rsidR="0085746D" w:rsidRPr="00FD750E">
        <w:rPr>
          <w:rFonts w:ascii="Arial" w:hAnsi="Arial" w:cs="Arial"/>
          <w:sz w:val="22"/>
          <w:szCs w:val="22"/>
        </w:rPr>
        <w:t xml:space="preserve">della Legge Regionale 06 giugno 2008 n. 16 e successive modificazioni) </w:t>
      </w:r>
      <w:r w:rsidR="0085746D">
        <w:rPr>
          <w:rFonts w:ascii="Arial" w:hAnsi="Arial" w:cs="Arial"/>
          <w:sz w:val="22"/>
          <w:szCs w:val="22"/>
        </w:rPr>
        <w:t>c</w:t>
      </w:r>
      <w:r w:rsidR="0085746D" w:rsidRPr="0085746D">
        <w:rPr>
          <w:rFonts w:ascii="Arial" w:hAnsi="Arial" w:cs="Arial"/>
          <w:sz w:val="22"/>
          <w:szCs w:val="22"/>
        </w:rPr>
        <w:t>oncernenti l’insediamento e l’esercizio di attività produttive di beni e servizi di competenza dello Sportello Unico Per le Attività Produttive (</w:t>
      </w:r>
      <w:proofErr w:type="spellStart"/>
      <w:r w:rsidR="0085746D" w:rsidRPr="0085746D">
        <w:rPr>
          <w:rFonts w:ascii="Arial" w:hAnsi="Arial" w:cs="Arial"/>
          <w:sz w:val="22"/>
          <w:szCs w:val="22"/>
        </w:rPr>
        <w:t>S.U.A.P.</w:t>
      </w:r>
      <w:proofErr w:type="spellEnd"/>
      <w:r w:rsidR="0085746D" w:rsidRPr="0085746D">
        <w:rPr>
          <w:rFonts w:ascii="Arial" w:hAnsi="Arial" w:cs="Arial"/>
          <w:sz w:val="22"/>
          <w:szCs w:val="22"/>
        </w:rPr>
        <w:t xml:space="preserve">)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F539BC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F539BC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85746D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C36753">
        <w:rPr>
          <w:rFonts w:ascii="Arial" w:hAnsi="Arial" w:cs="Arial"/>
          <w:color w:val="000000"/>
          <w:sz w:val="22"/>
          <w:szCs w:val="22"/>
        </w:rPr>
        <w:t>Ai sensi degli articoli 4, 5, 7 e 8 della Legge 07</w:t>
      </w:r>
      <w:r>
        <w:rPr>
          <w:rFonts w:ascii="Arial" w:hAnsi="Arial" w:cs="Arial"/>
          <w:color w:val="000000"/>
          <w:sz w:val="22"/>
          <w:szCs w:val="22"/>
        </w:rPr>
        <w:t xml:space="preserve"> agosto 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1990 n. 241 </w:t>
      </w:r>
      <w:r w:rsidRPr="00C36753">
        <w:rPr>
          <w:rFonts w:ascii="Arial" w:hAnsi="Arial" w:cs="Arial"/>
          <w:sz w:val="22"/>
          <w:szCs w:val="22"/>
        </w:rPr>
        <w:t>e successive modificazioni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 xml:space="preserve">della 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Legge Regionale </w:t>
      </w:r>
      <w:r>
        <w:rPr>
          <w:rFonts w:ascii="Arial" w:hAnsi="Arial" w:cs="Arial"/>
          <w:color w:val="000000"/>
          <w:sz w:val="22"/>
          <w:szCs w:val="22"/>
        </w:rPr>
        <w:t>5 aprile 2012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n. 1</w:t>
      </w:r>
      <w:r>
        <w:rPr>
          <w:rFonts w:ascii="Arial" w:hAnsi="Arial" w:cs="Arial"/>
          <w:color w:val="000000"/>
          <w:sz w:val="22"/>
          <w:szCs w:val="22"/>
        </w:rPr>
        <w:t xml:space="preserve">0 </w:t>
      </w:r>
      <w:r w:rsidRPr="00C36753">
        <w:rPr>
          <w:rFonts w:ascii="Arial" w:hAnsi="Arial" w:cs="Arial"/>
          <w:sz w:val="22"/>
          <w:szCs w:val="22"/>
        </w:rPr>
        <w:t>e successive modificazioni</w:t>
      </w:r>
      <w:r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dell’</w:t>
      </w:r>
      <w:r w:rsidRPr="00C36753">
        <w:rPr>
          <w:rFonts w:ascii="Arial" w:hAnsi="Arial" w:cs="Arial"/>
          <w:color w:val="000000"/>
          <w:sz w:val="22"/>
          <w:szCs w:val="22"/>
        </w:rPr>
        <w:t>art</w:t>
      </w:r>
      <w:r>
        <w:rPr>
          <w:rFonts w:ascii="Arial" w:hAnsi="Arial" w:cs="Arial"/>
          <w:color w:val="000000"/>
          <w:sz w:val="22"/>
          <w:szCs w:val="22"/>
        </w:rPr>
        <w:t>icolo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</w:t>
      </w:r>
      <w:r w:rsidRPr="00215F22">
        <w:rPr>
          <w:rFonts w:ascii="Arial" w:hAnsi="Arial" w:cs="Arial"/>
          <w:color w:val="000000"/>
          <w:sz w:val="22"/>
          <w:szCs w:val="22"/>
        </w:rPr>
        <w:t xml:space="preserve">21bis comma 01 e 02 </w:t>
      </w:r>
      <w:r w:rsidRPr="00C36753">
        <w:rPr>
          <w:rFonts w:ascii="Arial" w:hAnsi="Arial" w:cs="Arial"/>
          <w:color w:val="000000"/>
          <w:sz w:val="22"/>
          <w:szCs w:val="22"/>
        </w:rPr>
        <w:t>della Legge Regionale 16 giugno 2008 n. 16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36753">
        <w:rPr>
          <w:rFonts w:ascii="Arial" w:hAnsi="Arial" w:cs="Arial"/>
          <w:sz w:val="22"/>
          <w:szCs w:val="22"/>
        </w:rPr>
        <w:t>e successive modificazioni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con riferimento </w:t>
      </w:r>
      <w:r>
        <w:rPr>
          <w:rFonts w:ascii="Arial" w:hAnsi="Arial" w:cs="Arial"/>
          <w:color w:val="000000"/>
          <w:sz w:val="22"/>
          <w:szCs w:val="22"/>
        </w:rPr>
        <w:t>alla Comunicazione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6D597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="00003A5B"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003A5B">
        <w:rPr>
          <w:rFonts w:ascii="Arial" w:hAnsi="Arial" w:cs="Arial"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>protocollo</w:t>
      </w:r>
      <w:r w:rsidR="00003A5B">
        <w:rPr>
          <w:rFonts w:ascii="Arial" w:hAnsi="Arial" w:cs="Arial"/>
          <w:color w:val="000000"/>
          <w:sz w:val="22"/>
          <w:szCs w:val="22"/>
        </w:rPr>
        <w:t>]</w:t>
      </w:r>
      <w:r w:rsidR="00F539BC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003A5B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F539BC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</w:t>
      </w:r>
      <w:r w:rsidR="00003A5B">
        <w:rPr>
          <w:rFonts w:ascii="Arial" w:hAnsi="Arial" w:cs="Arial"/>
          <w:color w:val="000000"/>
          <w:sz w:val="22"/>
          <w:szCs w:val="22"/>
        </w:rPr>
        <w:t xml:space="preserve"> </w:t>
      </w:r>
      <w:r w:rsidR="00003A5B">
        <w:rPr>
          <w:rFonts w:ascii="Arial" w:hAnsi="Arial" w:cs="Arial"/>
          <w:b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b/>
          <w:color w:val="000000"/>
          <w:sz w:val="22"/>
          <w:szCs w:val="22"/>
        </w:rPr>
        <w:t>numero</w:t>
      </w:r>
      <w:r w:rsidR="00003A5B">
        <w:rPr>
          <w:rFonts w:ascii="Arial" w:hAnsi="Arial" w:cs="Arial"/>
          <w:b/>
          <w:color w:val="000000"/>
          <w:sz w:val="22"/>
          <w:szCs w:val="22"/>
        </w:rPr>
        <w:t>]</w:t>
      </w:r>
      <w:r w:rsidR="00003A5B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003A5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dallo Sportello Unico per l’Edilizia (PEC: </w:t>
      </w:r>
      <w:r w:rsidRPr="00FF693F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 xml:space="preserve">Territorio </w:t>
      </w:r>
      <w:r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5D0229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>I</w:t>
      </w:r>
      <w:r w:rsidR="00BB39E3">
        <w:rPr>
          <w:rFonts w:ascii="Arial" w:hAnsi="Arial" w:cs="Arial"/>
          <w:sz w:val="22"/>
          <w:szCs w:val="22"/>
        </w:rPr>
        <w:t>l</w:t>
      </w:r>
      <w:r w:rsidR="00CD6B4E" w:rsidRPr="00BF5892">
        <w:rPr>
          <w:rFonts w:ascii="Arial" w:hAnsi="Arial" w:cs="Arial"/>
          <w:sz w:val="22"/>
          <w:szCs w:val="22"/>
        </w:rPr>
        <w:t xml:space="preserve"> Dirigente è </w:t>
      </w:r>
      <w:r w:rsidR="00CD6B4E">
        <w:rPr>
          <w:rFonts w:ascii="Arial" w:hAnsi="Arial" w:cs="Arial"/>
          <w:sz w:val="22"/>
          <w:szCs w:val="22"/>
        </w:rPr>
        <w:t>[dirigente]</w:t>
      </w:r>
      <w:r w:rsidR="00CD6B4E" w:rsidRPr="00BF5892">
        <w:rPr>
          <w:rFonts w:ascii="Arial" w:hAnsi="Arial" w:cs="Arial"/>
          <w:sz w:val="22"/>
          <w:szCs w:val="22"/>
        </w:rPr>
        <w:t xml:space="preserve">, </w:t>
      </w:r>
      <w:r w:rsidR="00CD6B4E" w:rsidRPr="009B106A">
        <w:rPr>
          <w:rFonts w:ascii="Arial" w:hAnsi="Arial" w:cs="Arial"/>
          <w:color w:val="000000"/>
          <w:sz w:val="22"/>
          <w:szCs w:val="22"/>
        </w:rPr>
        <w:t xml:space="preserve">il Responsabile del Procedimento è </w:t>
      </w:r>
      <w:r w:rsidR="00CD6B4E" w:rsidRPr="002C4F43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CD6B4E" w:rsidRPr="002C4F43">
        <w:rPr>
          <w:rFonts w:ascii="Arial" w:hAnsi="Arial" w:cs="Arial"/>
          <w:color w:val="000000"/>
          <w:sz w:val="22"/>
          <w:szCs w:val="22"/>
        </w:rPr>
        <w:t>responsabile_procedimento</w:t>
      </w:r>
      <w:proofErr w:type="spellEnd"/>
      <w:r w:rsidR="00CD6B4E" w:rsidRPr="002C4F43">
        <w:rPr>
          <w:rFonts w:ascii="Arial" w:hAnsi="Arial" w:cs="Arial"/>
          <w:color w:val="000000"/>
          <w:sz w:val="22"/>
          <w:szCs w:val="22"/>
        </w:rPr>
        <w:t>]</w:t>
      </w:r>
      <w:r w:rsidR="00CD6B4E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F539BC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F539BC">
        <w:rPr>
          <w:rFonts w:ascii="Arial" w:hAnsi="Arial" w:cs="Arial"/>
          <w:sz w:val="22"/>
          <w:szCs w:val="22"/>
        </w:rPr>
        <w:fldChar w:fldCharType="separate"/>
      </w:r>
      <w:r w:rsidR="00BB39E3">
        <w:rPr>
          <w:rFonts w:ascii="Arial" w:hAnsi="Arial" w:cs="Arial"/>
          <w:noProof/>
          <w:sz w:val="22"/>
          <w:szCs w:val="22"/>
        </w:rPr>
        <w:t>25 novembre 2015</w:t>
      </w:r>
      <w:r w:rsidR="00F539BC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CD6B4E" w:rsidRPr="009C6EBE" w:rsidTr="008A6188">
        <w:tc>
          <w:tcPr>
            <w:tcW w:w="4889" w:type="dxa"/>
          </w:tcPr>
          <w:p w:rsidR="00CD6B4E" w:rsidRPr="009C6EBE" w:rsidRDefault="00CD6B4E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CD6B4E" w:rsidRPr="009C6EBE" w:rsidRDefault="00CD6B4E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</w:tc>
        <w:tc>
          <w:tcPr>
            <w:tcW w:w="4889" w:type="dxa"/>
          </w:tcPr>
          <w:p w:rsidR="00CD6B4E" w:rsidRPr="009C6EBE" w:rsidRDefault="00CD6B4E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CD6B4E" w:rsidRPr="009C6EBE" w:rsidRDefault="00CD6B4E" w:rsidP="008A618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8"/>
      <w:foot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8C0" w:rsidRDefault="00B438C0" w:rsidP="00DF7577">
      <w:r>
        <w:separator/>
      </w:r>
    </w:p>
  </w:endnote>
  <w:endnote w:type="continuationSeparator" w:id="0">
    <w:p w:rsidR="00B438C0" w:rsidRDefault="00B438C0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8C0" w:rsidRDefault="00B438C0" w:rsidP="00DF7577">
      <w:r>
        <w:separator/>
      </w:r>
    </w:p>
  </w:footnote>
  <w:footnote w:type="continuationSeparator" w:id="0">
    <w:p w:rsidR="00B438C0" w:rsidRDefault="00B438C0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03A5B"/>
    <w:rsid w:val="00022D26"/>
    <w:rsid w:val="00024535"/>
    <w:rsid w:val="00033B2C"/>
    <w:rsid w:val="00063A50"/>
    <w:rsid w:val="000C370B"/>
    <w:rsid w:val="000F1EDD"/>
    <w:rsid w:val="001B4225"/>
    <w:rsid w:val="002061BA"/>
    <w:rsid w:val="002D0988"/>
    <w:rsid w:val="00324615"/>
    <w:rsid w:val="00352093"/>
    <w:rsid w:val="00367297"/>
    <w:rsid w:val="00370D34"/>
    <w:rsid w:val="0038337F"/>
    <w:rsid w:val="004705D8"/>
    <w:rsid w:val="004B610F"/>
    <w:rsid w:val="004E72C9"/>
    <w:rsid w:val="00517B31"/>
    <w:rsid w:val="00543C66"/>
    <w:rsid w:val="00563488"/>
    <w:rsid w:val="00567CEF"/>
    <w:rsid w:val="005710E6"/>
    <w:rsid w:val="00587817"/>
    <w:rsid w:val="005A2947"/>
    <w:rsid w:val="005D0229"/>
    <w:rsid w:val="00624052"/>
    <w:rsid w:val="00660C73"/>
    <w:rsid w:val="006A01DF"/>
    <w:rsid w:val="006D5972"/>
    <w:rsid w:val="00703418"/>
    <w:rsid w:val="007672D9"/>
    <w:rsid w:val="007B7BB4"/>
    <w:rsid w:val="007C2923"/>
    <w:rsid w:val="007D3104"/>
    <w:rsid w:val="007D695F"/>
    <w:rsid w:val="0083520F"/>
    <w:rsid w:val="0085746D"/>
    <w:rsid w:val="00901901"/>
    <w:rsid w:val="009273CF"/>
    <w:rsid w:val="00931C61"/>
    <w:rsid w:val="0095501D"/>
    <w:rsid w:val="009811BE"/>
    <w:rsid w:val="009C56F4"/>
    <w:rsid w:val="009C6EBE"/>
    <w:rsid w:val="00A224FD"/>
    <w:rsid w:val="00A632A8"/>
    <w:rsid w:val="00A75218"/>
    <w:rsid w:val="00AB6BFD"/>
    <w:rsid w:val="00AE487C"/>
    <w:rsid w:val="00B05B9F"/>
    <w:rsid w:val="00B26636"/>
    <w:rsid w:val="00B438C0"/>
    <w:rsid w:val="00BB39E3"/>
    <w:rsid w:val="00BC1F7A"/>
    <w:rsid w:val="00BE6E8B"/>
    <w:rsid w:val="00BF5892"/>
    <w:rsid w:val="00C25647"/>
    <w:rsid w:val="00C540BC"/>
    <w:rsid w:val="00C64F20"/>
    <w:rsid w:val="00C67D14"/>
    <w:rsid w:val="00C87BA6"/>
    <w:rsid w:val="00CD6B4E"/>
    <w:rsid w:val="00CE48F8"/>
    <w:rsid w:val="00D84B61"/>
    <w:rsid w:val="00DB07ED"/>
    <w:rsid w:val="00DE0590"/>
    <w:rsid w:val="00DF7577"/>
    <w:rsid w:val="00E4513E"/>
    <w:rsid w:val="00E530BE"/>
    <w:rsid w:val="00F539BC"/>
    <w:rsid w:val="00FB5008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AECA3-AADA-490F-9B34-22E65FEEC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1</TotalTime>
  <Pages>1</Pages>
  <Words>248</Words>
  <Characters>1675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5</cp:revision>
  <cp:lastPrinted>2010-04-08T12:35:00Z</cp:lastPrinted>
  <dcterms:created xsi:type="dcterms:W3CDTF">2015-11-17T12:04:00Z</dcterms:created>
  <dcterms:modified xsi:type="dcterms:W3CDTF">2015-11-25T09:21:00Z</dcterms:modified>
</cp:coreProperties>
</file>