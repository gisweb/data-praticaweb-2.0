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4101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[protocollo]</w:t>
      </w:r>
      <w:r w:rsidR="00A72FB3">
        <w:rPr>
          <w:sz w:val="22"/>
        </w:rPr>
        <w:fldChar w:fldCharType="end"/>
      </w:r>
      <w:r>
        <w:rPr>
          <w:sz w:val="22"/>
        </w:rPr>
        <w:t xml:space="preserve"> del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 w:rsidR="00A72FB3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[numero]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2458E" w:rsidRPr="00D74E61" w:rsidRDefault="00B2458E" w:rsidP="00B2458E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D25EC3">
        <w:rPr>
          <w:sz w:val="22"/>
        </w:rPr>
        <w:t>da</w:t>
      </w:r>
      <w:r>
        <w:rPr>
          <w:sz w:val="22"/>
        </w:rPr>
        <w:t xml:space="preserve">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[elenco_richiedenti]</w:t>
      </w:r>
      <w:r w:rsidR="00A72FB3"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[oggetto]</w:t>
      </w:r>
      <w:r w:rsidR="00A72FB3"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[ubicazione]</w:t>
      </w:r>
      <w:r w:rsidR="00A72FB3"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[elenco_ct]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[elenco_cu]</w:t>
      </w:r>
      <w:r w:rsidR="00A72FB3"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 </w:t>
      </w:r>
      <w:r w:rsidR="00B02DEA" w:rsidRPr="00B02DEA">
        <w:rPr>
          <w:sz w:val="22"/>
        </w:rPr>
        <w:t>[elenco_progettisti_codfis]</w:t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all’istanza di cui sopra.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Acquisita l’Autorizzazione Paesaggistica ai sensi degli artt. 146 – 159 del </w:t>
      </w:r>
      <w:proofErr w:type="spellStart"/>
      <w:r>
        <w:rPr>
          <w:sz w:val="22"/>
        </w:rPr>
        <w:t>Dlgs</w:t>
      </w:r>
      <w:proofErr w:type="spellEnd"/>
      <w:r>
        <w:rPr>
          <w:sz w:val="22"/>
        </w:rPr>
        <w:t xml:space="preserve"> 42/2004 e dell’art. 82 della Legge Regionale n. 13 del 6 giugno 2014,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**** in data *****.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proposta del responsabile del procedimento </w:t>
      </w:r>
      <w:r w:rsidR="00FA4FCF" w:rsidRPr="00FA4FCF">
        <w:rPr>
          <w:i/>
          <w:sz w:val="22"/>
        </w:rPr>
        <w:t>[</w:t>
      </w:r>
      <w:proofErr w:type="spellStart"/>
      <w:r w:rsidR="00FA4FCF" w:rsidRPr="00FA4FCF">
        <w:rPr>
          <w:i/>
          <w:sz w:val="22"/>
        </w:rPr>
        <w:t>responsabile_procedimento</w:t>
      </w:r>
      <w:proofErr w:type="spellEnd"/>
      <w:r w:rsidR="00FA4FCF" w:rsidRPr="00FA4FCF">
        <w:rPr>
          <w:i/>
          <w:sz w:val="22"/>
        </w:rPr>
        <w:t>]</w:t>
      </w:r>
      <w:r w:rsidR="00FA4FCF">
        <w:rPr>
          <w:i/>
          <w:sz w:val="22"/>
        </w:rPr>
        <w:t xml:space="preserve"> </w:t>
      </w:r>
      <w:r>
        <w:rPr>
          <w:sz w:val="22"/>
        </w:rPr>
        <w:t xml:space="preserve">formulata in data </w:t>
      </w:r>
      <w:r w:rsidR="00D25EC3">
        <w:rPr>
          <w:sz w:val="22"/>
        </w:rPr>
        <w:t>[</w:t>
      </w:r>
      <w:proofErr w:type="spellStart"/>
      <w:r w:rsidR="00D25EC3">
        <w:rPr>
          <w:sz w:val="22"/>
        </w:rPr>
        <w:t>data_rilascio_rup</w:t>
      </w:r>
      <w:proofErr w:type="spellEnd"/>
      <w:r w:rsidR="00D25EC3">
        <w:rPr>
          <w:sz w:val="22"/>
        </w:rPr>
        <w:t>]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*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Visti il vigente Piano Regolatore Generale, i regolamenti locali e le </w:t>
      </w:r>
      <w:r w:rsidR="00E551B7">
        <w:rPr>
          <w:sz w:val="22"/>
        </w:rPr>
        <w:t>disposizioni di legge in vigore;</w:t>
      </w:r>
    </w:p>
    <w:p w:rsidR="00E551B7" w:rsidRPr="00D25EC3" w:rsidRDefault="00E551B7">
      <w:pPr>
        <w:jc w:val="both"/>
        <w:rPr>
          <w:sz w:val="22"/>
        </w:rPr>
      </w:pPr>
      <w:r w:rsidRPr="00D25EC3">
        <w:rPr>
          <w:sz w:val="22"/>
        </w:rPr>
        <w:t>Visto il Piano Urbanistico Comunale adottato con deliberazione Consiglio Comunale n. 67 del 16/10/2015 in regime di salvaguardia;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170EF0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170EF0" w:rsidRPr="00170EF0" w:rsidRDefault="00170EF0" w:rsidP="00170EF0">
      <w:pPr>
        <w:jc w:val="both"/>
        <w:rPr>
          <w:color w:val="FF0000"/>
          <w:sz w:val="22"/>
        </w:rPr>
      </w:pPr>
      <w:r w:rsidRPr="00170EF0">
        <w:rPr>
          <w:color w:val="FF0000"/>
          <w:sz w:val="22"/>
        </w:rPr>
        <w:t>Vista la Legge Regionale n. 49 del 03/11/2009 e smi, recanti misure urgenti per il rilancio dell’attività edilizia e per la riqualificazione del patrimonio urbanistico-edilizio.</w:t>
      </w:r>
    </w:p>
    <w:p w:rsidR="00170EF0" w:rsidRPr="00170EF0" w:rsidRDefault="00170EF0" w:rsidP="00170EF0">
      <w:pPr>
        <w:jc w:val="both"/>
        <w:rPr>
          <w:color w:val="FF0000"/>
          <w:sz w:val="22"/>
        </w:rPr>
      </w:pPr>
      <w:r w:rsidRPr="00170EF0">
        <w:rPr>
          <w:color w:val="FF0000"/>
          <w:sz w:val="22"/>
        </w:rPr>
        <w:t>Vista la Legge Regionale n. 24 del 06/08/2001 e smi, renate norme sul recupero ai fini abitativi dei sottotetti esistenti.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PERMESSO DI COSTRUIRE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 </w:t>
      </w:r>
      <w:r w:rsidR="00D25EC3" w:rsidRPr="00D25EC3">
        <w:rPr>
          <w:sz w:val="22"/>
        </w:rPr>
        <w:fldChar w:fldCharType="begin"/>
      </w:r>
      <w:r w:rsidR="00D25EC3" w:rsidRPr="00D25EC3">
        <w:rPr>
          <w:sz w:val="22"/>
        </w:rPr>
        <w:instrText xml:space="preserve"> MERGEFIELD RICHIEDENTI </w:instrText>
      </w:r>
      <w:r w:rsidR="00D25EC3" w:rsidRPr="00D25EC3">
        <w:rPr>
          <w:sz w:val="22"/>
        </w:rPr>
        <w:fldChar w:fldCharType="separate"/>
      </w:r>
      <w:r w:rsidR="00D25EC3" w:rsidRPr="00D25EC3">
        <w:rPr>
          <w:sz w:val="22"/>
        </w:rPr>
        <w:t>[elenco_richiedenti]</w:t>
      </w:r>
      <w:r w:rsidR="00D25EC3" w:rsidRPr="00D25EC3">
        <w:rPr>
          <w:sz w:val="22"/>
        </w:rPr>
        <w:fldChar w:fldCharType="end"/>
      </w:r>
      <w:r>
        <w:rPr>
          <w:sz w:val="22"/>
        </w:rPr>
        <w:t xml:space="preserve">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731A04" w:rsidRDefault="00731A04" w:rsidP="00387EB6">
      <w:pPr>
        <w:numPr>
          <w:ilvl w:val="0"/>
          <w:numId w:val="2"/>
        </w:numPr>
        <w:jc w:val="both"/>
        <w:rPr>
          <w:sz w:val="22"/>
        </w:rPr>
      </w:pPr>
      <w:r w:rsidRPr="00731A04">
        <w:rPr>
          <w:sz w:val="22"/>
        </w:rPr>
        <w:t xml:space="preserve"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D.M. 5 febbraio 1998 e </w:t>
      </w:r>
      <w:proofErr w:type="spellStart"/>
      <w:r w:rsidRPr="00731A04">
        <w:rPr>
          <w:sz w:val="22"/>
        </w:rPr>
        <w:t>ss.mm.ii</w:t>
      </w:r>
      <w:proofErr w:type="spellEnd"/>
      <w:r w:rsidRPr="00731A04">
        <w:rPr>
          <w:sz w:val="22"/>
        </w:rPr>
        <w:t xml:space="preserve">., dal </w:t>
      </w:r>
      <w:proofErr w:type="spellStart"/>
      <w:r w:rsidRPr="00731A04">
        <w:rPr>
          <w:sz w:val="22"/>
        </w:rPr>
        <w:t>D.lgs</w:t>
      </w:r>
      <w:proofErr w:type="spellEnd"/>
      <w:r w:rsidRPr="00731A04">
        <w:rPr>
          <w:sz w:val="22"/>
        </w:rPr>
        <w:t xml:space="preserve"> 152/06 e ss. mm. ii., dalla L. N.98/2013 e dalla D.G.R. N.1423/2013; Qualsiasi accumulo di materiale che dovrà essere smaltito e/o recuperato, dovrà avvenire nell’ambito dell’area oggetto di permesso di costruire;</w:t>
      </w:r>
    </w:p>
    <w:p w:rsidR="003B6A32" w:rsidRPr="003B6A32" w:rsidRDefault="003B6A32" w:rsidP="003B6A32">
      <w:pPr>
        <w:pStyle w:val="Paragrafoelenco"/>
        <w:numPr>
          <w:ilvl w:val="0"/>
          <w:numId w:val="2"/>
        </w:numPr>
        <w:jc w:val="both"/>
        <w:rPr>
          <w:color w:val="FF0000"/>
          <w:sz w:val="22"/>
        </w:rPr>
      </w:pPr>
      <w:r w:rsidRPr="003B6A32">
        <w:rPr>
          <w:color w:val="FF0000"/>
          <w:sz w:val="22"/>
        </w:rPr>
        <w:t>si dovrà ottemperare al parere prescrittivo rilasciato in data [pareri_1.data_rilascio;block=</w:t>
      </w:r>
      <w:proofErr w:type="spellStart"/>
      <w:r w:rsidRPr="003B6A32">
        <w:rPr>
          <w:color w:val="FF0000"/>
          <w:sz w:val="22"/>
        </w:rPr>
        <w:t>tbs:listitem</w:t>
      </w:r>
      <w:proofErr w:type="spellEnd"/>
      <w:r w:rsidRPr="003B6A32">
        <w:rPr>
          <w:color w:val="FF0000"/>
          <w:sz w:val="22"/>
        </w:rPr>
        <w:t>] da [pareri_1.ente] che recita: "[pareri_1.prescrizioni]";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BB07B2" w:rsidRPr="00130615" w:rsidRDefault="00BB690D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</w:t>
      </w:r>
      <w:r w:rsidR="00CB0062" w:rsidRPr="00130615">
        <w:rPr>
          <w:sz w:val="22"/>
        </w:rPr>
        <w:t>rgetica, di cui ai disposti del D.L. 63/2013 e del Regolamento Regionale n. 6 del 13 novembre 2012</w:t>
      </w:r>
      <w:r w:rsidR="00BB07B2"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BB07B2" w:rsidRPr="00130615" w:rsidRDefault="005F56EF" w:rsidP="005F56EF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5F56EF">
        <w:rPr>
          <w:sz w:val="22"/>
        </w:rPr>
        <w:t xml:space="preserve">Prima dell'inizio dei lavori dovrà essere comunicato il nominativo del direttore degli stessi </w:t>
      </w:r>
      <w:proofErr w:type="spellStart"/>
      <w:r w:rsidRPr="005F56EF">
        <w:rPr>
          <w:sz w:val="22"/>
        </w:rPr>
        <w:t>nonchè</w:t>
      </w:r>
      <w:proofErr w:type="spellEnd"/>
      <w:r w:rsidRPr="005F56EF">
        <w:rPr>
          <w:sz w:val="22"/>
        </w:rPr>
        <w:t xml:space="preserve"> quello dell'impresa esecutrice, con l’indicazione dell’organico medio annuo (art. 3 – comma 8 – lettera b/ter del D. </w:t>
      </w:r>
      <w:proofErr w:type="spellStart"/>
      <w:r w:rsidRPr="005F56EF">
        <w:rPr>
          <w:sz w:val="22"/>
        </w:rPr>
        <w:t>Lgs</w:t>
      </w:r>
      <w:proofErr w:type="spellEnd"/>
      <w:r w:rsidRPr="005F56EF">
        <w:rPr>
          <w:sz w:val="22"/>
        </w:rPr>
        <w:t xml:space="preserve">. n°494/96, come modificato ed integrato dal </w:t>
      </w:r>
      <w:proofErr w:type="spellStart"/>
      <w:r w:rsidRPr="005F56EF">
        <w:rPr>
          <w:sz w:val="22"/>
        </w:rPr>
        <w:t>D.Lgs.</w:t>
      </w:r>
      <w:proofErr w:type="spellEnd"/>
      <w:r w:rsidRPr="005F56EF">
        <w:rPr>
          <w:sz w:val="22"/>
        </w:rPr>
        <w:t xml:space="preserve"> n° 528/99 e dal D. </w:t>
      </w:r>
      <w:proofErr w:type="spellStart"/>
      <w:r w:rsidRPr="005F56EF">
        <w:rPr>
          <w:sz w:val="22"/>
        </w:rPr>
        <w:t>Lgs</w:t>
      </w:r>
      <w:proofErr w:type="spellEnd"/>
      <w:r w:rsidRPr="005F56EF">
        <w:rPr>
          <w:sz w:val="22"/>
        </w:rPr>
        <w:t xml:space="preserve">. n°276/03 nonché alla documentazione (certificazione regolarità contributiva, rilasciate dall’ INAIL, INPS e CASSA EDILE) di cui alle lettere b) e b-bis) dell’art.86 del </w:t>
      </w:r>
      <w:proofErr w:type="spellStart"/>
      <w:r w:rsidRPr="005F56EF">
        <w:rPr>
          <w:sz w:val="22"/>
        </w:rPr>
        <w:t>D.Lgs.</w:t>
      </w:r>
      <w:proofErr w:type="spellEnd"/>
      <w:r w:rsidRPr="005F56EF">
        <w:rPr>
          <w:sz w:val="22"/>
        </w:rPr>
        <w:t xml:space="preserve"> n°276/03, come modificato dal </w:t>
      </w:r>
      <w:proofErr w:type="spellStart"/>
      <w:r w:rsidRPr="005F56EF">
        <w:rPr>
          <w:sz w:val="22"/>
        </w:rPr>
        <w:t>D.Lgs.</w:t>
      </w:r>
      <w:proofErr w:type="spellEnd"/>
      <w:r w:rsidRPr="005F56EF">
        <w:rPr>
          <w:sz w:val="22"/>
        </w:rPr>
        <w:t xml:space="preserve"> n°251/04, segnalando tempestivamente  eventuali variazioni; </w:t>
      </w:r>
      <w:r w:rsidR="00BB07B2" w:rsidRPr="00130615">
        <w:rPr>
          <w:sz w:val="22"/>
        </w:rPr>
        <w:t xml:space="preserve">Prima dell'inizio dei lavori </w:t>
      </w:r>
      <w:r w:rsidR="00F422C7" w:rsidRPr="00130615">
        <w:rPr>
          <w:sz w:val="22"/>
        </w:rPr>
        <w:t>potrà</w:t>
      </w:r>
      <w:r w:rsidR="00BB07B2" w:rsidRPr="00130615">
        <w:rPr>
          <w:sz w:val="22"/>
        </w:rPr>
        <w:t xml:space="preserve"> essere </w:t>
      </w:r>
      <w:r w:rsidR="00F422C7" w:rsidRPr="00130615">
        <w:rPr>
          <w:sz w:val="22"/>
        </w:rPr>
        <w:t>ri</w:t>
      </w:r>
      <w:r w:rsidR="00BB07B2" w:rsidRPr="00130615">
        <w:rPr>
          <w:sz w:val="22"/>
        </w:rPr>
        <w:t xml:space="preserve">chiesto, </w:t>
      </w:r>
      <w:r w:rsidR="00F422C7" w:rsidRPr="00130615">
        <w:rPr>
          <w:sz w:val="22"/>
        </w:rPr>
        <w:t>al Settore Territorio</w:t>
      </w:r>
      <w:r w:rsidR="00BB07B2" w:rsidRPr="00130615">
        <w:rPr>
          <w:sz w:val="22"/>
        </w:rPr>
        <w:t>, il tracciamento della linea di ciglio e l'indicazione delle quote stradali a norma dell'art. 10 del Regolamento Edilizio.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</w:t>
      </w:r>
      <w:r w:rsidR="00F422C7" w:rsidRPr="00130615">
        <w:rPr>
          <w:sz w:val="22"/>
        </w:rPr>
        <w:t xml:space="preserve"> e ss. mm. e ii.,</w:t>
      </w:r>
      <w:r w:rsidRPr="00130615">
        <w:rPr>
          <w:sz w:val="22"/>
        </w:rPr>
        <w:t xml:space="preserve"> in riferimento alle opere di conglomerato cementizio armato e a quelle in struttura metallica, le quali non potranno essere usate se non dopo il loro collaudo.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</w:t>
      </w:r>
      <w:r w:rsidR="005A0902" w:rsidRPr="00130615">
        <w:rPr>
          <w:sz w:val="22"/>
        </w:rPr>
        <w:t xml:space="preserve"> </w:t>
      </w:r>
      <w:r w:rsidRPr="00130615">
        <w:rPr>
          <w:sz w:val="22"/>
        </w:rPr>
        <w:t>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sono a carico del titolare del permesso di costruire.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 xml:space="preserve">La domanda di agibilità di quanto edificato dovrà essere presentata in conformità </w:t>
      </w:r>
      <w:r w:rsidR="00767639" w:rsidRPr="00130615">
        <w:rPr>
          <w:sz w:val="22"/>
        </w:rPr>
        <w:t xml:space="preserve">a quanto previsto dall’art. </w:t>
      </w:r>
      <w:r w:rsidR="003F2BD3" w:rsidRPr="00130615">
        <w:rPr>
          <w:sz w:val="22"/>
        </w:rPr>
        <w:t>37 della Legge n. 16 del 6 giugno 2008 e ss. mm. e ii.</w:t>
      </w:r>
      <w:r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impegno,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2458E" w:rsidRDefault="00B2458E" w:rsidP="00B2458E">
      <w:pPr>
        <w:rPr>
          <w:sz w:val="22"/>
        </w:rPr>
      </w:pPr>
      <w:r>
        <w:rPr>
          <w:sz w:val="22"/>
        </w:rPr>
        <w:lastRenderedPageBreak/>
        <w:t>Sono state altresì presentate le seguenti fidejussioni per: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Ecologia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B2458E" w:rsidRDefault="00B2458E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>Legge Regionale n. 16 del 06 giugno 2008 e ss.mm. e ii.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</w:p>
    <w:p w:rsidR="00BB07B2" w:rsidRDefault="00BB07B2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Pr="00DE425A" w:rsidRDefault="00DE425A" w:rsidP="00B2458E">
            <w:pPr>
              <w:jc w:val="center"/>
              <w:rPr>
                <w:b/>
                <w:sz w:val="22"/>
              </w:rPr>
            </w:pPr>
            <w:bookmarkStart w:id="0" w:name="_GoBack"/>
            <w:r w:rsidRPr="00DE425A">
              <w:rPr>
                <w:b/>
                <w:sz w:val="22"/>
              </w:rPr>
              <w:t>IL DIRIGENTE</w:t>
            </w:r>
            <w:bookmarkEnd w:id="0"/>
          </w:p>
        </w:tc>
      </w:tr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Pr="0063288D" w:rsidRDefault="00FA4FCF" w:rsidP="00B2458E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[dirigente]</w:t>
            </w:r>
          </w:p>
        </w:tc>
      </w:tr>
    </w:tbl>
    <w:p w:rsidR="00BB07B2" w:rsidRDefault="00BB07B2"/>
    <w:sectPr w:rsidR="00BB07B2" w:rsidSect="00A72FB3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A2965"/>
    <w:multiLevelType w:val="hybridMultilevel"/>
    <w:tmpl w:val="3E0A926E"/>
    <w:lvl w:ilvl="0" w:tplc="1540A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13"/>
    <w:rsid w:val="00020D54"/>
    <w:rsid w:val="0008403E"/>
    <w:rsid w:val="000C6616"/>
    <w:rsid w:val="00106F77"/>
    <w:rsid w:val="00130615"/>
    <w:rsid w:val="00162473"/>
    <w:rsid w:val="00170EF0"/>
    <w:rsid w:val="002D54D6"/>
    <w:rsid w:val="00302AE1"/>
    <w:rsid w:val="00387EB6"/>
    <w:rsid w:val="003B6A32"/>
    <w:rsid w:val="003F2BD3"/>
    <w:rsid w:val="00451ED1"/>
    <w:rsid w:val="005A0902"/>
    <w:rsid w:val="005F56EF"/>
    <w:rsid w:val="00731A04"/>
    <w:rsid w:val="00767639"/>
    <w:rsid w:val="00A72FB3"/>
    <w:rsid w:val="00A975BA"/>
    <w:rsid w:val="00B02DEA"/>
    <w:rsid w:val="00B2458E"/>
    <w:rsid w:val="00B41013"/>
    <w:rsid w:val="00BB07B2"/>
    <w:rsid w:val="00BB690D"/>
    <w:rsid w:val="00C25389"/>
    <w:rsid w:val="00C30CCE"/>
    <w:rsid w:val="00CB0062"/>
    <w:rsid w:val="00D25EC3"/>
    <w:rsid w:val="00DC3008"/>
    <w:rsid w:val="00DE425A"/>
    <w:rsid w:val="00E551B7"/>
    <w:rsid w:val="00F422C7"/>
    <w:rsid w:val="00F5046B"/>
    <w:rsid w:val="00F61C69"/>
    <w:rsid w:val="00F715E3"/>
    <w:rsid w:val="00FA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gratuita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</Template>
  <TotalTime>2</TotalTime>
  <Pages>3</Pages>
  <Words>1374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2003-07-02T11:12:00Z</cp:lastPrinted>
  <dcterms:created xsi:type="dcterms:W3CDTF">2017-09-25T14:36:00Z</dcterms:created>
  <dcterms:modified xsi:type="dcterms:W3CDTF">2017-09-25T14:36:00Z</dcterms:modified>
</cp:coreProperties>
</file>