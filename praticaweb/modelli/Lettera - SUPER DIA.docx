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E4C" w:rsidRDefault="00D2780F">
      <w:pPr>
        <w:jc w:val="center"/>
        <w:rPr>
          <w:b/>
          <w:sz w:val="22"/>
        </w:rPr>
      </w:pPr>
      <w:r>
        <w:rPr>
          <w:b/>
          <w:noProof/>
          <w:sz w:val="2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2205990</wp:posOffset>
            </wp:positionH>
            <wp:positionV relativeFrom="paragraph">
              <wp:posOffset>97790</wp:posOffset>
            </wp:positionV>
            <wp:extent cx="1764665" cy="777240"/>
            <wp:effectExtent l="0" t="0" r="6985" b="381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E4C" w:rsidRDefault="00D05E4C">
      <w:pPr>
        <w:jc w:val="center"/>
        <w:rPr>
          <w:b/>
          <w:i/>
          <w:sz w:val="22"/>
        </w:rPr>
      </w:pPr>
      <w:r>
        <w:rPr>
          <w:b/>
          <w:i/>
          <w:sz w:val="22"/>
        </w:rPr>
        <w:t>SETTORE TERRITORIO</w:t>
      </w:r>
    </w:p>
    <w:p w:rsidR="00D05E4C" w:rsidRDefault="0076149A">
      <w:pPr>
        <w:jc w:val="center"/>
        <w:rPr>
          <w:sz w:val="22"/>
        </w:rPr>
      </w:pPr>
      <w:r>
        <w:rPr>
          <w:b/>
          <w:i/>
          <w:sz w:val="22"/>
        </w:rPr>
        <w:t>SPORTELLO UNICO PER L’EDILIZIA</w:t>
      </w:r>
    </w:p>
    <w:p w:rsidR="00D05E4C" w:rsidRDefault="00D05E4C">
      <w:pPr>
        <w:jc w:val="center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 xml:space="preserve">Protocollo </w:t>
      </w:r>
      <w:r>
        <w:rPr>
          <w:noProof/>
          <w:sz w:val="22"/>
        </w:rPr>
        <w:t>n</w:t>
      </w:r>
      <w:r w:rsidR="000774A6">
        <w:rPr>
          <w:noProof/>
          <w:sz w:val="22"/>
        </w:rPr>
        <w:t xml:space="preserve">.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"NUMERO_PROT"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[protocollo]</w:t>
      </w:r>
      <w:r w:rsidR="00A23877">
        <w:rPr>
          <w:noProof/>
          <w:sz w:val="22"/>
        </w:rPr>
        <w:fldChar w:fldCharType="end"/>
      </w:r>
      <w:r>
        <w:rPr>
          <w:noProof/>
          <w:sz w:val="22"/>
        </w:rPr>
        <w:t xml:space="preserve"> del</w:t>
      </w:r>
      <w:r w:rsidR="00036D18">
        <w:rPr>
          <w:noProof/>
          <w:sz w:val="22"/>
        </w:rPr>
        <w:t xml:space="preserve"> </w:t>
      </w:r>
      <w:r w:rsidR="00A23877">
        <w:rPr>
          <w:noProof/>
          <w:sz w:val="22"/>
        </w:rPr>
        <w:fldChar w:fldCharType="begin"/>
      </w:r>
      <w:r w:rsidR="00A23877">
        <w:rPr>
          <w:noProof/>
          <w:sz w:val="22"/>
        </w:rPr>
        <w:instrText xml:space="preserve"> MERGEFIELD "DATA_PROT" </w:instrText>
      </w:r>
      <w:r w:rsidR="00A23877">
        <w:rPr>
          <w:noProof/>
          <w:sz w:val="22"/>
        </w:rPr>
        <w:fldChar w:fldCharType="separate"/>
      </w:r>
      <w:r w:rsidR="00D2780F">
        <w:rPr>
          <w:noProof/>
          <w:sz w:val="22"/>
        </w:rPr>
        <w:t>[data_protocollo]</w:t>
      </w:r>
      <w:r w:rsidR="00A23877">
        <w:rPr>
          <w:noProof/>
          <w:sz w:val="22"/>
        </w:rPr>
        <w:fldChar w:fldCharType="end"/>
      </w:r>
      <w:r w:rsidR="001925F1">
        <w:rPr>
          <w:noProof/>
          <w:sz w:val="22"/>
        </w:rPr>
        <w:t xml:space="preserve"> - Ubicazione Intervento ****</w:t>
      </w:r>
      <w:r>
        <w:rPr>
          <w:noProof/>
          <w:sz w:val="22"/>
        </w:rPr>
        <w:t xml:space="preserve">. </w:t>
      </w:r>
    </w:p>
    <w:p w:rsidR="00D05E4C" w:rsidRDefault="00D05E4C">
      <w:pPr>
        <w:jc w:val="both"/>
        <w:rPr>
          <w:sz w:val="22"/>
        </w:rPr>
      </w:pPr>
    </w:p>
    <w:p w:rsidR="00D05E4C" w:rsidRDefault="00D05E4C">
      <w:pPr>
        <w:pStyle w:val="Corpodeltesto2"/>
        <w:rPr>
          <w:sz w:val="22"/>
        </w:rPr>
      </w:pPr>
      <w:r>
        <w:rPr>
          <w:sz w:val="22"/>
        </w:rPr>
        <w:t xml:space="preserve">OGGETTO: richiesta computo degli oneri concessori ai sensi dell’art.10 della Legge Regionale 7 aprile 1995 n°25 ai fini del successivo inoltro della </w:t>
      </w:r>
      <w:r w:rsidR="004B6C30">
        <w:rPr>
          <w:b/>
          <w:sz w:val="22"/>
        </w:rPr>
        <w:t>denuncia</w:t>
      </w:r>
      <w:r>
        <w:rPr>
          <w:b/>
          <w:sz w:val="22"/>
        </w:rPr>
        <w:t xml:space="preserve"> di inizio attività ai sensi </w:t>
      </w:r>
      <w:r w:rsidR="00353F15">
        <w:rPr>
          <w:b/>
          <w:sz w:val="22"/>
        </w:rPr>
        <w:t>degli articoli 23 e 2</w:t>
      </w:r>
      <w:r w:rsidR="004B6C30">
        <w:rPr>
          <w:b/>
          <w:sz w:val="22"/>
        </w:rPr>
        <w:t>6</w:t>
      </w:r>
      <w:r w:rsidR="00353F15">
        <w:rPr>
          <w:b/>
          <w:sz w:val="22"/>
        </w:rPr>
        <w:t xml:space="preserve"> </w:t>
      </w:r>
      <w:r w:rsidR="00E867FD">
        <w:rPr>
          <w:b/>
          <w:sz w:val="22"/>
        </w:rPr>
        <w:t xml:space="preserve">(ovvero della </w:t>
      </w:r>
      <w:r w:rsidR="005F2174">
        <w:rPr>
          <w:b/>
          <w:sz w:val="22"/>
        </w:rPr>
        <w:t xml:space="preserve">segnalazione certificata di inizio attività – art. 21bis) </w:t>
      </w:r>
      <w:r w:rsidR="00353F15">
        <w:rPr>
          <w:b/>
          <w:sz w:val="22"/>
        </w:rPr>
        <w:t xml:space="preserve">della </w:t>
      </w:r>
      <w:r w:rsidR="00353F15" w:rsidRPr="00353F15">
        <w:rPr>
          <w:b/>
          <w:sz w:val="22"/>
        </w:rPr>
        <w:t xml:space="preserve">Legge Regionale n. </w:t>
      </w:r>
      <w:r w:rsidR="004B6C30">
        <w:rPr>
          <w:b/>
          <w:sz w:val="22"/>
        </w:rPr>
        <w:t>9</w:t>
      </w:r>
      <w:r w:rsidR="00353F15" w:rsidRPr="00353F15">
        <w:rPr>
          <w:b/>
          <w:sz w:val="22"/>
        </w:rPr>
        <w:t xml:space="preserve"> del </w:t>
      </w:r>
      <w:r w:rsidR="004B6C30">
        <w:rPr>
          <w:b/>
          <w:sz w:val="22"/>
        </w:rPr>
        <w:t>05</w:t>
      </w:r>
      <w:r w:rsidR="00353F15" w:rsidRPr="00353F15">
        <w:rPr>
          <w:b/>
          <w:sz w:val="22"/>
        </w:rPr>
        <w:t xml:space="preserve"> </w:t>
      </w:r>
      <w:r w:rsidR="004B6C30">
        <w:rPr>
          <w:b/>
          <w:sz w:val="22"/>
        </w:rPr>
        <w:t>aprile</w:t>
      </w:r>
      <w:r w:rsidR="00353F15" w:rsidRPr="00353F15">
        <w:rPr>
          <w:b/>
          <w:sz w:val="22"/>
        </w:rPr>
        <w:t xml:space="preserve"> 20</w:t>
      </w:r>
      <w:r w:rsidR="004B6C30">
        <w:rPr>
          <w:b/>
          <w:sz w:val="22"/>
        </w:rPr>
        <w:t>12</w:t>
      </w:r>
      <w:r w:rsidR="00353F15" w:rsidRPr="00353F15">
        <w:rPr>
          <w:b/>
          <w:sz w:val="22"/>
        </w:rPr>
        <w:t xml:space="preserve"> e ss.mm. e ii.</w:t>
      </w:r>
      <w:r w:rsidR="004B6C30">
        <w:rPr>
          <w:b/>
          <w:sz w:val="22"/>
        </w:rPr>
        <w:t>.</w:t>
      </w:r>
    </w:p>
    <w:p w:rsidR="00D05E4C" w:rsidRDefault="00D05E4C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D2780F" w:rsidTr="007C7F70">
        <w:tc>
          <w:tcPr>
            <w:tcW w:w="2500" w:type="pct"/>
          </w:tcPr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D2780F" w:rsidRPr="00905E49" w:rsidRDefault="00D2780F" w:rsidP="007C7F70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D2780F" w:rsidRDefault="00D2780F" w:rsidP="007C7F70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FD5713" w:rsidRDefault="00FD5713">
      <w:pPr>
        <w:ind w:left="5670" w:firstLine="702"/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</w:p>
    <w:p w:rsidR="00D05E4C" w:rsidRDefault="00D05E4C">
      <w:pPr>
        <w:jc w:val="both"/>
        <w:rPr>
          <w:sz w:val="22"/>
        </w:rPr>
      </w:pPr>
      <w:r>
        <w:rPr>
          <w:sz w:val="22"/>
        </w:rPr>
        <w:t xml:space="preserve">In riferimento all’istanza si </w:t>
      </w:r>
      <w:r w:rsidRPr="00C96587">
        <w:rPr>
          <w:b/>
          <w:sz w:val="22"/>
        </w:rPr>
        <w:t>comunica</w:t>
      </w:r>
      <w:r w:rsidR="00C96587" w:rsidRPr="00C96587">
        <w:rPr>
          <w:b/>
          <w:sz w:val="22"/>
        </w:rPr>
        <w:t>/richiede</w:t>
      </w:r>
      <w:r>
        <w:rPr>
          <w:sz w:val="22"/>
        </w:rPr>
        <w:t xml:space="preserve"> quanto segue: </w:t>
      </w:r>
    </w:p>
    <w:p w:rsidR="00D05E4C" w:rsidRDefault="00D05E4C">
      <w:pPr>
        <w:ind w:firstLine="708"/>
        <w:jc w:val="both"/>
        <w:rPr>
          <w:sz w:val="22"/>
        </w:rPr>
      </w:pPr>
    </w:p>
    <w:p w:rsidR="00D05E4C" w:rsidRDefault="00D05E4C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Prima dell’inoltro della </w:t>
      </w:r>
      <w:r w:rsidR="00AF3BB8">
        <w:rPr>
          <w:sz w:val="22"/>
        </w:rPr>
        <w:t>segnalazione certificata</w:t>
      </w:r>
      <w:r>
        <w:rPr>
          <w:sz w:val="22"/>
        </w:rPr>
        <w:t xml:space="preserve"> di inizio attività</w:t>
      </w:r>
      <w:r w:rsidR="00E867FD">
        <w:rPr>
          <w:sz w:val="22"/>
        </w:rPr>
        <w:t xml:space="preserve"> / denuncia di inizio attività</w:t>
      </w:r>
      <w:r>
        <w:rPr>
          <w:sz w:val="22"/>
        </w:rPr>
        <w:t xml:space="preserve"> dovrà essere effettuato il versamento degli oneri concessori quantificato in </w:t>
      </w:r>
      <w:r w:rsidR="00D95DB4">
        <w:rPr>
          <w:b/>
          <w:sz w:val="22"/>
        </w:rPr>
        <w:fldChar w:fldCharType="begin"/>
      </w:r>
      <w:r w:rsidR="00D95DB4">
        <w:rPr>
          <w:b/>
          <w:sz w:val="22"/>
        </w:rPr>
        <w:instrText xml:space="preserve"> MERGEFIELD "ONERI_TOTALE" </w:instrText>
      </w:r>
      <w:r w:rsidR="00D95DB4">
        <w:rPr>
          <w:b/>
          <w:sz w:val="22"/>
        </w:rPr>
        <w:fldChar w:fldCharType="separate"/>
      </w:r>
      <w:r w:rsidR="00D2780F">
        <w:rPr>
          <w:b/>
          <w:noProof/>
          <w:sz w:val="22"/>
        </w:rPr>
        <w:t>[oneri_totale]</w:t>
      </w:r>
      <w:r w:rsidR="00D95DB4">
        <w:rPr>
          <w:b/>
          <w:sz w:val="22"/>
        </w:rPr>
        <w:fldChar w:fldCharType="end"/>
      </w:r>
      <w:r>
        <w:rPr>
          <w:b/>
          <w:sz w:val="22"/>
        </w:rPr>
        <w:t xml:space="preserve"> </w:t>
      </w:r>
      <w:r>
        <w:rPr>
          <w:sz w:val="22"/>
        </w:rPr>
        <w:t xml:space="preserve">ai sensi dell’art.10 della Legge Regionale 7 aprile 1995 n°25, </w:t>
      </w:r>
      <w:r w:rsidR="00481CDE">
        <w:rPr>
          <w:sz w:val="22"/>
        </w:rPr>
        <w:t>come da</w:t>
      </w:r>
      <w:r>
        <w:rPr>
          <w:sz w:val="22"/>
        </w:rPr>
        <w:t xml:space="preserve"> determinazione </w:t>
      </w:r>
      <w:r w:rsidR="00481CDE">
        <w:rPr>
          <w:sz w:val="22"/>
        </w:rPr>
        <w:t>che segue</w:t>
      </w:r>
      <w:r>
        <w:rPr>
          <w:sz w:val="22"/>
        </w:rPr>
        <w:t>.</w:t>
      </w:r>
    </w:p>
    <w:p w:rsidR="00F21AE2" w:rsidRPr="00F21AE2" w:rsidRDefault="00F21AE2" w:rsidP="00F21AE2">
      <w:pPr>
        <w:pStyle w:val="Corpodeltesto2"/>
        <w:numPr>
          <w:ilvl w:val="0"/>
          <w:numId w:val="9"/>
        </w:numPr>
        <w:rPr>
          <w:sz w:val="22"/>
        </w:rPr>
      </w:pPr>
      <w:r>
        <w:t xml:space="preserve">Dovrà essere effettuato il deposito cauzionale di </w:t>
      </w:r>
      <w:r w:rsidRPr="000A7C26">
        <w:rPr>
          <w:b/>
        </w:rPr>
        <w:t xml:space="preserve">€ </w:t>
      </w:r>
      <w:r w:rsidR="005807C8">
        <w:rPr>
          <w:b/>
        </w:rPr>
        <w:t>****</w:t>
      </w:r>
      <w:r>
        <w:t xml:space="preserve"> presso lo Scrivente Servizio ai sensi dell’art. 7 c. </w:t>
      </w:r>
      <w:r w:rsidR="00903DE1">
        <w:t>1</w:t>
      </w:r>
      <w:r>
        <w:t xml:space="preserve"> del Regolamento Edilizio vigente.</w:t>
      </w:r>
    </w:p>
    <w:p w:rsidR="00F21AE2" w:rsidRDefault="000A7C26">
      <w:pPr>
        <w:pStyle w:val="Corpodeltesto2"/>
        <w:numPr>
          <w:ilvl w:val="0"/>
          <w:numId w:val="9"/>
        </w:numPr>
        <w:rPr>
          <w:sz w:val="22"/>
        </w:rPr>
      </w:pPr>
      <w:r>
        <w:rPr>
          <w:sz w:val="22"/>
        </w:rPr>
        <w:t>Dovranno essere reperite le aree a parcheggio previste dalla normativa vigente</w:t>
      </w:r>
      <w:r w:rsidR="00EF6692">
        <w:rPr>
          <w:sz w:val="22"/>
        </w:rPr>
        <w:t xml:space="preserve">, ovvero le stesse saranno monetizzate secondo quanto previsto dalle Tabelle di Zona consultabili in internet al sito </w:t>
      </w:r>
      <w:hyperlink r:id="rId6" w:history="1">
        <w:r w:rsidR="00CD4711" w:rsidRPr="0089734A">
          <w:rPr>
            <w:rStyle w:val="Collegamentoipertestuale"/>
            <w:sz w:val="22"/>
          </w:rPr>
          <w:t>http://www.comunedisanremo.it/?q=node/view/251</w:t>
        </w:r>
      </w:hyperlink>
      <w:r>
        <w:rPr>
          <w:sz w:val="22"/>
        </w:rPr>
        <w:t>.</w:t>
      </w:r>
    </w:p>
    <w:p w:rsidR="00D05E4C" w:rsidRDefault="00D05E4C">
      <w:pPr>
        <w:rPr>
          <w:sz w:val="22"/>
        </w:rPr>
      </w:pPr>
    </w:p>
    <w:p w:rsidR="00131F0A" w:rsidRDefault="00131F0A">
      <w:pPr>
        <w:jc w:val="both"/>
      </w:pPr>
    </w:p>
    <w:p w:rsidR="00EF6692" w:rsidRDefault="00EF6692">
      <w:pPr>
        <w:jc w:val="both"/>
      </w:pPr>
    </w:p>
    <w:p w:rsidR="00131F0A" w:rsidRPr="0006427B" w:rsidRDefault="00131F0A">
      <w:pPr>
        <w:jc w:val="both"/>
        <w:rPr>
          <w:u w:val="single"/>
        </w:rPr>
      </w:pPr>
      <w:r w:rsidRPr="0006427B">
        <w:rPr>
          <w:u w:val="single"/>
        </w:rPr>
        <w:t xml:space="preserve">Si fa presente che la presente quantificazione del contributo di costruzione non preclude in nessun aspetto l’istruttoria della successiva </w:t>
      </w:r>
      <w:r w:rsidR="0006427B" w:rsidRPr="0006427B">
        <w:rPr>
          <w:u w:val="single"/>
        </w:rPr>
        <w:t>DIA ai sensi e per gli effetti della normativa su citata.</w:t>
      </w:r>
    </w:p>
    <w:p w:rsidR="00EF6692" w:rsidRDefault="00EF6692">
      <w:pPr>
        <w:rPr>
          <w:b/>
          <w:sz w:val="22"/>
        </w:rPr>
      </w:pPr>
    </w:p>
    <w:p w:rsidR="00F02FFE" w:rsidRPr="00F02FFE" w:rsidRDefault="00F02FFE">
      <w:pPr>
        <w:rPr>
          <w:b/>
          <w:sz w:val="22"/>
        </w:rPr>
      </w:pPr>
      <w:smartTag w:uri="urn:schemas-microsoft-com:office:smarttags" w:element="PersonName">
        <w:smartTagPr>
          <w:attr w:name="ProductID" w:val="LA PRESENTE RICHIESTA DEVE"/>
        </w:smartTagPr>
        <w:r w:rsidRPr="00F02FFE">
          <w:rPr>
            <w:b/>
            <w:sz w:val="22"/>
          </w:rPr>
          <w:t>LA PRESENTE RICHIESTA DEVE</w:t>
        </w:r>
      </w:smartTag>
      <w:r w:rsidRPr="00F02FFE">
        <w:rPr>
          <w:b/>
          <w:sz w:val="22"/>
        </w:rPr>
        <w:t xml:space="preserve"> ESSERE ALLEGATA A</w:t>
      </w:r>
      <w:r w:rsidR="008273FA">
        <w:rPr>
          <w:b/>
          <w:sz w:val="22"/>
        </w:rPr>
        <w:t>I</w:t>
      </w:r>
      <w:r w:rsidRPr="00F02FFE">
        <w:rPr>
          <w:b/>
          <w:sz w:val="22"/>
        </w:rPr>
        <w:t xml:space="preserve"> DOCUMENTAZIONE DELLA </w:t>
      </w:r>
      <w:r w:rsidR="004B6C30">
        <w:rPr>
          <w:b/>
          <w:sz w:val="22"/>
        </w:rPr>
        <w:t>D.I.A.</w:t>
      </w:r>
      <w:r w:rsidRPr="00F02FFE">
        <w:rPr>
          <w:b/>
          <w:sz w:val="22"/>
        </w:rPr>
        <w:t>.</w:t>
      </w:r>
    </w:p>
    <w:p w:rsidR="008273FA" w:rsidRDefault="008273FA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>Sanremo,</w:t>
      </w:r>
    </w:p>
    <w:p w:rsidR="00D05E4C" w:rsidRDefault="00D05E4C">
      <w:pPr>
        <w:rPr>
          <w:sz w:val="22"/>
        </w:rPr>
      </w:pPr>
    </w:p>
    <w:p w:rsidR="00D05E4C" w:rsidRDefault="00D05E4C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i/>
          <w:sz w:val="22"/>
        </w:rPr>
        <w:t>IL DIRIGENTE SETTORE TERRITORIO</w:t>
      </w:r>
    </w:p>
    <w:p w:rsidR="00D05E4C" w:rsidRPr="00841288" w:rsidRDefault="00657666">
      <w:pPr>
        <w:rPr>
          <w:sz w:val="22"/>
          <w:szCs w:val="22"/>
        </w:rPr>
        <w:sectPr w:rsidR="00D05E4C" w:rsidRPr="00841288" w:rsidSect="00F02FFE">
          <w:pgSz w:w="11906" w:h="16838"/>
          <w:pgMar w:top="426" w:right="1134" w:bottom="1134" w:left="1134" w:header="720" w:footer="720" w:gutter="0"/>
          <w:pgNumType w:start="1"/>
          <w:cols w:space="720"/>
        </w:sect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841288" w:rsidRPr="00841288">
        <w:rPr>
          <w:sz w:val="22"/>
          <w:szCs w:val="22"/>
        </w:rPr>
        <w:t>Ing. Gian Paolo TRUCCHI</w:t>
      </w: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F31EC2" w:rsidRDefault="001B0C3F" w:rsidP="00F31EC2">
      <w:pPr>
        <w:jc w:val="center"/>
        <w:rPr>
          <w:b/>
        </w:rPr>
      </w:pPr>
      <w:r>
        <w:rPr>
          <w:sz w:val="22"/>
        </w:rPr>
        <w:br w:type="page"/>
      </w:r>
      <w:r w:rsidR="00D2780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2267585</wp:posOffset>
            </wp:positionH>
            <wp:positionV relativeFrom="paragraph">
              <wp:posOffset>74930</wp:posOffset>
            </wp:positionV>
            <wp:extent cx="1764665" cy="777240"/>
            <wp:effectExtent l="0" t="0" r="6985" b="3810"/>
            <wp:wrapSquare wrapText="bothSides"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1EC2" w:rsidRDefault="00F31EC2" w:rsidP="00F31EC2">
      <w:pPr>
        <w:jc w:val="center"/>
        <w:rPr>
          <w:b/>
        </w:rPr>
      </w:pPr>
    </w:p>
    <w:p w:rsidR="00F31EC2" w:rsidRDefault="00F31EC2" w:rsidP="00F31EC2">
      <w:pPr>
        <w:jc w:val="center"/>
        <w:rPr>
          <w:b/>
        </w:rPr>
      </w:pPr>
    </w:p>
    <w:tbl>
      <w:tblPr>
        <w:tblW w:w="1008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3969"/>
        <w:gridCol w:w="3354"/>
      </w:tblGrid>
      <w:tr w:rsidR="00F31EC2" w:rsidTr="00F31EC2">
        <w:tc>
          <w:tcPr>
            <w:tcW w:w="2764" w:type="dxa"/>
          </w:tcPr>
          <w:p w:rsidR="00F31EC2" w:rsidRDefault="00F31EC2" w:rsidP="00F31EC2"/>
          <w:p w:rsidR="00F31EC2" w:rsidRDefault="00F31EC2" w:rsidP="00F31EC2">
            <w:pPr>
              <w:rPr>
                <w:b/>
              </w:rPr>
            </w:pPr>
            <w:r>
              <w:t xml:space="preserve">Protocollo </w:t>
            </w:r>
            <w:fldSimple w:instr=" MERGEFIELD NUMERO_PROT ">
              <w:r w:rsidR="00D2780F">
                <w:rPr>
                  <w:noProof/>
                </w:rPr>
                <w:t>[protocollo]</w:t>
              </w:r>
            </w:fldSimple>
            <w:r>
              <w:t xml:space="preserve"> del </w:t>
            </w:r>
            <w:fldSimple w:instr=" MERGEFIELD DATA_PROT ">
              <w:r w:rsidR="00D2780F">
                <w:rPr>
                  <w:noProof/>
                </w:rPr>
                <w:t>[data_protocollo]</w:t>
              </w:r>
            </w:fldSimple>
          </w:p>
        </w:tc>
        <w:tc>
          <w:tcPr>
            <w:tcW w:w="3969" w:type="dxa"/>
          </w:tcPr>
          <w:p w:rsidR="00F31EC2" w:rsidRDefault="00F31EC2" w:rsidP="00F31EC2">
            <w:pPr>
              <w:jc w:val="center"/>
              <w:rPr>
                <w:b/>
                <w:i/>
                <w:sz w:val="24"/>
              </w:rPr>
            </w:pPr>
          </w:p>
          <w:p w:rsidR="00F31EC2" w:rsidRPr="00D65E22" w:rsidRDefault="00F31EC2" w:rsidP="00F31EC2">
            <w:pPr>
              <w:jc w:val="center"/>
              <w:rPr>
                <w:b/>
                <w:i/>
                <w:sz w:val="24"/>
              </w:rPr>
            </w:pPr>
            <w:r w:rsidRPr="00D65E22">
              <w:rPr>
                <w:b/>
                <w:i/>
                <w:sz w:val="24"/>
              </w:rPr>
              <w:t>SETTORE TERRITORIO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  <w:tr w:rsidR="00F31EC2" w:rsidTr="00F31EC2">
        <w:tc>
          <w:tcPr>
            <w:tcW w:w="2764" w:type="dxa"/>
          </w:tcPr>
          <w:p w:rsidR="00F31EC2" w:rsidRDefault="00F31EC2" w:rsidP="00F31EC2">
            <w:pPr>
              <w:rPr>
                <w:b/>
              </w:rPr>
            </w:pPr>
          </w:p>
        </w:tc>
        <w:tc>
          <w:tcPr>
            <w:tcW w:w="3969" w:type="dxa"/>
          </w:tcPr>
          <w:p w:rsidR="00F31EC2" w:rsidRPr="00470E9D" w:rsidRDefault="00F31EC2" w:rsidP="00F31EC2">
            <w:pPr>
              <w:jc w:val="center"/>
              <w:rPr>
                <w:b/>
                <w:i/>
                <w:sz w:val="22"/>
                <w:szCs w:val="22"/>
              </w:rPr>
            </w:pPr>
            <w:r w:rsidRPr="00470E9D">
              <w:rPr>
                <w:b/>
                <w:i/>
                <w:sz w:val="22"/>
                <w:szCs w:val="22"/>
              </w:rPr>
              <w:t>SPORTELLO UNICO PER L’EDILIZI</w:t>
            </w:r>
            <w:r>
              <w:rPr>
                <w:b/>
                <w:i/>
                <w:sz w:val="22"/>
                <w:szCs w:val="22"/>
              </w:rPr>
              <w:t>A</w:t>
            </w:r>
          </w:p>
        </w:tc>
        <w:tc>
          <w:tcPr>
            <w:tcW w:w="3354" w:type="dxa"/>
          </w:tcPr>
          <w:p w:rsidR="00F31EC2" w:rsidRDefault="00F31EC2" w:rsidP="00F31EC2">
            <w:pPr>
              <w:jc w:val="center"/>
              <w:rPr>
                <w:b/>
              </w:rPr>
            </w:pPr>
          </w:p>
        </w:tc>
      </w:tr>
    </w:tbl>
    <w:p w:rsidR="00F31EC2" w:rsidRDefault="00F31EC2" w:rsidP="00F31EC2">
      <w:pPr>
        <w:jc w:val="center"/>
        <w:rPr>
          <w:b/>
          <w:sz w:val="24"/>
        </w:rPr>
      </w:pPr>
    </w:p>
    <w:p w:rsidR="00F31EC2" w:rsidRDefault="00F31EC2" w:rsidP="00F31EC2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F31EC2" w:rsidRDefault="00F31EC2" w:rsidP="00F31EC2">
      <w:pPr>
        <w:jc w:val="center"/>
      </w:pPr>
    </w:p>
    <w:p w:rsidR="00F31EC2" w:rsidRDefault="00F31EC2" w:rsidP="00F31EC2">
      <w:pPr>
        <w:numPr>
          <w:ilvl w:val="0"/>
          <w:numId w:val="10"/>
        </w:numPr>
        <w:autoSpaceDE w:val="0"/>
        <w:autoSpaceDN w:val="0"/>
        <w:adjustRightInd w:val="0"/>
        <w:jc w:val="both"/>
      </w:pPr>
      <w:r>
        <w:t xml:space="preserve">Vista l’istanza presentata dal sig. **** in qualità di proprietario dell’immobile ubicato in Sanremo, località ****, ai fini del successivo inoltro della </w:t>
      </w:r>
      <w:r>
        <w:rPr>
          <w:b/>
          <w:u w:val="single"/>
        </w:rPr>
        <w:t>denuncia</w:t>
      </w:r>
      <w:r w:rsidRPr="00D7455B">
        <w:rPr>
          <w:b/>
          <w:u w:val="single"/>
        </w:rPr>
        <w:t xml:space="preserve"> di inizio attività</w:t>
      </w:r>
      <w:r w:rsidRPr="004E4CE3">
        <w:t xml:space="preserve"> ai sensi Legge </w:t>
      </w:r>
      <w:r>
        <w:t>Regionale n. 16 del 6 giugno 2008 e ss. mm. e ii.</w:t>
      </w:r>
      <w:r>
        <w:rPr>
          <w:b/>
        </w:rPr>
        <w:t>.</w:t>
      </w:r>
      <w:r>
        <w:t xml:space="preserve"> 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"/>
        </w:smartTagPr>
        <w:r>
          <w:t>la Legge</w:t>
        </w:r>
      </w:smartTag>
      <w:r>
        <w:t xml:space="preserve"> 28.01.77 n. 10;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F31EC2" w:rsidRDefault="00F31EC2" w:rsidP="00F31EC2">
      <w:pPr>
        <w:numPr>
          <w:ilvl w:val="0"/>
          <w:numId w:val="10"/>
        </w:numPr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1EC2" w:rsidRDefault="00F31EC2" w:rsidP="00F31EC2">
      <w:pPr>
        <w:numPr>
          <w:ilvl w:val="0"/>
          <w:numId w:val="10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n°24 del 06.08.2001;</w:t>
      </w:r>
    </w:p>
    <w:p w:rsidR="00F31EC2" w:rsidRDefault="00F31EC2" w:rsidP="00F31EC2">
      <w:pPr>
        <w:rPr>
          <w:sz w:val="10"/>
        </w:rPr>
      </w:pPr>
    </w:p>
    <w:p w:rsidR="00F31EC2" w:rsidRDefault="00F31EC2" w:rsidP="00F31EC2">
      <w:pPr>
        <w:rPr>
          <w:sz w:val="10"/>
        </w:rPr>
      </w:pPr>
    </w:p>
    <w:p w:rsidR="00F31EC2" w:rsidRDefault="00F31EC2" w:rsidP="00F31EC2">
      <w:r>
        <w:t>Si determina la seguente quantificazione del Contributo di Concessione</w:t>
      </w:r>
    </w:p>
    <w:p w:rsidR="00F31EC2" w:rsidRDefault="00F31EC2" w:rsidP="00F31EC2">
      <w:pPr>
        <w:tabs>
          <w:tab w:val="left" w:pos="5103"/>
        </w:tabs>
        <w:rPr>
          <w:sz w:val="1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4107"/>
        <w:gridCol w:w="2975"/>
      </w:tblGrid>
      <w:tr w:rsidR="00374A55" w:rsidTr="006E49BB">
        <w:tc>
          <w:tcPr>
            <w:tcW w:w="2830" w:type="dxa"/>
            <w:tcMar>
              <w:top w:w="170" w:type="dxa"/>
            </w:tcMar>
          </w:tcPr>
          <w:p w:rsidR="00374A55" w:rsidRDefault="00374A55" w:rsidP="006E49BB">
            <w:r w:rsidRPr="008C417F">
              <w:rPr>
                <w:b/>
                <w:sz w:val="18"/>
                <w:szCs w:val="18"/>
              </w:rPr>
              <w:t>Classe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di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funzi</w:t>
            </w:r>
            <w:r>
              <w:rPr>
                <w:b/>
                <w:sz w:val="18"/>
                <w:szCs w:val="18"/>
              </w:rPr>
              <w:t>one:[oneri_dettaglio.funzione;block=w:tr]</w:t>
            </w:r>
            <w:r w:rsidRPr="008C417F">
              <w:rPr>
                <w:b/>
                <w:sz w:val="18"/>
                <w:szCs w:val="18"/>
              </w:rPr>
              <w:br/>
              <w:t>Superficie</w:t>
            </w:r>
            <w:r>
              <w:rPr>
                <w:b/>
                <w:sz w:val="18"/>
                <w:szCs w:val="18"/>
              </w:rPr>
              <w:t xml:space="preserve"> </w:t>
            </w:r>
            <w:r w:rsidRPr="008C417F">
              <w:rPr>
                <w:b/>
                <w:sz w:val="18"/>
                <w:szCs w:val="18"/>
              </w:rPr>
              <w:t>utile</w:t>
            </w:r>
            <w:r>
              <w:rPr>
                <w:b/>
                <w:sz w:val="18"/>
                <w:szCs w:val="18"/>
              </w:rPr>
              <w:t xml:space="preserve"> mq[oneri_dettaglio.superficie]</w:t>
            </w:r>
            <w:r w:rsidRPr="008C417F">
              <w:rPr>
                <w:b/>
                <w:sz w:val="18"/>
                <w:szCs w:val="18"/>
              </w:rPr>
              <w:br/>
              <w:t>Tariffa di riferimento = €[oneri_dettaglio.tariffa]al mq.</w:t>
            </w:r>
            <w:r>
              <w:rPr>
                <w:b/>
                <w:sz w:val="18"/>
                <w:szCs w:val="18"/>
              </w:rPr>
              <w:br/>
            </w:r>
            <w:r w:rsidRPr="008C417F">
              <w:rPr>
                <w:b/>
                <w:sz w:val="18"/>
                <w:szCs w:val="18"/>
              </w:rPr>
              <w:t>[oneri_dettaglio.intervento]</w:t>
            </w:r>
          </w:p>
        </w:tc>
        <w:tc>
          <w:tcPr>
            <w:tcW w:w="4107" w:type="dxa"/>
            <w:tcMar>
              <w:top w:w="170" w:type="dxa"/>
            </w:tcMar>
          </w:tcPr>
          <w:p w:rsidR="00374A55" w:rsidRDefault="00374A55" w:rsidP="006E49BB">
            <w:r>
              <w:rPr>
                <w:sz w:val="18"/>
                <w:szCs w:val="18"/>
              </w:rPr>
              <w:t>Costo di costruzione = €[oneri_dettaglio.mq_cc]</w:t>
            </w:r>
            <w:r>
              <w:rPr>
                <w:sz w:val="18"/>
                <w:szCs w:val="18"/>
              </w:rPr>
              <w:br/>
              <w:t>B1 = € [oneri_dettaglio.mq_b1]</w:t>
            </w:r>
            <w:r>
              <w:rPr>
                <w:sz w:val="18"/>
                <w:szCs w:val="18"/>
              </w:rPr>
              <w:br/>
              <w:t>B2 = € [oneri_dettaglio.mq_b2]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Costo di Costruzione = €[oneri_dettaglio.mq_cc]X[oneri_dettaglio.superficie]mq = € [oneri_dettaglio.cc]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B1 = € [oneri_dettaglio.mq_b1]X[oneri_dettaglio.superficie]mq = € [oneri_dettaglio.b1]</w:t>
            </w:r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  <w:t>Totale B2 = € [oneri_dettaglio.mq_b2]X[oneri_dettaglio.superficie]mq = € [oneri_dettaglio.b2]</w:t>
            </w:r>
          </w:p>
        </w:tc>
        <w:tc>
          <w:tcPr>
            <w:tcW w:w="2975" w:type="dxa"/>
            <w:tcMar>
              <w:top w:w="170" w:type="dxa"/>
            </w:tcMar>
          </w:tcPr>
          <w:p w:rsidR="00374A55" w:rsidRDefault="00374A55" w:rsidP="006E49BB">
            <w:pPr>
              <w:tabs>
                <w:tab w:val="left" w:pos="5103"/>
              </w:tabs>
              <w:rPr>
                <w:sz w:val="18"/>
                <w:szCs w:val="18"/>
              </w:rPr>
            </w:pPr>
            <w:r w:rsidRPr="005906F0">
              <w:rPr>
                <w:b/>
                <w:sz w:val="18"/>
                <w:szCs w:val="18"/>
              </w:rPr>
              <w:t>Riduzioni applicate:</w:t>
            </w:r>
            <w:r>
              <w:rPr>
                <w:sz w:val="18"/>
                <w:szCs w:val="18"/>
              </w:rPr>
              <w:br/>
              <w:t>[oneri_dettaglio.aggravio_carico_insediativo]</w:t>
            </w:r>
            <w:r>
              <w:rPr>
                <w:sz w:val="18"/>
                <w:szCs w:val="18"/>
              </w:rPr>
              <w:br/>
              <w:t>[oneri_dettaglio.incentivo_comunale]</w:t>
            </w:r>
            <w:r>
              <w:rPr>
                <w:sz w:val="18"/>
                <w:szCs w:val="18"/>
              </w:rPr>
              <w:br/>
            </w:r>
            <w:r w:rsidRPr="005906F0">
              <w:rPr>
                <w:b/>
                <w:sz w:val="18"/>
                <w:szCs w:val="18"/>
              </w:rPr>
              <w:t>Incrementi:</w:t>
            </w:r>
          </w:p>
          <w:p w:rsidR="00374A55" w:rsidRDefault="00374A55" w:rsidP="006E49BB">
            <w:pPr>
              <w:tabs>
                <w:tab w:val="left" w:pos="5103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[oneri_dettaglio.tipologie_superiori]</w:t>
            </w:r>
          </w:p>
          <w:p w:rsidR="00374A55" w:rsidRDefault="00374A55" w:rsidP="006E49BB">
            <w:r>
              <w:rPr>
                <w:sz w:val="18"/>
                <w:szCs w:val="18"/>
              </w:rPr>
              <w:t>[oneri_dettaglio.interventi_in_sua]</w:t>
            </w:r>
          </w:p>
        </w:tc>
      </w:tr>
    </w:tbl>
    <w:p w:rsidR="00F31EC2" w:rsidRDefault="00F31EC2" w:rsidP="00F31EC2">
      <w:pPr>
        <w:tabs>
          <w:tab w:val="left" w:pos="5103"/>
        </w:tabs>
        <w:rPr>
          <w:sz w:val="10"/>
        </w:rPr>
      </w:pPr>
    </w:p>
    <w:p w:rsidR="00F31EC2" w:rsidRDefault="00F31EC2" w:rsidP="00F31EC2">
      <w:pPr>
        <w:tabs>
          <w:tab w:val="left" w:pos="5103"/>
        </w:tabs>
      </w:pPr>
      <w:r>
        <w:t>Gli importi sono così ripartiti:</w:t>
      </w:r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fldSimple w:instr=" MERGEFIELD ONERI_CC ">
        <w:r w:rsidR="00D2780F">
          <w:rPr>
            <w:noProof/>
          </w:rPr>
          <w:t>[oneri_cc]</w:t>
        </w:r>
      </w:fldSimple>
    </w:p>
    <w:p w:rsidR="00F31EC2" w:rsidRDefault="00F31EC2" w:rsidP="00F31EC2">
      <w:pPr>
        <w:tabs>
          <w:tab w:val="left" w:pos="-1134"/>
          <w:tab w:val="left" w:pos="5220"/>
          <w:tab w:val="right" w:pos="9923"/>
        </w:tabs>
      </w:pPr>
      <w:r>
        <w:t xml:space="preserve">Oneri di Urbanizzazione primaria </w:t>
      </w:r>
      <w:r>
        <w:tab/>
      </w:r>
      <w:fldSimple w:instr=" MERGEFIELD ONERI_B1_90P ">
        <w:r w:rsidR="00D2780F">
          <w:rPr>
            <w:noProof/>
          </w:rPr>
          <w:t>[</w:t>
        </w:r>
        <w:r w:rsidR="00F16226">
          <w:rPr>
            <w:noProof/>
          </w:rPr>
          <w:t>oneri_</w:t>
        </w:r>
        <w:r w:rsidR="00703F3E">
          <w:rPr>
            <w:noProof/>
          </w:rPr>
          <w:t>b1_90p</w:t>
        </w:r>
        <w:bookmarkStart w:id="0" w:name="_GoBack"/>
        <w:bookmarkEnd w:id="0"/>
        <w:r w:rsidR="00D2780F">
          <w:rPr>
            <w:noProof/>
          </w:rPr>
          <w:t>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fldSimple w:instr=" MERGEFIELD ONERI_B2_93P ">
        <w:r w:rsidR="00D2780F">
          <w:rPr>
            <w:noProof/>
          </w:rPr>
          <w:t>[oneri_b2_9</w:t>
        </w:r>
        <w:r w:rsidR="00C851BF">
          <w:rPr>
            <w:noProof/>
          </w:rPr>
          <w:t>3</w:t>
        </w:r>
        <w:r w:rsidR="00D2780F">
          <w:rPr>
            <w:noProof/>
          </w:rPr>
          <w:t>p]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fldSimple w:instr=" MERGEFIELD ONERI_B2_7P ">
        <w:r w:rsidR="00D2780F">
          <w:rPr>
            <w:noProof/>
          </w:rPr>
          <w:t>[oneri_b2_7p]</w:t>
        </w:r>
      </w:fldSimple>
    </w:p>
    <w:p w:rsidR="00F31EC2" w:rsidRDefault="00F31EC2" w:rsidP="00F31EC2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fldSimple w:instr=" MERGEFIELD ONERI_B1B2_10P ">
        <w:r w:rsidR="00D2780F">
          <w:rPr>
            <w:noProof/>
          </w:rPr>
          <w:t>[oneri_b1b2_10p]</w:t>
        </w:r>
      </w:fldSimple>
    </w:p>
    <w:p w:rsidR="00F31EC2" w:rsidRDefault="00F31EC2" w:rsidP="00F31EC2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 xml:space="preserve">TOTALE </w:t>
      </w:r>
      <w:r>
        <w:rPr>
          <w:b/>
        </w:rPr>
        <w:tab/>
      </w:r>
      <w:r>
        <w:rPr>
          <w:b/>
        </w:rPr>
        <w:fldChar w:fldCharType="begin"/>
      </w:r>
      <w:r>
        <w:rPr>
          <w:b/>
        </w:rPr>
        <w:instrText xml:space="preserve"> MERGEFIELD ONERI_TOTALE </w:instrText>
      </w:r>
      <w:r>
        <w:rPr>
          <w:b/>
        </w:rPr>
        <w:fldChar w:fldCharType="separate"/>
      </w:r>
      <w:r w:rsidR="00D2780F">
        <w:rPr>
          <w:b/>
          <w:noProof/>
        </w:rPr>
        <w:t>[oneri_totale]</w:t>
      </w:r>
      <w:r>
        <w:rPr>
          <w:b/>
        </w:rPr>
        <w:fldChar w:fldCharType="end"/>
      </w: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F31EC2" w:rsidRDefault="00F31EC2" w:rsidP="00F31EC2">
      <w:pPr>
        <w:rPr>
          <w:b/>
        </w:rPr>
      </w:pPr>
      <w:r>
        <w:rPr>
          <w:b/>
        </w:rPr>
        <w:t>ESTREMI DELL’AVVENUTO VERSAMENTO IN UNICA SOLUZIONE:</w:t>
      </w:r>
    </w:p>
    <w:p w:rsidR="00F31EC2" w:rsidRDefault="00F31EC2" w:rsidP="00F31EC2"/>
    <w:p w:rsidR="00F31EC2" w:rsidRDefault="00F31EC2" w:rsidP="00F31EC2">
      <w:r>
        <w:t>Quietanze dalla n. _________ alla n. _________ del ___________ Il Ragioniere Capo _____________________.</w:t>
      </w:r>
    </w:p>
    <w:p w:rsidR="00F31EC2" w:rsidRDefault="00F31EC2" w:rsidP="00F31EC2"/>
    <w:p w:rsidR="00F31EC2" w:rsidRDefault="00F31EC2" w:rsidP="00F31EC2">
      <w:pPr>
        <w:rPr>
          <w:u w:val="single"/>
        </w:rPr>
      </w:pPr>
      <w:r>
        <w:rPr>
          <w:u w:val="single"/>
        </w:rPr>
        <w:t xml:space="preserve">Eventuali ritardi di pagamento saranno soggetti alle more previste dall’art. 57 della </w:t>
      </w:r>
      <w:r w:rsidRPr="001F4167">
        <w:rPr>
          <w:u w:val="single"/>
        </w:rPr>
        <w:t>Legge Regionale n. 16 del 06 giugno 2008 e ss.mm. e ii. recante norme per la disciplina dell’attività edilizia</w:t>
      </w:r>
      <w:r>
        <w:rPr>
          <w:u w:val="single"/>
        </w:rPr>
        <w:t>.</w:t>
      </w: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Pr="00234FE7" w:rsidRDefault="00F31EC2" w:rsidP="00F31EC2">
      <w:pPr>
        <w:tabs>
          <w:tab w:val="left" w:pos="5103"/>
          <w:tab w:val="left" w:pos="7371"/>
        </w:tabs>
        <w:rPr>
          <w:b/>
        </w:rPr>
      </w:pPr>
      <w:smartTag w:uri="urn:schemas-microsoft-com:office:smarttags" w:element="PersonName">
        <w:smartTagPr>
          <w:attr w:name="ProductID" w:val="LA PRESENTE QUANTIFICAZIONE"/>
        </w:smartTagPr>
        <w:r w:rsidRPr="00234FE7">
          <w:rPr>
            <w:b/>
          </w:rPr>
          <w:t>LA PRESENTE QUANTIFICAZIONE</w:t>
        </w:r>
      </w:smartTag>
      <w:r w:rsidRPr="00234FE7">
        <w:rPr>
          <w:b/>
        </w:rPr>
        <w:t xml:space="preserve"> DEL CONTRIBUTO DI COSTRUZIONE DEVE ESSERE ALLEGATA ALLA D.I.A. A DIMOSTRAZIONE DELL’AVVENUTO PAGAMENTO DEL CONTRIBUTO.</w:t>
      </w:r>
    </w:p>
    <w:p w:rsidR="00F31EC2" w:rsidRPr="000343B7" w:rsidRDefault="00F31EC2" w:rsidP="00F31EC2">
      <w:pPr>
        <w:tabs>
          <w:tab w:val="left" w:pos="5103"/>
          <w:tab w:val="left" w:pos="7371"/>
        </w:tabs>
      </w:pPr>
    </w:p>
    <w:p w:rsidR="00F31EC2" w:rsidRDefault="00F31EC2" w:rsidP="00F31EC2">
      <w:pPr>
        <w:tabs>
          <w:tab w:val="left" w:pos="5103"/>
          <w:tab w:val="left" w:pos="7371"/>
        </w:tabs>
        <w:rPr>
          <w:sz w:val="10"/>
        </w:rPr>
      </w:pPr>
    </w:p>
    <w:tbl>
      <w:tblPr>
        <w:tblW w:w="96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1985"/>
        <w:gridCol w:w="3448"/>
      </w:tblGrid>
      <w:tr w:rsidR="00F31EC2" w:rsidTr="00F31EC2">
        <w:tc>
          <w:tcPr>
            <w:tcW w:w="4181" w:type="dxa"/>
          </w:tcPr>
          <w:p w:rsidR="00F31EC2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 xml:space="preserve">IL RESPONSABILE </w:t>
            </w:r>
            <w:r>
              <w:rPr>
                <w:i/>
              </w:rPr>
              <w:t>C</w:t>
            </w:r>
            <w:r w:rsidRPr="0063380F">
              <w:rPr>
                <w:i/>
              </w:rPr>
              <w:t>OORDINAMENTO</w:t>
            </w:r>
          </w:p>
          <w:p w:rsidR="00F31EC2" w:rsidRPr="0063380F" w:rsidRDefault="00F31EC2" w:rsidP="00F31EC2">
            <w:pPr>
              <w:rPr>
                <w:i/>
              </w:rPr>
            </w:pPr>
            <w:r w:rsidRPr="0063380F">
              <w:rPr>
                <w:i/>
              </w:rPr>
              <w:t>SPORTELLO UNICO PER L’EDILIZIA</w:t>
            </w:r>
          </w:p>
          <w:p w:rsidR="00F31EC2" w:rsidRPr="0063380F" w:rsidRDefault="00F31EC2" w:rsidP="00F31EC2">
            <w:r>
              <w:t xml:space="preserve">        </w:t>
            </w:r>
            <w:r w:rsidRPr="0063380F">
              <w:t>Arch. Alessandra SEGGI</w:t>
            </w:r>
          </w:p>
          <w:p w:rsidR="00F31EC2" w:rsidRDefault="00F31EC2" w:rsidP="00F31EC2">
            <w:pPr>
              <w:jc w:val="center"/>
            </w:pPr>
          </w:p>
        </w:tc>
        <w:tc>
          <w:tcPr>
            <w:tcW w:w="1985" w:type="dxa"/>
          </w:tcPr>
          <w:p w:rsidR="00F31EC2" w:rsidRDefault="00F31EC2" w:rsidP="00F31EC2">
            <w:pPr>
              <w:jc w:val="center"/>
            </w:pPr>
          </w:p>
        </w:tc>
        <w:tc>
          <w:tcPr>
            <w:tcW w:w="3448" w:type="dxa"/>
          </w:tcPr>
          <w:p w:rsidR="00F31EC2" w:rsidRPr="00C115E4" w:rsidRDefault="00F31EC2" w:rsidP="00F31EC2">
            <w:pPr>
              <w:jc w:val="center"/>
              <w:rPr>
                <w:i/>
              </w:rPr>
            </w:pPr>
            <w:r w:rsidRPr="00C115E4">
              <w:rPr>
                <w:i/>
              </w:rPr>
              <w:t>IL DIRIGENTE SETTORE TERRITORIO</w:t>
            </w:r>
          </w:p>
          <w:p w:rsidR="00F31EC2" w:rsidRDefault="00F31EC2" w:rsidP="00F31EC2">
            <w:pPr>
              <w:jc w:val="center"/>
            </w:pPr>
            <w:r>
              <w:t>Ing. Gian Paolo Trucchi</w:t>
            </w:r>
          </w:p>
        </w:tc>
      </w:tr>
    </w:tbl>
    <w:p w:rsidR="00F31EC2" w:rsidRDefault="00F31EC2" w:rsidP="00F31EC2">
      <w:pPr>
        <w:jc w:val="center"/>
        <w:rPr>
          <w:sz w:val="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Default="00FD5713">
      <w:pPr>
        <w:jc w:val="both"/>
        <w:rPr>
          <w:sz w:val="18"/>
          <w:szCs w:val="18"/>
        </w:rPr>
      </w:pPr>
    </w:p>
    <w:p w:rsidR="00FD5713" w:rsidRPr="000B5C19" w:rsidRDefault="00FD5713">
      <w:pPr>
        <w:jc w:val="both"/>
        <w:rPr>
          <w:sz w:val="18"/>
          <w:szCs w:val="18"/>
        </w:rPr>
      </w:pPr>
      <w:r w:rsidRPr="000B5C19">
        <w:rPr>
          <w:sz w:val="18"/>
          <w:szCs w:val="18"/>
        </w:rPr>
        <w:t>Il presente documento è sottoscritto con firma digitale</w:t>
      </w:r>
      <w:r>
        <w:rPr>
          <w:sz w:val="18"/>
          <w:szCs w:val="18"/>
        </w:rPr>
        <w:t>, da soggetto delegato,</w:t>
      </w:r>
      <w:r w:rsidRPr="000B5C19">
        <w:rPr>
          <w:sz w:val="18"/>
          <w:szCs w:val="18"/>
        </w:rPr>
        <w:t xml:space="preserve"> ai sensi dell’art. 21 del D.lgs 82/2005. La riproduzione dello stesso su supporto analogico è effettuata dal Comune di Sanremo e costituisce una copia integra e fedele dell’originale informatico, disponibile a richiesta presso lo Scrivente Servizio.</w:t>
      </w:r>
    </w:p>
    <w:p w:rsidR="00D05E4C" w:rsidRDefault="00D05E4C">
      <w:pPr>
        <w:rPr>
          <w:sz w:val="22"/>
        </w:rPr>
      </w:pPr>
    </w:p>
    <w:sectPr w:rsidR="00D05E4C">
      <w:type w:val="continuous"/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87E44"/>
    <w:multiLevelType w:val="hybridMultilevel"/>
    <w:tmpl w:val="BB706300"/>
    <w:lvl w:ilvl="0" w:tplc="E3B4300A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B355C"/>
    <w:multiLevelType w:val="hybridMultilevel"/>
    <w:tmpl w:val="9218157A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837CC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30A86CEF"/>
    <w:multiLevelType w:val="hybridMultilevel"/>
    <w:tmpl w:val="9218157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4DC2909"/>
    <w:multiLevelType w:val="singleLevel"/>
    <w:tmpl w:val="0410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6777A3C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524C04E0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4323C98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97D2E66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79C71DFF"/>
    <w:multiLevelType w:val="singleLevel"/>
    <w:tmpl w:val="D4542FEC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0F"/>
    <w:rsid w:val="00036D18"/>
    <w:rsid w:val="0006427B"/>
    <w:rsid w:val="000774A6"/>
    <w:rsid w:val="000A7C26"/>
    <w:rsid w:val="00131F0A"/>
    <w:rsid w:val="001925F1"/>
    <w:rsid w:val="001B0C3F"/>
    <w:rsid w:val="0020366D"/>
    <w:rsid w:val="00237106"/>
    <w:rsid w:val="002D4B54"/>
    <w:rsid w:val="00353F15"/>
    <w:rsid w:val="00360944"/>
    <w:rsid w:val="00374A55"/>
    <w:rsid w:val="003A2B8B"/>
    <w:rsid w:val="00454C7E"/>
    <w:rsid w:val="00481CDE"/>
    <w:rsid w:val="004B6C30"/>
    <w:rsid w:val="005807C8"/>
    <w:rsid w:val="00584114"/>
    <w:rsid w:val="005D5A83"/>
    <w:rsid w:val="005F2174"/>
    <w:rsid w:val="00657666"/>
    <w:rsid w:val="006E616A"/>
    <w:rsid w:val="00703F3E"/>
    <w:rsid w:val="0076149A"/>
    <w:rsid w:val="008273FA"/>
    <w:rsid w:val="00841288"/>
    <w:rsid w:val="00903DE1"/>
    <w:rsid w:val="00A23877"/>
    <w:rsid w:val="00A7429A"/>
    <w:rsid w:val="00AF3BB8"/>
    <w:rsid w:val="00C851BF"/>
    <w:rsid w:val="00C96587"/>
    <w:rsid w:val="00CD4711"/>
    <w:rsid w:val="00D05E4C"/>
    <w:rsid w:val="00D2780F"/>
    <w:rsid w:val="00D95DB4"/>
    <w:rsid w:val="00DB7557"/>
    <w:rsid w:val="00E867FD"/>
    <w:rsid w:val="00EF6692"/>
    <w:rsid w:val="00F02FFE"/>
    <w:rsid w:val="00F16226"/>
    <w:rsid w:val="00F21AE2"/>
    <w:rsid w:val="00F31EC2"/>
    <w:rsid w:val="00FD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FE581-C86C-4DB2-A3F9-C3E1180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ind w:left="5670"/>
      <w:outlineLvl w:val="0"/>
    </w:pPr>
    <w:rPr>
      <w:b/>
      <w:bCs/>
      <w:sz w:val="24"/>
      <w:lang w:val="de-D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2">
    <w:name w:val="Body Text 2"/>
    <w:basedOn w:val="Normale"/>
    <w:pPr>
      <w:jc w:val="both"/>
    </w:pPr>
    <w:rPr>
      <w:sz w:val="24"/>
    </w:rPr>
  </w:style>
  <w:style w:type="paragraph" w:styleId="Rientrocorpodeltesto">
    <w:name w:val="Body Text Indent"/>
    <w:basedOn w:val="Normale"/>
    <w:pPr>
      <w:ind w:firstLine="708"/>
      <w:jc w:val="both"/>
    </w:pPr>
    <w:rPr>
      <w:b/>
      <w:sz w:val="22"/>
    </w:rPr>
  </w:style>
  <w:style w:type="paragraph" w:styleId="Corpotesto">
    <w:name w:val="Body Text"/>
    <w:basedOn w:val="Normale"/>
    <w:pPr>
      <w:jc w:val="both"/>
    </w:pPr>
  </w:style>
  <w:style w:type="paragraph" w:styleId="Testofumetto">
    <w:name w:val="Balloon Text"/>
    <w:basedOn w:val="Normale"/>
    <w:semiHidden/>
    <w:rsid w:val="0006427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EF6692"/>
    <w:rPr>
      <w:color w:val="0000FF"/>
      <w:u w:val="single"/>
    </w:rPr>
  </w:style>
  <w:style w:type="table" w:styleId="Grigliatabella">
    <w:name w:val="Table Grid"/>
    <w:basedOn w:val="Tabellanormale"/>
    <w:rsid w:val="00D278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munedisanremo.it/?q=node/view/25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Super%20DIA%20Letter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Super DIA Lettera.dotx</Template>
  <TotalTime>31</TotalTime>
  <Pages>4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Edilizia Privata</Company>
  <LinksUpToDate>false</LinksUpToDate>
  <CharactersWithSpaces>5481</CharactersWithSpaces>
  <SharedDoc>false</SharedDoc>
  <HLinks>
    <vt:vector size="6" baseType="variant">
      <vt:variant>
        <vt:i4>3604579</vt:i4>
      </vt:variant>
      <vt:variant>
        <vt:i4>15</vt:i4>
      </vt:variant>
      <vt:variant>
        <vt:i4>0</vt:i4>
      </vt:variant>
      <vt:variant>
        <vt:i4>5</vt:i4>
      </vt:variant>
      <vt:variant>
        <vt:lpwstr>http://www.comunedisanremo.it/?q=node/view/251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Marco Carbone</cp:lastModifiedBy>
  <cp:revision>5</cp:revision>
  <cp:lastPrinted>2010-10-21T08:45:00Z</cp:lastPrinted>
  <dcterms:created xsi:type="dcterms:W3CDTF">2013-12-04T15:04:00Z</dcterms:created>
  <dcterms:modified xsi:type="dcterms:W3CDTF">2013-12-11T12:10:00Z</dcterms:modified>
</cp:coreProperties>
</file>