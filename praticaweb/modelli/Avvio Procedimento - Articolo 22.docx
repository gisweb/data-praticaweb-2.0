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6D2C72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6D2C72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6D2C72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6D2C72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A75218" w:rsidRPr="00A75218">
        <w:rPr>
          <w:rFonts w:ascii="Arial" w:hAnsi="Arial" w:cs="Arial"/>
          <w:sz w:val="22"/>
          <w:szCs w:val="22"/>
        </w:rPr>
        <w:t xml:space="preserve">Comunicazione per opere interne eseguite prima del 1° gennaio 2005 (articolo 22 della Legge Regionale 06 giugno 2008 n. 16)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6D2C72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6D2C72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75218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75218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22 della Legge Regionale 16 giugno 2008 n. 16, con riferimento alla Comunicazione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C69D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6D2C72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6D2C72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665F24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6D2C72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6D2C72">
        <w:rPr>
          <w:rFonts w:ascii="Arial" w:hAnsi="Arial" w:cs="Arial"/>
          <w:sz w:val="22"/>
          <w:szCs w:val="22"/>
        </w:rPr>
        <w:fldChar w:fldCharType="separate"/>
      </w:r>
      <w:r w:rsidR="006C69DB">
        <w:rPr>
          <w:rFonts w:ascii="Arial" w:hAnsi="Arial" w:cs="Arial"/>
          <w:noProof/>
          <w:sz w:val="22"/>
          <w:szCs w:val="22"/>
        </w:rPr>
        <w:t>25 novembre 2015</w:t>
      </w:r>
      <w:r w:rsidR="006D2C72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65F24" w:rsidRPr="009C6EBE" w:rsidTr="00807CEE"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665F24" w:rsidRPr="009C6EBE" w:rsidRDefault="00665F24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65F24"/>
    <w:rsid w:val="006A01DF"/>
    <w:rsid w:val="006C69DB"/>
    <w:rsid w:val="006D2C72"/>
    <w:rsid w:val="00703418"/>
    <w:rsid w:val="007672D9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75218"/>
    <w:rsid w:val="00AB6BFD"/>
    <w:rsid w:val="00AE487C"/>
    <w:rsid w:val="00B05B9F"/>
    <w:rsid w:val="00B26636"/>
    <w:rsid w:val="00B438C0"/>
    <w:rsid w:val="00B50E3D"/>
    <w:rsid w:val="00BC1F7A"/>
    <w:rsid w:val="00BE6E8B"/>
    <w:rsid w:val="00BF5892"/>
    <w:rsid w:val="00C25647"/>
    <w:rsid w:val="00C64F20"/>
    <w:rsid w:val="00C67D14"/>
    <w:rsid w:val="00C87BA6"/>
    <w:rsid w:val="00CE48F8"/>
    <w:rsid w:val="00D84B61"/>
    <w:rsid w:val="00DB07ED"/>
    <w:rsid w:val="00DB17F4"/>
    <w:rsid w:val="00DE0590"/>
    <w:rsid w:val="00DF7577"/>
    <w:rsid w:val="00E530BE"/>
    <w:rsid w:val="00E6064B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0430C-6587-4249-A9AB-0168B55E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206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2015-11-17T11:26:00Z</dcterms:created>
  <dcterms:modified xsi:type="dcterms:W3CDTF">2015-11-25T09:20:00Z</dcterms:modified>
</cp:coreProperties>
</file>