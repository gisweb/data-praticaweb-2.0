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A97E0E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 EDILIZIA PRIVATA</w:t>
      </w:r>
    </w:p>
    <w:p w:rsidR="00E26934" w:rsidRDefault="00E26934"/>
    <w:p w:rsidR="00A97E0E" w:rsidRDefault="00A97E0E" w:rsidP="00A97E0E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 xml:space="preserve">Comunicazione per opere </w:t>
      </w:r>
      <w:r w:rsidR="009622A2">
        <w:rPr>
          <w:sz w:val="22"/>
        </w:rPr>
        <w:t xml:space="preserve">in parziale difformità da titoli edilizi rilasciati prima del 1° settembre 1967 </w:t>
      </w:r>
      <w:r w:rsidR="007B2453">
        <w:rPr>
          <w:sz w:val="22"/>
        </w:rPr>
        <w:t xml:space="preserve">(art. </w:t>
      </w:r>
      <w:r w:rsidR="009622A2">
        <w:rPr>
          <w:sz w:val="22"/>
        </w:rPr>
        <w:t>48</w:t>
      </w:r>
      <w:r w:rsidR="007B2453">
        <w:rPr>
          <w:sz w:val="22"/>
        </w:rPr>
        <w:t xml:space="preserve"> della Legge Regionale n. 16 del 06 giugno 2008)</w:t>
      </w:r>
      <w:r>
        <w:rPr>
          <w:sz w:val="22"/>
        </w:rPr>
        <w:t xml:space="preserve"> </w:t>
      </w:r>
      <w:r w:rsidR="00A97E0E">
        <w:rPr>
          <w:sz w:val="22"/>
        </w:rPr>
        <w:t xml:space="preserve">per </w:t>
      </w:r>
      <w:r w:rsidR="00A97E0E" w:rsidRPr="00C96DE3">
        <w:rPr>
          <w:sz w:val="22"/>
        </w:rPr>
        <w:t>[</w:t>
      </w:r>
      <w:proofErr w:type="spellStart"/>
      <w:r w:rsidR="00A97E0E" w:rsidRPr="00C96DE3">
        <w:rPr>
          <w:sz w:val="22"/>
        </w:rPr>
        <w:t>oggetto</w:t>
      </w:r>
      <w:proofErr w:type="spellEnd"/>
      <w:r w:rsidR="00A97E0E" w:rsidRPr="00C96DE3">
        <w:rPr>
          <w:sz w:val="22"/>
        </w:rPr>
        <w:t xml:space="preserve">] </w:t>
      </w:r>
      <w:r w:rsidR="00A97E0E">
        <w:rPr>
          <w:sz w:val="22"/>
        </w:rPr>
        <w:t xml:space="preserve">- </w:t>
      </w:r>
      <w:r w:rsidR="00A97E0E" w:rsidRPr="00C96DE3">
        <w:rPr>
          <w:sz w:val="22"/>
        </w:rPr>
        <w:t>[</w:t>
      </w:r>
      <w:proofErr w:type="spellStart"/>
      <w:r w:rsidR="00A97E0E" w:rsidRPr="00C96DE3">
        <w:rPr>
          <w:sz w:val="22"/>
        </w:rPr>
        <w:t>ubicazione</w:t>
      </w:r>
      <w:proofErr w:type="spellEnd"/>
      <w:r w:rsidR="00A97E0E" w:rsidRPr="00C96DE3">
        <w:rPr>
          <w:sz w:val="22"/>
        </w:rPr>
        <w:t>]</w:t>
      </w:r>
      <w:r w:rsidR="00A97E0E">
        <w:rPr>
          <w:sz w:val="22"/>
        </w:rPr>
        <w:t xml:space="preserve"> </w:t>
      </w:r>
      <w:r>
        <w:rPr>
          <w:sz w:val="22"/>
        </w:rPr>
        <w:t>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DC0237" w:rsidRDefault="00DC0237" w:rsidP="00DC023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DC0237" w:rsidTr="00DC0237">
        <w:tc>
          <w:tcPr>
            <w:tcW w:w="2500" w:type="pct"/>
          </w:tcPr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C0237" w:rsidTr="00DC0237">
        <w:tc>
          <w:tcPr>
            <w:tcW w:w="2500" w:type="pct"/>
          </w:tcPr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C0237" w:rsidRPr="00DC0237" w:rsidRDefault="00DC0237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DC0237">
              <w:rPr>
                <w:sz w:val="22"/>
                <w:szCs w:val="22"/>
              </w:rPr>
              <w:t>c/o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DC0237" w:rsidRDefault="00DC023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97E0E" w:rsidRDefault="00A97E0E" w:rsidP="00A97E0E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9622A2">
        <w:rPr>
          <w:sz w:val="22"/>
        </w:rPr>
        <w:t>48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</w:t>
      </w:r>
      <w:r w:rsidR="003D5382">
        <w:rPr>
          <w:sz w:val="22"/>
        </w:rPr>
        <w:t xml:space="preserve"> </w:t>
      </w:r>
      <w:r w:rsidR="002607A8" w:rsidRPr="002607A8">
        <w:rPr>
          <w:sz w:val="22"/>
        </w:rPr>
        <w:t xml:space="preserve">mm.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</w:t>
      </w:r>
      <w:r w:rsidR="009D0478">
        <w:rPr>
          <w:sz w:val="22"/>
        </w:rPr>
        <w:t xml:space="preserve">ll’art. </w:t>
      </w:r>
      <w:r w:rsidR="009622A2">
        <w:rPr>
          <w:sz w:val="22"/>
        </w:rPr>
        <w:t>48</w:t>
      </w:r>
      <w:r w:rsidR="009D0478">
        <w:rPr>
          <w:sz w:val="22"/>
        </w:rPr>
        <w:t xml:space="preserve"> commi 1, 2 e 3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A97E0E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Pr="00C96DE3">
        <w:rPr>
          <w:sz w:val="22"/>
        </w:rPr>
        <w:t>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Pr="00A97E0E">
        <w:rPr>
          <w:b/>
          <w:sz w:val="22"/>
        </w:rPr>
        <w:t>[</w:t>
      </w:r>
      <w:proofErr w:type="spellStart"/>
      <w:r w:rsidRPr="00A97E0E">
        <w:rPr>
          <w:b/>
          <w:sz w:val="22"/>
        </w:rPr>
        <w:t>numero</w:t>
      </w:r>
      <w:proofErr w:type="spellEnd"/>
      <w:r w:rsidRPr="00A97E0E">
        <w:rPr>
          <w:b/>
          <w:sz w:val="22"/>
        </w:rPr>
        <w:t>]</w:t>
      </w:r>
      <w:r>
        <w:rPr>
          <w:sz w:val="22"/>
        </w:rPr>
        <w:t xml:space="preserve"> </w:t>
      </w:r>
      <w:r w:rsidR="00B941C9">
        <w:rPr>
          <w:sz w:val="22"/>
        </w:rPr>
        <w:t>ed essa</w:t>
      </w:r>
      <w:r w:rsidR="00E26934">
        <w:rPr>
          <w:sz w:val="22"/>
        </w:rPr>
        <w:t xml:space="preserve"> sarà trattata dal Servizio </w:t>
      </w:r>
      <w:r w:rsidR="008E575C">
        <w:rPr>
          <w:sz w:val="22"/>
        </w:rPr>
        <w:t>su indicato</w:t>
      </w:r>
      <w:r w:rsidR="00E26934">
        <w:rPr>
          <w:sz w:val="22"/>
        </w:rPr>
        <w:t xml:space="preserve">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B941C9">
      <w:pPr>
        <w:jc w:val="both"/>
        <w:rPr>
          <w:sz w:val="22"/>
        </w:rPr>
      </w:pPr>
      <w:r>
        <w:rPr>
          <w:sz w:val="22"/>
        </w:rPr>
        <w:t>2</w:t>
      </w:r>
      <w:r w:rsidR="00E26934">
        <w:rPr>
          <w:sz w:val="22"/>
        </w:rPr>
        <w:t xml:space="preserve">) il dirigente del Settore Territorio è </w:t>
      </w:r>
      <w:r w:rsidR="00B27EB5">
        <w:rPr>
          <w:sz w:val="22"/>
        </w:rPr>
        <w:t>[</w:t>
      </w:r>
      <w:proofErr w:type="spellStart"/>
      <w:r w:rsidR="00B27EB5">
        <w:rPr>
          <w:sz w:val="22"/>
        </w:rPr>
        <w:t>pratica.diigente</w:t>
      </w:r>
      <w:proofErr w:type="spellEnd"/>
      <w:r w:rsidR="00B27EB5">
        <w:rPr>
          <w:sz w:val="22"/>
        </w:rPr>
        <w:t>]</w:t>
      </w:r>
      <w:r w:rsidR="00E26934">
        <w:rPr>
          <w:sz w:val="22"/>
        </w:rPr>
        <w:t>, il responsabile del Procedimento</w:t>
      </w:r>
      <w:r>
        <w:rPr>
          <w:sz w:val="22"/>
        </w:rPr>
        <w:t xml:space="preserve"> </w:t>
      </w:r>
      <w:r w:rsidR="00A4612A">
        <w:rPr>
          <w:sz w:val="22"/>
        </w:rPr>
        <w:t xml:space="preserve">è </w:t>
      </w:r>
      <w:r w:rsidR="00B27EB5">
        <w:rPr>
          <w:sz w:val="22"/>
        </w:rPr>
        <w:t>[</w:t>
      </w:r>
      <w:proofErr w:type="spellStart"/>
      <w:r w:rsidR="00B27EB5">
        <w:rPr>
          <w:sz w:val="22"/>
        </w:rPr>
        <w:t>pratica.rdp</w:t>
      </w:r>
      <w:proofErr w:type="spellEnd"/>
      <w:r w:rsidR="00B27EB5">
        <w:rPr>
          <w:sz w:val="22"/>
        </w:rPr>
        <w:t>]</w:t>
      </w:r>
      <w:r w:rsidR="00A4612A">
        <w:rPr>
          <w:sz w:val="22"/>
        </w:rPr>
        <w:t xml:space="preserve"> </w:t>
      </w:r>
      <w:r w:rsidR="001D664E">
        <w:rPr>
          <w:sz w:val="22"/>
        </w:rPr>
        <w:t>responsabile del</w:t>
      </w:r>
      <w:r w:rsidR="00A4612A">
        <w:rPr>
          <w:sz w:val="22"/>
        </w:rPr>
        <w:t xml:space="preserve"> Servizio Edilizia Privata</w:t>
      </w:r>
      <w:r w:rsidR="00E26934"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C4683" w:rsidRDefault="00EC4683" w:rsidP="00EC4683">
      <w:pPr>
        <w:jc w:val="both"/>
        <w:rPr>
          <w:sz w:val="22"/>
        </w:rPr>
      </w:pPr>
      <w:r>
        <w:rPr>
          <w:sz w:val="22"/>
        </w:rPr>
        <w:t>3</w:t>
      </w:r>
      <w:r w:rsidR="00E26934">
        <w:rPr>
          <w:sz w:val="22"/>
        </w:rPr>
        <w:t>) l’orario di ricevimento del pubblico è il seguente:</w:t>
      </w:r>
      <w:r w:rsidRPr="00EC4683">
        <w:rPr>
          <w:sz w:val="22"/>
        </w:rPr>
        <w:t xml:space="preserve"> </w:t>
      </w:r>
      <w:r>
        <w:rPr>
          <w:sz w:val="22"/>
        </w:rPr>
        <w:t>Lunedì dalle ore 09:00 alle 13:00 e dalle ore 15:00 alle 17:00 - Venerdì dalle ore 09:00 alle ore 13:00.</w:t>
      </w:r>
    </w:p>
    <w:p w:rsidR="00EC4683" w:rsidRDefault="00EC4683">
      <w:pPr>
        <w:jc w:val="both"/>
        <w:rPr>
          <w:sz w:val="22"/>
        </w:rPr>
      </w:pPr>
    </w:p>
    <w:p w:rsidR="00EC4683" w:rsidRDefault="00EC4683">
      <w:pPr>
        <w:jc w:val="both"/>
        <w:rPr>
          <w:sz w:val="22"/>
        </w:rPr>
      </w:pPr>
      <w:r>
        <w:rPr>
          <w:sz w:val="22"/>
        </w:rPr>
        <w:t>4) Si informa infine che il Servizio si riserva, ove necessario, di chiedere ulteriori informazioni e/o integrazioni documentali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503DD1" w:rsidRDefault="00503DD1">
      <w:pPr>
        <w:jc w:val="both"/>
        <w:rPr>
          <w:sz w:val="22"/>
        </w:rPr>
      </w:pPr>
    </w:p>
    <w:p w:rsidR="00503DD1" w:rsidRDefault="00503DD1">
      <w:pPr>
        <w:jc w:val="both"/>
        <w:rPr>
          <w:sz w:val="22"/>
        </w:rPr>
      </w:pPr>
    </w:p>
    <w:p w:rsidR="00503DD1" w:rsidRDefault="00503DD1" w:rsidP="00503DD1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62B7E">
        <w:rPr>
          <w:sz w:val="22"/>
        </w:rPr>
        <w:t>[data]</w:t>
      </w:r>
    </w:p>
    <w:p w:rsidR="00503DD1" w:rsidRDefault="00503DD1" w:rsidP="00503DD1">
      <w:pPr>
        <w:jc w:val="both"/>
        <w:rPr>
          <w:sz w:val="22"/>
        </w:rPr>
      </w:pPr>
    </w:p>
    <w:p w:rsidR="00503DD1" w:rsidRDefault="00503DD1" w:rsidP="00503DD1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503DD1" w:rsidTr="00613E32">
        <w:tc>
          <w:tcPr>
            <w:tcW w:w="4889" w:type="dxa"/>
          </w:tcPr>
          <w:p w:rsidR="00503DD1" w:rsidRDefault="00503DD1" w:rsidP="00613E3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503DD1" w:rsidRPr="00503DD1" w:rsidRDefault="00503DD1" w:rsidP="00613E32">
            <w:pPr>
              <w:jc w:val="center"/>
            </w:pPr>
            <w:r w:rsidRPr="00503DD1">
              <w:t>[</w:t>
            </w:r>
            <w:proofErr w:type="spellStart"/>
            <w:r w:rsidRPr="00503DD1">
              <w:t>pratica.rdp</w:t>
            </w:r>
            <w:proofErr w:type="spellEnd"/>
            <w:r w:rsidRPr="00503DD1">
              <w:t>]</w:t>
            </w:r>
          </w:p>
        </w:tc>
        <w:tc>
          <w:tcPr>
            <w:tcW w:w="4889" w:type="dxa"/>
          </w:tcPr>
          <w:p w:rsidR="00503DD1" w:rsidRDefault="00503DD1" w:rsidP="00613E3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503DD1" w:rsidRDefault="00503DD1" w:rsidP="00613E32">
            <w:pPr>
              <w:jc w:val="center"/>
              <w:rPr>
                <w:sz w:val="22"/>
              </w:rPr>
            </w:pPr>
            <w:r>
              <w:t>Ing. Gian Paolo TRUCCHI</w:t>
            </w:r>
          </w:p>
        </w:tc>
      </w:tr>
    </w:tbl>
    <w:p w:rsidR="00503DD1" w:rsidRDefault="00503DD1" w:rsidP="00503DD1">
      <w:pPr>
        <w:jc w:val="both"/>
      </w:pPr>
    </w:p>
    <w:p w:rsidR="00503DD1" w:rsidRDefault="00503DD1" w:rsidP="00503DD1">
      <w:pPr>
        <w:jc w:val="both"/>
      </w:pPr>
    </w:p>
    <w:p w:rsidR="00E26934" w:rsidRDefault="00E26934">
      <w:pPr>
        <w:jc w:val="both"/>
        <w:rPr>
          <w:sz w:val="22"/>
        </w:rPr>
      </w:pPr>
    </w:p>
    <w:sectPr w:rsidR="00E26934" w:rsidSect="000A75C5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97E0E"/>
    <w:rsid w:val="000505EE"/>
    <w:rsid w:val="000A75C5"/>
    <w:rsid w:val="000B6F8C"/>
    <w:rsid w:val="0010492C"/>
    <w:rsid w:val="001C4499"/>
    <w:rsid w:val="001D664E"/>
    <w:rsid w:val="001F2482"/>
    <w:rsid w:val="00201070"/>
    <w:rsid w:val="002607A8"/>
    <w:rsid w:val="002A3A26"/>
    <w:rsid w:val="002B0946"/>
    <w:rsid w:val="002B3073"/>
    <w:rsid w:val="00300CC4"/>
    <w:rsid w:val="003136CB"/>
    <w:rsid w:val="0035065F"/>
    <w:rsid w:val="003566C4"/>
    <w:rsid w:val="00395992"/>
    <w:rsid w:val="003D230F"/>
    <w:rsid w:val="003D5382"/>
    <w:rsid w:val="003D746C"/>
    <w:rsid w:val="004B47F2"/>
    <w:rsid w:val="004F76EE"/>
    <w:rsid w:val="00503DD1"/>
    <w:rsid w:val="00507792"/>
    <w:rsid w:val="005D2D12"/>
    <w:rsid w:val="005F4042"/>
    <w:rsid w:val="00600241"/>
    <w:rsid w:val="00662B7E"/>
    <w:rsid w:val="00664396"/>
    <w:rsid w:val="00691F10"/>
    <w:rsid w:val="00723D43"/>
    <w:rsid w:val="007A6483"/>
    <w:rsid w:val="007B2453"/>
    <w:rsid w:val="007E4B9B"/>
    <w:rsid w:val="007E61E7"/>
    <w:rsid w:val="0082670E"/>
    <w:rsid w:val="008344EE"/>
    <w:rsid w:val="0088203A"/>
    <w:rsid w:val="008B630A"/>
    <w:rsid w:val="008E575C"/>
    <w:rsid w:val="009622A2"/>
    <w:rsid w:val="009D0478"/>
    <w:rsid w:val="00A07006"/>
    <w:rsid w:val="00A17199"/>
    <w:rsid w:val="00A4612A"/>
    <w:rsid w:val="00A644FB"/>
    <w:rsid w:val="00A97E0E"/>
    <w:rsid w:val="00AE768F"/>
    <w:rsid w:val="00B27EB5"/>
    <w:rsid w:val="00B75E93"/>
    <w:rsid w:val="00B941C9"/>
    <w:rsid w:val="00C21068"/>
    <w:rsid w:val="00C26ADA"/>
    <w:rsid w:val="00CA6E5E"/>
    <w:rsid w:val="00D5185C"/>
    <w:rsid w:val="00DC0237"/>
    <w:rsid w:val="00DD5D20"/>
    <w:rsid w:val="00E23980"/>
    <w:rsid w:val="00E26934"/>
    <w:rsid w:val="00E27808"/>
    <w:rsid w:val="00EC4683"/>
    <w:rsid w:val="00EC49A5"/>
    <w:rsid w:val="00FA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A75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97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art%2048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art 48 ODDO.dot</Template>
  <TotalTime>5</TotalTime>
  <Pages>1</Pages>
  <Words>258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2007-03-06T11:57:00Z</cp:lastPrinted>
  <dcterms:created xsi:type="dcterms:W3CDTF">2012-12-07T16:07:00Z</dcterms:created>
  <dcterms:modified xsi:type="dcterms:W3CDTF">2012-12-14T09:40:00Z</dcterms:modified>
</cp:coreProperties>
</file>