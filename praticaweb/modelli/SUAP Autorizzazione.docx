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F3" w:rsidRDefault="00574312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122555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8F3" w:rsidRDefault="000738F3" w:rsidP="00CC2597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</w:p>
    <w:p w:rsidR="000738F3" w:rsidRDefault="000738F3" w:rsidP="00CC2597">
      <w:pPr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0738F3" w:rsidRDefault="000738F3">
      <w:pPr>
        <w:jc w:val="right"/>
        <w:rPr>
          <w:sz w:val="22"/>
        </w:rPr>
      </w:pPr>
    </w:p>
    <w:p w:rsidR="000738F3" w:rsidRPr="009A67A8" w:rsidRDefault="000738F3" w:rsidP="00CC2597">
      <w:pPr>
        <w:rPr>
          <w:i/>
          <w:sz w:val="22"/>
        </w:rPr>
      </w:pPr>
      <w:r w:rsidRPr="009A67A8">
        <w:rPr>
          <w:i/>
          <w:sz w:val="22"/>
        </w:rPr>
        <w:t xml:space="preserve">Dir. </w:t>
      </w:r>
      <w:bookmarkStart w:id="0" w:name="_GoBack"/>
      <w:bookmarkEnd w:id="0"/>
      <w:proofErr w:type="spellStart"/>
      <w:r w:rsidRPr="009A67A8">
        <w:rPr>
          <w:i/>
          <w:sz w:val="22"/>
        </w:rPr>
        <w:t>Segr</w:t>
      </w:r>
      <w:proofErr w:type="spellEnd"/>
      <w:r w:rsidRPr="009A67A8">
        <w:rPr>
          <w:i/>
          <w:sz w:val="22"/>
        </w:rPr>
        <w:t xml:space="preserve">. </w:t>
      </w:r>
      <w:r w:rsidR="00D74E61" w:rsidRPr="009A67A8">
        <w:rPr>
          <w:i/>
          <w:sz w:val="22"/>
        </w:rPr>
        <w:t xml:space="preserve">€ </w:t>
      </w:r>
      <w:r w:rsidR="00CC2597" w:rsidRPr="009A67A8">
        <w:rPr>
          <w:i/>
          <w:sz w:val="22"/>
        </w:rPr>
        <w:t>104</w:t>
      </w:r>
      <w:r w:rsidR="00D74E61" w:rsidRPr="009A67A8">
        <w:rPr>
          <w:i/>
          <w:sz w:val="22"/>
        </w:rPr>
        <w:t>,00</w:t>
      </w:r>
    </w:p>
    <w:p w:rsidR="000738F3" w:rsidRDefault="000738F3">
      <w:pPr>
        <w:rPr>
          <w:sz w:val="22"/>
        </w:rPr>
      </w:pPr>
    </w:p>
    <w:p w:rsidR="000738F3" w:rsidRPr="00237AB5" w:rsidRDefault="000738F3">
      <w:pPr>
        <w:jc w:val="center"/>
        <w:rPr>
          <w:b/>
          <w:sz w:val="26"/>
          <w:szCs w:val="26"/>
        </w:rPr>
      </w:pPr>
      <w:r w:rsidRPr="00237AB5">
        <w:rPr>
          <w:b/>
          <w:sz w:val="26"/>
          <w:szCs w:val="26"/>
        </w:rPr>
        <w:t>SETTORE TERRITORIO</w:t>
      </w:r>
    </w:p>
    <w:p w:rsidR="00CC2597" w:rsidRPr="00237AB5" w:rsidRDefault="0067086A" w:rsidP="0067086A">
      <w:pPr>
        <w:jc w:val="center"/>
        <w:rPr>
          <w:b/>
          <w:sz w:val="26"/>
          <w:szCs w:val="26"/>
        </w:rPr>
      </w:pPr>
      <w:r w:rsidRPr="00237AB5">
        <w:rPr>
          <w:b/>
          <w:sz w:val="26"/>
          <w:szCs w:val="26"/>
        </w:rPr>
        <w:t>SPORTELLO UNICO PER LE</w:t>
      </w:r>
      <w:r w:rsidR="00CC2597" w:rsidRPr="00237AB5">
        <w:rPr>
          <w:b/>
          <w:sz w:val="26"/>
          <w:szCs w:val="26"/>
        </w:rPr>
        <w:t xml:space="preserve"> ATTIVITA’ PRODUTTIVE</w:t>
      </w:r>
    </w:p>
    <w:p w:rsidR="000738F3" w:rsidRDefault="000738F3">
      <w:pPr>
        <w:rPr>
          <w:sz w:val="22"/>
        </w:rPr>
      </w:pPr>
    </w:p>
    <w:p w:rsidR="00925C51" w:rsidRDefault="00925C51">
      <w:pPr>
        <w:jc w:val="center"/>
        <w:rPr>
          <w:b/>
          <w:sz w:val="22"/>
        </w:rPr>
      </w:pPr>
    </w:p>
    <w:p w:rsidR="000738F3" w:rsidRPr="00D74E61" w:rsidRDefault="00CE1F11">
      <w:pPr>
        <w:jc w:val="center"/>
        <w:rPr>
          <w:b/>
          <w:sz w:val="22"/>
        </w:rPr>
      </w:pPr>
      <w:r>
        <w:rPr>
          <w:b/>
          <w:sz w:val="22"/>
        </w:rPr>
        <w:t xml:space="preserve">IL </w:t>
      </w:r>
      <w:r w:rsidR="00237AB5">
        <w:rPr>
          <w:b/>
          <w:sz w:val="22"/>
        </w:rPr>
        <w:t>DIRIGENTE DEL SETTORE TERRITORIO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 w:rsidRPr="00C43702">
        <w:rPr>
          <w:sz w:val="22"/>
        </w:rPr>
        <w:fldChar w:fldCharType="begin"/>
      </w:r>
      <w:r w:rsidRPr="00C43702">
        <w:rPr>
          <w:sz w:val="22"/>
        </w:rPr>
        <w:instrText xml:space="preserve"> MERGEFIELD DATA_PROT </w:instrText>
      </w:r>
      <w:r w:rsidRPr="00C43702">
        <w:rPr>
          <w:sz w:val="22"/>
        </w:rPr>
        <w:fldChar w:fldCharType="separate"/>
      </w:r>
      <w:r w:rsidR="00574312" w:rsidRPr="00C43702">
        <w:rPr>
          <w:noProof/>
          <w:sz w:val="22"/>
        </w:rPr>
        <w:t>[data_protocollo]</w:t>
      </w:r>
      <w:r w:rsidRPr="00C43702">
        <w:rPr>
          <w:sz w:val="22"/>
        </w:rPr>
        <w:fldChar w:fldCharType="end"/>
      </w:r>
      <w:r>
        <w:rPr>
          <w:sz w:val="22"/>
        </w:rPr>
        <w:t xml:space="preserve"> da </w:t>
      </w:r>
      <w:r w:rsidRPr="00C43702">
        <w:rPr>
          <w:b/>
          <w:sz w:val="22"/>
        </w:rPr>
        <w:fldChar w:fldCharType="begin"/>
      </w:r>
      <w:r w:rsidRPr="00C43702">
        <w:rPr>
          <w:b/>
          <w:sz w:val="22"/>
        </w:rPr>
        <w:instrText xml:space="preserve"> MERGEFIELD RICHIEDENTI </w:instrText>
      </w:r>
      <w:r w:rsidRPr="00C43702">
        <w:rPr>
          <w:b/>
          <w:sz w:val="22"/>
        </w:rPr>
        <w:fldChar w:fldCharType="separate"/>
      </w:r>
      <w:r w:rsidR="00574312" w:rsidRPr="00C43702">
        <w:rPr>
          <w:b/>
          <w:noProof/>
          <w:sz w:val="22"/>
        </w:rPr>
        <w:t>[elenco_richiedenti]</w:t>
      </w:r>
      <w:r w:rsidRPr="00C43702">
        <w:rPr>
          <w:b/>
          <w:sz w:val="22"/>
        </w:rPr>
        <w:fldChar w:fldCharType="end"/>
      </w:r>
      <w:r>
        <w:rPr>
          <w:sz w:val="22"/>
        </w:rPr>
        <w:t xml:space="preserve"> con allegato progetto, redatto dal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[elenco_progettisti]</w:t>
      </w:r>
      <w:r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; sull'area identificata 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574312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 xml:space="preserve">; </w:t>
      </w:r>
      <w:r w:rsidR="00D74E61">
        <w:rPr>
          <w:sz w:val="22"/>
        </w:rPr>
        <w:t>costituito da n. **** elaborati grafici;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altresì i seguenti atti:</w:t>
      </w:r>
    </w:p>
    <w:p w:rsidR="000738F3" w:rsidRPr="00787331" w:rsidRDefault="000738F3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 xml:space="preserve">Il parere espresso dalla Commissione Edilizia nella seduta del </w:t>
      </w:r>
      <w:r w:rsidRPr="00787331">
        <w:rPr>
          <w:sz w:val="22"/>
        </w:rPr>
        <w:fldChar w:fldCharType="begin"/>
      </w:r>
      <w:r w:rsidRPr="00787331">
        <w:rPr>
          <w:sz w:val="22"/>
        </w:rPr>
        <w:instrText xml:space="preserve"> MERGEFIELD DATA_CIE </w:instrText>
      </w:r>
      <w:r w:rsidRPr="00787331">
        <w:rPr>
          <w:sz w:val="22"/>
        </w:rPr>
        <w:fldChar w:fldCharType="separate"/>
      </w:r>
      <w:r w:rsidR="00574312" w:rsidRPr="00787331">
        <w:rPr>
          <w:noProof/>
          <w:sz w:val="22"/>
        </w:rPr>
        <w:t>[data_rilascio_commissione]</w:t>
      </w:r>
      <w:r w:rsidRPr="00787331">
        <w:rPr>
          <w:sz w:val="22"/>
        </w:rPr>
        <w:fldChar w:fldCharType="end"/>
      </w:r>
      <w:r w:rsidRPr="00787331">
        <w:rPr>
          <w:sz w:val="22"/>
        </w:rPr>
        <w:t>.</w:t>
      </w:r>
    </w:p>
    <w:p w:rsidR="00C70029" w:rsidRPr="00787331" w:rsidRDefault="00C70029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 xml:space="preserve">Acquisito il parere della ASL competente </w:t>
      </w:r>
      <w:proofErr w:type="spellStart"/>
      <w:r w:rsidRPr="00787331">
        <w:rPr>
          <w:sz w:val="22"/>
        </w:rPr>
        <w:t>prot</w:t>
      </w:r>
      <w:proofErr w:type="spellEnd"/>
      <w:r w:rsidRPr="00787331">
        <w:rPr>
          <w:sz w:val="22"/>
        </w:rPr>
        <w:t>. n. **** del ****.</w:t>
      </w:r>
    </w:p>
    <w:p w:rsidR="00ED0615" w:rsidRPr="00787331" w:rsidRDefault="00ED0615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>Acquisita la dichiarazione di conformità sostitutiva del parere della ASL allegata all’istanz</w:t>
      </w:r>
      <w:r w:rsidR="00DD1394" w:rsidRPr="00787331">
        <w:rPr>
          <w:sz w:val="22"/>
        </w:rPr>
        <w:t>a di cui sopra</w:t>
      </w:r>
      <w:r w:rsidRPr="00787331">
        <w:rPr>
          <w:sz w:val="22"/>
        </w:rPr>
        <w:t>.</w:t>
      </w:r>
    </w:p>
    <w:p w:rsidR="00DD1394" w:rsidRPr="00787331" w:rsidRDefault="00DD1394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>Acquisita l’Autorizzazione Paesaggistica ai sensi de</w:t>
      </w:r>
      <w:r w:rsidR="00B56922" w:rsidRPr="00787331">
        <w:rPr>
          <w:sz w:val="22"/>
        </w:rPr>
        <w:t xml:space="preserve">gli </w:t>
      </w:r>
      <w:r w:rsidRPr="00787331">
        <w:rPr>
          <w:sz w:val="22"/>
        </w:rPr>
        <w:t>art</w:t>
      </w:r>
      <w:r w:rsidR="00B56922" w:rsidRPr="00787331">
        <w:rPr>
          <w:sz w:val="22"/>
        </w:rPr>
        <w:t>t</w:t>
      </w:r>
      <w:r w:rsidRPr="00787331">
        <w:rPr>
          <w:sz w:val="22"/>
        </w:rPr>
        <w:t>. 146</w:t>
      </w:r>
      <w:r w:rsidR="00B56922" w:rsidRPr="00787331">
        <w:rPr>
          <w:sz w:val="22"/>
        </w:rPr>
        <w:t xml:space="preserve"> – </w:t>
      </w:r>
      <w:r w:rsidRPr="00787331">
        <w:rPr>
          <w:sz w:val="22"/>
        </w:rPr>
        <w:t xml:space="preserve">159 del </w:t>
      </w:r>
      <w:proofErr w:type="spellStart"/>
      <w:r w:rsidRPr="00787331">
        <w:rPr>
          <w:sz w:val="22"/>
        </w:rPr>
        <w:t>Dlgs</w:t>
      </w:r>
      <w:proofErr w:type="spellEnd"/>
      <w:r w:rsidR="00B56922" w:rsidRPr="00787331">
        <w:rPr>
          <w:sz w:val="22"/>
        </w:rPr>
        <w:t xml:space="preserve"> 42/2004 e dell’art. 82 della Legge Regionale </w:t>
      </w:r>
      <w:r w:rsidR="00964E09" w:rsidRPr="00787331">
        <w:rPr>
          <w:sz w:val="22"/>
        </w:rPr>
        <w:t xml:space="preserve">n. 13 del 6 giugno 2014, </w:t>
      </w:r>
      <w:proofErr w:type="spellStart"/>
      <w:r w:rsidR="00964E09" w:rsidRPr="00787331">
        <w:rPr>
          <w:sz w:val="22"/>
        </w:rPr>
        <w:t>prot</w:t>
      </w:r>
      <w:proofErr w:type="spellEnd"/>
      <w:r w:rsidR="00964E09" w:rsidRPr="00787331">
        <w:rPr>
          <w:sz w:val="22"/>
        </w:rPr>
        <w:t>. **** in data *****.</w:t>
      </w:r>
    </w:p>
    <w:p w:rsidR="000738F3" w:rsidRPr="00787331" w:rsidRDefault="000738F3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 xml:space="preserve">La proposta del </w:t>
      </w:r>
      <w:r w:rsidR="00B93910">
        <w:rPr>
          <w:sz w:val="22"/>
        </w:rPr>
        <w:t>Responsabile dello Sportello Unico delle Attività Produttive</w:t>
      </w:r>
      <w:r w:rsidRPr="00787331">
        <w:rPr>
          <w:sz w:val="22"/>
        </w:rPr>
        <w:t xml:space="preserve"> formulata in data *.</w:t>
      </w:r>
    </w:p>
    <w:p w:rsidR="000738F3" w:rsidRPr="00787331" w:rsidRDefault="000738F3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 xml:space="preserve">La relazione geologica tecnica presentata ai sensi dell'art.41 del P.R.G. vigente, in data * </w:t>
      </w:r>
      <w:proofErr w:type="spellStart"/>
      <w:r w:rsidRPr="00787331">
        <w:rPr>
          <w:sz w:val="22"/>
        </w:rPr>
        <w:t>prot</w:t>
      </w:r>
      <w:proofErr w:type="spellEnd"/>
      <w:r w:rsidRPr="00787331">
        <w:rPr>
          <w:sz w:val="22"/>
        </w:rPr>
        <w:t>. *.</w:t>
      </w:r>
    </w:p>
    <w:p w:rsidR="000738F3" w:rsidRPr="00787331" w:rsidRDefault="000738F3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>*</w:t>
      </w:r>
    </w:p>
    <w:p w:rsidR="000738F3" w:rsidRPr="00787331" w:rsidRDefault="000738F3" w:rsidP="00787331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787331">
        <w:rPr>
          <w:sz w:val="22"/>
        </w:rPr>
        <w:t xml:space="preserve">Gli atti relativi alla determinazione degli oneri di urbanizzazione </w:t>
      </w:r>
      <w:proofErr w:type="spellStart"/>
      <w:r w:rsidRPr="00787331">
        <w:rPr>
          <w:sz w:val="22"/>
        </w:rPr>
        <w:t>nonchè</w:t>
      </w:r>
      <w:proofErr w:type="spellEnd"/>
      <w:r w:rsidRPr="00787331">
        <w:rPr>
          <w:sz w:val="22"/>
        </w:rPr>
        <w:t xml:space="preserve"> quelli concernenti il costo di costruzione.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0738F3" w:rsidRDefault="000738F3">
      <w:pPr>
        <w:jc w:val="both"/>
        <w:rPr>
          <w:sz w:val="22"/>
        </w:rPr>
      </w:pPr>
    </w:p>
    <w:p w:rsidR="00051343" w:rsidRDefault="00051343" w:rsidP="00051343">
      <w:pPr>
        <w:pStyle w:val="Default"/>
      </w:pPr>
    </w:p>
    <w:p w:rsidR="00051343" w:rsidRPr="00051343" w:rsidRDefault="00051343" w:rsidP="00051343">
      <w:pPr>
        <w:pStyle w:val="Default"/>
        <w:rPr>
          <w:color w:val="auto"/>
          <w:sz w:val="22"/>
          <w:szCs w:val="20"/>
        </w:rPr>
      </w:pPr>
      <w:r>
        <w:t xml:space="preserve"> </w:t>
      </w:r>
      <w:r w:rsidR="00C51014">
        <w:rPr>
          <w:color w:val="auto"/>
          <w:sz w:val="22"/>
          <w:szCs w:val="20"/>
        </w:rPr>
        <w:t>Avuto riguardo</w:t>
      </w:r>
      <w:r w:rsidRPr="00051343">
        <w:rPr>
          <w:color w:val="auto"/>
          <w:sz w:val="22"/>
          <w:szCs w:val="20"/>
        </w:rPr>
        <w:t xml:space="preserve"> alle seguenti diposizioni:</w:t>
      </w:r>
    </w:p>
    <w:p w:rsidR="00051343" w:rsidRPr="00051343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 w:rsidRPr="00051343">
        <w:rPr>
          <w:color w:val="auto"/>
          <w:sz w:val="22"/>
          <w:szCs w:val="20"/>
        </w:rPr>
        <w:t xml:space="preserve">Legge 15 Marzo 1997, n. 59 recante “Delega al Governo per il conferimento di funzioni e compiti alle regioni ed enti locali, per la riforma della pubblica amministrazione e per la semplificazione amministrativa; </w:t>
      </w:r>
    </w:p>
    <w:p w:rsidR="00051343" w:rsidRPr="00051343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 w:rsidRPr="00051343">
        <w:rPr>
          <w:color w:val="auto"/>
          <w:sz w:val="22"/>
          <w:szCs w:val="20"/>
        </w:rPr>
        <w:t xml:space="preserve">D. </w:t>
      </w:r>
      <w:proofErr w:type="spellStart"/>
      <w:r w:rsidRPr="00051343">
        <w:rPr>
          <w:color w:val="auto"/>
          <w:sz w:val="22"/>
          <w:szCs w:val="20"/>
        </w:rPr>
        <w:t>Lgs</w:t>
      </w:r>
      <w:proofErr w:type="spellEnd"/>
      <w:r w:rsidRPr="00051343">
        <w:rPr>
          <w:color w:val="auto"/>
          <w:sz w:val="22"/>
          <w:szCs w:val="20"/>
        </w:rPr>
        <w:t xml:space="preserve">. 31 marzo 1998, n. 112: “Conferimento dì funzioni e compiti dello Stato alle regioni ed agli enti locali, in attuazione del Capo I della legge 15 marzo 1997 n. 59”; </w:t>
      </w:r>
    </w:p>
    <w:p w:rsidR="00051343" w:rsidRPr="00051343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 w:rsidRPr="00051343">
        <w:rPr>
          <w:color w:val="auto"/>
          <w:sz w:val="22"/>
          <w:szCs w:val="20"/>
        </w:rPr>
        <w:t xml:space="preserve">L. 7 agosto 1990 n. 241 e ss.mm. e ii.: “Nuove norme in materia di procedimento amministrativo e di diritto di accesso ai documenti amministrativi”; </w:t>
      </w:r>
    </w:p>
    <w:p w:rsidR="00051343" w:rsidRPr="00051343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 w:rsidRPr="00051343">
        <w:rPr>
          <w:color w:val="auto"/>
          <w:sz w:val="22"/>
          <w:szCs w:val="20"/>
        </w:rPr>
        <w:t xml:space="preserve">D.P.R. 20 Ottobre 1998, n. 447, così come modificato dal D.P.R. del 7 dicembre 2000, n. 440, inerente “regolamento recante norme di semplificazione dei procedimenti di autorizzazione per la realizzazione, l’ampliamento, la ristrutturazione e la riconversione di impianti produttivi, per l’esecuzione di opere interne ai fabbricati, nonché per la determinazione delle aree destinate agli insediamenti produttivi, a norma dell’art. 20, comma 8, della legge 16 marzo 1997, n. 59”; </w:t>
      </w:r>
    </w:p>
    <w:p w:rsidR="00051343" w:rsidRPr="00051343" w:rsidRDefault="00F3522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Legge</w:t>
      </w:r>
      <w:r w:rsidR="00051343" w:rsidRPr="00051343">
        <w:rPr>
          <w:color w:val="auto"/>
          <w:sz w:val="22"/>
          <w:szCs w:val="20"/>
        </w:rPr>
        <w:t xml:space="preserve"> 17</w:t>
      </w:r>
      <w:r>
        <w:rPr>
          <w:color w:val="auto"/>
          <w:sz w:val="22"/>
          <w:szCs w:val="20"/>
        </w:rPr>
        <w:t>/</w:t>
      </w:r>
      <w:r w:rsidR="00051343" w:rsidRPr="00051343">
        <w:rPr>
          <w:color w:val="auto"/>
          <w:sz w:val="22"/>
          <w:szCs w:val="20"/>
        </w:rPr>
        <w:t>08</w:t>
      </w:r>
      <w:r>
        <w:rPr>
          <w:color w:val="auto"/>
          <w:sz w:val="22"/>
          <w:szCs w:val="20"/>
        </w:rPr>
        <w:t>/</w:t>
      </w:r>
      <w:r w:rsidR="00051343" w:rsidRPr="00051343">
        <w:rPr>
          <w:color w:val="auto"/>
          <w:sz w:val="22"/>
          <w:szCs w:val="20"/>
        </w:rPr>
        <w:t xml:space="preserve">1942, n. 1150 “Legge Urbanistica” e ss.mm. e ii; </w:t>
      </w:r>
    </w:p>
    <w:p w:rsidR="00051343" w:rsidRPr="00051343" w:rsidRDefault="00F3522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Legge</w:t>
      </w:r>
      <w:r w:rsidR="00051343" w:rsidRPr="00051343">
        <w:rPr>
          <w:color w:val="auto"/>
          <w:sz w:val="22"/>
          <w:szCs w:val="20"/>
        </w:rPr>
        <w:t xml:space="preserve"> 28</w:t>
      </w:r>
      <w:r>
        <w:rPr>
          <w:color w:val="auto"/>
          <w:sz w:val="22"/>
          <w:szCs w:val="20"/>
        </w:rPr>
        <w:t>/</w:t>
      </w:r>
      <w:r w:rsidR="00051343" w:rsidRPr="00051343">
        <w:rPr>
          <w:color w:val="auto"/>
          <w:sz w:val="22"/>
          <w:szCs w:val="20"/>
        </w:rPr>
        <w:t>01</w:t>
      </w:r>
      <w:r>
        <w:rPr>
          <w:color w:val="auto"/>
          <w:sz w:val="22"/>
          <w:szCs w:val="20"/>
        </w:rPr>
        <w:t>/</w:t>
      </w:r>
      <w:r w:rsidR="00051343" w:rsidRPr="00051343">
        <w:rPr>
          <w:color w:val="auto"/>
          <w:sz w:val="22"/>
          <w:szCs w:val="20"/>
        </w:rPr>
        <w:t xml:space="preserve">1977, n. 10 “Norme per la edificabilità dei suoli”; </w:t>
      </w:r>
    </w:p>
    <w:p w:rsidR="00051343" w:rsidRPr="00051343" w:rsidRDefault="00F3522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lastRenderedPageBreak/>
        <w:t>Legge</w:t>
      </w:r>
      <w:r w:rsidR="00051343" w:rsidRPr="00051343">
        <w:rPr>
          <w:color w:val="auto"/>
          <w:sz w:val="22"/>
          <w:szCs w:val="20"/>
        </w:rPr>
        <w:t xml:space="preserve"> 28</w:t>
      </w:r>
      <w:r>
        <w:rPr>
          <w:color w:val="auto"/>
          <w:sz w:val="22"/>
          <w:szCs w:val="20"/>
        </w:rPr>
        <w:t>/</w:t>
      </w:r>
      <w:r w:rsidR="00051343" w:rsidRPr="00051343">
        <w:rPr>
          <w:color w:val="auto"/>
          <w:sz w:val="22"/>
          <w:szCs w:val="20"/>
        </w:rPr>
        <w:t>01</w:t>
      </w:r>
      <w:r>
        <w:rPr>
          <w:color w:val="auto"/>
          <w:sz w:val="22"/>
          <w:szCs w:val="20"/>
        </w:rPr>
        <w:t>/</w:t>
      </w:r>
      <w:r w:rsidR="00051343" w:rsidRPr="00051343">
        <w:rPr>
          <w:color w:val="auto"/>
          <w:sz w:val="22"/>
          <w:szCs w:val="20"/>
        </w:rPr>
        <w:t xml:space="preserve">1985, n. 47 “Norme in materia dì controllo dell’attività urbanistico-edilizia, sanzioni, recupero e sanatoria delle opere edilizie” e successive modifiche ed integrazioni; </w:t>
      </w:r>
    </w:p>
    <w:p w:rsidR="00051343" w:rsidRDefault="00243147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Legge Regionale</w:t>
      </w:r>
      <w:r w:rsidR="00051343" w:rsidRPr="00051343">
        <w:rPr>
          <w:color w:val="auto"/>
          <w:sz w:val="22"/>
          <w:szCs w:val="20"/>
        </w:rPr>
        <w:t xml:space="preserve"> </w:t>
      </w:r>
      <w:r w:rsidR="00654971">
        <w:rPr>
          <w:color w:val="auto"/>
          <w:sz w:val="22"/>
          <w:szCs w:val="20"/>
        </w:rPr>
        <w:t>06/06/2008</w:t>
      </w:r>
      <w:r>
        <w:rPr>
          <w:color w:val="auto"/>
          <w:sz w:val="22"/>
          <w:szCs w:val="20"/>
        </w:rPr>
        <w:t>,</w:t>
      </w:r>
      <w:r w:rsidR="00051343" w:rsidRPr="00051343">
        <w:rPr>
          <w:color w:val="auto"/>
          <w:sz w:val="22"/>
          <w:szCs w:val="20"/>
        </w:rPr>
        <w:t xml:space="preserve"> n. 23 “</w:t>
      </w:r>
      <w:r w:rsidR="00F35223">
        <w:rPr>
          <w:color w:val="auto"/>
          <w:sz w:val="22"/>
          <w:szCs w:val="20"/>
        </w:rPr>
        <w:t>Disciplina dell’attività edilizia”</w:t>
      </w:r>
      <w:r w:rsidR="00051343" w:rsidRPr="00051343">
        <w:rPr>
          <w:color w:val="auto"/>
          <w:sz w:val="22"/>
          <w:szCs w:val="20"/>
        </w:rPr>
        <w:t xml:space="preserve">; </w:t>
      </w:r>
    </w:p>
    <w:p w:rsidR="00243147" w:rsidRPr="00051343" w:rsidRDefault="00243147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Legge Regionale 05/04/2012, n. 10 </w:t>
      </w:r>
      <w:r w:rsidR="00C57FC2">
        <w:rPr>
          <w:color w:val="auto"/>
          <w:sz w:val="22"/>
          <w:szCs w:val="20"/>
        </w:rPr>
        <w:t>“</w:t>
      </w:r>
      <w:r w:rsidR="00B97352">
        <w:rPr>
          <w:color w:val="auto"/>
          <w:sz w:val="22"/>
          <w:szCs w:val="20"/>
        </w:rPr>
        <w:t>Disciplina per l’esercizio delle attività produttive e riordino dello Sportello Unico”;</w:t>
      </w:r>
    </w:p>
    <w:p w:rsidR="00051343" w:rsidRPr="00051343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 w:rsidRPr="00051343">
        <w:rPr>
          <w:color w:val="auto"/>
          <w:sz w:val="22"/>
          <w:szCs w:val="20"/>
        </w:rPr>
        <w:t xml:space="preserve">D.P.R 6 giugno 2001, n. 380 “Testo Unico delle disposizioni legislative e regolamentari in materia di edilizia, e </w:t>
      </w:r>
      <w:proofErr w:type="spellStart"/>
      <w:r w:rsidRPr="00051343">
        <w:rPr>
          <w:color w:val="auto"/>
          <w:sz w:val="22"/>
          <w:szCs w:val="20"/>
        </w:rPr>
        <w:t>ss.mm.ii</w:t>
      </w:r>
      <w:proofErr w:type="spellEnd"/>
      <w:r w:rsidRPr="00051343">
        <w:rPr>
          <w:color w:val="auto"/>
          <w:sz w:val="22"/>
          <w:szCs w:val="20"/>
        </w:rPr>
        <w:t xml:space="preserve">.; </w:t>
      </w:r>
    </w:p>
    <w:p w:rsidR="00051343" w:rsidRPr="00051343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proofErr w:type="spellStart"/>
      <w:r w:rsidRPr="00051343">
        <w:rPr>
          <w:color w:val="auto"/>
          <w:sz w:val="22"/>
          <w:szCs w:val="20"/>
        </w:rPr>
        <w:t>D.Lgs.</w:t>
      </w:r>
      <w:proofErr w:type="spellEnd"/>
      <w:r w:rsidRPr="00051343">
        <w:rPr>
          <w:color w:val="auto"/>
          <w:sz w:val="22"/>
          <w:szCs w:val="20"/>
        </w:rPr>
        <w:t xml:space="preserve"> n. 42 dei 22 gennaio 2004 “Codice dei beni culturali e dei paesaggio”; </w:t>
      </w:r>
    </w:p>
    <w:p w:rsidR="00FB0D0C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 w:rsidRPr="00051343">
        <w:rPr>
          <w:color w:val="auto"/>
          <w:sz w:val="22"/>
          <w:szCs w:val="20"/>
        </w:rPr>
        <w:t>Il Regolamento Edilizio e le Norme di Attuazione del vigente P.</w:t>
      </w:r>
      <w:r w:rsidR="00B97352">
        <w:rPr>
          <w:color w:val="auto"/>
          <w:sz w:val="22"/>
          <w:szCs w:val="20"/>
        </w:rPr>
        <w:t>R.G</w:t>
      </w:r>
      <w:r w:rsidRPr="00051343">
        <w:rPr>
          <w:color w:val="auto"/>
          <w:sz w:val="22"/>
          <w:szCs w:val="20"/>
        </w:rPr>
        <w:t xml:space="preserve">. del Comune di </w:t>
      </w:r>
      <w:r w:rsidR="00B97352">
        <w:rPr>
          <w:color w:val="auto"/>
          <w:sz w:val="22"/>
          <w:szCs w:val="20"/>
        </w:rPr>
        <w:t>Sanremo e provvedimenti connessi e consequenziali</w:t>
      </w:r>
      <w:r w:rsidRPr="00051343">
        <w:rPr>
          <w:color w:val="auto"/>
          <w:sz w:val="22"/>
          <w:szCs w:val="20"/>
        </w:rPr>
        <w:t>;</w:t>
      </w:r>
    </w:p>
    <w:p w:rsidR="00051343" w:rsidRPr="00051343" w:rsidRDefault="00FB0D0C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Legge Regionale 06/06/2014, n. 13 “Testo unico della normativa regionale in materia di paesaggio”</w:t>
      </w:r>
      <w:r w:rsidR="005D4135">
        <w:rPr>
          <w:color w:val="auto"/>
          <w:sz w:val="22"/>
          <w:szCs w:val="20"/>
        </w:rPr>
        <w:t>;</w:t>
      </w:r>
      <w:r w:rsidR="00051343" w:rsidRPr="00051343">
        <w:rPr>
          <w:color w:val="auto"/>
          <w:sz w:val="22"/>
          <w:szCs w:val="20"/>
        </w:rPr>
        <w:t xml:space="preserve"> </w:t>
      </w:r>
    </w:p>
    <w:p w:rsidR="00051343" w:rsidRPr="00051343" w:rsidRDefault="00051343" w:rsidP="006972B9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0"/>
        </w:rPr>
      </w:pPr>
      <w:proofErr w:type="spellStart"/>
      <w:r w:rsidRPr="00051343">
        <w:rPr>
          <w:color w:val="auto"/>
          <w:sz w:val="22"/>
          <w:szCs w:val="20"/>
        </w:rPr>
        <w:t>D.Lgs.</w:t>
      </w:r>
      <w:proofErr w:type="spellEnd"/>
      <w:r w:rsidRPr="00051343">
        <w:rPr>
          <w:color w:val="auto"/>
          <w:sz w:val="22"/>
          <w:szCs w:val="20"/>
        </w:rPr>
        <w:t xml:space="preserve"> 3 aprile 2006 n. 152 “Norme in materia ambientale”; </w:t>
      </w:r>
    </w:p>
    <w:p w:rsidR="00051343" w:rsidRPr="00051343" w:rsidRDefault="00051343" w:rsidP="00C51014">
      <w:pPr>
        <w:pStyle w:val="Default"/>
        <w:jc w:val="both"/>
        <w:rPr>
          <w:color w:val="auto"/>
          <w:sz w:val="22"/>
          <w:szCs w:val="20"/>
        </w:rPr>
      </w:pPr>
    </w:p>
    <w:p w:rsidR="000359D3" w:rsidRDefault="000359D3" w:rsidP="00925C51">
      <w:pPr>
        <w:jc w:val="center"/>
        <w:rPr>
          <w:b/>
          <w:bCs/>
          <w:sz w:val="22"/>
          <w:szCs w:val="22"/>
        </w:rPr>
      </w:pPr>
    </w:p>
    <w:p w:rsidR="00925C51" w:rsidRDefault="00925C51" w:rsidP="00925C5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EMETTE </w:t>
      </w:r>
    </w:p>
    <w:p w:rsidR="000359D3" w:rsidRPr="00925C51" w:rsidRDefault="000359D3" w:rsidP="00925C51">
      <w:pPr>
        <w:jc w:val="center"/>
        <w:rPr>
          <w:b/>
          <w:bCs/>
          <w:sz w:val="22"/>
          <w:szCs w:val="22"/>
        </w:rPr>
      </w:pPr>
    </w:p>
    <w:p w:rsidR="00925C51" w:rsidRDefault="00925C51" w:rsidP="00925C5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Il presente provvedimento conclusivo che costituisce ad ogni effetto di legge</w:t>
      </w:r>
    </w:p>
    <w:p w:rsidR="00925C51" w:rsidRPr="00925C51" w:rsidRDefault="00925C51" w:rsidP="00925C5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titolo unico per la realizzazione dell’intervento richiesto e, pertanto </w:t>
      </w:r>
    </w:p>
    <w:p w:rsidR="00925C51" w:rsidRDefault="00925C51" w:rsidP="00925C51">
      <w:pPr>
        <w:jc w:val="center"/>
        <w:rPr>
          <w:b/>
          <w:bCs/>
          <w:sz w:val="22"/>
          <w:szCs w:val="22"/>
        </w:rPr>
      </w:pPr>
    </w:p>
    <w:p w:rsidR="000359D3" w:rsidRDefault="000359D3" w:rsidP="00925C51">
      <w:pPr>
        <w:jc w:val="center"/>
        <w:rPr>
          <w:b/>
          <w:bCs/>
          <w:sz w:val="22"/>
          <w:szCs w:val="22"/>
        </w:rPr>
      </w:pPr>
    </w:p>
    <w:p w:rsidR="00925C51" w:rsidRDefault="00925C51" w:rsidP="00925C5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AUTORIZZA </w:t>
      </w:r>
    </w:p>
    <w:p w:rsidR="000359D3" w:rsidRDefault="000359D3" w:rsidP="00925C51">
      <w:pPr>
        <w:jc w:val="center"/>
        <w:rPr>
          <w:sz w:val="22"/>
          <w:szCs w:val="22"/>
        </w:rPr>
      </w:pPr>
    </w:p>
    <w:p w:rsidR="000738F3" w:rsidRDefault="00925C51" w:rsidP="00F27EC6">
      <w:pPr>
        <w:jc w:val="both"/>
        <w:rPr>
          <w:sz w:val="22"/>
        </w:rPr>
      </w:pPr>
      <w:r w:rsidRPr="000F36CB">
        <w:rPr>
          <w:bCs/>
          <w:sz w:val="22"/>
          <w:szCs w:val="22"/>
        </w:rPr>
        <w:t>Salvi ed impregiudicati i diritti di terzi,</w:t>
      </w:r>
      <w:r w:rsidR="000F36CB">
        <w:rPr>
          <w:b/>
          <w:bCs/>
          <w:sz w:val="22"/>
          <w:szCs w:val="22"/>
        </w:rPr>
        <w:t xml:space="preserve"> </w:t>
      </w:r>
      <w:r w:rsidR="000738F3">
        <w:rPr>
          <w:sz w:val="22"/>
        </w:rPr>
        <w:t>a</w:t>
      </w:r>
      <w:r w:rsidR="000F36CB">
        <w:rPr>
          <w:sz w:val="22"/>
        </w:rPr>
        <w:t xml:space="preserve"> </w:t>
      </w:r>
      <w:r w:rsidR="000F36CB" w:rsidRPr="00C43702">
        <w:rPr>
          <w:b/>
          <w:sz w:val="22"/>
        </w:rPr>
        <w:fldChar w:fldCharType="begin"/>
      </w:r>
      <w:r w:rsidR="000F36CB" w:rsidRPr="00C43702">
        <w:rPr>
          <w:b/>
          <w:sz w:val="22"/>
        </w:rPr>
        <w:instrText xml:space="preserve"> MERGEFIELD RICHIEDENTI </w:instrText>
      </w:r>
      <w:r w:rsidR="000F36CB" w:rsidRPr="00C43702">
        <w:rPr>
          <w:b/>
          <w:sz w:val="22"/>
        </w:rPr>
        <w:fldChar w:fldCharType="separate"/>
      </w:r>
      <w:r w:rsidR="000F36CB" w:rsidRPr="00C43702">
        <w:rPr>
          <w:b/>
          <w:noProof/>
          <w:sz w:val="22"/>
        </w:rPr>
        <w:t>[elenco_richiedenti]</w:t>
      </w:r>
      <w:r w:rsidR="000F36CB" w:rsidRPr="00C43702">
        <w:rPr>
          <w:b/>
          <w:sz w:val="22"/>
        </w:rPr>
        <w:fldChar w:fldCharType="end"/>
      </w:r>
      <w:r w:rsidR="000738F3">
        <w:rPr>
          <w:sz w:val="22"/>
        </w:rPr>
        <w:t>, per eseguire i lavori di cui trattasi, sotto l'osservanza delle vigenti disposizioni in materia edilizia e di urbanistica, di igiene, di polizia locale, di circolazione, di sicurezza del lavoro ed in conformità al progetto presentato, nonché alle prescrizioni sotto riportate.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L'inizio dei lavori dovrà avvenire entro un anno dalla data del</w:t>
      </w:r>
      <w:r w:rsidR="00F27EC6">
        <w:rPr>
          <w:sz w:val="22"/>
        </w:rPr>
        <w:t>la</w:t>
      </w:r>
      <w:r>
        <w:rPr>
          <w:sz w:val="22"/>
        </w:rPr>
        <w:t xml:space="preserve"> presente </w:t>
      </w:r>
      <w:r w:rsidR="00F27EC6">
        <w:rPr>
          <w:sz w:val="22"/>
        </w:rPr>
        <w:t>autorizzazione</w:t>
      </w:r>
      <w:r>
        <w:rPr>
          <w:sz w:val="22"/>
        </w:rPr>
        <w:t>, pena la decadenza della stessa.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A8197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</w:t>
      </w:r>
      <w:r w:rsidR="00573AC8">
        <w:rPr>
          <w:sz w:val="22"/>
        </w:rPr>
        <w:t>a</w:t>
      </w:r>
      <w:r>
        <w:rPr>
          <w:sz w:val="22"/>
        </w:rPr>
        <w:t xml:space="preserve"> nuov</w:t>
      </w:r>
      <w:r w:rsidR="00573AC8">
        <w:rPr>
          <w:sz w:val="22"/>
        </w:rPr>
        <w:t>a</w:t>
      </w:r>
      <w:r>
        <w:rPr>
          <w:sz w:val="22"/>
        </w:rPr>
        <w:t xml:space="preserve"> </w:t>
      </w:r>
      <w:r w:rsidR="00573AC8">
        <w:rPr>
          <w:sz w:val="22"/>
        </w:rPr>
        <w:t>autorizzazione</w:t>
      </w:r>
      <w:r>
        <w:rPr>
          <w:sz w:val="22"/>
        </w:rPr>
        <w:t xml:space="preserve"> per la parte non ultimata.</w:t>
      </w:r>
    </w:p>
    <w:p w:rsidR="000738F3" w:rsidRDefault="000738F3">
      <w:pPr>
        <w:rPr>
          <w:sz w:val="22"/>
        </w:rPr>
      </w:pPr>
    </w:p>
    <w:p w:rsidR="000738F3" w:rsidRPr="00573AC8" w:rsidRDefault="000738F3">
      <w:pPr>
        <w:jc w:val="both"/>
        <w:rPr>
          <w:b/>
          <w:sz w:val="22"/>
          <w:u w:val="single"/>
        </w:rPr>
      </w:pPr>
      <w:r w:rsidRPr="00573AC8">
        <w:rPr>
          <w:b/>
          <w:sz w:val="22"/>
          <w:u w:val="single"/>
        </w:rPr>
        <w:t>PRESCRIZIONI PARTICOLARI:</w:t>
      </w:r>
    </w:p>
    <w:p w:rsidR="00643B76" w:rsidRDefault="00643B76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</w:t>
      </w:r>
      <w:proofErr w:type="spellStart"/>
      <w:r>
        <w:rPr>
          <w:sz w:val="22"/>
        </w:rPr>
        <w:t>all</w:t>
      </w:r>
      <w:proofErr w:type="spellEnd"/>
      <w:r>
        <w:rPr>
          <w:sz w:val="22"/>
        </w:rPr>
        <w:t xml:space="preserve">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oggetto di permesso di costruire;</w:t>
      </w:r>
    </w:p>
    <w:p w:rsidR="00643B76" w:rsidRDefault="00643B76" w:rsidP="00643B76">
      <w:pPr>
        <w:numPr>
          <w:ilvl w:val="0"/>
          <w:numId w:val="1"/>
        </w:numPr>
        <w:jc w:val="both"/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Pr="00573AC8" w:rsidRDefault="000738F3">
      <w:pPr>
        <w:jc w:val="both"/>
        <w:rPr>
          <w:b/>
          <w:sz w:val="22"/>
          <w:u w:val="single"/>
        </w:rPr>
      </w:pPr>
      <w:r w:rsidRPr="00573AC8">
        <w:rPr>
          <w:b/>
          <w:sz w:val="22"/>
          <w:u w:val="single"/>
        </w:rPr>
        <w:t>PRESCRIZIONI GENERALI: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 e ss. mm. e ii., in riferimento alle opere di conglomerato cementizio armato e a quelle in struttura metallica, le quali non potranno essere usate se non dopo il loro collaudo.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 xml:space="preserve">All'atto della costruzione o ristrutturazione dell'edificio contenente gli impianti di cui all'art. 1, commi 1 e 2 del D.P.R. 447/91 il committente o il proprietario devono affiggere ben visibile un </w:t>
      </w:r>
      <w:r w:rsidRPr="00130615">
        <w:rPr>
          <w:sz w:val="22"/>
        </w:rPr>
        <w:lastRenderedPageBreak/>
        <w:t>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(AAMAIE, SIP, GAS, ENEL, ecc.) sono a carico del titolare del permesso di costruire.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La domanda di agibilità di quanto edificato dovrà essere presentata in conformità a quanto previsto dall’art. 37 della Legge n. 16 del 6 giugno 2008 e ss. mm. e ii..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della </w:t>
      </w:r>
      <w:r w:rsidRPr="00F5046B">
        <w:rPr>
          <w:sz w:val="22"/>
        </w:rPr>
        <w:t>Legge Regionale n. 16 del 06 giugno 2008 e ss.mm. e ii. recante norme per la disciplina dell’attività edilizia</w:t>
      </w:r>
      <w:r>
        <w:rPr>
          <w:sz w:val="22"/>
        </w:rPr>
        <w:t>.</w:t>
      </w: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Si da atto che sono state versate a norma dell'art. 16 del D.P.R. 380 del 06.06.2001 le seguenti somme alla Tesoreria Comunale: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L.R. 15/89 ART 15 (10%)     </w:t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22"/>
        </w:rPr>
        <w:tab/>
        <w:t xml:space="preserve"> </w:t>
      </w:r>
      <w:r w:rsidR="0063288D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PRIMARIA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63288D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SECONDARIA L.R. 4/85 ART 5 (7%) </w:t>
      </w:r>
      <w:r>
        <w:rPr>
          <w:sz w:val="22"/>
        </w:rPr>
        <w:tab/>
        <w:t xml:space="preserve"> </w:t>
      </w:r>
      <w:r w:rsidR="006101C2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SECONDARIA (93%)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6101C2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COSTO DI COSTRUZIONE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</w:t>
      </w:r>
      <w:r w:rsidR="006101C2">
        <w:rPr>
          <w:sz w:val="22"/>
        </w:rPr>
        <w:t>€</w:t>
      </w:r>
    </w:p>
    <w:p w:rsidR="000738F3" w:rsidRDefault="000C3082">
      <w:pPr>
        <w:rPr>
          <w:sz w:val="22"/>
        </w:rPr>
      </w:pPr>
      <w:r>
        <w:rPr>
          <w:sz w:val="22"/>
        </w:rPr>
        <w:t xml:space="preserve">Con quietanze dalla n. **** </w:t>
      </w:r>
      <w:r w:rsidR="004266B6">
        <w:rPr>
          <w:sz w:val="22"/>
        </w:rPr>
        <w:t>alla n. ****</w:t>
      </w:r>
      <w:r w:rsidR="003E5849">
        <w:rPr>
          <w:sz w:val="22"/>
        </w:rPr>
        <w:t xml:space="preserve"> del *****.</w:t>
      </w:r>
    </w:p>
    <w:p w:rsidR="003E5849" w:rsidRDefault="003E5849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0738F3" w:rsidRPr="000359D3" w:rsidRDefault="000738F3" w:rsidP="000359D3">
      <w:pPr>
        <w:pStyle w:val="Paragrafoelenco"/>
        <w:numPr>
          <w:ilvl w:val="0"/>
          <w:numId w:val="7"/>
        </w:numPr>
        <w:rPr>
          <w:sz w:val="22"/>
        </w:rPr>
      </w:pPr>
      <w:r w:rsidRPr="000359D3">
        <w:rPr>
          <w:sz w:val="22"/>
        </w:rPr>
        <w:t>Oneri di urbanizzazione per un importo di L. *</w:t>
      </w:r>
    </w:p>
    <w:p w:rsidR="000738F3" w:rsidRPr="000359D3" w:rsidRDefault="000738F3" w:rsidP="000359D3">
      <w:pPr>
        <w:pStyle w:val="Paragrafoelenco"/>
        <w:numPr>
          <w:ilvl w:val="0"/>
          <w:numId w:val="7"/>
        </w:numPr>
        <w:rPr>
          <w:sz w:val="22"/>
        </w:rPr>
      </w:pPr>
      <w:r w:rsidRPr="000359D3">
        <w:rPr>
          <w:sz w:val="22"/>
        </w:rPr>
        <w:t>Costo di costruzione per un importo di L. *</w:t>
      </w:r>
    </w:p>
    <w:p w:rsidR="000738F3" w:rsidRPr="000359D3" w:rsidRDefault="00FF1283" w:rsidP="000359D3">
      <w:pPr>
        <w:pStyle w:val="Paragrafoelenco"/>
        <w:numPr>
          <w:ilvl w:val="0"/>
          <w:numId w:val="7"/>
        </w:numPr>
        <w:rPr>
          <w:sz w:val="22"/>
        </w:rPr>
      </w:pPr>
      <w:r w:rsidRPr="000359D3">
        <w:rPr>
          <w:sz w:val="22"/>
        </w:rPr>
        <w:t>Deposito cauzionale disposto dal Servizio Viabilità per un importo di € ******, quietanza n. **** del ****.</w:t>
      </w:r>
    </w:p>
    <w:p w:rsidR="00FF1283" w:rsidRPr="000359D3" w:rsidRDefault="00FF1283" w:rsidP="000359D3">
      <w:pPr>
        <w:pStyle w:val="Paragrafoelenco"/>
        <w:numPr>
          <w:ilvl w:val="0"/>
          <w:numId w:val="7"/>
        </w:numPr>
        <w:rPr>
          <w:sz w:val="22"/>
        </w:rPr>
      </w:pPr>
      <w:r w:rsidRPr="000359D3">
        <w:rPr>
          <w:sz w:val="22"/>
        </w:rPr>
        <w:t xml:space="preserve">Deposito cauzionale disposto dal Servizio </w:t>
      </w:r>
      <w:r w:rsidR="006419BA" w:rsidRPr="000359D3">
        <w:rPr>
          <w:sz w:val="22"/>
        </w:rPr>
        <w:t>Ecologia</w:t>
      </w:r>
      <w:r w:rsidRPr="000359D3">
        <w:rPr>
          <w:sz w:val="22"/>
        </w:rPr>
        <w:t xml:space="preserve"> per un importo di € ******, quietanza n. **** del ****.</w:t>
      </w:r>
    </w:p>
    <w:p w:rsidR="006419BA" w:rsidRPr="000359D3" w:rsidRDefault="006419BA" w:rsidP="000359D3">
      <w:pPr>
        <w:pStyle w:val="Paragrafoelenco"/>
        <w:numPr>
          <w:ilvl w:val="0"/>
          <w:numId w:val="7"/>
        </w:numPr>
        <w:rPr>
          <w:sz w:val="22"/>
        </w:rPr>
      </w:pPr>
      <w:r w:rsidRPr="000359D3">
        <w:rPr>
          <w:sz w:val="22"/>
        </w:rPr>
        <w:t>Deposito cauzionale disposto dal Servizio Beni Ambientali per un importo di € ******, quietanza n. **** del ****.</w:t>
      </w:r>
    </w:p>
    <w:p w:rsidR="000A0405" w:rsidRPr="000359D3" w:rsidRDefault="000A0405" w:rsidP="000359D3">
      <w:pPr>
        <w:pStyle w:val="Paragrafoelenco"/>
        <w:numPr>
          <w:ilvl w:val="0"/>
          <w:numId w:val="7"/>
        </w:numPr>
        <w:rPr>
          <w:sz w:val="22"/>
        </w:rPr>
      </w:pPr>
      <w:r w:rsidRPr="000359D3">
        <w:rPr>
          <w:sz w:val="22"/>
        </w:rPr>
        <w:t>Deposito cauzionale disposto ai sensi dell’art. 7 c.1 del Regolamento Edilizio vigente  per un importo di € ******, quietanza n. **** del ****.</w:t>
      </w:r>
    </w:p>
    <w:p w:rsidR="000A0405" w:rsidRPr="000359D3" w:rsidRDefault="000A0405" w:rsidP="000359D3">
      <w:pPr>
        <w:pStyle w:val="Paragrafoelenco"/>
        <w:numPr>
          <w:ilvl w:val="0"/>
          <w:numId w:val="7"/>
        </w:numPr>
        <w:rPr>
          <w:sz w:val="22"/>
        </w:rPr>
      </w:pPr>
      <w:r w:rsidRPr="000359D3">
        <w:rPr>
          <w:sz w:val="22"/>
        </w:rPr>
        <w:t>Deposito cauzionale disposto ai sensi dell’art. 7 c.2 del Regolamento Edilizio vigente  per un importo di € ******, quietanza n. **** del ****.</w:t>
      </w:r>
    </w:p>
    <w:p w:rsidR="00FF1283" w:rsidRDefault="00FF128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Sanremo,</w:t>
      </w:r>
    </w:p>
    <w:p w:rsidR="000738F3" w:rsidRDefault="000738F3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8F3" w:rsidRPr="00573AC8">
        <w:tc>
          <w:tcPr>
            <w:tcW w:w="4889" w:type="dxa"/>
          </w:tcPr>
          <w:p w:rsidR="000738F3" w:rsidRPr="00573AC8" w:rsidRDefault="000738F3">
            <w:pPr>
              <w:rPr>
                <w:i/>
                <w:sz w:val="22"/>
              </w:rPr>
            </w:pPr>
          </w:p>
        </w:tc>
        <w:tc>
          <w:tcPr>
            <w:tcW w:w="4889" w:type="dxa"/>
          </w:tcPr>
          <w:p w:rsidR="000738F3" w:rsidRPr="00573AC8" w:rsidRDefault="000738F3" w:rsidP="00573AC8">
            <w:pPr>
              <w:jc w:val="center"/>
              <w:rPr>
                <w:i/>
                <w:sz w:val="22"/>
              </w:rPr>
            </w:pPr>
            <w:r w:rsidRPr="00573AC8">
              <w:rPr>
                <w:i/>
                <w:sz w:val="22"/>
              </w:rPr>
              <w:t xml:space="preserve">IL </w:t>
            </w:r>
            <w:r w:rsidR="00573AC8" w:rsidRPr="00573AC8">
              <w:rPr>
                <w:i/>
                <w:sz w:val="22"/>
              </w:rPr>
              <w:t>DIRIGENTE DEL SETTORE TERRITORIO</w:t>
            </w:r>
          </w:p>
        </w:tc>
      </w:tr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0738F3" w:rsidRPr="0063288D" w:rsidRDefault="000738F3">
            <w:pPr>
              <w:jc w:val="center"/>
              <w:rPr>
                <w:i/>
                <w:sz w:val="22"/>
              </w:rPr>
            </w:pPr>
            <w:r w:rsidRPr="0063288D">
              <w:rPr>
                <w:i/>
                <w:sz w:val="22"/>
              </w:rPr>
              <w:t xml:space="preserve">Ing. </w:t>
            </w:r>
            <w:r w:rsidR="00471DC2" w:rsidRPr="0063288D">
              <w:rPr>
                <w:i/>
                <w:sz w:val="22"/>
              </w:rPr>
              <w:t>Gian Paolo TRUCCHI</w:t>
            </w:r>
          </w:p>
        </w:tc>
      </w:tr>
    </w:tbl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/>
    <w:sectPr w:rsidR="000738F3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A70C"/>
      </v:shape>
    </w:pict>
  </w:numPicBullet>
  <w:abstractNum w:abstractNumId="0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59D3"/>
    <w:rsid w:val="00051343"/>
    <w:rsid w:val="000738F3"/>
    <w:rsid w:val="00080514"/>
    <w:rsid w:val="000A0405"/>
    <w:rsid w:val="000C3082"/>
    <w:rsid w:val="000F36CB"/>
    <w:rsid w:val="00185CC1"/>
    <w:rsid w:val="00237AB5"/>
    <w:rsid w:val="00243147"/>
    <w:rsid w:val="003E5849"/>
    <w:rsid w:val="004266B6"/>
    <w:rsid w:val="0044288D"/>
    <w:rsid w:val="00460D82"/>
    <w:rsid w:val="00471DC2"/>
    <w:rsid w:val="00573AC8"/>
    <w:rsid w:val="00574312"/>
    <w:rsid w:val="005D4135"/>
    <w:rsid w:val="006101C2"/>
    <w:rsid w:val="0063288D"/>
    <w:rsid w:val="006419BA"/>
    <w:rsid w:val="00643B76"/>
    <w:rsid w:val="00654971"/>
    <w:rsid w:val="0067086A"/>
    <w:rsid w:val="006972B9"/>
    <w:rsid w:val="006D24E9"/>
    <w:rsid w:val="00787331"/>
    <w:rsid w:val="00855E6C"/>
    <w:rsid w:val="00925C51"/>
    <w:rsid w:val="00964E09"/>
    <w:rsid w:val="009A67A8"/>
    <w:rsid w:val="009F6F59"/>
    <w:rsid w:val="00A10A6D"/>
    <w:rsid w:val="00A81976"/>
    <w:rsid w:val="00B545D3"/>
    <w:rsid w:val="00B56922"/>
    <w:rsid w:val="00B91ED7"/>
    <w:rsid w:val="00B93910"/>
    <w:rsid w:val="00B97352"/>
    <w:rsid w:val="00C43702"/>
    <w:rsid w:val="00C51014"/>
    <w:rsid w:val="00C57FC2"/>
    <w:rsid w:val="00C70029"/>
    <w:rsid w:val="00C72FAD"/>
    <w:rsid w:val="00CC2597"/>
    <w:rsid w:val="00CE1F11"/>
    <w:rsid w:val="00D74E61"/>
    <w:rsid w:val="00DD1394"/>
    <w:rsid w:val="00DE4832"/>
    <w:rsid w:val="00ED0615"/>
    <w:rsid w:val="00F27EC6"/>
    <w:rsid w:val="00F35223"/>
    <w:rsid w:val="00FB0D0C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67</TotalTime>
  <Pages>3</Pages>
  <Words>1517</Words>
  <Characters>8986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10483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7</cp:revision>
  <cp:lastPrinted>2014-11-11T09:12:00Z</cp:lastPrinted>
  <dcterms:created xsi:type="dcterms:W3CDTF">2014-11-11T08:26:00Z</dcterms:created>
  <dcterms:modified xsi:type="dcterms:W3CDTF">2014-11-11T09:24:00Z</dcterms:modified>
</cp:coreProperties>
</file>