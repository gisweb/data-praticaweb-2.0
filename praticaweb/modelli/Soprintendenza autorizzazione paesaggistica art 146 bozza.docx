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C4" w:rsidRDefault="00751166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C4" w:rsidRDefault="00E438C4"/>
    <w:p w:rsidR="00E438C4" w:rsidRDefault="00E438C4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E438C4" w:rsidRDefault="00E438C4">
      <w:pPr>
        <w:jc w:val="center"/>
        <w:rPr>
          <w:sz w:val="16"/>
        </w:rPr>
      </w:pPr>
    </w:p>
    <w:p w:rsidR="00E438C4" w:rsidRDefault="00E438C4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E438C4" w:rsidRDefault="00E438C4">
      <w:pPr>
        <w:rPr>
          <w:sz w:val="12"/>
        </w:rPr>
      </w:pPr>
    </w:p>
    <w:p w:rsidR="00E438C4" w:rsidRDefault="00E438C4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  TECNICA</w:t>
      </w:r>
    </w:p>
    <w:p w:rsidR="00E438C4" w:rsidRDefault="00E438C4">
      <w:pPr>
        <w:ind w:left="1134" w:hanging="1134"/>
        <w:rPr>
          <w:b/>
        </w:rPr>
      </w:pPr>
    </w:p>
    <w:p w:rsidR="00E438C4" w:rsidRDefault="00E438C4">
      <w:pPr>
        <w:rPr>
          <w:sz w:val="24"/>
        </w:rPr>
      </w:pPr>
    </w:p>
    <w:p w:rsidR="00E438C4" w:rsidRDefault="00E438C4">
      <w:pPr>
        <w:ind w:left="1418" w:hanging="1418"/>
        <w:jc w:val="both"/>
        <w:rPr>
          <w:sz w:val="24"/>
        </w:rPr>
      </w:pPr>
    </w:p>
    <w:p w:rsidR="00D20B6B" w:rsidRDefault="00D20B6B">
      <w:pPr>
        <w:ind w:left="1134" w:hanging="1134"/>
        <w:jc w:val="both"/>
        <w:rPr>
          <w:sz w:val="24"/>
          <w:lang w:val="fr-FR"/>
        </w:rPr>
      </w:pPr>
    </w:p>
    <w:p w:rsidR="00E438C4" w:rsidRPr="004A58F7" w:rsidRDefault="00E438C4">
      <w:pPr>
        <w:ind w:left="1134" w:hanging="1134"/>
        <w:jc w:val="both"/>
        <w:rPr>
          <w:sz w:val="24"/>
        </w:rPr>
      </w:pPr>
      <w:r w:rsidRPr="000D6C38">
        <w:rPr>
          <w:sz w:val="24"/>
          <w:lang w:val="fr-FR"/>
        </w:rPr>
        <w:t xml:space="preserve">Prot. N.  </w:t>
      </w:r>
      <w:r w:rsidR="00E23A4E">
        <w:rPr>
          <w:sz w:val="24"/>
        </w:rPr>
        <w:t>XXXX</w:t>
      </w:r>
      <w:r w:rsidR="003D47A2">
        <w:rPr>
          <w:sz w:val="24"/>
        </w:rPr>
        <w:t>/</w:t>
      </w:r>
      <w:r>
        <w:rPr>
          <w:sz w:val="24"/>
          <w:lang w:val="fr-FR"/>
        </w:rPr>
        <w:t xml:space="preserve">    </w:t>
      </w:r>
      <w:r w:rsidR="00AD2022">
        <w:rPr>
          <w:sz w:val="24"/>
          <w:lang w:val="fr-FR"/>
        </w:rPr>
        <w:t xml:space="preserve">   </w:t>
      </w:r>
      <w:r w:rsidR="00D20B6B">
        <w:rPr>
          <w:sz w:val="24"/>
          <w:lang w:val="fr-FR"/>
        </w:rPr>
        <w:t xml:space="preserve">                      </w:t>
      </w:r>
      <w:r w:rsidR="00AD2022">
        <w:rPr>
          <w:sz w:val="24"/>
          <w:lang w:val="fr-FR"/>
        </w:rPr>
        <w:t xml:space="preserve">  </w:t>
      </w:r>
      <w:r>
        <w:rPr>
          <w:sz w:val="24"/>
          <w:lang w:val="fr-FR"/>
        </w:rPr>
        <w:t xml:space="preserve">  Fasc. </w:t>
      </w:r>
      <w:r w:rsidR="00751166">
        <w:rPr>
          <w:sz w:val="24"/>
        </w:rPr>
        <w:t>[numero_titolo]</w:t>
      </w:r>
      <w:r w:rsidR="00D20B6B" w:rsidRPr="004A58F7">
        <w:rPr>
          <w:sz w:val="24"/>
        </w:rPr>
        <w:t xml:space="preserve">    </w:t>
      </w:r>
      <w:r w:rsidR="00D20B6B" w:rsidRPr="000D6C38">
        <w:rPr>
          <w:sz w:val="24"/>
        </w:rPr>
        <w:t>Aut.</w:t>
      </w:r>
      <w:r w:rsidR="00C21C9A" w:rsidRPr="000D6C38">
        <w:rPr>
          <w:sz w:val="24"/>
        </w:rPr>
        <w:t>n°</w:t>
      </w:r>
      <w:r w:rsidR="00D20B6B" w:rsidRPr="000D6C38">
        <w:rPr>
          <w:sz w:val="24"/>
        </w:rPr>
        <w:t xml:space="preserve"> </w:t>
      </w:r>
      <w:r w:rsidR="00E23A4E">
        <w:rPr>
          <w:sz w:val="24"/>
        </w:rPr>
        <w:t>XX</w:t>
      </w:r>
    </w:p>
    <w:p w:rsidR="00E438C4" w:rsidRDefault="00E438C4">
      <w:pPr>
        <w:spacing w:before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IL RESPONSABILE DEL PROCEDIMENTO</w:t>
      </w:r>
    </w:p>
    <w:p w:rsidR="00665787" w:rsidRDefault="00665787">
      <w:pPr>
        <w:spacing w:before="360"/>
        <w:jc w:val="center"/>
        <w:rPr>
          <w:b/>
          <w:sz w:val="24"/>
          <w:u w:val="single"/>
        </w:rPr>
      </w:pPr>
    </w:p>
    <w:p w:rsidR="00E438C4" w:rsidRDefault="00E438C4" w:rsidP="00665787">
      <w:pPr>
        <w:ind w:firstLine="709"/>
        <w:jc w:val="both"/>
        <w:rPr>
          <w:sz w:val="24"/>
        </w:rPr>
      </w:pPr>
      <w:r>
        <w:rPr>
          <w:sz w:val="24"/>
        </w:rPr>
        <w:t>Vista la richiesta di AUTORIZZAZIONE P</w:t>
      </w:r>
      <w:r w:rsidRPr="003D47A2">
        <w:rPr>
          <w:sz w:val="24"/>
        </w:rPr>
        <w:t>AESAGGISTICA, ai sensi dell’art. 146 del D. Lgs. 42/2004, presentata da</w:t>
      </w:r>
      <w:r w:rsidR="00751166">
        <w:rPr>
          <w:sz w:val="24"/>
        </w:rPr>
        <w:t xml:space="preserve"> [elenco_richiedenti]</w:t>
      </w:r>
      <w:r w:rsidR="00665787">
        <w:rPr>
          <w:sz w:val="24"/>
        </w:rPr>
        <w:t>,</w:t>
      </w:r>
      <w:r w:rsidR="003D47A2" w:rsidRPr="003D47A2">
        <w:rPr>
          <w:sz w:val="24"/>
        </w:rPr>
        <w:t xml:space="preserve"> </w:t>
      </w:r>
      <w:r w:rsidRPr="003D47A2">
        <w:rPr>
          <w:sz w:val="24"/>
        </w:rPr>
        <w:t xml:space="preserve">in data </w:t>
      </w:r>
      <w:r w:rsidR="00751166">
        <w:rPr>
          <w:sz w:val="24"/>
        </w:rPr>
        <w:t xml:space="preserve">[data_presentazione] </w:t>
      </w:r>
      <w:r w:rsidRPr="003D47A2">
        <w:rPr>
          <w:sz w:val="24"/>
        </w:rPr>
        <w:t xml:space="preserve">prot. </w:t>
      </w:r>
      <w:r w:rsidR="00751166">
        <w:rPr>
          <w:sz w:val="24"/>
        </w:rPr>
        <w:t>[protocollo]</w:t>
      </w:r>
      <w:r w:rsidR="004A58F7">
        <w:rPr>
          <w:sz w:val="24"/>
        </w:rPr>
        <w:t>,</w:t>
      </w:r>
      <w:r>
        <w:rPr>
          <w:sz w:val="24"/>
        </w:rPr>
        <w:t xml:space="preserve"> per</w:t>
      </w:r>
      <w:r w:rsidR="00E23A4E">
        <w:rPr>
          <w:sz w:val="24"/>
        </w:rPr>
        <w:t xml:space="preserve"> </w:t>
      </w:r>
      <w:r w:rsidR="00751166">
        <w:rPr>
          <w:sz w:val="24"/>
        </w:rPr>
        <w:t xml:space="preserve">[oggetto] </w:t>
      </w:r>
      <w:r w:rsidR="003A70C4">
        <w:rPr>
          <w:sz w:val="24"/>
        </w:rPr>
        <w:t xml:space="preserve">sito in </w:t>
      </w:r>
      <w:r w:rsidR="00751166">
        <w:rPr>
          <w:sz w:val="24"/>
        </w:rPr>
        <w:t xml:space="preserve">[ubicazione] </w:t>
      </w:r>
      <w:r w:rsidR="003A70C4">
        <w:rPr>
          <w:sz w:val="24"/>
        </w:rPr>
        <w:t>- ANDORA</w:t>
      </w:r>
      <w:r>
        <w:rPr>
          <w:sz w:val="24"/>
        </w:rPr>
        <w:t>;</w:t>
      </w:r>
    </w:p>
    <w:p w:rsidR="00665787" w:rsidRDefault="00665787" w:rsidP="00665787">
      <w:pPr>
        <w:ind w:firstLine="709"/>
        <w:jc w:val="both"/>
        <w:rPr>
          <w:sz w:val="24"/>
        </w:rPr>
      </w:pPr>
    </w:p>
    <w:p w:rsidR="00E438C4" w:rsidRDefault="00E438C4" w:rsidP="00665787">
      <w:pPr>
        <w:ind w:firstLine="709"/>
        <w:jc w:val="both"/>
        <w:rPr>
          <w:sz w:val="24"/>
        </w:rPr>
      </w:pPr>
      <w:r>
        <w:rPr>
          <w:sz w:val="24"/>
        </w:rPr>
        <w:t xml:space="preserve">Atteso che l’intervento ricade in zona dichiarata di notevole interesse pubblico circa la protezione delle bellezze naturali e paesaggistiche, in forza </w:t>
      </w:r>
      <w:r w:rsidRPr="000D6C38">
        <w:rPr>
          <w:sz w:val="24"/>
        </w:rPr>
        <w:t xml:space="preserve">del  </w:t>
      </w:r>
      <w:r w:rsidR="00E23A4E">
        <w:rPr>
          <w:sz w:val="24"/>
        </w:rPr>
        <w:t>xxxxxx</w:t>
      </w:r>
      <w:r>
        <w:rPr>
          <w:sz w:val="24"/>
        </w:rPr>
        <w:t>;</w:t>
      </w:r>
    </w:p>
    <w:p w:rsidR="00665787" w:rsidRDefault="00665787" w:rsidP="00665787">
      <w:pPr>
        <w:ind w:firstLine="709"/>
        <w:jc w:val="both"/>
        <w:rPr>
          <w:sz w:val="24"/>
        </w:rPr>
      </w:pPr>
    </w:p>
    <w:p w:rsidR="00665787" w:rsidRDefault="00E438C4" w:rsidP="00665787">
      <w:pPr>
        <w:pStyle w:val="Rientrocorpodeltesto2"/>
      </w:pPr>
      <w:r>
        <w:t>Accertato che l’intervento in oggetto rientra nelle competenze delegate ai Comuni ai sensi delle Leggi Regionali 20/1991 e 22/2009 e s. m. e i.;</w:t>
      </w:r>
      <w:r w:rsidR="00665787">
        <w:t>.</w:t>
      </w:r>
    </w:p>
    <w:p w:rsidR="00665787" w:rsidRDefault="00665787" w:rsidP="00665787">
      <w:pPr>
        <w:pStyle w:val="Rientrocorpodeltesto2"/>
      </w:pPr>
    </w:p>
    <w:p w:rsidR="003D47A2" w:rsidRDefault="00E438C4" w:rsidP="00665787">
      <w:pPr>
        <w:ind w:firstLine="709"/>
        <w:jc w:val="both"/>
        <w:rPr>
          <w:sz w:val="24"/>
        </w:rPr>
      </w:pPr>
      <w:r>
        <w:rPr>
          <w:sz w:val="24"/>
        </w:rPr>
        <w:t xml:space="preserve">Preso atto che </w:t>
      </w:r>
      <w:smartTag w:uri="urn:schemas-microsoft-com:office:smarttags" w:element="PersonName">
        <w:smartTagPr>
          <w:attr w:name="ProductID" w:val="la Commissione Locale"/>
        </w:smartTagPr>
        <w:r>
          <w:rPr>
            <w:sz w:val="24"/>
          </w:rPr>
          <w:t>la Commissione Locale</w:t>
        </w:r>
      </w:smartTag>
      <w:r>
        <w:rPr>
          <w:sz w:val="24"/>
        </w:rPr>
        <w:t xml:space="preserve"> del Paesaggio, nella seduta del </w:t>
      </w:r>
      <w:r w:rsidR="00751166">
        <w:rPr>
          <w:sz w:val="24"/>
        </w:rPr>
        <w:t xml:space="preserve">[data_rilascio_clp] </w:t>
      </w:r>
      <w:r>
        <w:rPr>
          <w:sz w:val="24"/>
        </w:rPr>
        <w:t>ha espresso il seguente parere:</w:t>
      </w:r>
    </w:p>
    <w:p w:rsidR="00E438C4" w:rsidRPr="00E23A4E" w:rsidRDefault="00751166" w:rsidP="00E23A4E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“[testo_clp]”;</w:t>
      </w:r>
    </w:p>
    <w:p w:rsidR="00365049" w:rsidRDefault="00365049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Considerata la documentazione trasmessa in Soprintendenza in data </w:t>
      </w:r>
      <w:r w:rsidR="00E23A4E">
        <w:rPr>
          <w:sz w:val="24"/>
        </w:rPr>
        <w:t xml:space="preserve">xxx </w:t>
      </w:r>
      <w:r>
        <w:rPr>
          <w:sz w:val="24"/>
        </w:rPr>
        <w:t xml:space="preserve">prot. n. </w:t>
      </w:r>
      <w:r w:rsidR="00E23A4E">
        <w:rPr>
          <w:sz w:val="24"/>
        </w:rPr>
        <w:t>xxxx</w:t>
      </w:r>
      <w:r>
        <w:rPr>
          <w:sz w:val="24"/>
        </w:rPr>
        <w:t>;</w:t>
      </w:r>
    </w:p>
    <w:p w:rsidR="00E23A4E" w:rsidRPr="00E23A4E" w:rsidRDefault="00E23A4E" w:rsidP="00E23A4E">
      <w:pPr>
        <w:pStyle w:val="Rientrocorpodeltesto2"/>
        <w:spacing w:before="240"/>
        <w:rPr>
          <w:color w:val="FF0000"/>
        </w:rPr>
      </w:pPr>
      <w:r>
        <w:rPr>
          <w:color w:val="FF0000"/>
        </w:rPr>
        <w:t>EVENTUALMENTE :</w:t>
      </w:r>
      <w:r>
        <w:t>Viste le integrazioni (nuove tavole di progetto) presentate in data xxx prot. xxx in ottemperanza alle prescrizioni impartite dalla Commissione Locale per il Paesaggio;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Visto il parere </w:t>
      </w:r>
      <w:r w:rsidR="00A608C2">
        <w:rPr>
          <w:sz w:val="24"/>
        </w:rPr>
        <w:t>vincolante</w:t>
      </w:r>
      <w:r>
        <w:rPr>
          <w:sz w:val="24"/>
        </w:rPr>
        <w:t xml:space="preserve"> favorevole rilasciato da parte della Soprintendenza per i Beni Ambientali ed Architettonici della Liguria</w:t>
      </w:r>
      <w:r w:rsidR="00AD2022">
        <w:rPr>
          <w:sz w:val="24"/>
        </w:rPr>
        <w:t>,</w:t>
      </w:r>
      <w:r>
        <w:rPr>
          <w:sz w:val="24"/>
        </w:rPr>
        <w:t xml:space="preserve"> ai sensi dell’art. 146</w:t>
      </w:r>
      <w:r w:rsidR="00A608C2">
        <w:rPr>
          <w:sz w:val="24"/>
        </w:rPr>
        <w:t>,</w:t>
      </w:r>
      <w:r>
        <w:rPr>
          <w:sz w:val="24"/>
        </w:rPr>
        <w:t xml:space="preserve"> comma 5</w:t>
      </w:r>
      <w:r w:rsidR="00A608C2">
        <w:rPr>
          <w:sz w:val="24"/>
        </w:rPr>
        <w:t>,</w:t>
      </w:r>
      <w:r>
        <w:rPr>
          <w:sz w:val="24"/>
        </w:rPr>
        <w:t xml:space="preserve"> del D. Lgs. 42/2004</w:t>
      </w:r>
      <w:r w:rsidR="00AD2022">
        <w:rPr>
          <w:sz w:val="24"/>
        </w:rPr>
        <w:t xml:space="preserve">, </w:t>
      </w:r>
      <w:r w:rsidR="00460DD1">
        <w:rPr>
          <w:sz w:val="24"/>
        </w:rPr>
        <w:t>Nostro protocollo</w:t>
      </w:r>
      <w:r w:rsidR="00AD2022">
        <w:rPr>
          <w:sz w:val="24"/>
        </w:rPr>
        <w:t xml:space="preserve"> </w:t>
      </w:r>
      <w:r w:rsidR="003D47A2">
        <w:rPr>
          <w:sz w:val="24"/>
        </w:rPr>
        <w:t xml:space="preserve">n. </w:t>
      </w:r>
      <w:r w:rsidR="00E23A4E">
        <w:rPr>
          <w:sz w:val="24"/>
        </w:rPr>
        <w:t>xxxx</w:t>
      </w:r>
      <w:r w:rsidR="00460DD1">
        <w:rPr>
          <w:sz w:val="24"/>
        </w:rPr>
        <w:t xml:space="preserve"> del </w:t>
      </w:r>
      <w:r w:rsidR="00E23A4E">
        <w:rPr>
          <w:sz w:val="24"/>
        </w:rPr>
        <w:t>xxxxx</w:t>
      </w:r>
      <w:r w:rsidR="004A58F7">
        <w:rPr>
          <w:sz w:val="24"/>
        </w:rPr>
        <w:t>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Visto il D.P.R. 06.06.2001 n. 380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Vista </w:t>
      </w:r>
      <w:smartTag w:uri="urn:schemas-microsoft-com:office:smarttags" w:element="PersonName">
        <w:smartTagPr>
          <w:attr w:name="ProductID" w:val="la L.R."/>
        </w:smartTagPr>
        <w:r>
          <w:rPr>
            <w:sz w:val="24"/>
          </w:rPr>
          <w:t>la L.R.</w:t>
        </w:r>
      </w:smartTag>
      <w:r>
        <w:rPr>
          <w:sz w:val="24"/>
        </w:rPr>
        <w:t xml:space="preserve"> 6.6.2008 n. 16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Visto il D. Lgs. 22.1.2004 n. 42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Per quanto di propria competenza e fatti salvi i diritti dei terzi:</w:t>
      </w:r>
    </w:p>
    <w:p w:rsidR="00E438C4" w:rsidRDefault="00E438C4">
      <w:pPr>
        <w:spacing w:before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 U T O R I Z Z A </w:t>
      </w:r>
    </w:p>
    <w:p w:rsidR="00E438C4" w:rsidRDefault="00E438C4">
      <w:pPr>
        <w:spacing w:before="360"/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Ai sensi </w:t>
      </w:r>
      <w:r>
        <w:rPr>
          <w:b/>
          <w:bCs/>
          <w:sz w:val="24"/>
        </w:rPr>
        <w:t>dell’art. 146 del D.Lgs. 42/2004</w:t>
      </w:r>
      <w:r>
        <w:rPr>
          <w:sz w:val="24"/>
        </w:rPr>
        <w:t xml:space="preserve"> sotto il profilo paesistico-ambientale, </w:t>
      </w:r>
      <w:r w:rsidR="00E23A4E">
        <w:rPr>
          <w:sz w:val="24"/>
        </w:rPr>
        <w:t xml:space="preserve">la </w:t>
      </w:r>
      <w:r w:rsidR="003A70C4">
        <w:rPr>
          <w:sz w:val="24"/>
        </w:rPr>
        <w:t xml:space="preserve">realizzazione di </w:t>
      </w:r>
      <w:r w:rsidR="00E23A4E">
        <w:rPr>
          <w:sz w:val="24"/>
        </w:rPr>
        <w:t>xxxx</w:t>
      </w:r>
      <w:r w:rsidR="003A70C4">
        <w:rPr>
          <w:sz w:val="24"/>
        </w:rPr>
        <w:t xml:space="preserve"> sito in ANDORA, in via </w:t>
      </w:r>
      <w:r w:rsidR="00E23A4E">
        <w:rPr>
          <w:sz w:val="24"/>
        </w:rPr>
        <w:t>xxxx</w:t>
      </w:r>
      <w:r w:rsidR="003D47A2">
        <w:rPr>
          <w:sz w:val="24"/>
        </w:rPr>
        <w:t>,</w:t>
      </w:r>
      <w:r>
        <w:rPr>
          <w:sz w:val="24"/>
        </w:rPr>
        <w:t xml:space="preserve"> meglio descritto ed illustrato negli elaborati progettuali allegati alla presente.</w:t>
      </w:r>
    </w:p>
    <w:p w:rsidR="00365049" w:rsidRDefault="00E438C4">
      <w:pPr>
        <w:pStyle w:val="Corpodeltesto2"/>
        <w:ind w:firstLine="709"/>
      </w:pPr>
      <w:smartTag w:uri="urn:schemas-microsoft-com:office:smarttags" w:element="PersonName">
        <w:smartTagPr>
          <w:attr w:name="ProductID" w:val="La presente Autorizzazione"/>
        </w:smartTagPr>
        <w:r>
          <w:t>La presente Autorizzazione</w:t>
        </w:r>
      </w:smartTag>
      <w:r w:rsidR="00365049">
        <w:t>, ai sensi dell’art. 146 comma 4 del D.Lgs 42/2004, è</w:t>
      </w:r>
      <w:r w:rsidR="00365049" w:rsidRPr="00365049">
        <w:rPr>
          <w:b/>
        </w:rPr>
        <w:t xml:space="preserve"> </w:t>
      </w:r>
      <w:r w:rsidR="00365049" w:rsidRPr="00E94CAC">
        <w:rPr>
          <w:b/>
        </w:rPr>
        <w:t>immediatamente efficace</w:t>
      </w:r>
      <w:r w:rsidR="00365049">
        <w:t xml:space="preserve"> per un periodo di </w:t>
      </w:r>
      <w:r w:rsidR="00365049" w:rsidRPr="00365049">
        <w:rPr>
          <w:b/>
        </w:rPr>
        <w:t>cinque anni</w:t>
      </w:r>
      <w:r w:rsidR="00365049">
        <w:t>, scaduto il quale l’esecuzione dei progettati lavori deve essere sottoposta a nuova autorizzazione. I lavori iniziati nel corso del quinquennio di efficacia dell’autorizzazione possono essere conclusi entro, e non oltre, l’anno successivo la scadenza del quinquennio medesimo.</w:t>
      </w:r>
    </w:p>
    <w:p w:rsidR="00F30448" w:rsidRDefault="00E438C4" w:rsidP="00F30448">
      <w:pPr>
        <w:pStyle w:val="Corpodeltesto2"/>
        <w:ind w:firstLine="709"/>
      </w:pPr>
      <w:r>
        <w:t xml:space="preserve">Contro il presente provvedimento e’ ammesso ricorso al </w:t>
      </w:r>
      <w:r w:rsidR="00A608C2">
        <w:t>T</w:t>
      </w:r>
      <w:r>
        <w:t xml:space="preserve">ribunale </w:t>
      </w:r>
      <w:r w:rsidR="00A608C2">
        <w:t>A</w:t>
      </w:r>
      <w:r>
        <w:t xml:space="preserve">mministrativo </w:t>
      </w:r>
      <w:r w:rsidR="00A608C2">
        <w:t>R</w:t>
      </w:r>
      <w:r>
        <w:t xml:space="preserve">egionale entro 60 giorni dalla notifica dello stesso, nonché il ricorso straordinario al </w:t>
      </w:r>
      <w:r w:rsidR="00A608C2">
        <w:t>P</w:t>
      </w:r>
      <w:r>
        <w:t xml:space="preserve">residente della </w:t>
      </w:r>
      <w:r w:rsidR="00A608C2">
        <w:t>R</w:t>
      </w:r>
      <w:r>
        <w:t>epubblica entro 120 giorni dalla notifica.</w:t>
      </w:r>
    </w:p>
    <w:p w:rsidR="00F30448" w:rsidRDefault="00F30448" w:rsidP="00F30448">
      <w:pPr>
        <w:pStyle w:val="Corpodeltesto2"/>
        <w:ind w:firstLine="709"/>
      </w:pPr>
      <w:r>
        <w:t xml:space="preserve">Andora, lì </w:t>
      </w:r>
    </w:p>
    <w:p w:rsidR="00F30448" w:rsidRDefault="00F30448" w:rsidP="00F30448">
      <w:pPr>
        <w:pStyle w:val="Corpodeltesto2"/>
        <w:ind w:firstLine="709"/>
      </w:pPr>
    </w:p>
    <w:p w:rsidR="00E438C4" w:rsidRDefault="00E438C4" w:rsidP="00F30448">
      <w:pPr>
        <w:pStyle w:val="Corpodeltesto2"/>
        <w:ind w:left="4111" w:firstLine="709"/>
      </w:pPr>
      <w:r>
        <w:t>IL RESPONSABILE DEL PROCEDIMENTO</w:t>
      </w:r>
    </w:p>
    <w:p w:rsidR="00E438C4" w:rsidRDefault="00E438C4">
      <w:pPr>
        <w:ind w:left="4820"/>
        <w:jc w:val="center"/>
        <w:rPr>
          <w:sz w:val="24"/>
        </w:rPr>
      </w:pPr>
      <w:r>
        <w:rPr>
          <w:sz w:val="24"/>
        </w:rPr>
        <w:t>(Ing. Paolo FERRARI)</w:t>
      </w:r>
    </w:p>
    <w:sectPr w:rsidR="00E438C4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560" w:rsidRDefault="00BF7560">
      <w:r>
        <w:separator/>
      </w:r>
    </w:p>
  </w:endnote>
  <w:endnote w:type="continuationSeparator" w:id="0">
    <w:p w:rsidR="00BF7560" w:rsidRDefault="00BF7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F7" w:rsidRDefault="004A58F7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A58F7" w:rsidRDefault="004A58F7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F7" w:rsidRDefault="004A58F7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4A58F7" w:rsidRDefault="004A58F7">
    <w:pPr>
      <w:tabs>
        <w:tab w:val="left" w:pos="2694"/>
        <w:tab w:val="right" w:pos="9639"/>
      </w:tabs>
      <w:rPr>
        <w:sz w:val="18"/>
      </w:rPr>
    </w:pPr>
  </w:p>
  <w:p w:rsidR="004A58F7" w:rsidRDefault="004A58F7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4A58F7" w:rsidRDefault="004A58F7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4A58F7" w:rsidRDefault="004A58F7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4A58F7" w:rsidRDefault="004A58F7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4A58F7" w:rsidRDefault="004A58F7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4A58F7" w:rsidRDefault="00751166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A58F7" w:rsidRDefault="004A58F7">
    <w:pPr>
      <w:pStyle w:val="Pidipagina"/>
      <w:ind w:left="284" w:right="360"/>
    </w:pPr>
  </w:p>
  <w:p w:rsidR="004A58F7" w:rsidRDefault="004A58F7">
    <w:pPr>
      <w:pStyle w:val="Pidipagina"/>
      <w:ind w:left="284" w:right="360"/>
    </w:pPr>
  </w:p>
  <w:p w:rsidR="004A58F7" w:rsidRDefault="004A58F7">
    <w:pPr>
      <w:pStyle w:val="Pidipagina"/>
      <w:ind w:left="284" w:right="360"/>
      <w:jc w:val="right"/>
      <w:rPr>
        <w:sz w:val="16"/>
      </w:rPr>
    </w:pPr>
    <w:fldSimple w:instr=" FILENAME \* Upper\p  \* MERGEFORMAT ">
      <w:r w:rsidR="00FE09DD">
        <w:rPr>
          <w:noProof/>
          <w:sz w:val="16"/>
        </w:rPr>
        <w:t>C:\USERS\NALBONE\DESKTOP\MODELLI X PROGRAMMA\MODELLI AUT. PAESAGG\SOPR.AUTORIZZAZIONE PAESAGGISTICA ART.146 BOZZA 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560" w:rsidRDefault="00BF7560">
      <w:r>
        <w:separator/>
      </w:r>
    </w:p>
  </w:footnote>
  <w:footnote w:type="continuationSeparator" w:id="0">
    <w:p w:rsidR="00BF7560" w:rsidRDefault="00BF75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438C4"/>
    <w:rsid w:val="00014E4E"/>
    <w:rsid w:val="000D6C38"/>
    <w:rsid w:val="002B7723"/>
    <w:rsid w:val="002D2E92"/>
    <w:rsid w:val="002F1680"/>
    <w:rsid w:val="00365049"/>
    <w:rsid w:val="003A70C4"/>
    <w:rsid w:val="003D47A2"/>
    <w:rsid w:val="00444319"/>
    <w:rsid w:val="00460DD1"/>
    <w:rsid w:val="004A58F7"/>
    <w:rsid w:val="00516E11"/>
    <w:rsid w:val="005C2203"/>
    <w:rsid w:val="00620AE8"/>
    <w:rsid w:val="006638F4"/>
    <w:rsid w:val="00664AC9"/>
    <w:rsid w:val="00665787"/>
    <w:rsid w:val="00751166"/>
    <w:rsid w:val="00773ACA"/>
    <w:rsid w:val="00787422"/>
    <w:rsid w:val="00802615"/>
    <w:rsid w:val="008E4108"/>
    <w:rsid w:val="00941138"/>
    <w:rsid w:val="00A608C2"/>
    <w:rsid w:val="00AD2022"/>
    <w:rsid w:val="00B25557"/>
    <w:rsid w:val="00B7653F"/>
    <w:rsid w:val="00BB26CE"/>
    <w:rsid w:val="00BF4DE8"/>
    <w:rsid w:val="00BF7560"/>
    <w:rsid w:val="00C2014A"/>
    <w:rsid w:val="00C21C9A"/>
    <w:rsid w:val="00C31579"/>
    <w:rsid w:val="00C474EE"/>
    <w:rsid w:val="00C77F69"/>
    <w:rsid w:val="00CC6923"/>
    <w:rsid w:val="00D20B6B"/>
    <w:rsid w:val="00D5473A"/>
    <w:rsid w:val="00DE439B"/>
    <w:rsid w:val="00E23A4E"/>
    <w:rsid w:val="00E438C4"/>
    <w:rsid w:val="00E94CAC"/>
    <w:rsid w:val="00F064BB"/>
    <w:rsid w:val="00F30448"/>
    <w:rsid w:val="00F62127"/>
    <w:rsid w:val="00FE0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pPr>
      <w:spacing w:before="240"/>
    </w:pPr>
    <w:rPr>
      <w:sz w:val="24"/>
    </w:rPr>
  </w:style>
  <w:style w:type="paragraph" w:styleId="Corpodeltesto2">
    <w:name w:val="Body Text 2"/>
    <w:basedOn w:val="Normale"/>
    <w:pPr>
      <w:spacing w:before="240"/>
      <w:jc w:val="both"/>
    </w:pPr>
    <w:rPr>
      <w:sz w:val="24"/>
    </w:rPr>
  </w:style>
  <w:style w:type="paragraph" w:styleId="Rientrocorpodeltesto2">
    <w:name w:val="Body Text Indent 2"/>
    <w:basedOn w:val="Normale"/>
    <w:pPr>
      <w:ind w:firstLine="709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2499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4913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2014-03-11T07:05:00Z</cp:lastPrinted>
  <dcterms:created xsi:type="dcterms:W3CDTF">2014-05-20T09:25:00Z</dcterms:created>
  <dcterms:modified xsi:type="dcterms:W3CDTF">2014-05-20T09:25:00Z</dcterms:modified>
</cp:coreProperties>
</file>