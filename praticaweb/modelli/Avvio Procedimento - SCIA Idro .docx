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4C090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C090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4C090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C090A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0425F2" w:rsidRPr="000425F2">
        <w:rPr>
          <w:rFonts w:ascii="Arial" w:hAnsi="Arial" w:cs="Arial"/>
          <w:sz w:val="22"/>
          <w:szCs w:val="22"/>
        </w:rPr>
        <w:t xml:space="preserve">Richiesta Nulla Osta Idrogeologico relativo a Segnalazione Certificata di Inizio Attività </w:t>
      </w:r>
      <w:r w:rsidR="00EF42CB" w:rsidRPr="00EF42CB">
        <w:rPr>
          <w:rFonts w:ascii="Arial" w:hAnsi="Arial" w:cs="Arial"/>
          <w:sz w:val="22"/>
          <w:szCs w:val="22"/>
        </w:rPr>
        <w:t xml:space="preserve">in aree soggette a vincolo idrogeologico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4C090A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C090A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0425F2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0425F2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</w:t>
      </w:r>
      <w:r w:rsidR="00651125">
        <w:rPr>
          <w:rFonts w:ascii="Arial" w:hAnsi="Arial" w:cs="Arial"/>
          <w:color w:val="000000"/>
          <w:sz w:val="22"/>
          <w:szCs w:val="22"/>
        </w:rPr>
        <w:t>ll'</w:t>
      </w:r>
      <w:r w:rsidRPr="000425F2">
        <w:rPr>
          <w:rFonts w:ascii="Arial" w:hAnsi="Arial" w:cs="Arial"/>
          <w:color w:val="000000"/>
          <w:sz w:val="22"/>
          <w:szCs w:val="22"/>
        </w:rPr>
        <w:t>articol</w:t>
      </w:r>
      <w:r w:rsidR="00651125">
        <w:rPr>
          <w:rFonts w:ascii="Arial" w:hAnsi="Arial" w:cs="Arial"/>
          <w:color w:val="000000"/>
          <w:sz w:val="22"/>
          <w:szCs w:val="22"/>
        </w:rPr>
        <w:t xml:space="preserve">o 3 </w:t>
      </w:r>
      <w:r w:rsidRPr="000425F2">
        <w:rPr>
          <w:rFonts w:ascii="Arial" w:hAnsi="Arial" w:cs="Arial"/>
          <w:color w:val="000000"/>
          <w:sz w:val="22"/>
          <w:szCs w:val="22"/>
        </w:rPr>
        <w:t>della Legge Regionale 12 aprile 2011 n. 7 e successive modificazioni, con riferimento alla Richiesta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4C090A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4C090A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AE7A63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="00EF42CB" w:rsidRPr="00EF42CB">
        <w:rPr>
          <w:rFonts w:ascii="Arial" w:hAnsi="Arial" w:cs="Arial"/>
          <w:color w:val="000000"/>
          <w:sz w:val="22"/>
          <w:szCs w:val="22"/>
        </w:rPr>
        <w:t>, il collaboratore in ambito amministrativo è il Dott. Alessio CROCETTA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4C090A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4C090A">
        <w:rPr>
          <w:rFonts w:ascii="Arial" w:hAnsi="Arial" w:cs="Arial"/>
          <w:sz w:val="22"/>
          <w:szCs w:val="22"/>
        </w:rPr>
        <w:fldChar w:fldCharType="separate"/>
      </w:r>
      <w:r w:rsidR="00AE7A63">
        <w:rPr>
          <w:rFonts w:ascii="Arial" w:hAnsi="Arial" w:cs="Arial"/>
          <w:noProof/>
          <w:sz w:val="22"/>
          <w:szCs w:val="22"/>
        </w:rPr>
        <w:t>25 novembre 2015</w:t>
      </w:r>
      <w:r w:rsidR="004C090A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AE7A63" w:rsidRPr="009C6EBE" w:rsidTr="008A6188">
        <w:tc>
          <w:tcPr>
            <w:tcW w:w="4889" w:type="dxa"/>
          </w:tcPr>
          <w:p w:rsidR="00AE7A63" w:rsidRPr="009C6EBE" w:rsidRDefault="00AE7A6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AE7A63" w:rsidRPr="009C6EBE" w:rsidRDefault="00AE7A6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AE7A63" w:rsidRPr="009C6EBE" w:rsidRDefault="00AE7A6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AE7A63" w:rsidRPr="009C6EBE" w:rsidRDefault="00AE7A63" w:rsidP="008A618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 xml:space="preserve">Settore Territorio – </w:t>
    </w:r>
    <w:r w:rsidR="00DA6E1F">
      <w:rPr>
        <w:rFonts w:ascii="Arial" w:hAnsi="Arial" w:cs="Arial"/>
        <w:color w:val="0000FF"/>
        <w:sz w:val="20"/>
        <w:szCs w:val="20"/>
      </w:rPr>
      <w:t>Unità Operativa Vincolo Idrogeologico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</w:t>
    </w:r>
    <w:r w:rsidR="00325CA9">
      <w:rPr>
        <w:rFonts w:ascii="Arial" w:hAnsi="Arial" w:cs="Arial"/>
        <w:b/>
        <w:i/>
        <w:color w:val="0000FF"/>
      </w:rPr>
      <w:t>246</w:t>
    </w:r>
    <w:r w:rsidRPr="00DF7577">
      <w:rPr>
        <w:rFonts w:ascii="Arial" w:hAnsi="Arial" w:cs="Arial"/>
        <w:b/>
        <w:i/>
        <w:color w:val="0000FF"/>
      </w:rPr>
      <w:t xml:space="preserve">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425F2"/>
    <w:rsid w:val="00063A50"/>
    <w:rsid w:val="000C370B"/>
    <w:rsid w:val="000F1EDD"/>
    <w:rsid w:val="001B4225"/>
    <w:rsid w:val="002061BA"/>
    <w:rsid w:val="002D0988"/>
    <w:rsid w:val="00324615"/>
    <w:rsid w:val="00325CA9"/>
    <w:rsid w:val="00352093"/>
    <w:rsid w:val="00367297"/>
    <w:rsid w:val="00370D34"/>
    <w:rsid w:val="0038337F"/>
    <w:rsid w:val="003C31F2"/>
    <w:rsid w:val="004705D8"/>
    <w:rsid w:val="004B610F"/>
    <w:rsid w:val="004C090A"/>
    <w:rsid w:val="00517B31"/>
    <w:rsid w:val="00563488"/>
    <w:rsid w:val="00567CEF"/>
    <w:rsid w:val="005710E6"/>
    <w:rsid w:val="00587817"/>
    <w:rsid w:val="005A2947"/>
    <w:rsid w:val="00624052"/>
    <w:rsid w:val="00651125"/>
    <w:rsid w:val="00660C73"/>
    <w:rsid w:val="006A01DF"/>
    <w:rsid w:val="006D5972"/>
    <w:rsid w:val="00703418"/>
    <w:rsid w:val="007672D9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632A8"/>
    <w:rsid w:val="00A75218"/>
    <w:rsid w:val="00AB6BFD"/>
    <w:rsid w:val="00AE487C"/>
    <w:rsid w:val="00AE7A63"/>
    <w:rsid w:val="00B05B9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7D14"/>
    <w:rsid w:val="00C87BA6"/>
    <w:rsid w:val="00CC4293"/>
    <w:rsid w:val="00CE48F8"/>
    <w:rsid w:val="00CE5D66"/>
    <w:rsid w:val="00D84B61"/>
    <w:rsid w:val="00DA6E1F"/>
    <w:rsid w:val="00DB07ED"/>
    <w:rsid w:val="00DE0590"/>
    <w:rsid w:val="00DF7577"/>
    <w:rsid w:val="00E4513E"/>
    <w:rsid w:val="00E530BE"/>
    <w:rsid w:val="00E77520"/>
    <w:rsid w:val="00EF42CB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3C5C4-211C-4108-A1F5-9903A55C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3</TotalTime>
  <Pages>1</Pages>
  <Words>216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6</cp:revision>
  <cp:lastPrinted>2010-04-08T12:35:00Z</cp:lastPrinted>
  <dcterms:created xsi:type="dcterms:W3CDTF">2015-11-17T11:46:00Z</dcterms:created>
  <dcterms:modified xsi:type="dcterms:W3CDTF">2015-11-25T09:12:00Z</dcterms:modified>
</cp:coreProperties>
</file>