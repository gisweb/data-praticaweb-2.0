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A9" w:rsidRDefault="00CB14DC" w:rsidP="005549A9">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5549A9" w:rsidRDefault="005549A9" w:rsidP="005549A9"/>
    <w:p w:rsidR="005549A9" w:rsidRDefault="005549A9" w:rsidP="005549A9">
      <w:pPr>
        <w:jc w:val="center"/>
        <w:rPr>
          <w:rFonts w:ascii="Arial Rounded MT Bold" w:hAnsi="Arial Rounded MT Bold"/>
          <w:b/>
          <w:spacing w:val="56"/>
          <w:sz w:val="52"/>
        </w:rPr>
      </w:pPr>
      <w:r>
        <w:rPr>
          <w:rFonts w:ascii="Arial Rounded MT Bold" w:hAnsi="Arial Rounded MT Bold"/>
          <w:b/>
          <w:spacing w:val="56"/>
          <w:sz w:val="52"/>
        </w:rPr>
        <w:t>COMUNE  DI  ANDORA</w:t>
      </w:r>
    </w:p>
    <w:p w:rsidR="005549A9" w:rsidRDefault="005549A9" w:rsidP="005549A9">
      <w:pPr>
        <w:jc w:val="center"/>
        <w:rPr>
          <w:sz w:val="16"/>
        </w:rPr>
      </w:pPr>
    </w:p>
    <w:p w:rsidR="005549A9" w:rsidRDefault="005549A9" w:rsidP="005549A9">
      <w:pPr>
        <w:jc w:val="center"/>
        <w:rPr>
          <w:sz w:val="12"/>
        </w:rPr>
      </w:pPr>
      <w:r>
        <w:rPr>
          <w:sz w:val="16"/>
        </w:rPr>
        <w:t>PROVINCIA DI SAVONA</w:t>
      </w:r>
    </w:p>
    <w:p w:rsidR="005549A9" w:rsidRDefault="005549A9" w:rsidP="005549A9">
      <w:pPr>
        <w:rPr>
          <w:sz w:val="12"/>
        </w:rPr>
      </w:pPr>
    </w:p>
    <w:p w:rsidR="005549A9"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5549A9" w:rsidRDefault="005549A9" w:rsidP="005549A9">
      <w:pPr>
        <w:ind w:left="1134" w:hanging="1134"/>
        <w:rPr>
          <w:b/>
        </w:rPr>
      </w:pPr>
    </w:p>
    <w:p w:rsidR="005549A9" w:rsidRDefault="005549A9" w:rsidP="005549A9">
      <w:pPr>
        <w:rPr>
          <w:sz w:val="24"/>
        </w:rPr>
      </w:pPr>
    </w:p>
    <w:p w:rsidR="005549A9" w:rsidRDefault="005549A9" w:rsidP="005549A9">
      <w:pPr>
        <w:ind w:left="1418" w:hanging="1418"/>
        <w:jc w:val="both"/>
        <w:rPr>
          <w:sz w:val="24"/>
        </w:rPr>
      </w:pPr>
    </w:p>
    <w:p w:rsidR="00411F57" w:rsidRDefault="00411F57" w:rsidP="00411F57">
      <w:pPr>
        <w:ind w:left="1134" w:hanging="426"/>
        <w:jc w:val="both"/>
        <w:rPr>
          <w:sz w:val="24"/>
        </w:rPr>
      </w:pPr>
    </w:p>
    <w:p w:rsidR="005549A9" w:rsidRDefault="005549A9" w:rsidP="00411F57">
      <w:pPr>
        <w:ind w:left="1134" w:hanging="426"/>
        <w:jc w:val="both"/>
        <w:rPr>
          <w:sz w:val="24"/>
        </w:rPr>
      </w:pPr>
      <w:r>
        <w:rPr>
          <w:sz w:val="24"/>
        </w:rPr>
        <w:t xml:space="preserve">Prot. N.   </w:t>
      </w:r>
      <w:r w:rsidR="00C47D9E">
        <w:rPr>
          <w:sz w:val="24"/>
        </w:rPr>
        <w:t xml:space="preserve">                           </w:t>
      </w:r>
      <w:r>
        <w:rPr>
          <w:sz w:val="24"/>
        </w:rPr>
        <w:t xml:space="preserve"> Fasc. </w:t>
      </w:r>
      <w:r>
        <w:rPr>
          <w:sz w:val="24"/>
        </w:rPr>
        <w:fldChar w:fldCharType="begin"/>
      </w:r>
      <w:r>
        <w:rPr>
          <w:sz w:val="24"/>
        </w:rPr>
        <w:instrText xml:space="preserve"> MERGEFIELD NrFasc </w:instrText>
      </w:r>
      <w:r>
        <w:rPr>
          <w:sz w:val="24"/>
        </w:rPr>
        <w:fldChar w:fldCharType="end"/>
      </w:r>
      <w:r>
        <w:rPr>
          <w:sz w:val="24"/>
        </w:rPr>
        <w:t xml:space="preserve">   </w:t>
      </w:r>
      <w:r>
        <w:rPr>
          <w:sz w:val="24"/>
        </w:rPr>
        <w:fldChar w:fldCharType="begin"/>
      </w:r>
      <w:r>
        <w:rPr>
          <w:sz w:val="24"/>
        </w:rPr>
        <w:instrText xml:space="preserve"> MERGEFIELD NrRegPratiche </w:instrText>
      </w:r>
      <w:r>
        <w:rPr>
          <w:sz w:val="24"/>
        </w:rPr>
        <w:fldChar w:fldCharType="end"/>
      </w:r>
    </w:p>
    <w:p w:rsidR="005549A9" w:rsidRDefault="005549A9" w:rsidP="005549A9">
      <w:pPr>
        <w:ind w:left="1418" w:hanging="1418"/>
        <w:jc w:val="both"/>
        <w:rPr>
          <w:sz w:val="24"/>
        </w:rPr>
      </w:pPr>
    </w:p>
    <w:p w:rsidR="005549A9" w:rsidRPr="001E030C" w:rsidRDefault="005549A9" w:rsidP="005549A9">
      <w:pPr>
        <w:jc w:val="both"/>
        <w:rPr>
          <w:sz w:val="24"/>
        </w:rPr>
      </w:pPr>
      <w:r w:rsidRPr="001E030C">
        <w:rPr>
          <w:b/>
          <w:sz w:val="24"/>
          <w:szCs w:val="24"/>
        </w:rPr>
        <w:t>OGGETTO</w:t>
      </w:r>
      <w:r w:rsidRPr="001E030C">
        <w:rPr>
          <w:sz w:val="24"/>
          <w:szCs w:val="24"/>
        </w:rPr>
        <w:t>:</w:t>
      </w:r>
      <w:r w:rsidR="00CB14DC">
        <w:rPr>
          <w:b/>
          <w:sz w:val="24"/>
          <w:szCs w:val="24"/>
        </w:rPr>
        <w:t xml:space="preserve"> [oggetto]</w:t>
      </w:r>
    </w:p>
    <w:p w:rsidR="005549A9" w:rsidRDefault="005549A9" w:rsidP="005549A9">
      <w:pPr>
        <w:rPr>
          <w:sz w:val="24"/>
        </w:rPr>
      </w:pPr>
    </w:p>
    <w:p w:rsidR="005549A9" w:rsidRDefault="005549A9" w:rsidP="005549A9">
      <w:pPr>
        <w:rPr>
          <w:b/>
          <w:bCs/>
          <w:sz w:val="24"/>
        </w:rPr>
      </w:pPr>
      <w:r w:rsidRPr="00850E14">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R="00CB14DC" w:rsidRPr="005167EF"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00CB14DC" w:rsidRPr="005167EF"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CB14DC" w:rsidRPr="005167EF" w:rsidRDefault="00CB14DC" w:rsidP="00CB14DC">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CB14DC" w:rsidRPr="00FE189E" w:rsidRDefault="00CB14DC" w:rsidP="00CB14DC">
            <w:pPr>
              <w:jc w:val="both"/>
              <w:rPr>
                <w:b/>
                <w:color w:val="000000"/>
                <w:sz w:val="24"/>
                <w:szCs w:val="24"/>
              </w:rPr>
            </w:pPr>
            <w:r w:rsidRPr="00FE189E">
              <w:rPr>
                <w:b/>
                <w:bCs/>
                <w:color w:val="000000"/>
                <w:sz w:val="24"/>
                <w:szCs w:val="24"/>
              </w:rPr>
              <w:t>[richiedenti.nominativo;block=tbs:row]</w:t>
            </w:r>
          </w:p>
          <w:p w:rsidR="00CB14DC" w:rsidRPr="00FE189E" w:rsidRDefault="00CB14DC" w:rsidP="00CB14DC">
            <w:pPr>
              <w:jc w:val="both"/>
              <w:rPr>
                <w:color w:val="000000"/>
                <w:sz w:val="24"/>
                <w:szCs w:val="24"/>
              </w:rPr>
            </w:pPr>
            <w:r w:rsidRPr="00FE189E">
              <w:rPr>
                <w:bCs/>
                <w:color w:val="000000"/>
                <w:sz w:val="24"/>
                <w:szCs w:val="24"/>
              </w:rPr>
              <w:t>[richiedenti.indirizzo]</w:t>
            </w:r>
          </w:p>
          <w:p w:rsidR="00CB14DC" w:rsidRPr="00FE189E" w:rsidRDefault="00CB14DC" w:rsidP="00CB14DC">
            <w:pPr>
              <w:rPr>
                <w:color w:val="000000"/>
                <w:sz w:val="24"/>
                <w:szCs w:val="24"/>
              </w:rPr>
            </w:pPr>
            <w:r w:rsidRPr="00FE189E">
              <w:rPr>
                <w:bCs/>
                <w:color w:val="000000"/>
                <w:sz w:val="24"/>
                <w:szCs w:val="24"/>
              </w:rPr>
              <w:t>[richiedenti.cap] [richiedenti.comune] ([richiedenti.prov])</w:t>
            </w:r>
          </w:p>
          <w:p w:rsidR="00CB14DC" w:rsidRPr="00FE189E" w:rsidRDefault="00CB14DC" w:rsidP="00CB14DC">
            <w:pPr>
              <w:jc w:val="both"/>
              <w:rPr>
                <w:color w:val="000000"/>
                <w:sz w:val="24"/>
                <w:szCs w:val="24"/>
              </w:rPr>
            </w:pPr>
          </w:p>
        </w:tc>
      </w:tr>
      <w:tr w:rsidR="00CB14DC" w:rsidRPr="005167EF"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00CB14DC" w:rsidRPr="005167EF"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CB14DC" w:rsidRPr="005167EF"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00CB14DC" w:rsidRPr="00CB14DC" w:rsidRDefault="00CB14DC" w:rsidP="00CB14DC">
            <w:pPr>
              <w:jc w:val="both"/>
              <w:rPr>
                <w:b/>
                <w:color w:val="000000"/>
                <w:sz w:val="24"/>
                <w:szCs w:val="24"/>
                <w:lang w:val="en-US"/>
              </w:rPr>
            </w:pPr>
            <w:r>
              <w:rPr>
                <w:b/>
                <w:bCs/>
                <w:color w:val="000000"/>
                <w:sz w:val="24"/>
                <w:szCs w:val="24"/>
                <w:lang w:val="en-US"/>
              </w:rPr>
              <w:t xml:space="preserve"> </w:t>
            </w:r>
            <w:r w:rsidRPr="00CB14DC">
              <w:rPr>
                <w:b/>
                <w:bCs/>
                <w:color w:val="000000"/>
                <w:sz w:val="24"/>
                <w:szCs w:val="24"/>
                <w:lang w:val="en-US"/>
              </w:rPr>
              <w:t>[progettisti.nominativo;block=tbs:row]</w:t>
            </w:r>
          </w:p>
          <w:p w:rsidR="00CB14DC" w:rsidRPr="00FE189E" w:rsidRDefault="00CB14DC" w:rsidP="00CB14DC">
            <w:pPr>
              <w:jc w:val="both"/>
              <w:rPr>
                <w:color w:val="000000"/>
                <w:sz w:val="24"/>
                <w:szCs w:val="24"/>
              </w:rPr>
            </w:pPr>
            <w:r w:rsidRPr="00FE189E">
              <w:rPr>
                <w:bCs/>
                <w:color w:val="000000"/>
                <w:sz w:val="24"/>
                <w:szCs w:val="24"/>
              </w:rPr>
              <w:t>[progettisti.indirizzo]</w:t>
            </w:r>
          </w:p>
          <w:p w:rsidR="00CB14DC" w:rsidRDefault="00CB14DC" w:rsidP="00CB14DC">
            <w:pPr>
              <w:rPr>
                <w:bCs/>
                <w:color w:val="000000"/>
                <w:sz w:val="24"/>
                <w:szCs w:val="24"/>
              </w:rPr>
            </w:pPr>
            <w:r w:rsidRPr="00FE189E">
              <w:rPr>
                <w:bCs/>
                <w:color w:val="000000"/>
                <w:sz w:val="24"/>
                <w:szCs w:val="24"/>
              </w:rPr>
              <w:t>[progettisti.cap] [progettisti.comune] ([progettisti.prov])</w:t>
            </w:r>
          </w:p>
          <w:p w:rsidR="00CB14DC" w:rsidRPr="00FE189E" w:rsidRDefault="00CB14DC" w:rsidP="00CB14DC">
            <w:pPr>
              <w:rPr>
                <w:color w:val="000000"/>
                <w:sz w:val="24"/>
                <w:szCs w:val="24"/>
              </w:rPr>
            </w:pPr>
          </w:p>
        </w:tc>
      </w:tr>
      <w:tr w:rsidR="00CB14DC" w:rsidRPr="005167EF"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00CB14DC" w:rsidRPr="005167EF"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CB14DC" w:rsidRPr="005167EF"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00CB14DC" w:rsidRDefault="00CB14DC" w:rsidP="00CB14DC">
            <w:pPr>
              <w:rPr>
                <w:bCs/>
                <w:sz w:val="24"/>
              </w:rPr>
            </w:pPr>
            <w:r>
              <w:rPr>
                <w:bCs/>
                <w:sz w:val="24"/>
              </w:rPr>
              <w:t xml:space="preserve"> Ufficio Tecnico Comunale</w:t>
            </w:r>
          </w:p>
          <w:p w:rsidR="00CB14DC" w:rsidRDefault="00CB14DC" w:rsidP="00CB14DC">
            <w:pPr>
              <w:rPr>
                <w:bCs/>
                <w:sz w:val="24"/>
              </w:rPr>
            </w:pPr>
            <w:r>
              <w:rPr>
                <w:bCs/>
                <w:sz w:val="24"/>
              </w:rPr>
              <w:t>Sezione Servizi Tecnologici</w:t>
            </w:r>
          </w:p>
          <w:p w:rsidR="00CB14DC" w:rsidRDefault="00CB14DC" w:rsidP="00CB14DC">
            <w:pPr>
              <w:jc w:val="both"/>
              <w:rPr>
                <w:b/>
                <w:bCs/>
                <w:sz w:val="24"/>
                <w:u w:val="single"/>
              </w:rPr>
            </w:pPr>
            <w:r w:rsidRPr="0051562B">
              <w:rPr>
                <w:b/>
                <w:bCs/>
                <w:sz w:val="24"/>
                <w:u w:val="single"/>
              </w:rPr>
              <w:t>S E D E</w:t>
            </w:r>
          </w:p>
          <w:p w:rsidR="00CB14DC" w:rsidRPr="00FE189E" w:rsidRDefault="00CB14DC" w:rsidP="00CB14DC">
            <w:pPr>
              <w:jc w:val="both"/>
              <w:rPr>
                <w:b/>
                <w:bCs/>
                <w:color w:val="000000"/>
                <w:sz w:val="24"/>
                <w:szCs w:val="24"/>
              </w:rPr>
            </w:pPr>
          </w:p>
        </w:tc>
      </w:tr>
      <w:tr w:rsidR="00CB14DC" w:rsidRPr="005167EF"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00CB14DC" w:rsidRPr="005167EF"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CB14DC" w:rsidRPr="005167EF"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00CB14DC" w:rsidRDefault="00CB14DC" w:rsidP="00CB14DC">
            <w:pPr>
              <w:rPr>
                <w:bCs/>
                <w:sz w:val="24"/>
              </w:rPr>
            </w:pPr>
            <w:r>
              <w:rPr>
                <w:bCs/>
                <w:sz w:val="24"/>
              </w:rPr>
              <w:t xml:space="preserve"> Ufficio Tecnico Comunale</w:t>
            </w:r>
          </w:p>
          <w:p w:rsidR="00CB14DC" w:rsidRDefault="00CB14DC" w:rsidP="00CB14DC">
            <w:pPr>
              <w:rPr>
                <w:bCs/>
                <w:sz w:val="24"/>
              </w:rPr>
            </w:pPr>
            <w:r>
              <w:rPr>
                <w:bCs/>
                <w:sz w:val="24"/>
              </w:rPr>
              <w:t>Sezione Servizi Tecnologici</w:t>
            </w:r>
          </w:p>
          <w:p w:rsidR="00CB14DC" w:rsidRDefault="00CB14DC" w:rsidP="00CB14DC">
            <w:pPr>
              <w:rPr>
                <w:b/>
                <w:bCs/>
                <w:sz w:val="24"/>
                <w:u w:val="single"/>
              </w:rPr>
            </w:pPr>
            <w:r w:rsidRPr="0051562B">
              <w:rPr>
                <w:b/>
                <w:bCs/>
                <w:sz w:val="24"/>
                <w:u w:val="single"/>
              </w:rPr>
              <w:t>S E D E</w:t>
            </w:r>
          </w:p>
          <w:p w:rsidR="00CB14DC" w:rsidRPr="00FE189E" w:rsidRDefault="00CB14DC" w:rsidP="00CB14DC">
            <w:pPr>
              <w:jc w:val="both"/>
              <w:rPr>
                <w:b/>
                <w:bCs/>
                <w:color w:val="000000"/>
                <w:sz w:val="24"/>
                <w:szCs w:val="24"/>
              </w:rPr>
            </w:pPr>
          </w:p>
        </w:tc>
      </w:tr>
    </w:tbl>
    <w:p w:rsidR="00C47D9E" w:rsidRDefault="00C47D9E" w:rsidP="00C47D9E">
      <w:pPr>
        <w:pStyle w:val="Rientrocorpodeltesto3"/>
        <w:spacing w:before="720"/>
        <w:ind w:firstLine="851"/>
        <w:rPr>
          <w:sz w:val="24"/>
        </w:rPr>
      </w:pPr>
      <w:r>
        <w:rPr>
          <w:sz w:val="24"/>
        </w:rPr>
        <w:t xml:space="preserve">In </w:t>
      </w:r>
      <w:r w:rsidR="00114B1E">
        <w:rPr>
          <w:sz w:val="24"/>
        </w:rPr>
        <w:t>riferimento alla pratica edilizia in oggetto indicata e dopo l’esame degli elaborati prodotti si comunica quanto segue.</w:t>
      </w:r>
    </w:p>
    <w:p w:rsidR="00114B1E" w:rsidRDefault="00114B1E" w:rsidP="00114B1E">
      <w:pPr>
        <w:pStyle w:val="Rientrocorpodeltesto3"/>
        <w:widowControl w:val="0"/>
        <w:ind w:firstLine="851"/>
        <w:rPr>
          <w:sz w:val="24"/>
        </w:rPr>
      </w:pPr>
      <w:r>
        <w:rPr>
          <w:sz w:val="24"/>
        </w:rPr>
        <w:t>La pratica risulta carente degli elaborati di seguito elencati.</w:t>
      </w:r>
    </w:p>
    <w:p w:rsidR="00201FD7"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00201FD7" w:rsidRDefault="00201FD7" w:rsidP="00201FD7">
      <w:pPr>
        <w:pStyle w:val="Rientrocorpodeltesto3"/>
        <w:widowControl w:val="0"/>
        <w:ind w:firstLine="851"/>
        <w:rPr>
          <w:sz w:val="24"/>
        </w:rPr>
      </w:pPr>
      <w:r>
        <w:rPr>
          <w:sz w:val="24"/>
        </w:rPr>
        <w:t>La pratica risulta carente degli elaborati di seguito elencati.</w:t>
      </w:r>
    </w:p>
    <w:p w:rsidR="00191806" w:rsidRDefault="00201FD7" w:rsidP="00201FD7">
      <w:pPr>
        <w:numPr>
          <w:ilvl w:val="0"/>
          <w:numId w:val="7"/>
        </w:numPr>
        <w:tabs>
          <w:tab w:val="left" w:pos="-1134"/>
          <w:tab w:val="decimal" w:pos="284"/>
        </w:tabs>
        <w:jc w:val="both"/>
        <w:rPr>
          <w:sz w:val="24"/>
        </w:rPr>
      </w:pPr>
      <w:r>
        <w:rPr>
          <w:sz w:val="24"/>
        </w:rPr>
        <w:t xml:space="preserve">Istanza </w:t>
      </w:r>
      <w:r w:rsidR="00191806">
        <w:rPr>
          <w:sz w:val="24"/>
        </w:rPr>
        <w:t>di permesso di costruire</w:t>
      </w:r>
    </w:p>
    <w:p w:rsidR="00201FD7" w:rsidRDefault="00201FD7" w:rsidP="00201FD7">
      <w:pPr>
        <w:numPr>
          <w:ilvl w:val="0"/>
          <w:numId w:val="7"/>
        </w:numPr>
        <w:tabs>
          <w:tab w:val="left" w:pos="-1134"/>
          <w:tab w:val="decimal" w:pos="284"/>
        </w:tabs>
        <w:jc w:val="both"/>
        <w:rPr>
          <w:sz w:val="24"/>
        </w:rPr>
      </w:pPr>
      <w:r>
        <w:rPr>
          <w:sz w:val="24"/>
        </w:rPr>
        <w:t>pagamento diritti segreteria</w:t>
      </w:r>
      <w:r w:rsidR="00850E14">
        <w:rPr>
          <w:sz w:val="24"/>
        </w:rPr>
        <w:t xml:space="preserve"> pari ad euro …………………</w:t>
      </w:r>
    </w:p>
    <w:p w:rsidR="00DE555C" w:rsidRPr="00850E14" w:rsidRDefault="00201FD7" w:rsidP="00191806">
      <w:pPr>
        <w:tabs>
          <w:tab w:val="left" w:pos="-1134"/>
          <w:tab w:val="decimal" w:pos="284"/>
        </w:tabs>
        <w:ind w:left="360"/>
        <w:jc w:val="both"/>
        <w:rPr>
          <w:sz w:val="24"/>
        </w:rPr>
      </w:pPr>
      <w:r>
        <w:rPr>
          <w:sz w:val="24"/>
        </w:rPr>
        <w:lastRenderedPageBreak/>
        <w:t>quietanza di avvenuto versamento degli oneri concessori di cui alla Legge Regionale 7.4.1995 n. 25, da effettuarsi presso</w:t>
      </w:r>
      <w:r w:rsidR="00C50373">
        <w:rPr>
          <w:sz w:val="24"/>
        </w:rPr>
        <w:t xml:space="preserve"> </w:t>
      </w:r>
      <w:r w:rsidR="00DE555C" w:rsidRPr="00DE555C">
        <w:rPr>
          <w:rFonts w:ascii="Arial" w:hAnsi="Arial" w:cs="Arial"/>
          <w:sz w:val="24"/>
          <w:szCs w:val="24"/>
        </w:rPr>
        <w:t xml:space="preserve">tesoreria comunale sarà la </w:t>
      </w:r>
      <w:r w:rsidR="00DE555C" w:rsidRPr="00DE555C">
        <w:rPr>
          <w:rFonts w:ascii="Arial" w:hAnsi="Arial" w:cs="Arial"/>
          <w:b/>
          <w:bCs/>
          <w:sz w:val="24"/>
          <w:szCs w:val="24"/>
          <w:u w:val="single"/>
        </w:rPr>
        <w:t>Cassa di Risparmio di Savona</w:t>
      </w:r>
      <w:r w:rsidR="00DE555C" w:rsidRPr="00DE555C">
        <w:rPr>
          <w:rFonts w:ascii="Arial" w:hAnsi="Arial" w:cs="Arial"/>
          <w:sz w:val="24"/>
          <w:szCs w:val="24"/>
          <w:u w:val="single"/>
        </w:rPr>
        <w:t xml:space="preserve"> - Filiale di Andora, Via A.Doria 36</w:t>
      </w:r>
    </w:p>
    <w:p w:rsidR="00DE555C" w:rsidRPr="00DE555C" w:rsidRDefault="00DE555C" w:rsidP="00DE555C">
      <w:pPr>
        <w:spacing w:before="100" w:beforeAutospacing="1" w:after="100" w:afterAutospacing="1"/>
        <w:rPr>
          <w:sz w:val="24"/>
          <w:szCs w:val="24"/>
        </w:rPr>
      </w:pPr>
      <w:r w:rsidRPr="00DE555C">
        <w:rPr>
          <w:rFonts w:ascii="Arial" w:hAnsi="Arial" w:cs="Arial"/>
          <w:sz w:val="24"/>
          <w:szCs w:val="24"/>
        </w:rPr>
        <w:t xml:space="preserve">Questo è il </w:t>
      </w:r>
      <w:r w:rsidRPr="00DE555C">
        <w:rPr>
          <w:rFonts w:ascii="Arial" w:hAnsi="Arial" w:cs="Arial"/>
          <w:sz w:val="24"/>
          <w:szCs w:val="24"/>
          <w:u w:val="single"/>
        </w:rPr>
        <w:t>nuovo IBAN</w:t>
      </w:r>
      <w:r w:rsidRPr="00DE555C">
        <w:rPr>
          <w:rFonts w:ascii="Arial" w:hAnsi="Arial" w:cs="Arial"/>
          <w:sz w:val="24"/>
          <w:szCs w:val="24"/>
        </w:rPr>
        <w:t xml:space="preserve">: </w:t>
      </w:r>
      <w:r w:rsidRPr="00DE555C">
        <w:rPr>
          <w:rFonts w:ascii="Arial" w:hAnsi="Arial" w:cs="Arial"/>
          <w:b/>
          <w:bCs/>
          <w:sz w:val="27"/>
        </w:rPr>
        <w:t>IT 29 B 06310 49290 000001182390</w:t>
      </w:r>
    </w:p>
    <w:p w:rsidR="00201FD7" w:rsidRDefault="00201FD7" w:rsidP="00850E14">
      <w:pPr>
        <w:tabs>
          <w:tab w:val="left" w:pos="-1134"/>
          <w:tab w:val="decimal" w:pos="284"/>
        </w:tabs>
        <w:ind w:left="360"/>
        <w:jc w:val="both"/>
        <w:rPr>
          <w:sz w:val="24"/>
        </w:rPr>
      </w:pPr>
      <w:r>
        <w:rPr>
          <w:sz w:val="24"/>
        </w:rPr>
        <w:t>così determinati:</w:t>
      </w:r>
    </w:p>
    <w:p w:rsidR="00201FD7" w:rsidRPr="00DB4370" w:rsidRDefault="00201FD7" w:rsidP="00201FD7">
      <w:pPr>
        <w:tabs>
          <w:tab w:val="left" w:pos="-1134"/>
          <w:tab w:val="decimal" w:pos="284"/>
        </w:tabs>
        <w:ind w:left="360"/>
        <w:jc w:val="both"/>
        <w:rPr>
          <w:bCs/>
          <w:sz w:val="24"/>
          <w:u w:val="single"/>
        </w:rPr>
      </w:pPr>
      <w:r w:rsidRPr="00DB4370">
        <w:rPr>
          <w:bCs/>
          <w:sz w:val="24"/>
          <w:u w:val="single"/>
        </w:rPr>
        <w:t>CONTRIBUTO CONCESSORIO</w:t>
      </w:r>
    </w:p>
    <w:p w:rsidR="00201FD7" w:rsidRDefault="00201FD7" w:rsidP="00201FD7">
      <w:pPr>
        <w:tabs>
          <w:tab w:val="left" w:pos="-1134"/>
          <w:tab w:val="decimal" w:pos="284"/>
        </w:tabs>
        <w:ind w:left="360"/>
        <w:jc w:val="both"/>
        <w:rPr>
          <w:sz w:val="24"/>
        </w:rPr>
      </w:pPr>
      <w:r>
        <w:rPr>
          <w:sz w:val="24"/>
        </w:rPr>
        <w:t>- MQ                 x  €.    =   €.</w:t>
      </w:r>
    </w:p>
    <w:p w:rsidR="00201FD7"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00201FD7"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00201FD7"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00850E14" w:rsidRDefault="00850E14" w:rsidP="00201FD7">
      <w:pPr>
        <w:tabs>
          <w:tab w:val="left" w:pos="-1134"/>
          <w:tab w:val="decimal" w:pos="284"/>
        </w:tabs>
        <w:ind w:left="360"/>
        <w:jc w:val="both"/>
        <w:rPr>
          <w:sz w:val="24"/>
        </w:rPr>
      </w:pPr>
    </w:p>
    <w:p w:rsidR="00201FD7" w:rsidRDefault="00201FD7" w:rsidP="00201FD7">
      <w:pPr>
        <w:tabs>
          <w:tab w:val="left" w:pos="-1134"/>
          <w:tab w:val="decimal" w:pos="284"/>
        </w:tabs>
        <w:ind w:left="360"/>
        <w:jc w:val="both"/>
        <w:rPr>
          <w:sz w:val="24"/>
        </w:rPr>
      </w:pPr>
      <w:r>
        <w:rPr>
          <w:sz w:val="24"/>
        </w:rPr>
        <w:t>Essendo il Permesso in questione un Permesso a Costruire Convenzionato la superficie a standars è la seguente</w:t>
      </w:r>
    </w:p>
    <w:p w:rsidR="00201FD7" w:rsidRPr="00DB4370" w:rsidRDefault="00201FD7" w:rsidP="004E3B1C">
      <w:pPr>
        <w:tabs>
          <w:tab w:val="left" w:pos="-1134"/>
          <w:tab w:val="decimal" w:pos="284"/>
        </w:tabs>
        <w:ind w:left="360"/>
        <w:jc w:val="both"/>
        <w:rPr>
          <w:bCs/>
          <w:sz w:val="24"/>
          <w:u w:val="single"/>
        </w:rPr>
      </w:pPr>
      <w:r w:rsidRPr="00DB4370">
        <w:rPr>
          <w:bCs/>
          <w:sz w:val="24"/>
          <w:u w:val="single"/>
        </w:rPr>
        <w:t xml:space="preserve">CALCOLO SUPERFICIE A STANDARS </w:t>
      </w:r>
    </w:p>
    <w:p w:rsidR="00201FD7" w:rsidRDefault="00201FD7" w:rsidP="00201FD7">
      <w:pPr>
        <w:tabs>
          <w:tab w:val="left" w:pos="-1134"/>
          <w:tab w:val="decimal" w:pos="284"/>
        </w:tabs>
        <w:ind w:left="360"/>
        <w:jc w:val="both"/>
        <w:rPr>
          <w:sz w:val="24"/>
        </w:rPr>
      </w:pPr>
      <w:r>
        <w:rPr>
          <w:sz w:val="24"/>
        </w:rPr>
        <w:t xml:space="preserve">Su mq ………. / ……. = mq </w:t>
      </w:r>
    </w:p>
    <w:p w:rsidR="00201FD7" w:rsidRDefault="00201FD7" w:rsidP="00201FD7">
      <w:pPr>
        <w:tabs>
          <w:tab w:val="left" w:pos="-1134"/>
          <w:tab w:val="decimal" w:pos="284"/>
        </w:tabs>
        <w:ind w:left="360"/>
        <w:jc w:val="both"/>
        <w:rPr>
          <w:sz w:val="24"/>
        </w:rPr>
      </w:pPr>
      <w:r>
        <w:rPr>
          <w:sz w:val="24"/>
        </w:rPr>
        <w:t xml:space="preserve">Sag mq ………. / ……. = mq </w:t>
      </w:r>
    </w:p>
    <w:p w:rsidR="00201FD7"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00850E14" w:rsidRDefault="00850E14" w:rsidP="00201FD7">
      <w:pPr>
        <w:tabs>
          <w:tab w:val="left" w:pos="-1134"/>
          <w:tab w:val="decimal" w:pos="284"/>
        </w:tabs>
        <w:ind w:left="360"/>
        <w:jc w:val="both"/>
        <w:rPr>
          <w:sz w:val="24"/>
        </w:rPr>
      </w:pPr>
    </w:p>
    <w:p w:rsidR="00201FD7" w:rsidRDefault="00201FD7" w:rsidP="00201FD7">
      <w:pPr>
        <w:tabs>
          <w:tab w:val="left" w:pos="-1134"/>
          <w:tab w:val="decimal" w:pos="284"/>
        </w:tabs>
        <w:ind w:left="360"/>
        <w:jc w:val="both"/>
        <w:rPr>
          <w:i/>
          <w:color w:val="FF0000"/>
          <w:sz w:val="24"/>
        </w:rPr>
      </w:pPr>
      <w:r w:rsidRPr="005E4F8D">
        <w:rPr>
          <w:b/>
          <w:color w:val="FF0000"/>
          <w:sz w:val="24"/>
          <w:u w:val="single"/>
        </w:rPr>
        <w:t xml:space="preserve">ATTENZIONE </w:t>
      </w:r>
      <w:r w:rsidRPr="005E4F8D">
        <w:rPr>
          <w:color w:val="FF0000"/>
          <w:sz w:val="24"/>
        </w:rPr>
        <w:t xml:space="preserve"> con Risoluzione n. 3 del 04/01/2011 l’Agenzia delle Entrate – Direzione Centrale Normativa –prescrive che “</w:t>
      </w:r>
      <w:r w:rsidRPr="005E4F8D">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00201FD7" w:rsidRDefault="00201FD7" w:rsidP="00201FD7">
      <w:pPr>
        <w:tabs>
          <w:tab w:val="left" w:pos="-1134"/>
          <w:tab w:val="decimal" w:pos="284"/>
        </w:tabs>
        <w:ind w:left="360"/>
        <w:jc w:val="both"/>
        <w:rPr>
          <w:i/>
          <w:color w:val="FF0000"/>
          <w:sz w:val="24"/>
        </w:rPr>
      </w:pPr>
      <w:r w:rsidRPr="005E4F8D">
        <w:rPr>
          <w:color w:val="FF0000"/>
          <w:sz w:val="24"/>
        </w:rPr>
        <w:t xml:space="preserve">E’ </w:t>
      </w:r>
      <w:r>
        <w:rPr>
          <w:color w:val="FF0000"/>
          <w:sz w:val="24"/>
        </w:rPr>
        <w:t>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00201FD7" w:rsidRPr="00B9368D" w:rsidRDefault="00201FD7" w:rsidP="00201FD7">
      <w:pPr>
        <w:tabs>
          <w:tab w:val="left" w:pos="-1134"/>
          <w:tab w:val="decimal" w:pos="284"/>
        </w:tabs>
        <w:ind w:left="284"/>
        <w:jc w:val="both"/>
        <w:rPr>
          <w:i/>
          <w:color w:val="FF0000"/>
          <w:sz w:val="24"/>
        </w:rPr>
      </w:pPr>
    </w:p>
    <w:p w:rsidR="00201FD7" w:rsidRPr="007B6C3E" w:rsidRDefault="00201FD7" w:rsidP="00201FD7">
      <w:pPr>
        <w:numPr>
          <w:ilvl w:val="0"/>
          <w:numId w:val="7"/>
        </w:numPr>
        <w:tabs>
          <w:tab w:val="left" w:pos="-1134"/>
          <w:tab w:val="decimal" w:pos="284"/>
        </w:tabs>
        <w:jc w:val="both"/>
        <w:rPr>
          <w:sz w:val="24"/>
        </w:rPr>
      </w:pPr>
      <w:r w:rsidRPr="00B64CC0">
        <w:rPr>
          <w:sz w:val="24"/>
        </w:rPr>
        <w:t xml:space="preserve">Certificato dal quale risulti che </w:t>
      </w:r>
      <w:smartTag w:uri="urn:schemas-microsoft-com:office:smarttags" w:element="PersonName">
        <w:smartTagPr>
          <w:attr w:name="ProductID" w:val="la S.V."/>
        </w:smartTagPr>
        <w:r w:rsidRPr="00B64CC0">
          <w:rPr>
            <w:sz w:val="24"/>
          </w:rPr>
          <w:t>la S.V.</w:t>
        </w:r>
      </w:smartTag>
      <w:r w:rsidRPr="00B64CC0">
        <w:rPr>
          <w:sz w:val="24"/>
        </w:rPr>
        <w:t xml:space="preserve"> è in possesso dei requisiti di a titolo principale, rilasciato dal competente S.P.A.A. – IMPRENDITORE AGRICOLO</w:t>
      </w:r>
    </w:p>
    <w:p w:rsidR="00201FD7" w:rsidRDefault="00201FD7" w:rsidP="00201FD7">
      <w:pPr>
        <w:numPr>
          <w:ilvl w:val="0"/>
          <w:numId w:val="7"/>
        </w:numPr>
        <w:tabs>
          <w:tab w:val="left" w:pos="-1134"/>
          <w:tab w:val="decimal" w:pos="284"/>
        </w:tabs>
        <w:jc w:val="both"/>
        <w:rPr>
          <w:sz w:val="24"/>
        </w:rPr>
      </w:pPr>
      <w:r w:rsidRPr="00B64CC0">
        <w:rPr>
          <w:sz w:val="24"/>
        </w:rPr>
        <w:t>Modello Istat</w:t>
      </w:r>
    </w:p>
    <w:p w:rsidR="00201FD7" w:rsidRPr="00A50A2E" w:rsidRDefault="00201FD7" w:rsidP="00201FD7">
      <w:pPr>
        <w:numPr>
          <w:ilvl w:val="0"/>
          <w:numId w:val="7"/>
        </w:numPr>
        <w:tabs>
          <w:tab w:val="left" w:pos="-1134"/>
          <w:tab w:val="decimal" w:pos="284"/>
        </w:tabs>
        <w:jc w:val="both"/>
        <w:rPr>
          <w:sz w:val="24"/>
        </w:rPr>
      </w:pPr>
      <w:r w:rsidRPr="002B4989">
        <w:rPr>
          <w:sz w:val="24"/>
        </w:rPr>
        <w:t>Documentazione dalla quale risulti il titolo di proprietà dell’area</w:t>
      </w:r>
      <w:r>
        <w:rPr>
          <w:sz w:val="24"/>
        </w:rPr>
        <w:t>;</w:t>
      </w:r>
    </w:p>
    <w:p w:rsidR="004E3B1C" w:rsidRDefault="00201FD7" w:rsidP="00201FD7">
      <w:pPr>
        <w:numPr>
          <w:ilvl w:val="0"/>
          <w:numId w:val="7"/>
        </w:numPr>
        <w:tabs>
          <w:tab w:val="left" w:pos="-1134"/>
          <w:tab w:val="decimal" w:pos="284"/>
        </w:tabs>
        <w:jc w:val="both"/>
        <w:rPr>
          <w:sz w:val="24"/>
        </w:rPr>
      </w:pPr>
      <w:r w:rsidRPr="00765BD4">
        <w:rPr>
          <w:sz w:val="24"/>
        </w:rPr>
        <w:t xml:space="preserve">Documento  d’identità fotocopia in corso di validità del proprietario </w:t>
      </w:r>
    </w:p>
    <w:p w:rsidR="00201FD7" w:rsidRDefault="004E3B1C" w:rsidP="00201FD7">
      <w:pPr>
        <w:numPr>
          <w:ilvl w:val="0"/>
          <w:numId w:val="7"/>
        </w:numPr>
        <w:tabs>
          <w:tab w:val="left" w:pos="-1134"/>
          <w:tab w:val="decimal" w:pos="284"/>
        </w:tabs>
        <w:jc w:val="both"/>
        <w:rPr>
          <w:sz w:val="24"/>
        </w:rPr>
      </w:pPr>
      <w:r w:rsidRPr="00765BD4">
        <w:rPr>
          <w:sz w:val="24"/>
        </w:rPr>
        <w:t xml:space="preserve">Documento  d’identità fotocopia in corso di validità </w:t>
      </w:r>
      <w:r w:rsidR="00201FD7" w:rsidRPr="00765BD4">
        <w:rPr>
          <w:sz w:val="24"/>
        </w:rPr>
        <w:t>del progettista</w:t>
      </w:r>
    </w:p>
    <w:p w:rsidR="004E3B1C" w:rsidRDefault="004E3B1C" w:rsidP="004E3B1C">
      <w:pPr>
        <w:tabs>
          <w:tab w:val="left" w:pos="-1134"/>
          <w:tab w:val="decimal" w:pos="284"/>
        </w:tabs>
        <w:ind w:left="360"/>
        <w:jc w:val="both"/>
        <w:rPr>
          <w:sz w:val="24"/>
        </w:rPr>
      </w:pPr>
    </w:p>
    <w:p w:rsidR="004E3B1C" w:rsidRPr="00A50A2E" w:rsidRDefault="004E3B1C" w:rsidP="004E3B1C">
      <w:pPr>
        <w:numPr>
          <w:ilvl w:val="0"/>
          <w:numId w:val="7"/>
        </w:numPr>
        <w:tabs>
          <w:tab w:val="left" w:pos="-1134"/>
          <w:tab w:val="decimal" w:pos="284"/>
        </w:tabs>
        <w:jc w:val="both"/>
        <w:rPr>
          <w:sz w:val="24"/>
        </w:rPr>
      </w:pPr>
      <w:r>
        <w:rPr>
          <w:sz w:val="24"/>
        </w:rPr>
        <w:t xml:space="preserve">Stralcio Mappa catastale </w:t>
      </w:r>
    </w:p>
    <w:p w:rsidR="004E3B1C" w:rsidRPr="00A50A2E" w:rsidRDefault="004E3B1C" w:rsidP="004E3B1C">
      <w:pPr>
        <w:numPr>
          <w:ilvl w:val="0"/>
          <w:numId w:val="7"/>
        </w:numPr>
        <w:tabs>
          <w:tab w:val="left" w:pos="-1134"/>
          <w:tab w:val="decimal" w:pos="284"/>
        </w:tabs>
        <w:jc w:val="both"/>
        <w:rPr>
          <w:sz w:val="24"/>
        </w:rPr>
      </w:pPr>
      <w:r w:rsidRPr="00765BD4">
        <w:rPr>
          <w:sz w:val="24"/>
        </w:rPr>
        <w:t>P.T.C.P.</w:t>
      </w:r>
      <w:r>
        <w:rPr>
          <w:sz w:val="24"/>
        </w:rPr>
        <w:t>:</w:t>
      </w:r>
      <w:r w:rsidRPr="00765BD4">
        <w:rPr>
          <w:sz w:val="24"/>
        </w:rPr>
        <w:t xml:space="preserve"> stralcio cartografico della </w:t>
      </w:r>
      <w:smartTag w:uri="urn:schemas-microsoft-com:office:smarttags" w:element="PersonName">
        <w:smartTagPr>
          <w:attr w:name="ProductID" w:val="regione Liguria"/>
        </w:smartTagPr>
        <w:r w:rsidRPr="00765BD4">
          <w:rPr>
            <w:sz w:val="24"/>
          </w:rPr>
          <w:t>regione Liguria</w:t>
        </w:r>
      </w:smartTag>
      <w:r w:rsidRPr="00765BD4">
        <w:rPr>
          <w:sz w:val="24"/>
        </w:rPr>
        <w:t xml:space="preserve"> (assetti: insediativo, geomorfologico e vegetazionale)</w:t>
      </w:r>
    </w:p>
    <w:p w:rsidR="004E3B1C" w:rsidRPr="00A50A2E" w:rsidRDefault="004E3B1C" w:rsidP="004E3B1C">
      <w:pPr>
        <w:tabs>
          <w:tab w:val="left" w:pos="-1134"/>
          <w:tab w:val="decimal" w:pos="284"/>
        </w:tabs>
        <w:ind w:left="360"/>
        <w:jc w:val="both"/>
        <w:rPr>
          <w:sz w:val="24"/>
        </w:rPr>
      </w:pPr>
    </w:p>
    <w:p w:rsidR="00201FD7" w:rsidRPr="00A50A2E" w:rsidRDefault="00201FD7" w:rsidP="00201FD7">
      <w:pPr>
        <w:numPr>
          <w:ilvl w:val="0"/>
          <w:numId w:val="7"/>
        </w:numPr>
        <w:tabs>
          <w:tab w:val="left" w:pos="-1134"/>
          <w:tab w:val="decimal" w:pos="284"/>
        </w:tabs>
        <w:jc w:val="both"/>
        <w:rPr>
          <w:sz w:val="24"/>
        </w:rPr>
      </w:pPr>
      <w:r w:rsidRPr="00765BD4">
        <w:rPr>
          <w:sz w:val="24"/>
        </w:rPr>
        <w:t>Rilievo quotato lotto scala 1:200 o 1:500</w:t>
      </w:r>
    </w:p>
    <w:p w:rsidR="00201FD7" w:rsidRPr="00A50A2E" w:rsidRDefault="00201FD7" w:rsidP="00201FD7">
      <w:pPr>
        <w:numPr>
          <w:ilvl w:val="0"/>
          <w:numId w:val="7"/>
        </w:numPr>
        <w:tabs>
          <w:tab w:val="left" w:pos="-1134"/>
          <w:tab w:val="decimal" w:pos="284"/>
        </w:tabs>
        <w:jc w:val="both"/>
        <w:rPr>
          <w:sz w:val="24"/>
        </w:rPr>
      </w:pPr>
      <w:r w:rsidRPr="00765BD4">
        <w:rPr>
          <w:sz w:val="24"/>
        </w:rPr>
        <w:t xml:space="preserve">Planimetria </w:t>
      </w:r>
      <w:r w:rsidR="004E3B1C">
        <w:rPr>
          <w:sz w:val="24"/>
        </w:rPr>
        <w:t xml:space="preserve">generale </w:t>
      </w:r>
      <w:r w:rsidRPr="00765BD4">
        <w:rPr>
          <w:sz w:val="24"/>
        </w:rPr>
        <w:t>in scala 1:200 o 1:500 con collegamenti del fabbricato in progetto con reti tecnologiche, le strade (esistenti e in progetto), sistemazioni esterne, i posti auto esterni, le alberature esistenti e in progetto</w:t>
      </w:r>
    </w:p>
    <w:p w:rsidR="00201FD7" w:rsidRDefault="00201FD7" w:rsidP="00201FD7">
      <w:pPr>
        <w:numPr>
          <w:ilvl w:val="0"/>
          <w:numId w:val="7"/>
        </w:numPr>
        <w:tabs>
          <w:tab w:val="left" w:pos="-1134"/>
          <w:tab w:val="decimal" w:pos="284"/>
        </w:tabs>
        <w:jc w:val="both"/>
        <w:rPr>
          <w:sz w:val="24"/>
        </w:rPr>
      </w:pPr>
      <w:r w:rsidRPr="00765BD4">
        <w:rPr>
          <w:sz w:val="24"/>
        </w:rPr>
        <w:lastRenderedPageBreak/>
        <w:t xml:space="preserve">Planimetria </w:t>
      </w:r>
      <w:r w:rsidR="004E3B1C">
        <w:rPr>
          <w:sz w:val="24"/>
        </w:rPr>
        <w:t xml:space="preserve">generale </w:t>
      </w:r>
      <w:r w:rsidRPr="00765BD4">
        <w:rPr>
          <w:sz w:val="24"/>
        </w:rPr>
        <w:t>distanze della costruzioni in scala 1:200 o 1:500 con l'indicazione di tutte le  (o dell'ampliamento) in progetto dai confini di proprietà, dalle strade, dagli edifici, dai rii, dalle ferrovie ecc.</w:t>
      </w:r>
    </w:p>
    <w:p w:rsidR="004E3B1C" w:rsidRPr="00A50A2E" w:rsidRDefault="004E3B1C" w:rsidP="004E3B1C">
      <w:pPr>
        <w:numPr>
          <w:ilvl w:val="0"/>
          <w:numId w:val="7"/>
        </w:numPr>
        <w:tabs>
          <w:tab w:val="left" w:pos="-1134"/>
          <w:tab w:val="decimal" w:pos="284"/>
        </w:tabs>
        <w:jc w:val="both"/>
        <w:rPr>
          <w:sz w:val="24"/>
        </w:rPr>
      </w:pPr>
      <w:r w:rsidRPr="00765BD4">
        <w:rPr>
          <w:sz w:val="24"/>
        </w:rPr>
        <w:t xml:space="preserve">Deroga costruzione a minor distanza dal confine scrittura privata debitamente registrata e trascritta o atto pubblico  </w:t>
      </w:r>
    </w:p>
    <w:p w:rsidR="004E3B1C" w:rsidRPr="00A50A2E" w:rsidRDefault="004E3B1C" w:rsidP="004E3B1C">
      <w:pPr>
        <w:tabs>
          <w:tab w:val="left" w:pos="-1134"/>
          <w:tab w:val="decimal" w:pos="284"/>
        </w:tabs>
        <w:ind w:left="360"/>
        <w:jc w:val="both"/>
        <w:rPr>
          <w:sz w:val="24"/>
        </w:rPr>
      </w:pPr>
    </w:p>
    <w:p w:rsidR="00201FD7" w:rsidRDefault="00201FD7" w:rsidP="00201FD7">
      <w:pPr>
        <w:numPr>
          <w:ilvl w:val="0"/>
          <w:numId w:val="7"/>
        </w:numPr>
        <w:tabs>
          <w:tab w:val="left" w:pos="-1134"/>
          <w:tab w:val="decimal" w:pos="284"/>
        </w:tabs>
        <w:jc w:val="both"/>
        <w:rPr>
          <w:sz w:val="24"/>
        </w:rPr>
      </w:pPr>
      <w:r w:rsidRPr="00765BD4">
        <w:rPr>
          <w:sz w:val="24"/>
        </w:rPr>
        <w:t>Stato autorizzato</w:t>
      </w:r>
      <w:r w:rsidR="004E3B1C">
        <w:rPr>
          <w:sz w:val="24"/>
        </w:rPr>
        <w:t xml:space="preserve"> e/o di fatto</w:t>
      </w:r>
      <w:r w:rsidRPr="00765BD4">
        <w:rPr>
          <w:sz w:val="24"/>
        </w:rPr>
        <w:t xml:space="preserve"> quotato in scala 1:100 (piante, prospetti, sezioni) le superfici e le destinazioni d'uso dei vani, le dimensioni esterne del fabbricato.</w:t>
      </w:r>
    </w:p>
    <w:p w:rsidR="004E3B1C" w:rsidRDefault="004E3B1C" w:rsidP="004E3B1C">
      <w:pPr>
        <w:tabs>
          <w:tab w:val="left" w:pos="-1134"/>
          <w:tab w:val="decimal" w:pos="284"/>
        </w:tabs>
        <w:jc w:val="both"/>
        <w:rPr>
          <w:sz w:val="24"/>
        </w:rPr>
      </w:pPr>
    </w:p>
    <w:p w:rsidR="004E3B1C" w:rsidRPr="00A50A2E" w:rsidRDefault="004E3B1C" w:rsidP="004E3B1C">
      <w:pPr>
        <w:numPr>
          <w:ilvl w:val="0"/>
          <w:numId w:val="7"/>
        </w:numPr>
        <w:tabs>
          <w:tab w:val="left" w:pos="-1134"/>
          <w:tab w:val="decimal" w:pos="284"/>
        </w:tabs>
        <w:jc w:val="both"/>
        <w:rPr>
          <w:sz w:val="24"/>
        </w:rPr>
      </w:pPr>
      <w:r w:rsidRPr="00765BD4">
        <w:rPr>
          <w:sz w:val="24"/>
        </w:rPr>
        <w:t xml:space="preserve">Stato </w:t>
      </w:r>
      <w:r>
        <w:rPr>
          <w:sz w:val="24"/>
        </w:rPr>
        <w:t>in sanatoria</w:t>
      </w:r>
      <w:r w:rsidRPr="00765BD4">
        <w:rPr>
          <w:sz w:val="24"/>
        </w:rPr>
        <w:t xml:space="preserve"> quotato in scala 1:100 (piante, prospetti, sezioni) le superfici e le destinazioni d'uso dei vani, le dimensioni esterne del fabbricato.</w:t>
      </w:r>
    </w:p>
    <w:p w:rsidR="004E3B1C" w:rsidRPr="00A50A2E" w:rsidRDefault="004E3B1C" w:rsidP="004E3B1C">
      <w:pPr>
        <w:tabs>
          <w:tab w:val="left" w:pos="-1134"/>
          <w:tab w:val="decimal" w:pos="284"/>
        </w:tabs>
        <w:ind w:left="360"/>
        <w:jc w:val="both"/>
        <w:rPr>
          <w:sz w:val="24"/>
        </w:rPr>
      </w:pPr>
    </w:p>
    <w:p w:rsidR="00201FD7" w:rsidRPr="00A50A2E" w:rsidRDefault="00201FD7" w:rsidP="00201FD7">
      <w:pPr>
        <w:numPr>
          <w:ilvl w:val="0"/>
          <w:numId w:val="7"/>
        </w:numPr>
        <w:tabs>
          <w:tab w:val="left" w:pos="-1134"/>
          <w:tab w:val="decimal" w:pos="284"/>
        </w:tabs>
        <w:jc w:val="both"/>
        <w:rPr>
          <w:sz w:val="24"/>
        </w:rPr>
      </w:pPr>
      <w:r w:rsidRPr="00765BD4">
        <w:rPr>
          <w:sz w:val="24"/>
        </w:rPr>
        <w:t>Progetto quotato in scala 1:100 (piante, prospetti, sezioni) le superfici e le destinazioni d'uso dei vani, le dimensioni esterne del fabbricato.</w:t>
      </w:r>
    </w:p>
    <w:p w:rsidR="00201FD7" w:rsidRDefault="00201FD7" w:rsidP="00201FD7">
      <w:pPr>
        <w:numPr>
          <w:ilvl w:val="0"/>
          <w:numId w:val="7"/>
        </w:numPr>
        <w:tabs>
          <w:tab w:val="left" w:pos="-1134"/>
          <w:tab w:val="decimal" w:pos="284"/>
        </w:tabs>
        <w:jc w:val="both"/>
        <w:rPr>
          <w:sz w:val="24"/>
        </w:rPr>
      </w:pPr>
      <w:r w:rsidRPr="00765BD4">
        <w:rPr>
          <w:sz w:val="24"/>
        </w:rPr>
        <w:t>Tavole di confronto (piante, prospetti, sezioni) tra lo stato attuale e il progetto con evidenziate in giallo le demolizioni ed in rosso le costruzioni</w:t>
      </w:r>
    </w:p>
    <w:p w:rsidR="004E3B1C" w:rsidRPr="00A50A2E" w:rsidRDefault="004E3B1C" w:rsidP="004E3B1C">
      <w:pPr>
        <w:numPr>
          <w:ilvl w:val="0"/>
          <w:numId w:val="7"/>
        </w:numPr>
        <w:tabs>
          <w:tab w:val="left" w:pos="-1134"/>
          <w:tab w:val="decimal" w:pos="284"/>
        </w:tabs>
        <w:jc w:val="both"/>
        <w:rPr>
          <w:sz w:val="24"/>
        </w:rPr>
      </w:pPr>
      <w:r w:rsidRPr="00765BD4">
        <w:rPr>
          <w:sz w:val="24"/>
        </w:rPr>
        <w:t xml:space="preserve">Stato </w:t>
      </w:r>
      <w:r>
        <w:rPr>
          <w:sz w:val="24"/>
        </w:rPr>
        <w:t>in adeguamento</w:t>
      </w:r>
      <w:r w:rsidRPr="00765BD4">
        <w:rPr>
          <w:sz w:val="24"/>
        </w:rPr>
        <w:t xml:space="preserve"> quotato in scala 1:100 (piante, prospetti, sezioni) le superfici e le destinazioni d'uso dei vani, le dimensioni esterne del fabbricato.</w:t>
      </w:r>
    </w:p>
    <w:p w:rsidR="004E3B1C" w:rsidRPr="00A50A2E" w:rsidRDefault="004E3B1C" w:rsidP="004E3B1C">
      <w:pPr>
        <w:tabs>
          <w:tab w:val="left" w:pos="-1134"/>
          <w:tab w:val="decimal" w:pos="284"/>
        </w:tabs>
        <w:ind w:left="360"/>
        <w:jc w:val="both"/>
        <w:rPr>
          <w:sz w:val="24"/>
        </w:rPr>
      </w:pPr>
    </w:p>
    <w:p w:rsidR="00201FD7" w:rsidRPr="00A50A2E" w:rsidRDefault="00201FD7" w:rsidP="00201FD7">
      <w:pPr>
        <w:numPr>
          <w:ilvl w:val="0"/>
          <w:numId w:val="7"/>
        </w:numPr>
        <w:tabs>
          <w:tab w:val="left" w:pos="-1134"/>
          <w:tab w:val="decimal" w:pos="284"/>
        </w:tabs>
        <w:jc w:val="both"/>
        <w:rPr>
          <w:sz w:val="24"/>
        </w:rPr>
      </w:pPr>
      <w:r>
        <w:rPr>
          <w:sz w:val="24"/>
        </w:rPr>
        <w:t xml:space="preserve">Schema ed indicazioni relative le </w:t>
      </w:r>
      <w:r w:rsidRPr="00765BD4">
        <w:rPr>
          <w:sz w:val="24"/>
        </w:rPr>
        <w:t>Superfici Aeroilluminanti e rapporti dei locali ai sensi del DM 5/7/1975</w:t>
      </w:r>
    </w:p>
    <w:p w:rsidR="00201FD7" w:rsidRPr="00A50A2E" w:rsidRDefault="00201FD7" w:rsidP="00201FD7">
      <w:pPr>
        <w:numPr>
          <w:ilvl w:val="0"/>
          <w:numId w:val="7"/>
        </w:numPr>
        <w:tabs>
          <w:tab w:val="left" w:pos="-1134"/>
          <w:tab w:val="decimal" w:pos="284"/>
        </w:tabs>
        <w:jc w:val="both"/>
        <w:rPr>
          <w:sz w:val="24"/>
        </w:rPr>
      </w:pPr>
      <w:r w:rsidRPr="00765BD4">
        <w:rPr>
          <w:sz w:val="24"/>
        </w:rPr>
        <w:t>Foto dello stato di fatto (tutti i prospetti e vista generale) con punti di ripresa e foto degli interni se soggetti ad intervento</w:t>
      </w:r>
    </w:p>
    <w:p w:rsidR="00201FD7" w:rsidRPr="00A50A2E" w:rsidRDefault="00201FD7" w:rsidP="00201FD7">
      <w:pPr>
        <w:numPr>
          <w:ilvl w:val="0"/>
          <w:numId w:val="7"/>
        </w:numPr>
        <w:tabs>
          <w:tab w:val="left" w:pos="-1134"/>
          <w:tab w:val="decimal" w:pos="284"/>
        </w:tabs>
        <w:jc w:val="both"/>
        <w:rPr>
          <w:sz w:val="24"/>
        </w:rPr>
      </w:pPr>
      <w:r w:rsidRPr="00765BD4">
        <w:rPr>
          <w:sz w:val="24"/>
        </w:rPr>
        <w:t>Relazione tecnica  del progettista  con dimostrazione della compatibilità al PUC, la descrizione delle strutture, dei materiali e  sistemazione delle aree esterne</w:t>
      </w:r>
    </w:p>
    <w:p w:rsidR="00201FD7" w:rsidRDefault="00201FD7" w:rsidP="00201FD7">
      <w:pPr>
        <w:numPr>
          <w:ilvl w:val="0"/>
          <w:numId w:val="7"/>
        </w:numPr>
        <w:tabs>
          <w:tab w:val="left" w:pos="-1134"/>
          <w:tab w:val="decimal" w:pos="284"/>
        </w:tabs>
        <w:jc w:val="both"/>
        <w:rPr>
          <w:sz w:val="24"/>
        </w:rPr>
      </w:pPr>
      <w:r w:rsidRPr="00765BD4">
        <w:rPr>
          <w:sz w:val="24"/>
        </w:rPr>
        <w:t>Relazione geologico-tecnica di fattibilità</w:t>
      </w:r>
    </w:p>
    <w:p w:rsidR="004E3B1C" w:rsidRDefault="004E3B1C" w:rsidP="004E3B1C">
      <w:pPr>
        <w:pStyle w:val="Rientrocorpodeltesto3"/>
        <w:numPr>
          <w:ilvl w:val="0"/>
          <w:numId w:val="7"/>
        </w:numPr>
        <w:spacing w:before="240" w:after="0"/>
        <w:jc w:val="both"/>
        <w:rPr>
          <w:sz w:val="24"/>
          <w:szCs w:val="24"/>
        </w:rPr>
      </w:pPr>
      <w:r w:rsidRPr="000E15C7">
        <w:rPr>
          <w:sz w:val="24"/>
          <w:szCs w:val="24"/>
        </w:rPr>
        <w:t xml:space="preserve">Taglio alberi  planimetria stato di fatto </w:t>
      </w:r>
    </w:p>
    <w:p w:rsidR="004E3B1C" w:rsidRDefault="004E3B1C" w:rsidP="004E3B1C">
      <w:pPr>
        <w:pStyle w:val="Rientrocorpodeltesto3"/>
        <w:numPr>
          <w:ilvl w:val="0"/>
          <w:numId w:val="7"/>
        </w:numPr>
        <w:spacing w:before="240" w:after="0"/>
        <w:jc w:val="both"/>
        <w:rPr>
          <w:sz w:val="24"/>
          <w:szCs w:val="24"/>
        </w:rPr>
      </w:pPr>
      <w:r w:rsidRPr="000E15C7">
        <w:rPr>
          <w:sz w:val="24"/>
          <w:szCs w:val="24"/>
        </w:rPr>
        <w:t>Taglio alberi  planimetria stato progetto</w:t>
      </w:r>
    </w:p>
    <w:p w:rsidR="004E3B1C" w:rsidRDefault="004E3B1C" w:rsidP="004E3B1C">
      <w:pPr>
        <w:pStyle w:val="Rientrocorpodeltesto3"/>
        <w:numPr>
          <w:ilvl w:val="0"/>
          <w:numId w:val="7"/>
        </w:numPr>
        <w:spacing w:before="240" w:after="0"/>
        <w:jc w:val="both"/>
        <w:rPr>
          <w:sz w:val="24"/>
          <w:szCs w:val="24"/>
        </w:rPr>
      </w:pPr>
      <w:r w:rsidRPr="000E15C7">
        <w:rPr>
          <w:sz w:val="24"/>
          <w:szCs w:val="24"/>
        </w:rPr>
        <w:t>Taglio alberi  planimetria stato</w:t>
      </w:r>
      <w:r>
        <w:rPr>
          <w:sz w:val="24"/>
          <w:szCs w:val="24"/>
        </w:rPr>
        <w:t xml:space="preserve"> raffronto </w:t>
      </w:r>
    </w:p>
    <w:p w:rsidR="004E3B1C" w:rsidRPr="000E15C7" w:rsidRDefault="004E3B1C" w:rsidP="004E3B1C">
      <w:pPr>
        <w:pStyle w:val="Rientrocorpodeltesto3"/>
        <w:numPr>
          <w:ilvl w:val="0"/>
          <w:numId w:val="7"/>
        </w:numPr>
        <w:spacing w:before="240" w:after="0"/>
        <w:jc w:val="both"/>
        <w:rPr>
          <w:sz w:val="24"/>
          <w:szCs w:val="24"/>
        </w:rPr>
      </w:pPr>
      <w:r w:rsidRPr="000E15C7">
        <w:rPr>
          <w:sz w:val="24"/>
          <w:szCs w:val="24"/>
        </w:rPr>
        <w:t>Oneri di urbanizzazione tavola superficie per calcolo</w:t>
      </w:r>
    </w:p>
    <w:p w:rsidR="004E3B1C" w:rsidRDefault="004E3B1C" w:rsidP="004E3B1C">
      <w:pPr>
        <w:pStyle w:val="Rientrocorpodeltesto3"/>
        <w:numPr>
          <w:ilvl w:val="0"/>
          <w:numId w:val="7"/>
        </w:numPr>
        <w:spacing w:before="240" w:after="0"/>
        <w:jc w:val="both"/>
        <w:rPr>
          <w:sz w:val="24"/>
          <w:szCs w:val="24"/>
        </w:rPr>
      </w:pPr>
      <w:r w:rsidRPr="000E15C7">
        <w:rPr>
          <w:sz w:val="24"/>
          <w:szCs w:val="24"/>
        </w:rPr>
        <w:t>Standard</w:t>
      </w:r>
      <w:r w:rsidRPr="001F0823">
        <w:rPr>
          <w:sz w:val="24"/>
          <w:szCs w:val="24"/>
        </w:rPr>
        <w:t xml:space="preserve"> </w:t>
      </w:r>
      <w:r w:rsidRPr="000E15C7">
        <w:rPr>
          <w:sz w:val="24"/>
          <w:szCs w:val="24"/>
        </w:rPr>
        <w:t>tavola superficie per calcolo</w:t>
      </w:r>
    </w:p>
    <w:p w:rsidR="004E3B1C" w:rsidRPr="000E15C7" w:rsidRDefault="004E3B1C" w:rsidP="004E3B1C">
      <w:pPr>
        <w:pStyle w:val="Rientrocorpodeltesto3"/>
        <w:numPr>
          <w:ilvl w:val="0"/>
          <w:numId w:val="7"/>
        </w:numPr>
        <w:spacing w:before="240" w:after="0"/>
        <w:jc w:val="both"/>
        <w:rPr>
          <w:sz w:val="24"/>
          <w:szCs w:val="24"/>
        </w:rPr>
      </w:pPr>
      <w:r w:rsidRPr="000E15C7">
        <w:rPr>
          <w:sz w:val="24"/>
          <w:szCs w:val="24"/>
        </w:rPr>
        <w:t>Superficie accessoria calcoli di verifica della ai sensi delle norme urbanistiche generali del p.u.c.</w:t>
      </w:r>
    </w:p>
    <w:p w:rsidR="004E3B1C" w:rsidRDefault="004E3B1C" w:rsidP="004E3B1C">
      <w:pPr>
        <w:tabs>
          <w:tab w:val="left" w:pos="-1134"/>
          <w:tab w:val="decimal" w:pos="284"/>
        </w:tabs>
        <w:ind w:left="360"/>
        <w:jc w:val="both"/>
        <w:rPr>
          <w:sz w:val="24"/>
        </w:rPr>
      </w:pPr>
    </w:p>
    <w:p w:rsidR="00201FD7" w:rsidRDefault="00201FD7" w:rsidP="00201FD7">
      <w:pPr>
        <w:tabs>
          <w:tab w:val="left" w:pos="-1134"/>
          <w:tab w:val="decimal" w:pos="284"/>
        </w:tabs>
        <w:jc w:val="both"/>
        <w:rPr>
          <w:sz w:val="24"/>
        </w:rPr>
      </w:pPr>
    </w:p>
    <w:p w:rsidR="00201FD7" w:rsidRPr="007B6C3E" w:rsidRDefault="00201FD7" w:rsidP="00374B5A">
      <w:pPr>
        <w:tabs>
          <w:tab w:val="left" w:pos="-1134"/>
          <w:tab w:val="decimal" w:pos="284"/>
        </w:tabs>
        <w:jc w:val="both"/>
        <w:rPr>
          <w:b/>
          <w:sz w:val="24"/>
        </w:rPr>
      </w:pPr>
      <w:r w:rsidRPr="007B6C3E">
        <w:rPr>
          <w:b/>
          <w:sz w:val="24"/>
        </w:rPr>
        <w:t>DICHIARAZIONI</w:t>
      </w:r>
    </w:p>
    <w:p w:rsidR="00201FD7" w:rsidRDefault="00201FD7" w:rsidP="00201FD7">
      <w:pPr>
        <w:numPr>
          <w:ilvl w:val="0"/>
          <w:numId w:val="7"/>
        </w:numPr>
        <w:tabs>
          <w:tab w:val="left" w:pos="-1134"/>
          <w:tab w:val="decimal" w:pos="284"/>
        </w:tabs>
        <w:jc w:val="both"/>
        <w:rPr>
          <w:sz w:val="24"/>
        </w:rPr>
      </w:pPr>
      <w:r w:rsidRPr="00765BD4">
        <w:rPr>
          <w:sz w:val="24"/>
        </w:rPr>
        <w:t xml:space="preserve">Dichiarazione conformità al PUC </w:t>
      </w:r>
    </w:p>
    <w:p w:rsidR="00201FD7" w:rsidRPr="00A50A2E" w:rsidRDefault="00201FD7" w:rsidP="00201FD7">
      <w:pPr>
        <w:numPr>
          <w:ilvl w:val="0"/>
          <w:numId w:val="7"/>
        </w:numPr>
        <w:tabs>
          <w:tab w:val="left" w:pos="-1134"/>
          <w:tab w:val="decimal" w:pos="284"/>
        </w:tabs>
        <w:jc w:val="both"/>
        <w:rPr>
          <w:sz w:val="24"/>
        </w:rPr>
      </w:pPr>
      <w:r w:rsidRPr="008728AA">
        <w:rPr>
          <w:sz w:val="24"/>
        </w:rPr>
        <w:t>Dimostrazione doppia conformità art. 49 della L.R. 16/2008, con indicazione della data di esecuzione delle opere da sanare</w:t>
      </w:r>
    </w:p>
    <w:p w:rsidR="00201FD7" w:rsidRPr="00A50A2E" w:rsidRDefault="00201FD7" w:rsidP="00201FD7">
      <w:pPr>
        <w:numPr>
          <w:ilvl w:val="0"/>
          <w:numId w:val="7"/>
        </w:numPr>
        <w:tabs>
          <w:tab w:val="left" w:pos="-1134"/>
          <w:tab w:val="decimal" w:pos="284"/>
        </w:tabs>
        <w:jc w:val="both"/>
        <w:rPr>
          <w:sz w:val="24"/>
        </w:rPr>
      </w:pPr>
      <w:r w:rsidRPr="00765BD4">
        <w:rPr>
          <w:sz w:val="24"/>
        </w:rPr>
        <w:t>Dichiarazione</w:t>
      </w:r>
      <w:r>
        <w:rPr>
          <w:sz w:val="24"/>
        </w:rPr>
        <w:t xml:space="preserve"> </w:t>
      </w:r>
      <w:r w:rsidRPr="00765BD4">
        <w:rPr>
          <w:sz w:val="24"/>
        </w:rPr>
        <w:t>conformità piano di bacino dichiarazione di nelle tre discipline: dissesto, inondabilità e aree storicamente inondate, con relativi stralci cartografici</w:t>
      </w:r>
    </w:p>
    <w:p w:rsidR="00201FD7" w:rsidRDefault="00201FD7" w:rsidP="00201FD7">
      <w:pPr>
        <w:numPr>
          <w:ilvl w:val="0"/>
          <w:numId w:val="7"/>
        </w:numPr>
        <w:tabs>
          <w:tab w:val="left" w:pos="-1134"/>
          <w:tab w:val="decimal" w:pos="284"/>
        </w:tabs>
        <w:jc w:val="both"/>
        <w:rPr>
          <w:sz w:val="24"/>
        </w:rPr>
      </w:pPr>
      <w:r w:rsidRPr="00765BD4">
        <w:rPr>
          <w:sz w:val="24"/>
        </w:rPr>
        <w:lastRenderedPageBreak/>
        <w:t xml:space="preserve"> Dichiarazione</w:t>
      </w:r>
      <w:r>
        <w:rPr>
          <w:sz w:val="24"/>
        </w:rPr>
        <w:t xml:space="preserve"> </w:t>
      </w:r>
      <w:r w:rsidRPr="00765BD4">
        <w:rPr>
          <w:sz w:val="24"/>
        </w:rPr>
        <w:t xml:space="preserve">conformità Norme igienico – sanitarie a.s.l. </w:t>
      </w:r>
    </w:p>
    <w:p w:rsidR="004E3B1C" w:rsidRPr="00765BD4" w:rsidRDefault="004E3B1C" w:rsidP="00201FD7">
      <w:pPr>
        <w:numPr>
          <w:ilvl w:val="0"/>
          <w:numId w:val="7"/>
        </w:numPr>
        <w:tabs>
          <w:tab w:val="left" w:pos="-1134"/>
          <w:tab w:val="decimal" w:pos="284"/>
        </w:tabs>
        <w:jc w:val="both"/>
        <w:rPr>
          <w:sz w:val="24"/>
        </w:rPr>
      </w:pPr>
      <w:r>
        <w:rPr>
          <w:sz w:val="24"/>
        </w:rPr>
        <w:t>Invio pratica all’als per il parere di competenza</w:t>
      </w:r>
    </w:p>
    <w:p w:rsidR="00201FD7" w:rsidRPr="00A50A2E" w:rsidRDefault="00201FD7" w:rsidP="00201FD7">
      <w:pPr>
        <w:numPr>
          <w:ilvl w:val="0"/>
          <w:numId w:val="7"/>
        </w:numPr>
        <w:tabs>
          <w:tab w:val="left" w:pos="-1134"/>
          <w:tab w:val="decimal" w:pos="284"/>
        </w:tabs>
        <w:jc w:val="both"/>
        <w:rPr>
          <w:sz w:val="24"/>
        </w:rPr>
      </w:pPr>
      <w:r>
        <w:rPr>
          <w:sz w:val="24"/>
        </w:rPr>
        <w:t xml:space="preserve"> </w:t>
      </w:r>
      <w:r w:rsidRPr="00765BD4">
        <w:rPr>
          <w:sz w:val="24"/>
        </w:rPr>
        <w:t>L. 13/89, barriere architettoniche dell’art. 1 comma 4° - dichiarazione,</w:t>
      </w:r>
    </w:p>
    <w:p w:rsidR="00201FD7" w:rsidRPr="007B6C3E" w:rsidRDefault="00201FD7" w:rsidP="00201FD7">
      <w:pPr>
        <w:numPr>
          <w:ilvl w:val="0"/>
          <w:numId w:val="7"/>
        </w:numPr>
        <w:tabs>
          <w:tab w:val="left" w:pos="-1134"/>
          <w:tab w:val="decimal" w:pos="284"/>
        </w:tabs>
        <w:jc w:val="both"/>
        <w:rPr>
          <w:sz w:val="24"/>
        </w:rPr>
      </w:pPr>
      <w:r>
        <w:rPr>
          <w:sz w:val="24"/>
        </w:rPr>
        <w:t xml:space="preserve"> </w:t>
      </w:r>
      <w:r w:rsidRPr="007B6C3E">
        <w:rPr>
          <w:sz w:val="24"/>
        </w:rPr>
        <w:t xml:space="preserve">Dichiarazione che l’immobile non è soggetto a condoni edilizi </w:t>
      </w:r>
    </w:p>
    <w:p w:rsidR="004E3B1C" w:rsidRDefault="004E3B1C" w:rsidP="00201FD7">
      <w:pPr>
        <w:numPr>
          <w:ilvl w:val="0"/>
          <w:numId w:val="7"/>
        </w:numPr>
        <w:tabs>
          <w:tab w:val="left" w:pos="-1134"/>
          <w:tab w:val="decimal" w:pos="284"/>
        </w:tabs>
        <w:jc w:val="both"/>
        <w:rPr>
          <w:sz w:val="24"/>
        </w:rPr>
      </w:pPr>
      <w:r>
        <w:rPr>
          <w:sz w:val="24"/>
        </w:rPr>
        <w:t xml:space="preserve"> Dichiarazione   che non occorre L.10/91 e smi</w:t>
      </w:r>
    </w:p>
    <w:p w:rsidR="00201FD7" w:rsidRDefault="004E3B1C" w:rsidP="00201FD7">
      <w:pPr>
        <w:numPr>
          <w:ilvl w:val="0"/>
          <w:numId w:val="7"/>
        </w:numPr>
        <w:tabs>
          <w:tab w:val="left" w:pos="-1134"/>
          <w:tab w:val="decimal" w:pos="284"/>
        </w:tabs>
        <w:jc w:val="both"/>
        <w:rPr>
          <w:sz w:val="24"/>
        </w:rPr>
      </w:pPr>
      <w:r>
        <w:rPr>
          <w:sz w:val="24"/>
        </w:rPr>
        <w:t xml:space="preserve"> P</w:t>
      </w:r>
      <w:r w:rsidR="00201FD7" w:rsidRPr="007B6C3E">
        <w:rPr>
          <w:sz w:val="24"/>
        </w:rPr>
        <w:t xml:space="preserve">rogetto L 10/91  </w:t>
      </w:r>
      <w:r w:rsidR="00850E14">
        <w:rPr>
          <w:sz w:val="24"/>
        </w:rPr>
        <w:t>e s.m.i.</w:t>
      </w:r>
    </w:p>
    <w:p w:rsidR="00201FD7" w:rsidRPr="007323C6" w:rsidRDefault="00201FD7" w:rsidP="00201FD7">
      <w:pPr>
        <w:numPr>
          <w:ilvl w:val="0"/>
          <w:numId w:val="7"/>
        </w:numPr>
        <w:tabs>
          <w:tab w:val="left" w:pos="-1134"/>
          <w:tab w:val="decimal" w:pos="284"/>
        </w:tabs>
        <w:jc w:val="both"/>
        <w:rPr>
          <w:sz w:val="24"/>
        </w:rPr>
      </w:pPr>
      <w:r w:rsidRPr="007323C6">
        <w:rPr>
          <w:sz w:val="24"/>
        </w:rPr>
        <w:t xml:space="preserve">Relazione Fonti Energetiche Rinnovabili Pannelli solari – Fotovoltaici art. 27, commi 1 e 2 della L.R. n° 22 del 29/05/2007, come modificati dall’art. 14 della L.R. n° 16 del 11/05/2009 </w:t>
      </w:r>
    </w:p>
    <w:p w:rsidR="004914FF" w:rsidRPr="007323C6" w:rsidRDefault="00201FD7" w:rsidP="00191806">
      <w:pPr>
        <w:numPr>
          <w:ilvl w:val="0"/>
          <w:numId w:val="7"/>
        </w:numPr>
        <w:jc w:val="both"/>
        <w:rPr>
          <w:bCs/>
          <w:sz w:val="24"/>
          <w:szCs w:val="24"/>
        </w:rPr>
      </w:pPr>
      <w:r>
        <w:rPr>
          <w:bCs/>
          <w:sz w:val="24"/>
          <w:szCs w:val="24"/>
        </w:rPr>
        <w:t>Al fine di utilizzare l’incremento del 10% della S.U. ai sensi dell’art. 21 delle NUG, è necessario dimostrare che si mettono in atto misure certificate atte a produrre un ulteriore contenimento di consumi energetici, dopo aver ottemperato a quanto previsto dalla L.R. 22 del 29/05/2007 e succ. Reg. di attuazione, che prevede che i fabbricati siano realizzati con caratteristiche costruttive finalizzate al risparmio energetico.</w:t>
      </w:r>
    </w:p>
    <w:p w:rsidR="004914FF" w:rsidRDefault="00201FD7" w:rsidP="004914FF">
      <w:pPr>
        <w:numPr>
          <w:ilvl w:val="0"/>
          <w:numId w:val="7"/>
        </w:numPr>
        <w:tabs>
          <w:tab w:val="left" w:pos="-1134"/>
          <w:tab w:val="decimal" w:pos="284"/>
        </w:tabs>
        <w:jc w:val="both"/>
        <w:rPr>
          <w:sz w:val="24"/>
        </w:rPr>
      </w:pPr>
      <w:r w:rsidRPr="007B6C3E">
        <w:rPr>
          <w:sz w:val="24"/>
        </w:rPr>
        <w:t>Dichiarazione L 46/90   (art. 4 DPR 447/91  Regolamento di attuazione) Progetto se U. Abitative superficie maggiore di 400 mq.</w:t>
      </w:r>
    </w:p>
    <w:p w:rsidR="004914FF" w:rsidRDefault="004914FF" w:rsidP="004914FF">
      <w:pPr>
        <w:numPr>
          <w:ilvl w:val="0"/>
          <w:numId w:val="7"/>
        </w:numPr>
        <w:tabs>
          <w:tab w:val="left" w:pos="-1134"/>
          <w:tab w:val="decimal" w:pos="284"/>
        </w:tabs>
        <w:jc w:val="both"/>
        <w:rPr>
          <w:sz w:val="24"/>
        </w:rPr>
      </w:pPr>
      <w:r w:rsidRPr="00765BD4">
        <w:rPr>
          <w:sz w:val="24"/>
        </w:rPr>
        <w:t xml:space="preserve">Dichiarazione </w:t>
      </w:r>
      <w:r>
        <w:rPr>
          <w:sz w:val="24"/>
        </w:rPr>
        <w:t xml:space="preserve">di </w:t>
      </w:r>
      <w:r w:rsidRPr="00765BD4">
        <w:rPr>
          <w:sz w:val="24"/>
        </w:rPr>
        <w:t>non aver in precedenza usufruito dell’adeguamento igienico funzionale previsto dal PUC dichiarazione resa in presenza del responsabile dell’ufficio o con autocertificazione correlata di fotocopia della carta di identità, con la quale il richiedente dichiari di e che l’immobile ha le caratteristiche per poterne usufruire</w:t>
      </w:r>
    </w:p>
    <w:p w:rsidR="004914FF" w:rsidRPr="00A50A2E" w:rsidRDefault="004914FF" w:rsidP="004914FF">
      <w:pPr>
        <w:numPr>
          <w:ilvl w:val="0"/>
          <w:numId w:val="7"/>
        </w:numPr>
        <w:tabs>
          <w:tab w:val="left" w:pos="-1134"/>
          <w:tab w:val="decimal" w:pos="284"/>
        </w:tabs>
        <w:jc w:val="both"/>
        <w:rPr>
          <w:sz w:val="24"/>
        </w:rPr>
      </w:pPr>
      <w:r w:rsidRPr="00765BD4">
        <w:rPr>
          <w:sz w:val="24"/>
        </w:rPr>
        <w:t>Disponibilità dell’indice dichiarazione in ordine alla possibilità edificatoria del mappale ricevente e dei lotti asserviti</w:t>
      </w:r>
    </w:p>
    <w:p w:rsidR="004914FF" w:rsidRDefault="004914FF" w:rsidP="004914FF">
      <w:pPr>
        <w:numPr>
          <w:ilvl w:val="0"/>
          <w:numId w:val="7"/>
        </w:numPr>
        <w:tabs>
          <w:tab w:val="left" w:pos="-1134"/>
          <w:tab w:val="decimal" w:pos="284"/>
        </w:tabs>
        <w:jc w:val="both"/>
        <w:rPr>
          <w:sz w:val="24"/>
        </w:rPr>
      </w:pPr>
      <w:r w:rsidRPr="008728AA">
        <w:rPr>
          <w:sz w:val="24"/>
        </w:rPr>
        <w:t>Dichiarazione di impegno o atto di  pertinenzialita’  del box/posto auto da presentare entro la fine dei lavori</w:t>
      </w:r>
    </w:p>
    <w:p w:rsidR="00201FD7" w:rsidRDefault="00201FD7" w:rsidP="00201FD7">
      <w:pPr>
        <w:numPr>
          <w:ilvl w:val="0"/>
          <w:numId w:val="7"/>
        </w:numPr>
        <w:tabs>
          <w:tab w:val="left" w:pos="-1134"/>
          <w:tab w:val="decimal" w:pos="284"/>
        </w:tabs>
        <w:jc w:val="both"/>
        <w:rPr>
          <w:sz w:val="24"/>
        </w:rPr>
      </w:pPr>
      <w:r w:rsidRPr="00765BD4">
        <w:rPr>
          <w:sz w:val="24"/>
        </w:rPr>
        <w:t>Indicazione del posto auto, completo di calcoli di verifica della superficie da destinare ad area di sosta, ai sensi dell’art. 16 secondo paragrafo delle N.U.G. del P.U.C. vigente; o dichiarazione di indisponibilità e richiesta di monetizzazione</w:t>
      </w:r>
    </w:p>
    <w:p w:rsidR="00201FD7" w:rsidRPr="007B6C3E" w:rsidRDefault="00201FD7" w:rsidP="00201FD7">
      <w:pPr>
        <w:numPr>
          <w:ilvl w:val="0"/>
          <w:numId w:val="7"/>
        </w:numPr>
        <w:tabs>
          <w:tab w:val="left" w:pos="-1134"/>
          <w:tab w:val="decimal" w:pos="284"/>
        </w:tabs>
        <w:jc w:val="both"/>
        <w:rPr>
          <w:sz w:val="24"/>
        </w:rPr>
      </w:pPr>
      <w:r>
        <w:rPr>
          <w:sz w:val="24"/>
        </w:rPr>
        <w:t>Garanzia Fidejussoria</w:t>
      </w:r>
      <w:r w:rsidRPr="006E4BB7">
        <w:rPr>
          <w:sz w:val="24"/>
        </w:rPr>
        <w:t xml:space="preserve"> </w:t>
      </w:r>
      <w:r>
        <w:rPr>
          <w:sz w:val="24"/>
        </w:rPr>
        <w:t>ai sensi dell’art.19 L.R.16/2008  da presentare prima del rilascio del titolo edilizio</w:t>
      </w:r>
    </w:p>
    <w:p w:rsidR="004914FF" w:rsidRPr="00A50A2E" w:rsidRDefault="00201FD7" w:rsidP="00191806">
      <w:pPr>
        <w:numPr>
          <w:ilvl w:val="0"/>
          <w:numId w:val="7"/>
        </w:numPr>
        <w:jc w:val="both"/>
        <w:rPr>
          <w:sz w:val="24"/>
        </w:rPr>
      </w:pPr>
      <w:r>
        <w:rPr>
          <w:sz w:val="24"/>
        </w:rPr>
        <w:t xml:space="preserve"> </w:t>
      </w:r>
      <w:r w:rsidR="004914FF" w:rsidRPr="00765BD4">
        <w:rPr>
          <w:sz w:val="24"/>
        </w:rPr>
        <w:t>Conformita’ alla normativa sismica – nct (norme tecniche per le costruzioni) d.m. 14.01.2008.</w:t>
      </w:r>
      <w:r w:rsidR="004914FF" w:rsidRPr="00850E14">
        <w:rPr>
          <w:sz w:val="24"/>
        </w:rPr>
        <w:t xml:space="preserve"> ovvero, per gli edifici esistenti, qualora tale documentazione non fosse prevista al momento della costruzione, dichiarazione di idoneità statica asseverata da un ingegnere o da un architetto, iscritto all’albo da almeno dieci anni, come previsto dall’art.67 del D.P.R. n.380/2011;</w:t>
      </w:r>
    </w:p>
    <w:p w:rsidR="004914FF" w:rsidRDefault="004914FF" w:rsidP="004914FF">
      <w:pPr>
        <w:numPr>
          <w:ilvl w:val="0"/>
          <w:numId w:val="7"/>
        </w:numPr>
        <w:tabs>
          <w:tab w:val="left" w:pos="-1134"/>
          <w:tab w:val="decimal" w:pos="284"/>
        </w:tabs>
        <w:jc w:val="both"/>
        <w:rPr>
          <w:sz w:val="24"/>
        </w:rPr>
      </w:pPr>
      <w:r>
        <w:rPr>
          <w:sz w:val="24"/>
        </w:rPr>
        <w:t xml:space="preserve">Dichiarazione che </w:t>
      </w:r>
      <w:r w:rsidRPr="00765BD4">
        <w:rPr>
          <w:sz w:val="24"/>
        </w:rPr>
        <w:t>l’intervento ricade in area non percorsa dal fuoco (art. 46, legge forestale regionale n. 4 del 22.01.1999)</w:t>
      </w:r>
    </w:p>
    <w:p w:rsidR="00EC590F" w:rsidRDefault="00EC590F" w:rsidP="00EC590F">
      <w:pPr>
        <w:tabs>
          <w:tab w:val="left" w:pos="-1134"/>
          <w:tab w:val="decimal" w:pos="284"/>
        </w:tabs>
        <w:jc w:val="both"/>
        <w:rPr>
          <w:sz w:val="24"/>
        </w:rPr>
      </w:pPr>
    </w:p>
    <w:p w:rsidR="00201FD7" w:rsidRPr="00EC590F" w:rsidRDefault="00EC590F" w:rsidP="00EC590F">
      <w:pPr>
        <w:tabs>
          <w:tab w:val="left" w:pos="-1134"/>
          <w:tab w:val="decimal" w:pos="284"/>
        </w:tabs>
        <w:jc w:val="both"/>
        <w:rPr>
          <w:b/>
          <w:sz w:val="24"/>
          <w:u w:val="single"/>
        </w:rPr>
      </w:pPr>
      <w:r w:rsidRPr="00EC590F">
        <w:rPr>
          <w:b/>
          <w:sz w:val="24"/>
          <w:u w:val="single"/>
        </w:rPr>
        <w:t>varie</w:t>
      </w:r>
    </w:p>
    <w:p w:rsidR="004914FF" w:rsidRPr="00A50A2E" w:rsidRDefault="004914FF" w:rsidP="004914FF">
      <w:pPr>
        <w:tabs>
          <w:tab w:val="left" w:pos="-1134"/>
          <w:tab w:val="decimal" w:pos="284"/>
        </w:tabs>
        <w:jc w:val="both"/>
        <w:rPr>
          <w:sz w:val="24"/>
        </w:rPr>
      </w:pPr>
    </w:p>
    <w:p w:rsidR="00201FD7" w:rsidRPr="00A30813" w:rsidRDefault="00201FD7" w:rsidP="00201FD7">
      <w:pPr>
        <w:numPr>
          <w:ilvl w:val="0"/>
          <w:numId w:val="7"/>
        </w:numPr>
        <w:tabs>
          <w:tab w:val="left" w:pos="-1134"/>
          <w:tab w:val="decimal" w:pos="284"/>
        </w:tabs>
        <w:jc w:val="both"/>
        <w:rPr>
          <w:sz w:val="24"/>
        </w:rPr>
      </w:pPr>
      <w:r w:rsidRPr="00AD33AE">
        <w:rPr>
          <w:sz w:val="24"/>
        </w:rPr>
        <w:t>Atto di vincolo per asservimento a mantenimento verde agricolo</w:t>
      </w:r>
    </w:p>
    <w:p w:rsidR="00201FD7" w:rsidRDefault="00201FD7" w:rsidP="00201FD7">
      <w:pPr>
        <w:numPr>
          <w:ilvl w:val="0"/>
          <w:numId w:val="7"/>
        </w:numPr>
        <w:tabs>
          <w:tab w:val="left" w:pos="-1134"/>
          <w:tab w:val="decimal" w:pos="284"/>
        </w:tabs>
        <w:jc w:val="both"/>
        <w:rPr>
          <w:sz w:val="24"/>
        </w:rPr>
      </w:pPr>
      <w:r w:rsidRPr="00AD33AE">
        <w:rPr>
          <w:sz w:val="24"/>
        </w:rPr>
        <w:t>atto pertinenzialita’  Mappali che costituiscono azienda agricola</w:t>
      </w:r>
    </w:p>
    <w:p w:rsidR="00EC590F" w:rsidRPr="00A30813" w:rsidRDefault="00EC590F" w:rsidP="00EC590F">
      <w:pPr>
        <w:numPr>
          <w:ilvl w:val="0"/>
          <w:numId w:val="7"/>
        </w:numPr>
        <w:tabs>
          <w:tab w:val="left" w:pos="-1134"/>
          <w:tab w:val="decimal" w:pos="284"/>
        </w:tabs>
        <w:jc w:val="both"/>
        <w:rPr>
          <w:sz w:val="24"/>
        </w:rPr>
      </w:pPr>
      <w:r w:rsidRPr="008728AA">
        <w:rPr>
          <w:sz w:val="24"/>
        </w:rPr>
        <w:t>PIANO AZIENDALE redatto ai sensi dall’art. 16 delle Norme di Conformità e Congruenza del P.U.C.</w:t>
      </w:r>
    </w:p>
    <w:p w:rsidR="00201FD7" w:rsidRDefault="00201FD7" w:rsidP="00201FD7">
      <w:pPr>
        <w:numPr>
          <w:ilvl w:val="0"/>
          <w:numId w:val="7"/>
        </w:numPr>
        <w:tabs>
          <w:tab w:val="left" w:pos="-1134"/>
          <w:tab w:val="decimal" w:pos="284"/>
        </w:tabs>
        <w:jc w:val="both"/>
        <w:rPr>
          <w:sz w:val="24"/>
        </w:rPr>
      </w:pPr>
      <w:r>
        <w:rPr>
          <w:sz w:val="24"/>
        </w:rPr>
        <w:t>ai sensi dell’art. 16 delle N.G., nelle nuove costruzioni, devono essere previste vasche di raccolta  e conservazione acque piovane per uso irriguo o servizi, possibilmente interrate con troppo pieno collegato alla linea delle acque comunale;</w:t>
      </w:r>
    </w:p>
    <w:p w:rsidR="00201FD7" w:rsidRPr="00A30813" w:rsidRDefault="00201FD7" w:rsidP="00201FD7">
      <w:pPr>
        <w:numPr>
          <w:ilvl w:val="0"/>
          <w:numId w:val="7"/>
        </w:numPr>
        <w:tabs>
          <w:tab w:val="left" w:pos="-1134"/>
          <w:tab w:val="decimal" w:pos="284"/>
        </w:tabs>
        <w:jc w:val="both"/>
        <w:rPr>
          <w:sz w:val="24"/>
        </w:rPr>
      </w:pPr>
      <w:r w:rsidRPr="00AD33AE">
        <w:rPr>
          <w:sz w:val="24"/>
        </w:rPr>
        <w:lastRenderedPageBreak/>
        <w:t>Allaccio fognatura: espletamento adempimenti con Ufficio Servizi Tecnologici per allaccio fognatura e/o integrazione dell’allaccio esistente sia per le nuove unità abitative che per le esistenti ampliate con Sa &gt; 100 mq</w:t>
      </w:r>
    </w:p>
    <w:p w:rsidR="00201FD7" w:rsidRDefault="00201FD7" w:rsidP="00201FD7">
      <w:pPr>
        <w:numPr>
          <w:ilvl w:val="0"/>
          <w:numId w:val="7"/>
        </w:numPr>
        <w:tabs>
          <w:tab w:val="left" w:pos="-1134"/>
          <w:tab w:val="decimal" w:pos="284"/>
        </w:tabs>
        <w:jc w:val="both"/>
        <w:rPr>
          <w:sz w:val="24"/>
        </w:rPr>
      </w:pPr>
      <w:r w:rsidRPr="00AD33AE">
        <w:rPr>
          <w:sz w:val="24"/>
        </w:rPr>
        <w:t>contatore nuovo / contatore separato per piscina</w:t>
      </w:r>
    </w:p>
    <w:p w:rsidR="00EC590F" w:rsidRPr="00A50A2E" w:rsidRDefault="00EC590F" w:rsidP="00EC590F">
      <w:pPr>
        <w:numPr>
          <w:ilvl w:val="0"/>
          <w:numId w:val="7"/>
        </w:numPr>
        <w:tabs>
          <w:tab w:val="left" w:pos="-1134"/>
          <w:tab w:val="decimal" w:pos="284"/>
        </w:tabs>
        <w:jc w:val="both"/>
        <w:rPr>
          <w:sz w:val="24"/>
        </w:rPr>
      </w:pPr>
      <w:r w:rsidRPr="00765BD4">
        <w:rPr>
          <w:sz w:val="24"/>
        </w:rPr>
        <w:t>PTCP (zona ani-ma) dichiarazione del privato e relazione tecnica  che dimostri la necessità di abitare sul fondo per il tipo di coltivazione</w:t>
      </w:r>
    </w:p>
    <w:p w:rsidR="00EC590F" w:rsidRPr="00A50A2E" w:rsidRDefault="00EC590F" w:rsidP="00EC590F">
      <w:pPr>
        <w:numPr>
          <w:ilvl w:val="0"/>
          <w:numId w:val="7"/>
        </w:numPr>
        <w:tabs>
          <w:tab w:val="left" w:pos="-1134"/>
          <w:tab w:val="decimal" w:pos="284"/>
        </w:tabs>
        <w:jc w:val="both"/>
        <w:rPr>
          <w:sz w:val="24"/>
        </w:rPr>
      </w:pPr>
      <w:r w:rsidRPr="00765BD4">
        <w:rPr>
          <w:sz w:val="24"/>
        </w:rPr>
        <w:t>Dichiarazione di conformità asl  per tombe di famiglia attestata da tecnico abilitato ai sensi dell’art. 94 del dpr 285/90 e delibera g.r. n. 225 del 14.03.2006</w:t>
      </w:r>
    </w:p>
    <w:p w:rsidR="00EC590F" w:rsidRPr="00A30813" w:rsidRDefault="00EC590F" w:rsidP="00EC590F">
      <w:pPr>
        <w:numPr>
          <w:ilvl w:val="0"/>
          <w:numId w:val="7"/>
        </w:numPr>
        <w:tabs>
          <w:tab w:val="left" w:pos="-1134"/>
          <w:tab w:val="decimal" w:pos="284"/>
        </w:tabs>
        <w:jc w:val="both"/>
        <w:rPr>
          <w:sz w:val="24"/>
        </w:rPr>
      </w:pPr>
      <w:r w:rsidRPr="00765BD4">
        <w:rPr>
          <w:sz w:val="24"/>
        </w:rPr>
        <w:t>Utilizzo delle terre da scavo dichiarazione ai sensi dell’art. 186 del d. lgs. 152/2006 e s.m. e i. in riferimento</w:t>
      </w:r>
    </w:p>
    <w:p w:rsidR="00201FD7" w:rsidRDefault="00201FD7" w:rsidP="00201FD7">
      <w:pPr>
        <w:numPr>
          <w:ilvl w:val="0"/>
          <w:numId w:val="7"/>
        </w:numPr>
        <w:tabs>
          <w:tab w:val="left" w:pos="-1134"/>
          <w:tab w:val="decimal" w:pos="284"/>
        </w:tabs>
        <w:jc w:val="both"/>
        <w:rPr>
          <w:sz w:val="24"/>
        </w:rPr>
      </w:pPr>
      <w:r w:rsidRPr="00AD33AE">
        <w:rPr>
          <w:sz w:val="24"/>
        </w:rPr>
        <w:t>Autorizzazione all’ACCESSO alla Strada Provinciale/Statale</w:t>
      </w:r>
    </w:p>
    <w:p w:rsidR="00EC590F" w:rsidRPr="006C7BEB" w:rsidRDefault="00EC590F" w:rsidP="00EC590F">
      <w:pPr>
        <w:numPr>
          <w:ilvl w:val="0"/>
          <w:numId w:val="7"/>
        </w:numPr>
        <w:tabs>
          <w:tab w:val="left" w:pos="-1134"/>
          <w:tab w:val="decimal" w:pos="284"/>
        </w:tabs>
        <w:jc w:val="both"/>
        <w:rPr>
          <w:sz w:val="24"/>
        </w:rPr>
      </w:pPr>
      <w:r w:rsidRPr="006C7BEB">
        <w:rPr>
          <w:sz w:val="24"/>
        </w:rPr>
        <w:t>Autorizzazione vincolo idrogeologico</w:t>
      </w:r>
    </w:p>
    <w:p w:rsidR="00EC590F" w:rsidRDefault="00EC590F" w:rsidP="00EC590F">
      <w:pPr>
        <w:numPr>
          <w:ilvl w:val="0"/>
          <w:numId w:val="7"/>
        </w:numPr>
        <w:tabs>
          <w:tab w:val="left" w:pos="-1134"/>
          <w:tab w:val="decimal" w:pos="284"/>
        </w:tabs>
        <w:jc w:val="both"/>
        <w:rPr>
          <w:sz w:val="24"/>
        </w:rPr>
      </w:pPr>
      <w:r w:rsidRPr="00765BD4">
        <w:rPr>
          <w:sz w:val="24"/>
        </w:rPr>
        <w:t>Deroga della provincia distanz</w:t>
      </w:r>
      <w:r w:rsidR="00EB0D64">
        <w:rPr>
          <w:sz w:val="24"/>
        </w:rPr>
        <w:t>a dal torrente M</w:t>
      </w:r>
      <w:r w:rsidRPr="00765BD4">
        <w:rPr>
          <w:sz w:val="24"/>
        </w:rPr>
        <w:t>erula per le opere di cui agli artt. 8 e 15 delle norme di attuazione del piano di bacino, per la costruzione a minor</w:t>
      </w:r>
      <w:r>
        <w:rPr>
          <w:sz w:val="24"/>
        </w:rPr>
        <w:t xml:space="preserve"> distanza</w:t>
      </w:r>
    </w:p>
    <w:p w:rsidR="00EB0D64" w:rsidRPr="00191806" w:rsidRDefault="00EB0D64" w:rsidP="00191806">
      <w:pPr>
        <w:numPr>
          <w:ilvl w:val="0"/>
          <w:numId w:val="7"/>
        </w:numPr>
        <w:tabs>
          <w:tab w:val="left" w:pos="-1134"/>
          <w:tab w:val="decimal" w:pos="284"/>
        </w:tabs>
        <w:jc w:val="both"/>
        <w:rPr>
          <w:sz w:val="24"/>
        </w:rPr>
      </w:pPr>
      <w:r w:rsidRPr="00191806">
        <w:rPr>
          <w:sz w:val="24"/>
        </w:rPr>
        <w:t xml:space="preserve">NULLA-OSTA VV.FF  </w:t>
      </w:r>
    </w:p>
    <w:p w:rsidR="00EB0D64" w:rsidRDefault="00EB0D64" w:rsidP="00191806">
      <w:pPr>
        <w:numPr>
          <w:ilvl w:val="0"/>
          <w:numId w:val="7"/>
        </w:numPr>
        <w:tabs>
          <w:tab w:val="left" w:pos="-1134"/>
          <w:tab w:val="decimal" w:pos="284"/>
        </w:tabs>
        <w:jc w:val="both"/>
        <w:rPr>
          <w:sz w:val="24"/>
        </w:rPr>
      </w:pPr>
      <w:r w:rsidRPr="00191806">
        <w:rPr>
          <w:sz w:val="24"/>
        </w:rPr>
        <w:t>Dichiarazione che l’autorimessa non necessita di   nulla osta VV.FF.</w:t>
      </w:r>
    </w:p>
    <w:p w:rsidR="00EB0D64" w:rsidRPr="00850E14" w:rsidRDefault="00EB0D64" w:rsidP="00EB0D64">
      <w:pPr>
        <w:numPr>
          <w:ilvl w:val="0"/>
          <w:numId w:val="7"/>
        </w:numPr>
        <w:tabs>
          <w:tab w:val="left" w:pos="-1134"/>
          <w:tab w:val="decimal" w:pos="284"/>
        </w:tabs>
        <w:jc w:val="both"/>
        <w:rPr>
          <w:sz w:val="24"/>
        </w:rPr>
      </w:pPr>
      <w:r>
        <w:rPr>
          <w:sz w:val="24"/>
        </w:rPr>
        <w:t xml:space="preserve">impegnativa relativa all’esecuzione delle opere di urbanizzazione primaria di competenza da concordarsi previamente con l’Ufficio Servizi Tecnologici del Comune, corredata da tavola </w:t>
      </w:r>
      <w:r w:rsidRPr="00850E14">
        <w:rPr>
          <w:sz w:val="24"/>
        </w:rPr>
        <w:t xml:space="preserve">grafica, firmata da tecnico abilitato, </w:t>
      </w:r>
      <w:r w:rsidRPr="00191806">
        <w:rPr>
          <w:sz w:val="24"/>
        </w:rPr>
        <w:t>corredata di planimetria con le opere da realizzare</w:t>
      </w:r>
      <w:r w:rsidRPr="00850E14">
        <w:rPr>
          <w:sz w:val="24"/>
        </w:rPr>
        <w:t>;</w:t>
      </w:r>
    </w:p>
    <w:p w:rsidR="00EC590F" w:rsidRDefault="00EB0D64" w:rsidP="00191806">
      <w:pPr>
        <w:numPr>
          <w:ilvl w:val="0"/>
          <w:numId w:val="7"/>
        </w:numPr>
        <w:tabs>
          <w:tab w:val="left" w:pos="-1134"/>
          <w:tab w:val="decimal" w:pos="284"/>
        </w:tabs>
        <w:jc w:val="both"/>
        <w:rPr>
          <w:sz w:val="24"/>
        </w:rPr>
      </w:pPr>
      <w:r w:rsidRPr="00850E14">
        <w:rPr>
          <w:sz w:val="24"/>
        </w:rPr>
        <w:t>Bozza atto unilaterale d’obbligo da concordarsi</w:t>
      </w:r>
    </w:p>
    <w:p w:rsidR="00EB0D64" w:rsidRPr="00A50A2E" w:rsidRDefault="00EB0D64" w:rsidP="00EB0D64">
      <w:pPr>
        <w:numPr>
          <w:ilvl w:val="0"/>
          <w:numId w:val="7"/>
        </w:numPr>
        <w:tabs>
          <w:tab w:val="left" w:pos="-1134"/>
          <w:tab w:val="decimal" w:pos="284"/>
        </w:tabs>
        <w:jc w:val="both"/>
        <w:rPr>
          <w:sz w:val="24"/>
        </w:rPr>
      </w:pPr>
      <w:r w:rsidRPr="00765BD4">
        <w:rPr>
          <w:sz w:val="24"/>
        </w:rPr>
        <w:t>Studio organico d’insieme composto da elaborati grafici, fotografici e relazione, ai sensi dell’art. 32 bis della norme di attuazione del p.t.c.p</w:t>
      </w:r>
    </w:p>
    <w:p w:rsidR="00EB0D64" w:rsidRDefault="00EB0D64" w:rsidP="00EB0D64">
      <w:pPr>
        <w:numPr>
          <w:ilvl w:val="0"/>
          <w:numId w:val="7"/>
        </w:numPr>
        <w:tabs>
          <w:tab w:val="left" w:pos="-1134"/>
          <w:tab w:val="decimal" w:pos="284"/>
        </w:tabs>
        <w:jc w:val="both"/>
        <w:rPr>
          <w:sz w:val="24"/>
        </w:rPr>
      </w:pPr>
      <w:r>
        <w:rPr>
          <w:sz w:val="24"/>
        </w:rPr>
        <w:t>Il progetto deve essere integrato con i dettami della L.R. 5/’10 ( Norme per la prevenzione delle cadute dall’alto nei cantieri edili ).</w:t>
      </w:r>
    </w:p>
    <w:p w:rsidR="00201FD7" w:rsidRPr="00DB4370" w:rsidRDefault="00201FD7" w:rsidP="00201FD7">
      <w:pPr>
        <w:tabs>
          <w:tab w:val="left" w:pos="-1134"/>
          <w:tab w:val="decimal" w:pos="284"/>
        </w:tabs>
        <w:jc w:val="both"/>
        <w:rPr>
          <w:b/>
          <w:sz w:val="24"/>
        </w:rPr>
      </w:pPr>
    </w:p>
    <w:p w:rsidR="00201FD7" w:rsidRPr="00DB4370" w:rsidRDefault="00201FD7" w:rsidP="00191806">
      <w:pPr>
        <w:tabs>
          <w:tab w:val="left" w:pos="-1134"/>
          <w:tab w:val="decimal" w:pos="284"/>
        </w:tabs>
        <w:jc w:val="both"/>
        <w:rPr>
          <w:b/>
          <w:sz w:val="24"/>
        </w:rPr>
      </w:pPr>
      <w:r w:rsidRPr="00DB4370">
        <w:rPr>
          <w:b/>
          <w:sz w:val="24"/>
        </w:rPr>
        <w:t>AUTORIZZAZIONE PAESISTICO AMBIENTALE</w:t>
      </w:r>
    </w:p>
    <w:p w:rsidR="00EB0D64" w:rsidRDefault="00201FD7" w:rsidP="00201FD7">
      <w:pPr>
        <w:numPr>
          <w:ilvl w:val="0"/>
          <w:numId w:val="7"/>
        </w:numPr>
        <w:tabs>
          <w:tab w:val="left" w:pos="-1134"/>
          <w:tab w:val="decimal" w:pos="284"/>
        </w:tabs>
        <w:jc w:val="both"/>
        <w:rPr>
          <w:sz w:val="24"/>
        </w:rPr>
      </w:pPr>
      <w:r w:rsidRPr="00765BD4">
        <w:rPr>
          <w:sz w:val="24"/>
        </w:rPr>
        <w:t>Istanza  per autorizzazione paes</w:t>
      </w:r>
      <w:r>
        <w:rPr>
          <w:sz w:val="24"/>
        </w:rPr>
        <w:t>istico-ambientale  ai sensi del</w:t>
      </w:r>
      <w:r w:rsidRPr="00765BD4">
        <w:rPr>
          <w:sz w:val="24"/>
        </w:rPr>
        <w:t xml:space="preserve">l’art. 146 del D.lgs 42/2004 </w:t>
      </w:r>
    </w:p>
    <w:p w:rsidR="00201FD7" w:rsidRPr="00A50A2E" w:rsidRDefault="00201FD7" w:rsidP="00201FD7">
      <w:pPr>
        <w:numPr>
          <w:ilvl w:val="0"/>
          <w:numId w:val="7"/>
        </w:numPr>
        <w:tabs>
          <w:tab w:val="left" w:pos="-1134"/>
          <w:tab w:val="decimal" w:pos="284"/>
        </w:tabs>
        <w:jc w:val="both"/>
        <w:rPr>
          <w:sz w:val="24"/>
        </w:rPr>
      </w:pPr>
      <w:r w:rsidRPr="00765BD4">
        <w:rPr>
          <w:sz w:val="24"/>
        </w:rPr>
        <w:t xml:space="preserve">versamento diritti </w:t>
      </w:r>
      <w:r w:rsidRPr="00AD33AE">
        <w:rPr>
          <w:sz w:val="24"/>
        </w:rPr>
        <w:t>€ -----------</w:t>
      </w:r>
    </w:p>
    <w:p w:rsidR="00201FD7" w:rsidRPr="00A50A2E" w:rsidRDefault="00201FD7" w:rsidP="00201FD7">
      <w:pPr>
        <w:numPr>
          <w:ilvl w:val="0"/>
          <w:numId w:val="7"/>
        </w:numPr>
        <w:tabs>
          <w:tab w:val="left" w:pos="-1134"/>
          <w:tab w:val="decimal" w:pos="284"/>
        </w:tabs>
        <w:jc w:val="both"/>
        <w:rPr>
          <w:sz w:val="24"/>
        </w:rPr>
      </w:pPr>
      <w:r w:rsidRPr="00765BD4">
        <w:rPr>
          <w:sz w:val="24"/>
        </w:rPr>
        <w:t>Relazione paesaggistica redatta in conformità al d.p.c.m. 12.12.2005 (obbligatoria dal 31.07.2006 per interventi in zona di vincolo ambientale)</w:t>
      </w:r>
    </w:p>
    <w:p w:rsidR="00201FD7" w:rsidRPr="00A50A2E" w:rsidRDefault="00201FD7" w:rsidP="00201FD7">
      <w:pPr>
        <w:numPr>
          <w:ilvl w:val="0"/>
          <w:numId w:val="7"/>
        </w:numPr>
        <w:tabs>
          <w:tab w:val="left" w:pos="-1134"/>
          <w:tab w:val="decimal" w:pos="284"/>
        </w:tabs>
        <w:jc w:val="both"/>
        <w:rPr>
          <w:sz w:val="24"/>
        </w:rPr>
      </w:pPr>
      <w:r w:rsidRPr="00765BD4">
        <w:rPr>
          <w:sz w:val="24"/>
        </w:rPr>
        <w:t>Fotomontaggio e/o rendeering</w:t>
      </w:r>
    </w:p>
    <w:p w:rsidR="00201FD7" w:rsidRPr="00A50A2E" w:rsidRDefault="00201FD7" w:rsidP="00201FD7">
      <w:pPr>
        <w:numPr>
          <w:ilvl w:val="0"/>
          <w:numId w:val="7"/>
        </w:numPr>
        <w:tabs>
          <w:tab w:val="left" w:pos="-1134"/>
          <w:tab w:val="decimal" w:pos="284"/>
        </w:tabs>
        <w:jc w:val="both"/>
        <w:rPr>
          <w:sz w:val="24"/>
        </w:rPr>
      </w:pPr>
      <w:r w:rsidRPr="00765BD4">
        <w:rPr>
          <w:sz w:val="24"/>
        </w:rPr>
        <w:t>Dichiarazione verifica della compatibilità paesaggistica delle opere edilizie abusive. solo quando le stesse non concretizzano aumento di superfici utili e/o volumi in senso urbanistico, norme urbanistiche generali del PUC  nell’art.- 167, comma 4,  che ammette la sanatoria; (specificare quale casistica del comma 4 e cioè se l’intervento si riferisce alla  lettera “a” o “b” o “c” del comma 4)</w:t>
      </w:r>
    </w:p>
    <w:p w:rsidR="00201FD7" w:rsidRPr="00A50A2E" w:rsidRDefault="00201FD7" w:rsidP="00201FD7">
      <w:pPr>
        <w:tabs>
          <w:tab w:val="left" w:pos="-1134"/>
          <w:tab w:val="decimal" w:pos="284"/>
        </w:tabs>
        <w:jc w:val="both"/>
        <w:rPr>
          <w:sz w:val="24"/>
        </w:rPr>
      </w:pPr>
    </w:p>
    <w:p w:rsidR="00201FD7" w:rsidRPr="00EB0D64" w:rsidRDefault="00201FD7" w:rsidP="00EB0D64">
      <w:pPr>
        <w:tabs>
          <w:tab w:val="left" w:pos="-1134"/>
          <w:tab w:val="decimal" w:pos="284"/>
        </w:tabs>
        <w:jc w:val="both"/>
        <w:rPr>
          <w:b/>
          <w:sz w:val="24"/>
        </w:rPr>
      </w:pPr>
      <w:r w:rsidRPr="00EB0D64">
        <w:rPr>
          <w:b/>
          <w:sz w:val="24"/>
        </w:rPr>
        <w:t>LEGGE REGIONALE 24/01</w:t>
      </w:r>
    </w:p>
    <w:p w:rsidR="00201FD7" w:rsidRPr="00EB0D64" w:rsidRDefault="00201FD7" w:rsidP="00201FD7">
      <w:pPr>
        <w:numPr>
          <w:ilvl w:val="0"/>
          <w:numId w:val="7"/>
        </w:numPr>
        <w:tabs>
          <w:tab w:val="left" w:pos="-1134"/>
          <w:tab w:val="decimal" w:pos="284"/>
        </w:tabs>
        <w:jc w:val="both"/>
        <w:rPr>
          <w:sz w:val="24"/>
        </w:rPr>
      </w:pPr>
      <w:r w:rsidRPr="00EB0D64">
        <w:rPr>
          <w:sz w:val="24"/>
        </w:rPr>
        <w:t>Dichiarazione che l’immobile esisteva alla data di entrata in vigore della l.r. 24/01 e che non si è mai fruito di tale facoltà</w:t>
      </w:r>
    </w:p>
    <w:p w:rsidR="00201FD7" w:rsidRPr="00EB0D64" w:rsidRDefault="00201FD7" w:rsidP="00201FD7">
      <w:pPr>
        <w:numPr>
          <w:ilvl w:val="0"/>
          <w:numId w:val="7"/>
        </w:numPr>
        <w:tabs>
          <w:tab w:val="left" w:pos="-1134"/>
          <w:tab w:val="decimal" w:pos="284"/>
        </w:tabs>
        <w:jc w:val="both"/>
        <w:rPr>
          <w:sz w:val="24"/>
        </w:rPr>
      </w:pPr>
      <w:r w:rsidRPr="00EB0D64">
        <w:rPr>
          <w:sz w:val="24"/>
        </w:rPr>
        <w:t>Schema delle altezze interne nette in ogni vano, a dimostrazione dell’ottenimento delle altezze medie ai sensi dell’art. 2, comma 6 della l.r. 06/08/2001 n° 24 (3 copie)</w:t>
      </w:r>
    </w:p>
    <w:p w:rsidR="00201FD7" w:rsidRPr="00EB0D64" w:rsidRDefault="00201FD7" w:rsidP="00201FD7">
      <w:pPr>
        <w:numPr>
          <w:ilvl w:val="0"/>
          <w:numId w:val="7"/>
        </w:numPr>
        <w:tabs>
          <w:tab w:val="left" w:pos="-1134"/>
          <w:tab w:val="decimal" w:pos="284"/>
        </w:tabs>
        <w:jc w:val="both"/>
        <w:rPr>
          <w:sz w:val="24"/>
        </w:rPr>
      </w:pPr>
      <w:r w:rsidRPr="00EB0D64">
        <w:rPr>
          <w:sz w:val="24"/>
        </w:rPr>
        <w:t>Dichiarazione che la struttura sopporta il maggior carico (dichiarazione statica)</w:t>
      </w:r>
    </w:p>
    <w:p w:rsidR="00201FD7" w:rsidRDefault="00201FD7" w:rsidP="00201FD7">
      <w:pPr>
        <w:tabs>
          <w:tab w:val="left" w:pos="-1134"/>
          <w:tab w:val="decimal" w:pos="284"/>
        </w:tabs>
        <w:jc w:val="both"/>
        <w:rPr>
          <w:sz w:val="24"/>
        </w:rPr>
      </w:pPr>
    </w:p>
    <w:p w:rsidR="00201FD7" w:rsidRDefault="00201FD7" w:rsidP="00201FD7">
      <w:pPr>
        <w:tabs>
          <w:tab w:val="left" w:pos="-1134"/>
          <w:tab w:val="decimal" w:pos="284"/>
        </w:tabs>
        <w:jc w:val="both"/>
        <w:rPr>
          <w:sz w:val="24"/>
        </w:rPr>
      </w:pPr>
    </w:p>
    <w:p w:rsidR="00DE1B0A" w:rsidRDefault="00DE1B0A" w:rsidP="00201FD7">
      <w:pPr>
        <w:tabs>
          <w:tab w:val="left" w:pos="-1134"/>
          <w:tab w:val="decimal" w:pos="284"/>
        </w:tabs>
        <w:jc w:val="both"/>
        <w:rPr>
          <w:sz w:val="24"/>
        </w:rPr>
      </w:pPr>
    </w:p>
    <w:p w:rsidR="00201FD7" w:rsidRDefault="00201FD7" w:rsidP="00201FD7">
      <w:pPr>
        <w:tabs>
          <w:tab w:val="left" w:pos="-1134"/>
          <w:tab w:val="decimal" w:pos="284"/>
        </w:tabs>
        <w:jc w:val="both"/>
        <w:rPr>
          <w:sz w:val="24"/>
        </w:rPr>
      </w:pPr>
      <w:r>
        <w:rPr>
          <w:sz w:val="24"/>
        </w:rPr>
        <w:lastRenderedPageBreak/>
        <w:t>TIPO COSI …</w:t>
      </w:r>
    </w:p>
    <w:p w:rsidR="00201FD7"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00201FD7" w:rsidRDefault="00201FD7" w:rsidP="00201FD7">
      <w:pPr>
        <w:tabs>
          <w:tab w:val="left" w:pos="-1134"/>
          <w:tab w:val="decimal" w:pos="284"/>
        </w:tabs>
        <w:ind w:left="360"/>
        <w:jc w:val="both"/>
        <w:rPr>
          <w:sz w:val="24"/>
        </w:rPr>
      </w:pPr>
    </w:p>
    <w:p w:rsidR="00201FD7" w:rsidRDefault="00201FD7" w:rsidP="00201FD7">
      <w:pPr>
        <w:numPr>
          <w:ilvl w:val="0"/>
          <w:numId w:val="11"/>
        </w:numPr>
        <w:tabs>
          <w:tab w:val="left" w:pos="-1134"/>
          <w:tab w:val="decimal" w:pos="284"/>
        </w:tabs>
        <w:jc w:val="both"/>
        <w:rPr>
          <w:sz w:val="24"/>
        </w:rPr>
      </w:pPr>
      <w:r>
        <w:rPr>
          <w:sz w:val="24"/>
        </w:rPr>
        <w:t>atto di pertinenzialità dei posti auto in progetto, verrà richiesta apposita fidejussione bancaria;</w:t>
      </w:r>
    </w:p>
    <w:p w:rsidR="00201FD7" w:rsidRPr="00A50A2E" w:rsidRDefault="00201FD7" w:rsidP="00201FD7">
      <w:pPr>
        <w:tabs>
          <w:tab w:val="left" w:pos="-1134"/>
          <w:tab w:val="decimal" w:pos="284"/>
        </w:tabs>
        <w:jc w:val="both"/>
        <w:rPr>
          <w:sz w:val="24"/>
        </w:rPr>
      </w:pPr>
    </w:p>
    <w:p w:rsidR="00201FD7" w:rsidRPr="00850E14" w:rsidRDefault="00201FD7" w:rsidP="00201FD7">
      <w:pPr>
        <w:numPr>
          <w:ilvl w:val="0"/>
          <w:numId w:val="11"/>
        </w:numPr>
        <w:autoSpaceDE w:val="0"/>
        <w:autoSpaceDN w:val="0"/>
        <w:adjustRightInd w:val="0"/>
        <w:jc w:val="both"/>
        <w:rPr>
          <w:sz w:val="24"/>
          <w:highlight w:val="yellow"/>
        </w:rPr>
      </w:pPr>
      <w:r w:rsidRPr="00850E14">
        <w:rPr>
          <w:sz w:val="24"/>
          <w:highlight w:val="yellow"/>
        </w:rPr>
        <w:t>Considerato che, ai sensi dell’art.8 della L.R 4/2011  “..</w:t>
      </w:r>
      <w:r w:rsidRPr="00850E14">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sidRPr="00850E14">
        <w:rPr>
          <w:b/>
          <w:i/>
          <w:sz w:val="24"/>
          <w:highlight w:val="yellow"/>
          <w:u w:val="single"/>
        </w:rPr>
        <w:t>subordinato a convenzione con il Comune</w:t>
      </w:r>
      <w:r w:rsidRPr="00850E14">
        <w:rPr>
          <w:i/>
          <w:sz w:val="24"/>
          <w:highlight w:val="yellow"/>
        </w:rPr>
        <w:t xml:space="preserve"> contenente gli impegni del soggetto attuatore inerenti le opere di urbanizzazione necessarie al soddisfacimento degli standard urbanistici e le modalità, i tempi e le garanzie di loro attuazione”</w:t>
      </w:r>
      <w:r w:rsidRPr="00850E14">
        <w:rPr>
          <w:sz w:val="24"/>
          <w:highlight w:val="yellow"/>
        </w:rPr>
        <w:t>,  dovrà essere concordato quanto segue:</w:t>
      </w:r>
    </w:p>
    <w:p w:rsidR="00201FD7" w:rsidRPr="00850E14" w:rsidRDefault="00201FD7" w:rsidP="00201FD7">
      <w:pPr>
        <w:autoSpaceDE w:val="0"/>
        <w:autoSpaceDN w:val="0"/>
        <w:adjustRightInd w:val="0"/>
        <w:rPr>
          <w:sz w:val="24"/>
          <w:highlight w:val="yellow"/>
        </w:rPr>
      </w:pPr>
    </w:p>
    <w:p w:rsidR="00201FD7" w:rsidRPr="00850E14" w:rsidRDefault="00201FD7" w:rsidP="00201FD7">
      <w:pPr>
        <w:numPr>
          <w:ilvl w:val="0"/>
          <w:numId w:val="12"/>
        </w:numPr>
        <w:autoSpaceDE w:val="0"/>
        <w:autoSpaceDN w:val="0"/>
        <w:adjustRightInd w:val="0"/>
        <w:rPr>
          <w:sz w:val="24"/>
          <w:highlight w:val="yellow"/>
        </w:rPr>
      </w:pPr>
      <w:r w:rsidRPr="00850E14">
        <w:rPr>
          <w:sz w:val="24"/>
          <w:highlight w:val="yellow"/>
        </w:rPr>
        <w:t>Bozza atto unilaterale d’obbligo;</w:t>
      </w:r>
    </w:p>
    <w:p w:rsidR="00201FD7" w:rsidRPr="00850E14" w:rsidRDefault="00201FD7" w:rsidP="00201FD7">
      <w:pPr>
        <w:numPr>
          <w:ilvl w:val="0"/>
          <w:numId w:val="12"/>
        </w:numPr>
        <w:tabs>
          <w:tab w:val="left" w:pos="-1134"/>
          <w:tab w:val="decimal" w:pos="284"/>
        </w:tabs>
        <w:jc w:val="both"/>
        <w:rPr>
          <w:sz w:val="24"/>
          <w:highlight w:val="yellow"/>
        </w:rPr>
      </w:pPr>
      <w:r w:rsidRPr="00850E14">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00201FD7" w:rsidRDefault="00201FD7" w:rsidP="00201FD7">
      <w:pPr>
        <w:tabs>
          <w:tab w:val="left" w:pos="-1134"/>
          <w:tab w:val="decimal" w:pos="284"/>
        </w:tabs>
        <w:jc w:val="both"/>
        <w:rPr>
          <w:sz w:val="24"/>
        </w:rPr>
      </w:pPr>
    </w:p>
    <w:p w:rsidR="00201FD7"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00201FD7"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sidRPr="00850E14">
        <w:rPr>
          <w:sz w:val="24"/>
          <w:highlight w:val="yellow"/>
        </w:rPr>
        <w:t>254,62</w:t>
      </w:r>
      <w:r>
        <w:rPr>
          <w:sz w:val="24"/>
        </w:rPr>
        <w:t xml:space="preserve"> comporta uno standard di </w:t>
      </w:r>
      <w:r w:rsidRPr="00850E14">
        <w:rPr>
          <w:b/>
          <w:sz w:val="24"/>
          <w:highlight w:val="yellow"/>
        </w:rPr>
        <w:t>254,62</w:t>
      </w:r>
      <w:r w:rsidRPr="00D35C54">
        <w:rPr>
          <w:b/>
          <w:sz w:val="24"/>
        </w:rPr>
        <w:t xml:space="preserve"> mq</w:t>
      </w:r>
      <w:r>
        <w:rPr>
          <w:sz w:val="24"/>
        </w:rPr>
        <w:t xml:space="preserve"> cosi suddiviso:</w:t>
      </w:r>
    </w:p>
    <w:p w:rsidR="00201FD7" w:rsidRDefault="00201FD7" w:rsidP="00201FD7">
      <w:pPr>
        <w:numPr>
          <w:ilvl w:val="0"/>
          <w:numId w:val="9"/>
        </w:numPr>
        <w:tabs>
          <w:tab w:val="left" w:pos="-1134"/>
          <w:tab w:val="decimal" w:pos="284"/>
        </w:tabs>
        <w:jc w:val="both"/>
        <w:rPr>
          <w:sz w:val="24"/>
        </w:rPr>
      </w:pPr>
      <w:r>
        <w:rPr>
          <w:sz w:val="24"/>
        </w:rPr>
        <w:t xml:space="preserve">Parcheggio </w:t>
      </w:r>
      <w:r w:rsidRPr="00850E14">
        <w:rPr>
          <w:sz w:val="24"/>
          <w:highlight w:val="yellow"/>
        </w:rPr>
        <w:t>50,92</w:t>
      </w:r>
      <w:r>
        <w:rPr>
          <w:sz w:val="24"/>
        </w:rPr>
        <w:t xml:space="preserve"> mq</w:t>
      </w:r>
    </w:p>
    <w:p w:rsidR="00201FD7" w:rsidRDefault="00201FD7" w:rsidP="00201FD7">
      <w:pPr>
        <w:numPr>
          <w:ilvl w:val="0"/>
          <w:numId w:val="9"/>
        </w:numPr>
        <w:tabs>
          <w:tab w:val="left" w:pos="-1134"/>
          <w:tab w:val="decimal" w:pos="284"/>
        </w:tabs>
        <w:jc w:val="both"/>
        <w:rPr>
          <w:sz w:val="24"/>
        </w:rPr>
      </w:pPr>
      <w:r>
        <w:rPr>
          <w:sz w:val="24"/>
        </w:rPr>
        <w:t xml:space="preserve">Istruzione ed interesse comune </w:t>
      </w:r>
      <w:r w:rsidRPr="00850E14">
        <w:rPr>
          <w:sz w:val="24"/>
          <w:highlight w:val="yellow"/>
        </w:rPr>
        <w:t>101,85</w:t>
      </w:r>
      <w:r>
        <w:rPr>
          <w:sz w:val="24"/>
        </w:rPr>
        <w:t xml:space="preserve"> mq </w:t>
      </w:r>
    </w:p>
    <w:p w:rsidR="00201FD7" w:rsidRDefault="00201FD7" w:rsidP="00201FD7">
      <w:pPr>
        <w:numPr>
          <w:ilvl w:val="0"/>
          <w:numId w:val="9"/>
        </w:numPr>
        <w:tabs>
          <w:tab w:val="left" w:pos="-1134"/>
          <w:tab w:val="decimal" w:pos="284"/>
        </w:tabs>
        <w:jc w:val="both"/>
        <w:rPr>
          <w:sz w:val="24"/>
        </w:rPr>
      </w:pPr>
      <w:r>
        <w:rPr>
          <w:sz w:val="24"/>
        </w:rPr>
        <w:t xml:space="preserve">Verde attrezzato </w:t>
      </w:r>
      <w:r w:rsidRPr="00850E14">
        <w:rPr>
          <w:sz w:val="24"/>
          <w:highlight w:val="yellow"/>
        </w:rPr>
        <w:t xml:space="preserve">101,85 </w:t>
      </w:r>
      <w:r>
        <w:rPr>
          <w:sz w:val="24"/>
        </w:rPr>
        <w:t xml:space="preserve">mq </w:t>
      </w:r>
    </w:p>
    <w:p w:rsidR="00201FD7" w:rsidRDefault="00201FD7" w:rsidP="00201FD7">
      <w:pPr>
        <w:tabs>
          <w:tab w:val="left" w:pos="-1134"/>
          <w:tab w:val="decimal" w:pos="284"/>
        </w:tabs>
        <w:ind w:left="1305"/>
        <w:jc w:val="both"/>
        <w:rPr>
          <w:sz w:val="24"/>
        </w:rPr>
      </w:pPr>
    </w:p>
    <w:p w:rsidR="00201FD7"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sidRPr="00850E14">
        <w:rPr>
          <w:sz w:val="24"/>
          <w:highlight w:val="yellow"/>
        </w:rPr>
        <w:t xml:space="preserve">281,07  </w:t>
      </w:r>
      <w:r>
        <w:rPr>
          <w:sz w:val="24"/>
        </w:rPr>
        <w:t xml:space="preserve">comporta uno standard di </w:t>
      </w:r>
      <w:r w:rsidRPr="00850E14">
        <w:rPr>
          <w:b/>
          <w:sz w:val="24"/>
          <w:highlight w:val="yellow"/>
          <w:u w:val="single"/>
        </w:rPr>
        <w:t xml:space="preserve">70,27 </w:t>
      </w:r>
      <w:r w:rsidRPr="00D35C54">
        <w:rPr>
          <w:b/>
          <w:sz w:val="24"/>
          <w:u w:val="single"/>
        </w:rPr>
        <w:t>mq</w:t>
      </w:r>
      <w:r>
        <w:rPr>
          <w:sz w:val="24"/>
        </w:rPr>
        <w:t xml:space="preserve"> cosi suddiviso:</w:t>
      </w:r>
    </w:p>
    <w:p w:rsidR="00201FD7" w:rsidRDefault="00201FD7" w:rsidP="00201FD7">
      <w:pPr>
        <w:numPr>
          <w:ilvl w:val="0"/>
          <w:numId w:val="9"/>
        </w:numPr>
        <w:tabs>
          <w:tab w:val="left" w:pos="-1134"/>
          <w:tab w:val="decimal" w:pos="284"/>
        </w:tabs>
        <w:jc w:val="both"/>
        <w:rPr>
          <w:sz w:val="24"/>
        </w:rPr>
      </w:pPr>
      <w:r>
        <w:rPr>
          <w:sz w:val="24"/>
        </w:rPr>
        <w:t xml:space="preserve">Parcheggi </w:t>
      </w:r>
      <w:r w:rsidRPr="00850E14">
        <w:rPr>
          <w:sz w:val="24"/>
          <w:highlight w:val="yellow"/>
        </w:rPr>
        <w:t xml:space="preserve">42.16 </w:t>
      </w:r>
      <w:r>
        <w:rPr>
          <w:sz w:val="24"/>
        </w:rPr>
        <w:t>mq</w:t>
      </w:r>
    </w:p>
    <w:p w:rsidR="00201FD7" w:rsidRDefault="00201FD7" w:rsidP="00201FD7">
      <w:pPr>
        <w:numPr>
          <w:ilvl w:val="0"/>
          <w:numId w:val="9"/>
        </w:numPr>
        <w:tabs>
          <w:tab w:val="left" w:pos="-1134"/>
          <w:tab w:val="decimal" w:pos="284"/>
        </w:tabs>
        <w:jc w:val="both"/>
        <w:rPr>
          <w:sz w:val="24"/>
        </w:rPr>
      </w:pPr>
      <w:r>
        <w:rPr>
          <w:sz w:val="24"/>
        </w:rPr>
        <w:t xml:space="preserve">Verde attrezzato </w:t>
      </w:r>
      <w:r w:rsidRPr="00850E14">
        <w:rPr>
          <w:sz w:val="24"/>
          <w:highlight w:val="yellow"/>
        </w:rPr>
        <w:t>28.11</w:t>
      </w:r>
      <w:r>
        <w:rPr>
          <w:sz w:val="24"/>
        </w:rPr>
        <w:t xml:space="preserve"> mq </w:t>
      </w:r>
    </w:p>
    <w:p w:rsidR="00201FD7" w:rsidRDefault="00201FD7" w:rsidP="00201FD7">
      <w:pPr>
        <w:tabs>
          <w:tab w:val="left" w:pos="-1134"/>
          <w:tab w:val="decimal" w:pos="284"/>
        </w:tabs>
        <w:jc w:val="both"/>
        <w:rPr>
          <w:sz w:val="24"/>
        </w:rPr>
      </w:pPr>
    </w:p>
    <w:p w:rsidR="00201FD7" w:rsidRDefault="00201FD7" w:rsidP="00201FD7">
      <w:pPr>
        <w:pStyle w:val="Corpodeltesto"/>
        <w:spacing w:before="240"/>
        <w:rPr>
          <w:b/>
          <w:bCs/>
        </w:rPr>
      </w:pPr>
      <w:r>
        <w:rPr>
          <w:b/>
          <w:bCs/>
        </w:rPr>
        <w:t>Inoltre, precedentemente o contestualmente all’inizio dei lavori, dovrà essere presentata la seguente documentazione:</w:t>
      </w:r>
    </w:p>
    <w:p w:rsidR="00201FD7" w:rsidRDefault="00201FD7" w:rsidP="00201FD7">
      <w:pPr>
        <w:numPr>
          <w:ilvl w:val="0"/>
          <w:numId w:val="6"/>
        </w:numPr>
        <w:spacing w:before="240"/>
        <w:ind w:left="714" w:hanging="357"/>
        <w:jc w:val="both"/>
        <w:rPr>
          <w:sz w:val="24"/>
        </w:rPr>
      </w:pPr>
      <w:r>
        <w:rPr>
          <w:sz w:val="24"/>
        </w:rPr>
        <w:t>Documentazione di cui al D.Lgs. 06/04/2008 n° 81, art. n° 90, lettera c (ex Legge “Biagi”);</w:t>
      </w:r>
    </w:p>
    <w:p w:rsidR="00201FD7" w:rsidRDefault="00201FD7" w:rsidP="00201FD7">
      <w:pPr>
        <w:numPr>
          <w:ilvl w:val="0"/>
          <w:numId w:val="6"/>
        </w:numPr>
        <w:spacing w:before="120"/>
        <w:ind w:left="714" w:hanging="357"/>
        <w:jc w:val="both"/>
        <w:rPr>
          <w:sz w:val="24"/>
        </w:rPr>
      </w:pPr>
      <w:r>
        <w:rPr>
          <w:sz w:val="24"/>
        </w:rPr>
        <w:t>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00201FD7"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00201FD7" w:rsidRDefault="00201FD7" w:rsidP="00201FD7">
      <w:pPr>
        <w:numPr>
          <w:ilvl w:val="0"/>
          <w:numId w:val="6"/>
        </w:numPr>
        <w:spacing w:before="120"/>
        <w:ind w:left="714" w:hanging="357"/>
        <w:jc w:val="both"/>
        <w:rPr>
          <w:sz w:val="24"/>
        </w:rPr>
      </w:pPr>
      <w:r>
        <w:rPr>
          <w:sz w:val="24"/>
        </w:rPr>
        <w:lastRenderedPageBreak/>
        <w:t>Nomina Direttore lavori</w:t>
      </w:r>
    </w:p>
    <w:p w:rsidR="00201FD7" w:rsidRDefault="00201FD7" w:rsidP="00201FD7">
      <w:pPr>
        <w:pStyle w:val="Corpodeltesto"/>
      </w:pPr>
    </w:p>
    <w:p w:rsidR="00201FD7"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00850E14" w:rsidRDefault="00850E14" w:rsidP="00201FD7">
      <w:pPr>
        <w:pStyle w:val="Corpodeltesto"/>
        <w:ind w:firstLine="714"/>
      </w:pPr>
    </w:p>
    <w:p w:rsidR="00201FD7" w:rsidRDefault="00201FD7" w:rsidP="00201FD7">
      <w:pPr>
        <w:jc w:val="both"/>
        <w:rPr>
          <w:sz w:val="24"/>
        </w:rPr>
      </w:pPr>
      <w:r>
        <w:rPr>
          <w:sz w:val="24"/>
        </w:rPr>
        <w:tab/>
        <w:t>Il rilascio del Permesso di Costruire, sarà subordinato al versamento del contributo concessorio della misura e con le modalità che verranno successivamente comunicate.</w:t>
      </w:r>
    </w:p>
    <w:p w:rsidR="00201FD7" w:rsidRPr="00464741" w:rsidRDefault="00201FD7" w:rsidP="00201FD7">
      <w:pPr>
        <w:jc w:val="both"/>
        <w:rPr>
          <w:sz w:val="24"/>
        </w:rPr>
      </w:pPr>
    </w:p>
    <w:p w:rsidR="00201FD7" w:rsidRDefault="00201FD7" w:rsidP="00201FD7">
      <w:pPr>
        <w:ind w:firstLine="708"/>
        <w:jc w:val="both"/>
        <w:rPr>
          <w:i/>
          <w:sz w:val="24"/>
        </w:rPr>
      </w:pPr>
    </w:p>
    <w:p w:rsidR="00201FD7" w:rsidRDefault="00201FD7" w:rsidP="00201FD7">
      <w:pPr>
        <w:ind w:firstLine="708"/>
        <w:jc w:val="both"/>
        <w:rPr>
          <w:i/>
          <w:sz w:val="24"/>
        </w:rPr>
      </w:pPr>
      <w:r w:rsidRPr="00464741">
        <w:rPr>
          <w:i/>
          <w:sz w:val="24"/>
        </w:rPr>
        <w:t xml:space="preserve">Con la presente si assegnano </w:t>
      </w:r>
      <w:r>
        <w:rPr>
          <w:i/>
          <w:sz w:val="24"/>
        </w:rPr>
        <w:t>45</w:t>
      </w:r>
      <w:r w:rsidRPr="00464741">
        <w:rPr>
          <w:i/>
          <w:sz w:val="24"/>
        </w:rPr>
        <w:t xml:space="preserve"> giorni dal ricevimento della presente per la consegna di quanto sopra, </w:t>
      </w:r>
      <w:r>
        <w:rPr>
          <w:i/>
          <w:sz w:val="24"/>
        </w:rPr>
        <w:t>come previsto dall’art. 7bis del Regolamento Edilizio.</w:t>
      </w:r>
    </w:p>
    <w:p w:rsidR="00201FD7" w:rsidRDefault="00201FD7" w:rsidP="00201FD7">
      <w:pPr>
        <w:ind w:firstLine="708"/>
        <w:jc w:val="both"/>
        <w:rPr>
          <w:i/>
          <w:sz w:val="24"/>
        </w:rPr>
      </w:pPr>
      <w:r>
        <w:rPr>
          <w:i/>
          <w:sz w:val="24"/>
        </w:rPr>
        <w:t>In mancanza di quanto sopra,</w:t>
      </w:r>
    </w:p>
    <w:p w:rsidR="00201FD7" w:rsidRPr="00464741" w:rsidRDefault="00201FD7" w:rsidP="00201FD7">
      <w:pPr>
        <w:numPr>
          <w:ilvl w:val="0"/>
          <w:numId w:val="8"/>
        </w:numPr>
        <w:jc w:val="both"/>
        <w:rPr>
          <w:i/>
          <w:sz w:val="24"/>
        </w:rPr>
      </w:pPr>
      <w:r>
        <w:rPr>
          <w:i/>
          <w:sz w:val="24"/>
        </w:rPr>
        <w:t>l’ufficio provvederà all’archiviazione della pratica.</w:t>
      </w:r>
    </w:p>
    <w:p w:rsidR="00201FD7" w:rsidRDefault="00201FD7" w:rsidP="00201FD7">
      <w:pPr>
        <w:numPr>
          <w:ilvl w:val="0"/>
          <w:numId w:val="8"/>
        </w:numPr>
        <w:jc w:val="both"/>
        <w:rPr>
          <w:i/>
          <w:sz w:val="24"/>
        </w:rPr>
      </w:pPr>
      <w:r w:rsidRPr="00464741">
        <w:rPr>
          <w:i/>
          <w:sz w:val="24"/>
        </w:rPr>
        <w:t xml:space="preserve">si </w:t>
      </w:r>
      <w:r w:rsidRPr="00464741">
        <w:rPr>
          <w:i/>
          <w:sz w:val="24"/>
          <w:highlight w:val="yellow"/>
        </w:rPr>
        <w:t>attiveranno</w:t>
      </w:r>
      <w:r>
        <w:rPr>
          <w:i/>
          <w:sz w:val="24"/>
        </w:rPr>
        <w:t xml:space="preserve"> – </w:t>
      </w:r>
      <w:r w:rsidRPr="00464741">
        <w:rPr>
          <w:i/>
          <w:sz w:val="24"/>
          <w:highlight w:val="green"/>
        </w:rPr>
        <w:t>riattiveranno</w:t>
      </w:r>
      <w:r>
        <w:rPr>
          <w:i/>
          <w:sz w:val="24"/>
        </w:rPr>
        <w:t xml:space="preserve"> </w:t>
      </w:r>
      <w:r w:rsidRPr="00464741">
        <w:rPr>
          <w:i/>
          <w:sz w:val="24"/>
        </w:rPr>
        <w:t xml:space="preserve"> le procedure previste dall’ufficio controllo attività edilizia.</w:t>
      </w:r>
    </w:p>
    <w:p w:rsidR="00201FD7" w:rsidRPr="00464741" w:rsidRDefault="00201FD7" w:rsidP="00201FD7">
      <w:pPr>
        <w:ind w:firstLine="708"/>
        <w:jc w:val="both"/>
        <w:rPr>
          <w:i/>
          <w:sz w:val="24"/>
        </w:rPr>
      </w:pPr>
    </w:p>
    <w:p w:rsidR="00201FD7"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00201FD7" w:rsidRDefault="00201FD7" w:rsidP="00201FD7">
      <w:pPr>
        <w:rPr>
          <w:sz w:val="24"/>
        </w:rPr>
      </w:pPr>
      <w:r>
        <w:rPr>
          <w:sz w:val="24"/>
        </w:rPr>
        <w:tab/>
      </w:r>
    </w:p>
    <w:p w:rsidR="00201FD7" w:rsidRDefault="00201FD7" w:rsidP="00201FD7">
      <w:pPr>
        <w:rPr>
          <w:sz w:val="24"/>
        </w:rPr>
      </w:pPr>
    </w:p>
    <w:p w:rsidR="00201FD7" w:rsidRDefault="00201FD7" w:rsidP="00201FD7">
      <w:pPr>
        <w:jc w:val="both"/>
        <w:rPr>
          <w:sz w:val="24"/>
        </w:rPr>
      </w:pPr>
      <w:r>
        <w:rPr>
          <w:sz w:val="24"/>
        </w:rPr>
        <w:t>In mancanza di quanto sopra la presente costituisce avvio del procedimento ai sensi dell’art. 10 bis della L. 241/90 ss.mm.ii.</w:t>
      </w:r>
    </w:p>
    <w:p w:rsidR="00201FD7" w:rsidRDefault="00201FD7" w:rsidP="00201FD7">
      <w:pPr>
        <w:rPr>
          <w:sz w:val="24"/>
        </w:rPr>
      </w:pPr>
    </w:p>
    <w:p w:rsidR="00201FD7" w:rsidRDefault="00201FD7" w:rsidP="00201FD7">
      <w:pPr>
        <w:rPr>
          <w:sz w:val="24"/>
        </w:rPr>
      </w:pPr>
      <w:r>
        <w:rPr>
          <w:sz w:val="24"/>
        </w:rPr>
        <w:t>Distinti saluti.</w:t>
      </w:r>
    </w:p>
    <w:p w:rsidR="00201FD7" w:rsidRPr="00765BD4" w:rsidRDefault="00201FD7" w:rsidP="00201FD7">
      <w:pPr>
        <w:jc w:val="both"/>
        <w:rPr>
          <w:sz w:val="24"/>
        </w:rPr>
      </w:pPr>
    </w:p>
    <w:p w:rsidR="00201FD7" w:rsidRDefault="00201FD7" w:rsidP="00201FD7">
      <w:pPr>
        <w:tabs>
          <w:tab w:val="left" w:pos="-1134"/>
          <w:tab w:val="decimal" w:pos="284"/>
        </w:tabs>
        <w:jc w:val="both"/>
        <w:rPr>
          <w:sz w:val="24"/>
        </w:rPr>
      </w:pPr>
    </w:p>
    <w:p w:rsidR="00201FD7" w:rsidRDefault="00201FD7" w:rsidP="00201FD7">
      <w:pPr>
        <w:pStyle w:val="Titolo8"/>
        <w:spacing w:before="720"/>
        <w:ind w:left="5670"/>
        <w:jc w:val="center"/>
      </w:pPr>
      <w:r>
        <w:t>Il Responsabile Settore</w:t>
      </w:r>
    </w:p>
    <w:p w:rsidR="00201FD7" w:rsidRPr="00010188" w:rsidRDefault="00201FD7" w:rsidP="00201FD7">
      <w:pPr>
        <w:widowControl w:val="0"/>
        <w:ind w:left="5670"/>
        <w:jc w:val="center"/>
        <w:rPr>
          <w:b/>
          <w:sz w:val="24"/>
          <w:u w:val="single"/>
        </w:rPr>
      </w:pPr>
      <w:r w:rsidRPr="00010188">
        <w:rPr>
          <w:b/>
          <w:sz w:val="24"/>
          <w:u w:val="single"/>
        </w:rPr>
        <w:t>Edilizia Privata</w:t>
      </w:r>
    </w:p>
    <w:p w:rsidR="00201FD7" w:rsidRDefault="00201FD7" w:rsidP="00201FD7">
      <w:pPr>
        <w:widowControl w:val="0"/>
        <w:ind w:left="5670"/>
        <w:jc w:val="center"/>
        <w:rPr>
          <w:sz w:val="24"/>
        </w:rPr>
      </w:pPr>
      <w:r>
        <w:rPr>
          <w:sz w:val="24"/>
        </w:rPr>
        <w:t xml:space="preserve">(geom. </w:t>
      </w:r>
      <w:r w:rsidR="009020C9">
        <w:rPr>
          <w:sz w:val="24"/>
        </w:rPr>
        <w:t>Massimo Vignola</w:t>
      </w:r>
      <w:r>
        <w:rPr>
          <w:sz w:val="24"/>
        </w:rPr>
        <w:t>)</w:t>
      </w:r>
    </w:p>
    <w:p w:rsidR="00201FD7" w:rsidRDefault="00201FD7" w:rsidP="00201FD7">
      <w:pPr>
        <w:rPr>
          <w:sz w:val="24"/>
        </w:rPr>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201FD7" w:rsidRDefault="00201FD7" w:rsidP="00201FD7">
      <w:pPr>
        <w:ind w:left="1134" w:hanging="1134"/>
        <w:jc w:val="both"/>
      </w:pPr>
    </w:p>
    <w:p w:rsidR="009073EB" w:rsidRDefault="009073EB" w:rsidP="00201FD7">
      <w:pPr>
        <w:tabs>
          <w:tab w:val="left" w:pos="-1134"/>
          <w:tab w:val="decimal" w:pos="284"/>
        </w:tabs>
        <w:jc w:val="both"/>
      </w:pPr>
    </w:p>
    <w:sectPr w:rsidR="009073EB">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3EF" w:rsidRDefault="000253EF">
      <w:r>
        <w:separator/>
      </w:r>
    </w:p>
  </w:endnote>
  <w:endnote w:type="continuationSeparator" w:id="0">
    <w:p w:rsidR="000253EF" w:rsidRDefault="000253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B72" w:rsidRDefault="00EB7B72">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EB7B72"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B72" w:rsidRDefault="00EB7B72">
    <w:pPr>
      <w:tabs>
        <w:tab w:val="left" w:pos="2694"/>
        <w:tab w:val="right" w:pos="9639"/>
      </w:tabs>
      <w:jc w:val="center"/>
      <w:rPr>
        <w:sz w:val="18"/>
      </w:rPr>
    </w:pPr>
    <w:r>
      <w:rPr>
        <w:sz w:val="18"/>
      </w:rPr>
      <w:t>_________________________________________________________________________________________________________</w:t>
    </w:r>
  </w:p>
  <w:p w:rsidR="00EB7B72" w:rsidRDefault="00EB7B72">
    <w:pPr>
      <w:tabs>
        <w:tab w:val="left" w:pos="2694"/>
        <w:tab w:val="right" w:pos="9639"/>
      </w:tabs>
      <w:rPr>
        <w:sz w:val="18"/>
      </w:rPr>
    </w:pPr>
  </w:p>
  <w:p w:rsidR="00EB7B72" w:rsidRDefault="00EB7B72">
    <w:pPr>
      <w:pStyle w:val="Pidipagina"/>
      <w:ind w:left="284" w:right="360"/>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EB7B72" w:rsidRDefault="00EB7B72">
                <w:pPr>
                  <w:tabs>
                    <w:tab w:val="left" w:pos="2694"/>
                    <w:tab w:val="right" w:pos="9639"/>
                  </w:tabs>
                  <w:ind w:right="-46"/>
                  <w:jc w:val="center"/>
                  <w:rPr>
                    <w:sz w:val="18"/>
                  </w:rPr>
                </w:pPr>
                <w:r>
                  <w:rPr>
                    <w:sz w:val="18"/>
                  </w:rPr>
                  <w:t>Via Cavour, 94  –  C.A.P.:  17051  –  Tel.:  0182 / 68.111  –  Fax.:  0182 / 68.11.244</w:t>
                </w:r>
              </w:p>
              <w:p w:rsidR="00EB7B72" w:rsidRDefault="00EB7B72">
                <w:pPr>
                  <w:pStyle w:val="Pidipagina"/>
                  <w:ind w:right="-46"/>
                  <w:jc w:val="center"/>
                  <w:rPr>
                    <w:sz w:val="18"/>
                  </w:rPr>
                </w:pPr>
                <w:r>
                  <w:rPr>
                    <w:sz w:val="18"/>
                  </w:rPr>
                  <w:t>Partita I.V.A.:  00135420099</w:t>
                </w:r>
              </w:p>
              <w:p w:rsidR="00EB7B72"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EB7B72" w:rsidRDefault="00EB7B72">
                <w:pPr>
                  <w:pStyle w:val="Pidipagina"/>
                  <w:tabs>
                    <w:tab w:val="clear" w:pos="4819"/>
                    <w:tab w:val="clear" w:pos="9638"/>
                  </w:tabs>
                  <w:ind w:right="-46"/>
                </w:pPr>
              </w:p>
            </w:txbxContent>
          </v:textbox>
        </v:shape>
      </w:pict>
    </w:r>
    <w:r>
      <w:t xml:space="preserve">     Comune certificato:</w:t>
    </w:r>
  </w:p>
  <w:p w:rsidR="00EB7B72" w:rsidRDefault="00CB14DC">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EB7B72" w:rsidRDefault="00EB7B72">
    <w:pPr>
      <w:pStyle w:val="Pidipagina"/>
      <w:ind w:left="284" w:right="360"/>
    </w:pPr>
  </w:p>
  <w:p w:rsidR="00EB7B72" w:rsidRDefault="00EB7B72">
    <w:pPr>
      <w:pStyle w:val="Pidipagina"/>
      <w:ind w:left="284" w:right="360"/>
    </w:pPr>
  </w:p>
  <w:p w:rsidR="00EB7B72" w:rsidRDefault="00EB7B72">
    <w:pPr>
      <w:pStyle w:val="Pidipagina"/>
      <w:ind w:left="284" w:right="360"/>
      <w:jc w:val="right"/>
      <w:rPr>
        <w:sz w:val="16"/>
      </w:rPr>
    </w:pPr>
    <w:fldSimple w:instr=" FILENAME \* Upper\p  \* MERGEFORMAT ">
      <w:r w:rsidR="00191806">
        <w:rPr>
          <w:noProof/>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3EF" w:rsidRDefault="000253EF">
      <w:r>
        <w:separator/>
      </w:r>
    </w:p>
  </w:footnote>
  <w:footnote w:type="continuationSeparator" w:id="0">
    <w:p w:rsidR="000253EF" w:rsidRDefault="000253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2">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6">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7">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9">
    <w:nsid w:val="5CC07E9E"/>
    <w:multiLevelType w:val="singleLevel"/>
    <w:tmpl w:val="177E9472"/>
    <w:lvl w:ilvl="0">
      <w:numFmt w:val="none"/>
      <w:lvlText w:val=""/>
      <w:lvlJc w:val="left"/>
      <w:pPr>
        <w:tabs>
          <w:tab w:val="num" w:pos="360"/>
        </w:tabs>
      </w:pPr>
    </w:lvl>
  </w:abstractNum>
  <w:abstractNum w:abstractNumId="10">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12">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13">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10"/>
  </w:num>
  <w:num w:numId="4">
    <w:abstractNumId w:val="9"/>
  </w:num>
  <w:num w:numId="5">
    <w:abstractNumId w:val="9"/>
    <w:lvlOverride w:ilvl="0">
      <w:lvl w:ilvl="0">
        <w:start w:val="1"/>
        <w:numFmt w:val="decimal"/>
        <w:lvlText w:val="%1."/>
        <w:legacy w:legacy="1" w:legacySpace="0" w:legacyIndent="283"/>
        <w:lvlJc w:val="left"/>
        <w:pPr>
          <w:ind w:left="283" w:hanging="283"/>
        </w:pPr>
      </w:lvl>
    </w:lvlOverride>
  </w:num>
  <w:num w:numId="6">
    <w:abstractNumId w:val="13"/>
  </w:num>
  <w:num w:numId="7">
    <w:abstractNumId w:val="2"/>
  </w:num>
  <w:num w:numId="8">
    <w:abstractNumId w:val="5"/>
  </w:num>
  <w:num w:numId="9">
    <w:abstractNumId w:val="1"/>
  </w:num>
  <w:num w:numId="10">
    <w:abstractNumId w:val="0"/>
  </w:num>
  <w:num w:numId="11">
    <w:abstractNumId w:val="11"/>
  </w:num>
  <w:num w:numId="12">
    <w:abstractNumId w:val="12"/>
  </w:num>
  <w:num w:numId="13">
    <w:abstractNumId w:val="7"/>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7F85"/>
    <w:rsid w:val="00366442"/>
    <w:rsid w:val="00374B5A"/>
    <w:rsid w:val="00411F57"/>
    <w:rsid w:val="00464741"/>
    <w:rsid w:val="004914FF"/>
    <w:rsid w:val="004C587D"/>
    <w:rsid w:val="004E3B1C"/>
    <w:rsid w:val="005549A9"/>
    <w:rsid w:val="00681860"/>
    <w:rsid w:val="00747E8C"/>
    <w:rsid w:val="00750BC4"/>
    <w:rsid w:val="00763152"/>
    <w:rsid w:val="00775D9C"/>
    <w:rsid w:val="00820C88"/>
    <w:rsid w:val="00850E14"/>
    <w:rsid w:val="008C0180"/>
    <w:rsid w:val="00901BD7"/>
    <w:rsid w:val="009020C9"/>
    <w:rsid w:val="009073EB"/>
    <w:rsid w:val="00AD5EE5"/>
    <w:rsid w:val="00B12F92"/>
    <w:rsid w:val="00B373F6"/>
    <w:rsid w:val="00B62827"/>
    <w:rsid w:val="00BC401F"/>
    <w:rsid w:val="00C43B4E"/>
    <w:rsid w:val="00C47D9E"/>
    <w:rsid w:val="00C50373"/>
    <w:rsid w:val="00C545F6"/>
    <w:rsid w:val="00CB14DC"/>
    <w:rsid w:val="00DB4370"/>
    <w:rsid w:val="00DE1B0A"/>
    <w:rsid w:val="00DE555C"/>
    <w:rsid w:val="00E92044"/>
    <w:rsid w:val="00EB0D64"/>
    <w:rsid w:val="00EB7B72"/>
    <w:rsid w:val="00EC590F"/>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0</TotalTime>
  <Pages>7</Pages>
  <Words>2292</Words>
  <Characters>13070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15332</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cp:revision>
  <cp:lastPrinted>2014-03-13T10:25:00Z</cp:lastPrinted>
  <dcterms:created xsi:type="dcterms:W3CDTF">2014-04-15T15:29:00Z</dcterms:created>
  <dcterms:modified xsi:type="dcterms:W3CDTF">2014-04-15T15:29:00Z</dcterms:modified>
</cp:coreProperties>
</file>