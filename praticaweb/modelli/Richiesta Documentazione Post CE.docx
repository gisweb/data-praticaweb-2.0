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A3" w:rsidRDefault="00731F82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-104775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BA3" w:rsidRDefault="009C3BA3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9C3BA3" w:rsidRDefault="00710AFF">
      <w:pPr>
        <w:jc w:val="center"/>
      </w:pPr>
      <w:r>
        <w:rPr>
          <w:b/>
          <w:i/>
          <w:sz w:val="24"/>
        </w:rPr>
        <w:t>SPORTELLO UNICO PER L’EDILIZIA</w:t>
      </w:r>
    </w:p>
    <w:p w:rsidR="009C3BA3" w:rsidRDefault="009C3BA3"/>
    <w:p w:rsidR="009C3BA3" w:rsidRDefault="009C3BA3">
      <w:pPr>
        <w:rPr>
          <w:sz w:val="22"/>
        </w:rPr>
      </w:pPr>
      <w:r>
        <w:rPr>
          <w:sz w:val="22"/>
        </w:rPr>
        <w:t xml:space="preserve">Prot.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"NUMERO_PROT"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[protocollo]</w:t>
      </w:r>
      <w:r w:rsidR="001A5EB7">
        <w:rPr>
          <w:sz w:val="22"/>
        </w:rPr>
        <w:fldChar w:fldCharType="end"/>
      </w:r>
      <w:r>
        <w:rPr>
          <w:sz w:val="22"/>
        </w:rPr>
        <w:t xml:space="preserve"> del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"DATA_PROT"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[data_protocollo]</w:t>
      </w:r>
      <w:r w:rsidR="001A5EB7">
        <w:rPr>
          <w:sz w:val="22"/>
        </w:rPr>
        <w:fldChar w:fldCharType="end"/>
      </w:r>
      <w:r>
        <w:rPr>
          <w:sz w:val="22"/>
        </w:rPr>
        <w:t>.</w:t>
      </w:r>
    </w:p>
    <w:p w:rsidR="001A5EB7" w:rsidRDefault="001A5EB7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1A5EB7">
        <w:rPr>
          <w:b/>
          <w:bCs/>
          <w:sz w:val="22"/>
        </w:rPr>
        <w:fldChar w:fldCharType="begin"/>
      </w:r>
      <w:r w:rsidR="001A5EB7">
        <w:rPr>
          <w:b/>
          <w:bCs/>
          <w:sz w:val="22"/>
        </w:rPr>
        <w:instrText xml:space="preserve"> MERGEFIELD "NUMERO_PRATICA" </w:instrText>
      </w:r>
      <w:r w:rsidR="001A5EB7">
        <w:rPr>
          <w:b/>
          <w:bCs/>
          <w:sz w:val="22"/>
        </w:rPr>
        <w:fldChar w:fldCharType="separate"/>
      </w:r>
      <w:r w:rsidR="00731F82">
        <w:rPr>
          <w:b/>
          <w:bCs/>
          <w:noProof/>
          <w:sz w:val="22"/>
        </w:rPr>
        <w:t>[numero]</w:t>
      </w:r>
      <w:r w:rsidR="001A5EB7">
        <w:rPr>
          <w:b/>
          <w:bCs/>
          <w:sz w:val="22"/>
        </w:rPr>
        <w:fldChar w:fldCharType="end"/>
      </w:r>
      <w:r>
        <w:rPr>
          <w:sz w:val="22"/>
        </w:rPr>
        <w:t xml:space="preserve">, C.E.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"DATA_CIE"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[data_rilascio_commissione]</w:t>
      </w:r>
      <w:r w:rsidR="001A5EB7">
        <w:rPr>
          <w:sz w:val="22"/>
        </w:rPr>
        <w:fldChar w:fldCharType="end"/>
      </w:r>
      <w:r>
        <w:rPr>
          <w:sz w:val="22"/>
        </w:rPr>
        <w:t xml:space="preserve">, relativa a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"OGGETTO"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[oggetto]</w:t>
      </w:r>
      <w:r w:rsidR="001A5EB7">
        <w:rPr>
          <w:sz w:val="22"/>
        </w:rPr>
        <w:fldChar w:fldCharType="end"/>
      </w:r>
      <w:r w:rsidR="001A5EB7">
        <w:rPr>
          <w:sz w:val="22"/>
        </w:rPr>
        <w:t xml:space="preserve"> </w:t>
      </w:r>
      <w:r>
        <w:rPr>
          <w:sz w:val="22"/>
        </w:rPr>
        <w:t xml:space="preserve">in </w:t>
      </w:r>
      <w:r w:rsidR="001A5EB7">
        <w:rPr>
          <w:sz w:val="22"/>
        </w:rPr>
        <w:fldChar w:fldCharType="begin"/>
      </w:r>
      <w:r w:rsidR="001A5EB7">
        <w:rPr>
          <w:sz w:val="22"/>
        </w:rPr>
        <w:instrText xml:space="preserve"> MERGEFIELD "UBICAZIONE" </w:instrText>
      </w:r>
      <w:r w:rsidR="001A5EB7">
        <w:rPr>
          <w:sz w:val="22"/>
        </w:rPr>
        <w:fldChar w:fldCharType="separate"/>
      </w:r>
      <w:r w:rsidR="00731F82">
        <w:rPr>
          <w:noProof/>
          <w:sz w:val="22"/>
        </w:rPr>
        <w:t>[ubicazione]</w:t>
      </w:r>
      <w:r w:rsidR="001A5EB7">
        <w:rPr>
          <w:sz w:val="22"/>
        </w:rPr>
        <w:fldChar w:fldCharType="end"/>
      </w:r>
      <w:r>
        <w:rPr>
          <w:sz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731F82" w:rsidTr="00772CB1">
        <w:tc>
          <w:tcPr>
            <w:tcW w:w="2500" w:type="pct"/>
          </w:tcPr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31F82" w:rsidTr="00772CB1">
        <w:tc>
          <w:tcPr>
            <w:tcW w:w="2500" w:type="pct"/>
          </w:tcPr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31F82" w:rsidRPr="00905E49" w:rsidRDefault="00731F82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731F82" w:rsidRDefault="00731F8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C3BA3" w:rsidRDefault="009C3BA3">
      <w:pPr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In riferimento alla pratica in oggetto, sentito il parere </w:t>
      </w:r>
      <w:r w:rsidR="00D451D0">
        <w:rPr>
          <w:sz w:val="22"/>
        </w:rPr>
        <w:t xml:space="preserve">favorevole </w:t>
      </w:r>
      <w:r>
        <w:rPr>
          <w:sz w:val="22"/>
        </w:rPr>
        <w:t xml:space="preserve">della Commissione Edilizia ed al fine del successivo rilascio del Permesso per Costruire, necessita che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trasmetta </w:t>
      </w:r>
      <w:r w:rsidR="00710AFF">
        <w:rPr>
          <w:sz w:val="22"/>
        </w:rPr>
        <w:t>allo Scrivente Servizio</w:t>
      </w:r>
      <w:r>
        <w:rPr>
          <w:sz w:val="22"/>
        </w:rPr>
        <w:t xml:space="preserve"> la sotto elencata documentazione in originale:</w:t>
      </w:r>
    </w:p>
    <w:p w:rsidR="009C3BA3" w:rsidRDefault="009C3BA3">
      <w:pPr>
        <w:jc w:val="both"/>
        <w:rPr>
          <w:sz w:val="22"/>
        </w:rPr>
      </w:pPr>
    </w:p>
    <w:p w:rsidR="008A20C0" w:rsidRDefault="008A20C0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>Il Permesso per Costruire sarà rilasciato alle seguenti condizioni:</w:t>
      </w:r>
    </w:p>
    <w:p w:rsidR="009C3BA3" w:rsidRDefault="009C3BA3" w:rsidP="00E27306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I diritti dei terzi devono essere salvi, riservati e rispettati in ogni fase dell'esecuzione dei lavori.</w:t>
      </w:r>
    </w:p>
    <w:p w:rsidR="001660CB" w:rsidRDefault="001660C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mc. della produzione dei rifiuti della demolizione, da scavi o da costruzioni, ai sensi dell’art. 7 c.7 del Regolamento Edilizio esistente, come materiale arido alle condizioni previste dal punto 7.1 –all. 1 del D.M. 5 febbraio 1998 e dall’art. 186 del D.lgs 152/2006; Qualsiasi accumulo di materiale che dovrà essere smaltito e/o recuperato, dovrà avvenire nell’ambito dell’area oggetto di permesso di costruire; </w:t>
      </w:r>
    </w:p>
    <w:p w:rsidR="008A20C0" w:rsidRDefault="008A20C0" w:rsidP="00E27306">
      <w:pPr>
        <w:numPr>
          <w:ilvl w:val="0"/>
          <w:numId w:val="3"/>
        </w:numPr>
        <w:jc w:val="both"/>
        <w:rPr>
          <w:sz w:val="22"/>
        </w:rPr>
      </w:pPr>
    </w:p>
    <w:p w:rsidR="00934D7A" w:rsidRDefault="00934D7A">
      <w:pPr>
        <w:jc w:val="both"/>
        <w:rPr>
          <w:sz w:val="22"/>
        </w:rPr>
      </w:pPr>
    </w:p>
    <w:p w:rsidR="009C3BA3" w:rsidRDefault="009C3BA3">
      <w:pPr>
        <w:jc w:val="both"/>
        <w:rPr>
          <w:sz w:val="22"/>
        </w:rPr>
      </w:pPr>
      <w:r>
        <w:rPr>
          <w:sz w:val="22"/>
        </w:rPr>
        <w:t xml:space="preserve">Il presente foglio non ha valore di </w:t>
      </w:r>
      <w:r w:rsidR="00EB2356">
        <w:rPr>
          <w:sz w:val="22"/>
        </w:rPr>
        <w:t xml:space="preserve">permesso per costruire ovvero di altro titolo </w:t>
      </w:r>
      <w:r w:rsidR="004E1BEC">
        <w:rPr>
          <w:sz w:val="22"/>
        </w:rPr>
        <w:t>abilitativo</w:t>
      </w:r>
      <w:r w:rsidR="00EB2356">
        <w:rPr>
          <w:sz w:val="22"/>
        </w:rPr>
        <w:t>,</w:t>
      </w:r>
      <w:r>
        <w:rPr>
          <w:sz w:val="22"/>
        </w:rPr>
        <w:t xml:space="preserve"> ma solo di richiesta documentazione al fine del successivo rilascio della stessa.</w:t>
      </w:r>
    </w:p>
    <w:p w:rsidR="009C3BA3" w:rsidRDefault="009C3BA3">
      <w:pPr>
        <w:jc w:val="both"/>
        <w:rPr>
          <w:sz w:val="22"/>
        </w:rPr>
      </w:pPr>
      <w:r>
        <w:rPr>
          <w:sz w:val="22"/>
        </w:rPr>
        <w:t>Nella risposta indicare l'oggetto ed il prot.</w:t>
      </w:r>
    </w:p>
    <w:p w:rsidR="009C3BA3" w:rsidRDefault="009C3BA3">
      <w:pPr>
        <w:rPr>
          <w:sz w:val="22"/>
        </w:rPr>
      </w:pPr>
    </w:p>
    <w:p w:rsidR="009C3BA3" w:rsidRDefault="009C3BA3">
      <w:pPr>
        <w:rPr>
          <w:sz w:val="22"/>
        </w:rPr>
      </w:pPr>
      <w:r>
        <w:rPr>
          <w:sz w:val="22"/>
        </w:rPr>
        <w:t>Sanremo,</w:t>
      </w:r>
      <w:r w:rsidR="00731F82">
        <w:rPr>
          <w:sz w:val="22"/>
        </w:rPr>
        <w:t>[data</w:t>
      </w:r>
      <w:bookmarkStart w:id="0" w:name="_GoBack"/>
      <w:bookmarkEnd w:id="0"/>
      <w:r w:rsidR="00731F82">
        <w:rPr>
          <w:sz w:val="22"/>
        </w:rPr>
        <w:t>]</w:t>
      </w:r>
    </w:p>
    <w:p w:rsidR="009C3BA3" w:rsidRDefault="009C3BA3">
      <w:pPr>
        <w:rPr>
          <w:sz w:val="22"/>
        </w:rPr>
      </w:pPr>
    </w:p>
    <w:p w:rsidR="009C3BA3" w:rsidRDefault="009C3BA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IL DIRIGENTE SETTORE TERRITORIO</w:t>
      </w:r>
    </w:p>
    <w:p w:rsidR="009C3BA3" w:rsidRPr="00937BC8" w:rsidRDefault="009C3BA3">
      <w:pPr>
        <w:rPr>
          <w:i/>
          <w:sz w:val="22"/>
          <w:szCs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937BC8" w:rsidRPr="00937BC8">
        <w:rPr>
          <w:i/>
          <w:sz w:val="22"/>
          <w:szCs w:val="22"/>
        </w:rPr>
        <w:t>Ing. Gian Paolo TRUCCHI</w:t>
      </w:r>
    </w:p>
    <w:p w:rsidR="009C3BA3" w:rsidRDefault="009C3BA3">
      <w:pPr>
        <w:jc w:val="center"/>
        <w:rPr>
          <w:sz w:val="22"/>
        </w:rPr>
      </w:pPr>
    </w:p>
    <w:p w:rsidR="009C3BA3" w:rsidRDefault="009C3BA3">
      <w:pPr>
        <w:jc w:val="center"/>
        <w:rPr>
          <w:sz w:val="22"/>
        </w:rPr>
      </w:pPr>
    </w:p>
    <w:p w:rsidR="009C3BA3" w:rsidRDefault="009C3BA3">
      <w:pPr>
        <w:jc w:val="center"/>
        <w:rPr>
          <w:sz w:val="22"/>
        </w:rPr>
      </w:pPr>
    </w:p>
    <w:sectPr w:rsidR="009C3BA3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528E2"/>
    <w:multiLevelType w:val="multilevel"/>
    <w:tmpl w:val="941673F4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17590B"/>
    <w:multiLevelType w:val="hybridMultilevel"/>
    <w:tmpl w:val="941673F4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82"/>
    <w:rsid w:val="000A0DE5"/>
    <w:rsid w:val="000A7D14"/>
    <w:rsid w:val="000E457B"/>
    <w:rsid w:val="001660CB"/>
    <w:rsid w:val="00184C7B"/>
    <w:rsid w:val="001A5EB7"/>
    <w:rsid w:val="001D78E0"/>
    <w:rsid w:val="00344941"/>
    <w:rsid w:val="00385CE8"/>
    <w:rsid w:val="004E1BEC"/>
    <w:rsid w:val="006020A9"/>
    <w:rsid w:val="00614927"/>
    <w:rsid w:val="00710AFF"/>
    <w:rsid w:val="00731F82"/>
    <w:rsid w:val="0084209B"/>
    <w:rsid w:val="008A20C0"/>
    <w:rsid w:val="009265CC"/>
    <w:rsid w:val="00934D7A"/>
    <w:rsid w:val="00937BC8"/>
    <w:rsid w:val="009C3BA3"/>
    <w:rsid w:val="009D3A75"/>
    <w:rsid w:val="00A37F81"/>
    <w:rsid w:val="00AC49A6"/>
    <w:rsid w:val="00C24305"/>
    <w:rsid w:val="00C41EDA"/>
    <w:rsid w:val="00C7077C"/>
    <w:rsid w:val="00D02296"/>
    <w:rsid w:val="00D451D0"/>
    <w:rsid w:val="00E27306"/>
    <w:rsid w:val="00EB2356"/>
    <w:rsid w:val="00F33917"/>
    <w:rsid w:val="00F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943E3-E80E-4AB3-91EF-24479AFE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table" w:styleId="Grigliatabella">
    <w:name w:val="Table Grid"/>
    <w:basedOn w:val="Tabellanormale"/>
    <w:rsid w:val="0073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POSTC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POSTCE.dotx</Template>
  <TotalTime>1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Marco Carbone</dc:creator>
  <cp:keywords/>
  <cp:lastModifiedBy>Marco Carbone</cp:lastModifiedBy>
  <cp:revision>1</cp:revision>
  <cp:lastPrinted>2007-10-17T11:12:00Z</cp:lastPrinted>
  <dcterms:created xsi:type="dcterms:W3CDTF">2013-12-04T14:49:00Z</dcterms:created>
  <dcterms:modified xsi:type="dcterms:W3CDTF">2013-12-04T14:50:00Z</dcterms:modified>
</cp:coreProperties>
</file>