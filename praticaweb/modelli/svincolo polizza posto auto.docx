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063C65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300950" w:rsidRDefault="00300950" w:rsidP="00D81595">
      <w:pPr>
        <w:rPr>
          <w:sz w:val="22"/>
          <w:szCs w:val="22"/>
        </w:rPr>
      </w:pPr>
      <w:r w:rsidRPr="00300950">
        <w:rPr>
          <w:sz w:val="22"/>
          <w:szCs w:val="22"/>
        </w:rPr>
        <w:t>Protocollo n. [</w:t>
      </w:r>
      <w:proofErr w:type="spellStart"/>
      <w:r w:rsidRPr="00300950">
        <w:rPr>
          <w:sz w:val="22"/>
          <w:szCs w:val="22"/>
        </w:rPr>
        <w:t>protocollo</w:t>
      </w:r>
      <w:proofErr w:type="spellEnd"/>
      <w:r w:rsidRPr="00300950">
        <w:rPr>
          <w:sz w:val="22"/>
          <w:szCs w:val="22"/>
        </w:rPr>
        <w:t>] del [data_protocollo].</w:t>
      </w:r>
    </w:p>
    <w:p w:rsidR="00013127" w:rsidRDefault="00CB295B">
      <w:pPr>
        <w:jc w:val="both"/>
        <w:rPr>
          <w:noProof/>
          <w:sz w:val="22"/>
          <w:szCs w:val="22"/>
        </w:rPr>
      </w:pPr>
      <w:r w:rsidRPr="00CB295B">
        <w:rPr>
          <w:noProof/>
          <w:sz w:val="22"/>
          <w:szCs w:val="22"/>
        </w:rPr>
        <w:t xml:space="preserve">Prat. n. </w:t>
      </w:r>
      <w:r w:rsidRPr="00CB295B">
        <w:rPr>
          <w:b/>
          <w:noProof/>
          <w:sz w:val="22"/>
          <w:szCs w:val="22"/>
        </w:rPr>
        <w:t>[numero]</w:t>
      </w:r>
      <w:r w:rsidRPr="00CB295B">
        <w:rPr>
          <w:noProof/>
          <w:sz w:val="22"/>
          <w:szCs w:val="22"/>
        </w:rPr>
        <w:t xml:space="preserve"> C.E. [data_rilascio_ce]</w:t>
      </w:r>
    </w:p>
    <w:p w:rsidR="00CB295B" w:rsidRDefault="00CB295B">
      <w:pPr>
        <w:jc w:val="both"/>
        <w:rPr>
          <w:sz w:val="22"/>
          <w:szCs w:val="22"/>
        </w:rPr>
      </w:pPr>
    </w:p>
    <w:p w:rsidR="00CB295B" w:rsidRDefault="00CB295B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</w:t>
      </w:r>
      <w:r w:rsidR="000E1F05">
        <w:rPr>
          <w:sz w:val="22"/>
          <w:szCs w:val="22"/>
        </w:rPr>
        <w:t>Regionale 16 del 06 giugno 2008 art. 19</w:t>
      </w:r>
      <w:r w:rsidR="00D81595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</w:t>
      </w:r>
      <w:r w:rsidR="000E1F05">
        <w:rPr>
          <w:sz w:val="22"/>
          <w:szCs w:val="22"/>
        </w:rPr>
        <w:t>la costituzione di vincolo relativo alle aree a parcheggio</w:t>
      </w:r>
      <w:r w:rsidRPr="00062EB0">
        <w:rPr>
          <w:sz w:val="22"/>
          <w:szCs w:val="22"/>
        </w:rPr>
        <w:t>.</w:t>
      </w:r>
    </w:p>
    <w:p w:rsidR="008018A5" w:rsidRDefault="008018A5" w:rsidP="008018A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018A5" w:rsidTr="008018A5"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018A5" w:rsidTr="008018A5"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018A5" w:rsidRDefault="008018A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00950" w:rsidRDefault="00300950" w:rsidP="00300950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costituito in data</w:t>
      </w:r>
      <w:r w:rsidR="00CB295B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CB295B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a trasmettere documentazione a dimostrazione </w:t>
      </w:r>
      <w:r w:rsidR="00AB66A1">
        <w:rPr>
          <w:sz w:val="22"/>
          <w:szCs w:val="22"/>
        </w:rPr>
        <w:t>di aver ottemperato a quanto prescritto dalla norma.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AB66A1" w:rsidRDefault="00013127">
      <w:pPr>
        <w:ind w:firstLine="708"/>
        <w:jc w:val="both"/>
        <w:rPr>
          <w:b/>
          <w:i/>
          <w:sz w:val="22"/>
          <w:szCs w:val="22"/>
          <w:u w:val="single"/>
        </w:rPr>
      </w:pPr>
      <w:r w:rsidRPr="00AB66A1">
        <w:rPr>
          <w:b/>
          <w:i/>
          <w:sz w:val="22"/>
          <w:szCs w:val="22"/>
          <w:u w:val="single"/>
        </w:rPr>
        <w:t xml:space="preserve">Può, pertanto, </w:t>
      </w:r>
      <w:r w:rsidR="00EA0C40" w:rsidRPr="00AB66A1">
        <w:rPr>
          <w:b/>
          <w:i/>
          <w:sz w:val="22"/>
          <w:szCs w:val="22"/>
          <w:u w:val="single"/>
        </w:rPr>
        <w:t>essere estinta la relativa fideiu</w:t>
      </w:r>
      <w:r w:rsidRPr="00AB66A1">
        <w:rPr>
          <w:b/>
          <w:i/>
          <w:sz w:val="22"/>
          <w:szCs w:val="22"/>
          <w:u w:val="single"/>
        </w:rPr>
        <w:t>ssione.</w:t>
      </w:r>
    </w:p>
    <w:p w:rsidR="00CB295B" w:rsidRDefault="00CB295B" w:rsidP="00CB295B">
      <w:pPr>
        <w:jc w:val="both"/>
        <w:rPr>
          <w:sz w:val="22"/>
        </w:rPr>
      </w:pPr>
    </w:p>
    <w:p w:rsidR="00CB295B" w:rsidRDefault="00CB295B" w:rsidP="00CB295B">
      <w:pPr>
        <w:jc w:val="both"/>
        <w:rPr>
          <w:sz w:val="22"/>
        </w:rPr>
      </w:pPr>
    </w:p>
    <w:p w:rsidR="00CB295B" w:rsidRDefault="00CB295B" w:rsidP="00CB295B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47764F">
        <w:rPr>
          <w:sz w:val="22"/>
        </w:rPr>
        <w:t>[data]</w:t>
      </w:r>
    </w:p>
    <w:p w:rsidR="00CB295B" w:rsidRDefault="00CB295B" w:rsidP="00CB295B">
      <w:pPr>
        <w:jc w:val="both"/>
        <w:rPr>
          <w:sz w:val="22"/>
        </w:rPr>
      </w:pPr>
    </w:p>
    <w:p w:rsidR="0047764F" w:rsidRDefault="0047764F" w:rsidP="0047764F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7764F" w:rsidTr="00AB0E5E">
        <w:tc>
          <w:tcPr>
            <w:tcW w:w="4889" w:type="dxa"/>
          </w:tcPr>
          <w:p w:rsidR="0047764F" w:rsidRDefault="0047764F" w:rsidP="00AB0E5E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47764F" w:rsidRDefault="0047764F" w:rsidP="00AB0E5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47764F" w:rsidRDefault="0047764F" w:rsidP="00AB0E5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47764F" w:rsidRDefault="0047764F" w:rsidP="0047764F">
      <w:pPr>
        <w:jc w:val="both"/>
      </w:pPr>
    </w:p>
    <w:sectPr w:rsidR="0047764F" w:rsidSect="00CB295B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63C65"/>
    <w:rsid w:val="00013127"/>
    <w:rsid w:val="00062EB0"/>
    <w:rsid w:val="00063C65"/>
    <w:rsid w:val="00085D6B"/>
    <w:rsid w:val="00086E29"/>
    <w:rsid w:val="000E1F05"/>
    <w:rsid w:val="0028214C"/>
    <w:rsid w:val="00300950"/>
    <w:rsid w:val="0032130A"/>
    <w:rsid w:val="003738B3"/>
    <w:rsid w:val="0047764F"/>
    <w:rsid w:val="004E7FFC"/>
    <w:rsid w:val="00510FF3"/>
    <w:rsid w:val="00514B54"/>
    <w:rsid w:val="00794694"/>
    <w:rsid w:val="007C437E"/>
    <w:rsid w:val="008018A5"/>
    <w:rsid w:val="008A75D5"/>
    <w:rsid w:val="00A84B9F"/>
    <w:rsid w:val="00AB5E40"/>
    <w:rsid w:val="00AB66A1"/>
    <w:rsid w:val="00AD1490"/>
    <w:rsid w:val="00B45E6B"/>
    <w:rsid w:val="00C606CC"/>
    <w:rsid w:val="00CB295B"/>
    <w:rsid w:val="00CE7025"/>
    <w:rsid w:val="00D81595"/>
    <w:rsid w:val="00E43C2B"/>
    <w:rsid w:val="00EA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CE70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CE7025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3009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0095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7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posto%20au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posto auto.dot</Template>
  <TotalTime>12</TotalTime>
  <Pages>1</Pages>
  <Words>129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dcterms:created xsi:type="dcterms:W3CDTF">2012-12-10T15:25:00Z</dcterms:created>
  <dcterms:modified xsi:type="dcterms:W3CDTF">2012-12-13T16:19:00Z</dcterms:modified>
</cp:coreProperties>
</file>