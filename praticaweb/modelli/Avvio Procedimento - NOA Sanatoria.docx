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C8" w:rsidRPr="00C36753" w:rsidRDefault="008929C8" w:rsidP="0004705E">
      <w:pPr>
        <w:jc w:val="center"/>
        <w:rPr>
          <w:rFonts w:ascii="Arial" w:hAnsi="Arial" w:cs="Arial"/>
          <w:sz w:val="22"/>
          <w:szCs w:val="22"/>
        </w:rPr>
      </w:pP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SETTORE TERRITORIO</w:t>
      </w: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SPORTELLO UNICO PER L’EDILIZIA</w:t>
      </w:r>
      <w:r w:rsidR="00C36753" w:rsidRPr="00FF693F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C36753" w:rsidRPr="00FF693F">
        <w:rPr>
          <w:rFonts w:ascii="Arial" w:hAnsi="Arial" w:cs="Arial"/>
          <w:b/>
          <w:sz w:val="24"/>
          <w:szCs w:val="24"/>
        </w:rPr>
        <w:t>S.U.E.</w:t>
      </w:r>
      <w:proofErr w:type="spellEnd"/>
      <w:r w:rsidR="00C36753" w:rsidRPr="00FF693F">
        <w:rPr>
          <w:rFonts w:ascii="Arial" w:hAnsi="Arial" w:cs="Arial"/>
          <w:b/>
          <w:sz w:val="24"/>
          <w:szCs w:val="24"/>
        </w:rPr>
        <w:t>)</w:t>
      </w:r>
    </w:p>
    <w:p w:rsidR="00E26934" w:rsidRPr="00C36753" w:rsidRDefault="00E26934" w:rsidP="007C1205">
      <w:pPr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C36753">
        <w:rPr>
          <w:rFonts w:ascii="Arial" w:hAnsi="Arial" w:cs="Arial"/>
          <w:sz w:val="22"/>
          <w:szCs w:val="22"/>
        </w:rPr>
        <w:t>Prot</w:t>
      </w:r>
      <w:proofErr w:type="spellEnd"/>
      <w:r w:rsidRPr="00C36753">
        <w:rPr>
          <w:rFonts w:ascii="Arial" w:hAnsi="Arial" w:cs="Arial"/>
          <w:sz w:val="22"/>
          <w:szCs w:val="22"/>
        </w:rPr>
        <w:t xml:space="preserve">. n. </w:t>
      </w:r>
      <w:r w:rsidR="00CB754E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NUMERO_PROT </w:instrText>
      </w:r>
      <w:r w:rsidR="00CB754E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[protocollo]</w:t>
      </w:r>
      <w:r w:rsidR="00CB754E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del </w:t>
      </w:r>
      <w:r w:rsidR="00CB754E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DATA_PROT </w:instrText>
      </w:r>
      <w:r w:rsidR="00CB754E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[data_protocollo]</w:t>
      </w:r>
      <w:r w:rsidR="00CB754E" w:rsidRPr="00C36753">
        <w:rPr>
          <w:rFonts w:ascii="Arial" w:hAnsi="Arial" w:cs="Arial"/>
          <w:sz w:val="22"/>
          <w:szCs w:val="22"/>
        </w:rPr>
        <w:fldChar w:fldCharType="end"/>
      </w:r>
    </w:p>
    <w:p w:rsidR="00E26934" w:rsidRPr="00C36753" w:rsidRDefault="00E26934" w:rsidP="00FF693F">
      <w:pPr>
        <w:spacing w:before="12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OGGETTO:</w:t>
      </w:r>
      <w:r w:rsidR="00FF693F">
        <w:rPr>
          <w:rFonts w:ascii="Arial" w:hAnsi="Arial" w:cs="Arial"/>
          <w:sz w:val="22"/>
          <w:szCs w:val="22"/>
        </w:rPr>
        <w:tab/>
      </w:r>
      <w:r w:rsidR="001050DC" w:rsidRPr="001050DC">
        <w:rPr>
          <w:rFonts w:ascii="Arial" w:hAnsi="Arial" w:cs="Arial"/>
          <w:sz w:val="22"/>
          <w:szCs w:val="22"/>
        </w:rPr>
        <w:t xml:space="preserve">Istanza </w:t>
      </w:r>
      <w:r w:rsidR="00315FB9" w:rsidRPr="00315FB9">
        <w:rPr>
          <w:rFonts w:ascii="Arial" w:hAnsi="Arial" w:cs="Arial"/>
          <w:sz w:val="22"/>
          <w:szCs w:val="22"/>
        </w:rPr>
        <w:t xml:space="preserve">per </w:t>
      </w:r>
      <w:r w:rsidR="0089615F">
        <w:rPr>
          <w:rFonts w:ascii="Arial" w:hAnsi="Arial" w:cs="Arial"/>
          <w:sz w:val="22"/>
          <w:szCs w:val="22"/>
        </w:rPr>
        <w:t>A</w:t>
      </w:r>
      <w:r w:rsidR="0089615F" w:rsidRPr="0089615F">
        <w:rPr>
          <w:rFonts w:ascii="Arial" w:hAnsi="Arial" w:cs="Arial"/>
          <w:sz w:val="22"/>
          <w:szCs w:val="22"/>
        </w:rPr>
        <w:t xml:space="preserve">ccertamento di </w:t>
      </w:r>
      <w:r w:rsidR="0089615F">
        <w:rPr>
          <w:rFonts w:ascii="Arial" w:hAnsi="Arial" w:cs="Arial"/>
          <w:sz w:val="22"/>
          <w:szCs w:val="22"/>
        </w:rPr>
        <w:t>C</w:t>
      </w:r>
      <w:r w:rsidR="0089615F" w:rsidRPr="0089615F">
        <w:rPr>
          <w:rFonts w:ascii="Arial" w:hAnsi="Arial" w:cs="Arial"/>
          <w:sz w:val="22"/>
          <w:szCs w:val="22"/>
        </w:rPr>
        <w:t xml:space="preserve">ompatibilità </w:t>
      </w:r>
      <w:r w:rsidR="0089615F">
        <w:rPr>
          <w:rFonts w:ascii="Arial" w:hAnsi="Arial" w:cs="Arial"/>
          <w:sz w:val="22"/>
          <w:szCs w:val="22"/>
        </w:rPr>
        <w:t>P</w:t>
      </w:r>
      <w:r w:rsidR="0089615F" w:rsidRPr="0089615F">
        <w:rPr>
          <w:rFonts w:ascii="Arial" w:hAnsi="Arial" w:cs="Arial"/>
          <w:sz w:val="22"/>
          <w:szCs w:val="22"/>
        </w:rPr>
        <w:t xml:space="preserve">aesaggistica </w:t>
      </w:r>
      <w:r w:rsidR="006F568C" w:rsidRPr="00C36753">
        <w:rPr>
          <w:rStyle w:val="tree-title"/>
          <w:rFonts w:ascii="Arial" w:hAnsi="Arial" w:cs="Arial"/>
          <w:sz w:val="22"/>
          <w:szCs w:val="22"/>
        </w:rPr>
        <w:t xml:space="preserve">n. </w:t>
      </w:r>
      <w:r w:rsidR="00CB754E" w:rsidRPr="00C36753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CB754E" w:rsidRPr="00C36753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t>[numero]</w:t>
      </w:r>
      <w:r w:rsidR="00CB754E" w:rsidRPr="00C36753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 xml:space="preserve"> - Opere: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CB754E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OGGETTO </w:instrText>
      </w:r>
      <w:r w:rsidR="00CB754E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[oggetto]</w:t>
      </w:r>
      <w:r w:rsidR="00CB754E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Fonts w:ascii="Arial" w:hAnsi="Arial" w:cs="Arial"/>
          <w:sz w:val="22"/>
          <w:szCs w:val="22"/>
        </w:rPr>
        <w:t>in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CB754E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UBICAZIONE </w:instrText>
      </w:r>
      <w:r w:rsidR="00CB754E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[ubicazione]</w:t>
      </w:r>
      <w:r w:rsidR="00CB754E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- </w:t>
      </w:r>
      <w:r w:rsidR="0004705E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D7560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26934" w:rsidRPr="00C36753" w:rsidRDefault="00E26934" w:rsidP="00AC7673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C36753">
        <w:rPr>
          <w:rFonts w:ascii="Arial" w:hAnsi="Arial" w:cs="Arial"/>
          <w:color w:val="000000"/>
          <w:sz w:val="22"/>
          <w:szCs w:val="22"/>
        </w:rPr>
        <w:t>Ai sensi degli art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4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5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 7 e 8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della Legge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07</w:t>
      </w:r>
      <w:r w:rsidR="00FF693F">
        <w:rPr>
          <w:rFonts w:ascii="Arial" w:hAnsi="Arial" w:cs="Arial"/>
          <w:color w:val="000000"/>
          <w:sz w:val="22"/>
          <w:szCs w:val="22"/>
        </w:rPr>
        <w:t xml:space="preserve"> agosto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 xml:space="preserve">1990 n.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241 </w:t>
      </w:r>
      <w:r w:rsidR="00CF2DB3"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E7420B" w:rsidRPr="00C36753">
        <w:rPr>
          <w:rFonts w:ascii="Arial" w:hAnsi="Arial" w:cs="Arial"/>
          <w:color w:val="000000"/>
          <w:sz w:val="22"/>
          <w:szCs w:val="22"/>
        </w:rPr>
        <w:t>de</w:t>
      </w:r>
      <w:r w:rsidR="00E7420B">
        <w:rPr>
          <w:rFonts w:ascii="Arial" w:hAnsi="Arial" w:cs="Arial"/>
          <w:color w:val="000000"/>
          <w:sz w:val="22"/>
          <w:szCs w:val="22"/>
        </w:rPr>
        <w:t>gli</w:t>
      </w:r>
      <w:r w:rsidR="00E7420B" w:rsidRPr="00C36753">
        <w:rPr>
          <w:rFonts w:ascii="Arial" w:hAnsi="Arial" w:cs="Arial"/>
          <w:color w:val="000000"/>
          <w:sz w:val="22"/>
          <w:szCs w:val="22"/>
        </w:rPr>
        <w:t xml:space="preserve"> art</w:t>
      </w:r>
      <w:r w:rsidR="00E7420B">
        <w:rPr>
          <w:rFonts w:ascii="Arial" w:hAnsi="Arial" w:cs="Arial"/>
          <w:color w:val="000000"/>
          <w:sz w:val="22"/>
          <w:szCs w:val="22"/>
        </w:rPr>
        <w:t>icoli</w:t>
      </w:r>
      <w:r w:rsidR="00E7420B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E7420B">
        <w:rPr>
          <w:rFonts w:ascii="Arial" w:hAnsi="Arial" w:cs="Arial"/>
          <w:color w:val="000000"/>
          <w:sz w:val="22"/>
          <w:szCs w:val="22"/>
        </w:rPr>
        <w:t xml:space="preserve">167 comma 5 e 181 comma 1quater </w:t>
      </w:r>
      <w:r w:rsidR="00E7420B" w:rsidRPr="00C36753">
        <w:rPr>
          <w:rFonts w:ascii="Arial" w:hAnsi="Arial" w:cs="Arial"/>
          <w:color w:val="000000"/>
          <w:sz w:val="22"/>
          <w:szCs w:val="22"/>
        </w:rPr>
        <w:t xml:space="preserve">del </w:t>
      </w:r>
      <w:r w:rsidR="00E7420B" w:rsidRPr="00B96436">
        <w:rPr>
          <w:rFonts w:ascii="Arial" w:hAnsi="Arial" w:cs="Arial"/>
          <w:color w:val="000000"/>
          <w:sz w:val="22"/>
          <w:szCs w:val="22"/>
        </w:rPr>
        <w:t>Decreto Legislativo 22 gennaio 2004 n. 42</w:t>
      </w:r>
      <w:r w:rsidR="00E7420B">
        <w:rPr>
          <w:rFonts w:ascii="Arial" w:hAnsi="Arial" w:cs="Arial"/>
          <w:color w:val="000000"/>
          <w:sz w:val="22"/>
          <w:szCs w:val="22"/>
        </w:rPr>
        <w:t xml:space="preserve"> </w:t>
      </w:r>
      <w:r w:rsidR="00E7420B" w:rsidRPr="00C36753">
        <w:rPr>
          <w:rFonts w:ascii="Arial" w:hAnsi="Arial" w:cs="Arial"/>
          <w:sz w:val="22"/>
          <w:szCs w:val="22"/>
        </w:rPr>
        <w:t>e successive modificazioni</w:t>
      </w:r>
      <w:r w:rsidR="00E7420B">
        <w:rPr>
          <w:rFonts w:ascii="Arial" w:hAnsi="Arial" w:cs="Arial"/>
          <w:sz w:val="22"/>
          <w:szCs w:val="22"/>
        </w:rPr>
        <w:t>,</w:t>
      </w:r>
      <w:r w:rsidR="00E7420B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>dell</w:t>
      </w:r>
      <w:r w:rsidR="00315FB9">
        <w:rPr>
          <w:rFonts w:ascii="Arial" w:hAnsi="Arial" w:cs="Arial"/>
          <w:color w:val="000000"/>
          <w:sz w:val="22"/>
          <w:szCs w:val="22"/>
        </w:rPr>
        <w:t xml:space="preserve">a Legge Regionale </w:t>
      </w:r>
      <w:r w:rsidR="00D01F00">
        <w:rPr>
          <w:rFonts w:ascii="Arial" w:hAnsi="Arial" w:cs="Arial"/>
          <w:color w:val="000000"/>
          <w:sz w:val="22"/>
          <w:szCs w:val="22"/>
        </w:rPr>
        <w:t>6</w:t>
      </w:r>
      <w:r w:rsidR="00315FB9">
        <w:rPr>
          <w:rFonts w:ascii="Arial" w:hAnsi="Arial" w:cs="Arial"/>
          <w:color w:val="000000"/>
          <w:sz w:val="22"/>
          <w:szCs w:val="22"/>
        </w:rPr>
        <w:t xml:space="preserve"> giugno 20</w:t>
      </w:r>
      <w:r w:rsidR="00D01F00">
        <w:rPr>
          <w:rFonts w:ascii="Arial" w:hAnsi="Arial" w:cs="Arial"/>
          <w:color w:val="000000"/>
          <w:sz w:val="22"/>
          <w:szCs w:val="22"/>
        </w:rPr>
        <w:t>14</w:t>
      </w:r>
      <w:r w:rsidR="00315FB9" w:rsidRPr="00315FB9">
        <w:rPr>
          <w:rFonts w:ascii="Arial" w:hAnsi="Arial" w:cs="Arial"/>
          <w:color w:val="000000"/>
          <w:sz w:val="22"/>
          <w:szCs w:val="22"/>
        </w:rPr>
        <w:t xml:space="preserve"> n. </w:t>
      </w:r>
      <w:r w:rsidR="00D01F00">
        <w:rPr>
          <w:rFonts w:ascii="Arial" w:hAnsi="Arial" w:cs="Arial"/>
          <w:color w:val="000000"/>
          <w:sz w:val="22"/>
          <w:szCs w:val="22"/>
        </w:rPr>
        <w:t xml:space="preserve">13 </w:t>
      </w:r>
      <w:r w:rsidR="00D01F00" w:rsidRPr="00C36753">
        <w:rPr>
          <w:rFonts w:ascii="Arial" w:hAnsi="Arial" w:cs="Arial"/>
          <w:sz w:val="22"/>
          <w:szCs w:val="22"/>
        </w:rPr>
        <w:t>e successive modificazioni</w:t>
      </w:r>
      <w:r w:rsidR="00315FB9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con riferimento </w:t>
      </w:r>
      <w:r w:rsidR="001050DC">
        <w:rPr>
          <w:rFonts w:ascii="Arial" w:hAnsi="Arial" w:cs="Arial"/>
          <w:color w:val="000000"/>
          <w:sz w:val="22"/>
          <w:szCs w:val="22"/>
        </w:rPr>
        <w:t xml:space="preserve">all'Istanza </w:t>
      </w:r>
      <w:r w:rsidRPr="00C36753">
        <w:rPr>
          <w:rFonts w:ascii="Arial" w:hAnsi="Arial" w:cs="Arial"/>
          <w:color w:val="000000"/>
          <w:sz w:val="22"/>
          <w:szCs w:val="22"/>
        </w:rPr>
        <w:t>in oggetto indicata e in via del tutto preliminare ad ogni altro atto istruttorio, si comunica quant</w:t>
      </w:r>
      <w:r w:rsidR="008929C8" w:rsidRPr="00C36753">
        <w:rPr>
          <w:rFonts w:ascii="Arial" w:hAnsi="Arial" w:cs="Arial"/>
          <w:color w:val="000000"/>
          <w:sz w:val="22"/>
          <w:szCs w:val="22"/>
        </w:rPr>
        <w:t>o segue.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CB754E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CB754E" w:rsidRPr="00FD750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color w:val="000000"/>
          <w:sz w:val="22"/>
          <w:szCs w:val="22"/>
        </w:rPr>
        <w:t>[protocollo]</w:t>
      </w:r>
      <w:r w:rsidR="00CB754E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 </w:t>
      </w:r>
      <w:r w:rsidR="00CB754E" w:rsidRPr="00FD750E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CB754E" w:rsidRPr="00FD750E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t>[numero]</w:t>
      </w:r>
      <w:r w:rsidR="00CB754E" w:rsidRPr="00FD750E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>Territorio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 </w:t>
      </w:r>
      <w:r w:rsidR="004F1A54"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315FB9">
        <w:rPr>
          <w:rFonts w:ascii="Arial" w:hAnsi="Arial" w:cs="Arial"/>
          <w:color w:val="000000"/>
          <w:sz w:val="22"/>
          <w:szCs w:val="22"/>
        </w:rPr>
        <w:t xml:space="preserve"> </w:t>
      </w:r>
      <w:r w:rsidR="00BD358F">
        <w:rPr>
          <w:rFonts w:ascii="Arial" w:hAnsi="Arial" w:cs="Arial"/>
          <w:color w:val="000000"/>
          <w:sz w:val="22"/>
          <w:szCs w:val="22"/>
        </w:rPr>
        <w:t xml:space="preserve">per </w:t>
      </w:r>
      <w:r w:rsidR="00BD358F" w:rsidRPr="00BD358F">
        <w:rPr>
          <w:rFonts w:ascii="Arial" w:hAnsi="Arial" w:cs="Arial"/>
          <w:color w:val="000000"/>
          <w:sz w:val="22"/>
          <w:szCs w:val="22"/>
        </w:rPr>
        <w:t>la valutazione e ed il rilascio di relativo titolo abilitativi ai soli fini paesistico ambientali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5D376F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l Dirigente </w:t>
      </w:r>
      <w:r>
        <w:rPr>
          <w:rFonts w:ascii="Arial" w:hAnsi="Arial" w:cs="Arial"/>
          <w:color w:val="000000"/>
          <w:sz w:val="22"/>
          <w:szCs w:val="22"/>
        </w:rPr>
        <w:t>è il Dott. Renato BERGONZI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>, il Responsabile del Procedim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ento è </w:t>
      </w:r>
      <w:r w:rsidR="00BD358F" w:rsidRPr="00BD358F">
        <w:rPr>
          <w:rFonts w:ascii="Arial" w:hAnsi="Arial" w:cs="Arial"/>
          <w:color w:val="000000"/>
          <w:sz w:val="22"/>
          <w:szCs w:val="22"/>
        </w:rPr>
        <w:t>l'Ing. Enzo PASINI</w:t>
      </w:r>
      <w:r w:rsidR="00C36753"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>’orario di ricevimento del pubblico è il seguente: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lunedì dalle 09:00 alle 13:00, mercoledì dalle 15:00 alle 17:00 e venerdì dalle 09:00 alle 13:00.</w:t>
      </w:r>
    </w:p>
    <w:p w:rsidR="0004705E" w:rsidRPr="00C36753" w:rsidRDefault="0004705E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Distinti Saluti.</w:t>
      </w:r>
    </w:p>
    <w:p w:rsidR="0004705E" w:rsidRPr="00C36753" w:rsidRDefault="0004705E" w:rsidP="007C1205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Sanremo</w:t>
      </w:r>
      <w:r w:rsidR="00FF693F">
        <w:rPr>
          <w:rFonts w:ascii="Arial" w:hAnsi="Arial" w:cs="Arial"/>
          <w:sz w:val="22"/>
          <w:szCs w:val="22"/>
        </w:rPr>
        <w:t>,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CB754E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TIME \@ "dd/MM/yy" </w:instrText>
      </w:r>
      <w:r w:rsidR="00CB754E" w:rsidRPr="00C36753">
        <w:rPr>
          <w:rFonts w:ascii="Arial" w:hAnsi="Arial" w:cs="Arial"/>
          <w:sz w:val="22"/>
          <w:szCs w:val="22"/>
        </w:rPr>
        <w:fldChar w:fldCharType="separate"/>
      </w:r>
      <w:r w:rsidR="007A421B">
        <w:rPr>
          <w:rFonts w:ascii="Arial" w:hAnsi="Arial" w:cs="Arial"/>
          <w:noProof/>
          <w:sz w:val="22"/>
          <w:szCs w:val="22"/>
        </w:rPr>
        <w:t>28/10/15</w:t>
      </w:r>
      <w:r w:rsidR="00CB754E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4705E" w:rsidRPr="00C36753" w:rsidTr="006F568C">
        <w:tc>
          <w:tcPr>
            <w:tcW w:w="4889" w:type="dxa"/>
          </w:tcPr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40426F" w:rsidRPr="00C36753">
              <w:rPr>
                <w:rFonts w:ascii="Arial" w:hAnsi="Arial" w:cs="Arial"/>
                <w:sz w:val="22"/>
                <w:szCs w:val="22"/>
              </w:rPr>
              <w:t>RESPONSABILE</w:t>
            </w:r>
            <w:r w:rsidR="008929C8" w:rsidRPr="00C36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A421B">
              <w:rPr>
                <w:rFonts w:ascii="Arial" w:hAnsi="Arial" w:cs="Arial"/>
                <w:sz w:val="22"/>
                <w:szCs w:val="22"/>
              </w:rPr>
              <w:t>DEL PROCEDIMENTO</w:t>
            </w:r>
          </w:p>
          <w:p w:rsidR="0004705E" w:rsidRPr="00C36753" w:rsidRDefault="007A421B" w:rsidP="007A421B">
            <w:pPr>
              <w:tabs>
                <w:tab w:val="center" w:pos="2336"/>
                <w:tab w:val="left" w:pos="3950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7A421B">
              <w:rPr>
                <w:rFonts w:ascii="Arial" w:hAnsi="Arial" w:cs="Arial"/>
                <w:i/>
                <w:color w:val="000000"/>
                <w:sz w:val="22"/>
                <w:szCs w:val="22"/>
              </w:rPr>
              <w:t>l'Ing. Enzo PASINI</w:t>
            </w:r>
          </w:p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04705E" w:rsidRPr="00C36753" w:rsidRDefault="0004705E" w:rsidP="006F5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04705E" w:rsidRPr="00C36753" w:rsidRDefault="005D376F" w:rsidP="006F56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427A3D" w:rsidRPr="00C36753" w:rsidRDefault="00427A3D" w:rsidP="00427A3D">
      <w:pPr>
        <w:jc w:val="both"/>
        <w:rPr>
          <w:rFonts w:ascii="Arial" w:hAnsi="Arial" w:cs="Arial"/>
          <w:sz w:val="22"/>
          <w:szCs w:val="22"/>
        </w:rPr>
      </w:pPr>
    </w:p>
    <w:sectPr w:rsidR="00427A3D" w:rsidRPr="00C36753" w:rsidSect="00427A3D">
      <w:headerReference w:type="first" r:id="rId7"/>
      <w:footerReference w:type="first" r:id="rId8"/>
      <w:pgSz w:w="11906" w:h="16838"/>
      <w:pgMar w:top="426" w:right="1134" w:bottom="1134" w:left="1134" w:header="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FB9" w:rsidRDefault="00315FB9" w:rsidP="001D286F">
      <w:r>
        <w:separator/>
      </w:r>
    </w:p>
  </w:endnote>
  <w:endnote w:type="continuationSeparator" w:id="0">
    <w:p w:rsidR="00315FB9" w:rsidRDefault="00315FB9" w:rsidP="001D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B9" w:rsidRPr="00427A3D" w:rsidRDefault="00315FB9" w:rsidP="00427A3D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FB9" w:rsidRDefault="00315FB9" w:rsidP="001D286F">
      <w:r>
        <w:separator/>
      </w:r>
    </w:p>
  </w:footnote>
  <w:footnote w:type="continuationSeparator" w:id="0">
    <w:p w:rsidR="00315FB9" w:rsidRDefault="00315FB9" w:rsidP="001D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FB9" w:rsidRDefault="00315FB9" w:rsidP="00427A3D">
    <w:pPr>
      <w:pStyle w:val="Intestazione"/>
      <w:jc w:val="center"/>
    </w:pPr>
    <w:r>
      <w:t xml:space="preserve">   </w:t>
    </w:r>
    <w:r w:rsidRPr="00427A3D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58D"/>
    <w:multiLevelType w:val="hybridMultilevel"/>
    <w:tmpl w:val="87322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4715D5"/>
    <w:rsid w:val="0004705E"/>
    <w:rsid w:val="001050DC"/>
    <w:rsid w:val="0017067D"/>
    <w:rsid w:val="0018623D"/>
    <w:rsid w:val="001A1151"/>
    <w:rsid w:val="001C4499"/>
    <w:rsid w:val="001D0DCC"/>
    <w:rsid w:val="001D286F"/>
    <w:rsid w:val="001F2482"/>
    <w:rsid w:val="00211B58"/>
    <w:rsid w:val="00215F22"/>
    <w:rsid w:val="00297674"/>
    <w:rsid w:val="002B1B82"/>
    <w:rsid w:val="002C2ABB"/>
    <w:rsid w:val="002D2392"/>
    <w:rsid w:val="003136CB"/>
    <w:rsid w:val="00315FB9"/>
    <w:rsid w:val="003C343C"/>
    <w:rsid w:val="0040426F"/>
    <w:rsid w:val="00406C6C"/>
    <w:rsid w:val="00427A3D"/>
    <w:rsid w:val="00433CBA"/>
    <w:rsid w:val="004715D5"/>
    <w:rsid w:val="004F1A54"/>
    <w:rsid w:val="004F5F7B"/>
    <w:rsid w:val="004F76EE"/>
    <w:rsid w:val="0057388C"/>
    <w:rsid w:val="005D376F"/>
    <w:rsid w:val="005F7D13"/>
    <w:rsid w:val="00664396"/>
    <w:rsid w:val="00686261"/>
    <w:rsid w:val="006C1E5E"/>
    <w:rsid w:val="006F568C"/>
    <w:rsid w:val="00706E77"/>
    <w:rsid w:val="007A421B"/>
    <w:rsid w:val="007C1205"/>
    <w:rsid w:val="0082670E"/>
    <w:rsid w:val="0088203A"/>
    <w:rsid w:val="008929C8"/>
    <w:rsid w:val="0089615F"/>
    <w:rsid w:val="008B630A"/>
    <w:rsid w:val="008D2D37"/>
    <w:rsid w:val="008E35B3"/>
    <w:rsid w:val="00940B67"/>
    <w:rsid w:val="009D4226"/>
    <w:rsid w:val="00A12C87"/>
    <w:rsid w:val="00A17199"/>
    <w:rsid w:val="00A80C17"/>
    <w:rsid w:val="00A822BA"/>
    <w:rsid w:val="00AC7673"/>
    <w:rsid w:val="00AF1653"/>
    <w:rsid w:val="00B0061F"/>
    <w:rsid w:val="00B820E5"/>
    <w:rsid w:val="00B94B20"/>
    <w:rsid w:val="00BD358F"/>
    <w:rsid w:val="00BF0763"/>
    <w:rsid w:val="00C36753"/>
    <w:rsid w:val="00CB5C7C"/>
    <w:rsid w:val="00CB754E"/>
    <w:rsid w:val="00CF2DB3"/>
    <w:rsid w:val="00D01F00"/>
    <w:rsid w:val="00D17E8A"/>
    <w:rsid w:val="00D21CBB"/>
    <w:rsid w:val="00D5131D"/>
    <w:rsid w:val="00D7560E"/>
    <w:rsid w:val="00D832F1"/>
    <w:rsid w:val="00D912AB"/>
    <w:rsid w:val="00E26934"/>
    <w:rsid w:val="00E7420B"/>
    <w:rsid w:val="00E85B31"/>
    <w:rsid w:val="00EC7476"/>
    <w:rsid w:val="00F35585"/>
    <w:rsid w:val="00F60910"/>
    <w:rsid w:val="00F7094A"/>
    <w:rsid w:val="00FD750E"/>
    <w:rsid w:val="00FE35D8"/>
    <w:rsid w:val="00FF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8626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-title">
    <w:name w:val="tree-title"/>
    <w:basedOn w:val="Carpredefinitoparagrafo"/>
    <w:rsid w:val="006F568C"/>
  </w:style>
  <w:style w:type="paragraph" w:styleId="Intestazione">
    <w:name w:val="header"/>
    <w:basedOn w:val="Normale"/>
    <w:link w:val="IntestazioneCarattere"/>
    <w:rsid w:val="001D28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D286F"/>
  </w:style>
  <w:style w:type="paragraph" w:styleId="Pidipagina">
    <w:name w:val="footer"/>
    <w:basedOn w:val="Normale"/>
    <w:link w:val="PidipaginaCarattere"/>
    <w:rsid w:val="001D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1D286F"/>
  </w:style>
  <w:style w:type="paragraph" w:styleId="Testofumetto">
    <w:name w:val="Balloon Text"/>
    <w:basedOn w:val="Normale"/>
    <w:link w:val="TestofumettoCarattere"/>
    <w:rsid w:val="008929C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929C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929C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D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D4226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9D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1</TotalTime>
  <Pages>1</Pages>
  <Words>238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2</cp:revision>
  <cp:lastPrinted>2007-03-06T11:57:00Z</cp:lastPrinted>
  <dcterms:created xsi:type="dcterms:W3CDTF">2015-10-28T07:37:00Z</dcterms:created>
  <dcterms:modified xsi:type="dcterms:W3CDTF">2015-10-28T07:37:00Z</dcterms:modified>
</cp:coreProperties>
</file>