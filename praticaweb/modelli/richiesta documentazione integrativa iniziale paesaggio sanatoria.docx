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563146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070F5E" w:rsidRDefault="00070F5E"/>
    <w:p w:rsidR="00CC56FF" w:rsidRDefault="003D269F">
      <w:pPr>
        <w:rPr>
          <w:sz w:val="22"/>
        </w:rPr>
      </w:pPr>
      <w:r w:rsidRPr="003D269F">
        <w:rPr>
          <w:sz w:val="22"/>
        </w:rPr>
        <w:t>Prot. n. [protocollo] del [data_protocollo].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3D269F" w:rsidRPr="003D269F">
        <w:rPr>
          <w:sz w:val="22"/>
        </w:rPr>
        <w:t>[numero]</w:t>
      </w:r>
      <w:r>
        <w:rPr>
          <w:sz w:val="22"/>
        </w:rPr>
        <w:t xml:space="preserve"> relativa a </w:t>
      </w:r>
      <w:r w:rsidR="003D269F" w:rsidRPr="003D269F">
        <w:rPr>
          <w:sz w:val="22"/>
        </w:rPr>
        <w:t>[oggetto]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3D269F" w:rsidRPr="003D269F">
        <w:rPr>
          <w:sz w:val="22"/>
        </w:rPr>
        <w:t>[ubicazione]</w:t>
      </w:r>
      <w:r>
        <w:rPr>
          <w:sz w:val="22"/>
        </w:rPr>
        <w:t>.</w:t>
      </w:r>
    </w:p>
    <w:p w:rsidR="00C27BC2" w:rsidRDefault="00C27BC2">
      <w:pPr>
        <w:rPr>
          <w:sz w:val="22"/>
        </w:rPr>
      </w:pPr>
    </w:p>
    <w:p w:rsidR="00CC56FF" w:rsidRPr="00C27BC2" w:rsidRDefault="00C27BC2">
      <w:pPr>
        <w:rPr>
          <w:b/>
          <w:i/>
          <w:sz w:val="22"/>
          <w:u w:val="single"/>
        </w:rPr>
      </w:pPr>
      <w:r w:rsidRPr="00C27BC2">
        <w:rPr>
          <w:b/>
          <w:i/>
          <w:sz w:val="22"/>
          <w:u w:val="single"/>
        </w:rPr>
        <w:t>A MEZZO RACCOMANDATA A/R</w:t>
      </w:r>
    </w:p>
    <w:p w:rsidR="00667482" w:rsidRPr="002F4FFE" w:rsidRDefault="00667482" w:rsidP="0066748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7482" w:rsidRPr="002C3B16" w:rsidTr="006F7145">
        <w:tc>
          <w:tcPr>
            <w:tcW w:w="2500" w:type="pct"/>
          </w:tcPr>
          <w:p w:rsidR="00667482" w:rsidRPr="002C3B16" w:rsidRDefault="00667482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7482" w:rsidRDefault="00667482" w:rsidP="006F7145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667482" w:rsidRPr="0019194A" w:rsidRDefault="00667482" w:rsidP="006F7145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667482" w:rsidRPr="002C3B16" w:rsidRDefault="00667482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667482" w:rsidRDefault="00667482" w:rsidP="00667482">
      <w:pPr>
        <w:rPr>
          <w:sz w:val="22"/>
        </w:rPr>
      </w:pPr>
    </w:p>
    <w:p w:rsidR="008B5A57" w:rsidRDefault="008B5A57">
      <w:pPr>
        <w:rPr>
          <w:sz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946FB3" w:rsidRDefault="00946FB3" w:rsidP="00946FB3">
      <w:pPr>
        <w:jc w:val="both"/>
        <w:rPr>
          <w:sz w:val="22"/>
        </w:rPr>
      </w:pPr>
    </w:p>
    <w:p w:rsidR="00946FB3" w:rsidRPr="0072585C" w:rsidRDefault="00946FB3" w:rsidP="00946FB3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2C0B38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>In attesa di quanto sopra la pratica rimane in sospeso ed i termini previsti da</w:t>
      </w:r>
      <w:r w:rsidR="00D97921">
        <w:t>ll’</w:t>
      </w:r>
      <w:r>
        <w:t xml:space="preserve">art. </w:t>
      </w:r>
      <w:r w:rsidR="00D74FB8">
        <w:t xml:space="preserve">167 comma 5 </w:t>
      </w:r>
      <w:r w:rsidR="00D97921">
        <w:t xml:space="preserve">e dall’art. 181 comma 1 quater del D.lgs </w:t>
      </w:r>
      <w:r w:rsidR="00491D80">
        <w:t xml:space="preserve">n. </w:t>
      </w:r>
      <w:r w:rsidR="00D97921">
        <w:t xml:space="preserve">42 </w:t>
      </w:r>
      <w:r w:rsidR="00491D80">
        <w:t xml:space="preserve">del 22 gennaio 2004 </w:t>
      </w:r>
      <w:r w:rsidR="00B44BFC">
        <w:t>e ss.mm. e ii.</w:t>
      </w:r>
      <w:r>
        <w:t xml:space="preserve">, </w:t>
      </w:r>
      <w:r w:rsidR="00491D80">
        <w:t xml:space="preserve">gli stessi </w:t>
      </w:r>
      <w:r>
        <w:t>decorreranno nuovamente per intero dalla data della presentazione degli atti richiesti.</w:t>
      </w:r>
    </w:p>
    <w:p w:rsidR="001B0A5F" w:rsidRDefault="001B0A5F">
      <w:pPr>
        <w:jc w:val="both"/>
        <w:rPr>
          <w:sz w:val="22"/>
        </w:rPr>
      </w:pPr>
    </w:p>
    <w:p w:rsidR="002B3327" w:rsidRDefault="002B3327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 xml:space="preserve">Al fine di poter ottemperare a quanto disposto dai termini suddetti, </w:t>
      </w:r>
      <w:r w:rsidR="003A47A7">
        <w:rPr>
          <w:b/>
          <w:sz w:val="22"/>
        </w:rPr>
        <w:t>la documentazione sopra richiesta dovrà essere</w:t>
      </w:r>
      <w:r>
        <w:rPr>
          <w:b/>
          <w:sz w:val="22"/>
        </w:rPr>
        <w:t xml:space="preserve"> inoltra</w:t>
      </w:r>
      <w:r w:rsidR="003A47A7">
        <w:rPr>
          <w:b/>
          <w:sz w:val="22"/>
        </w:rPr>
        <w:t>ta</w:t>
      </w:r>
      <w:r>
        <w:rPr>
          <w:b/>
          <w:sz w:val="22"/>
        </w:rPr>
        <w:t xml:space="preserve"> entro il termine perentorio di 30gg. dalla presente, pena il rigetto dell’istanza in sanatoria.</w:t>
      </w:r>
    </w:p>
    <w:p w:rsidR="002B3327" w:rsidRDefault="002B3327" w:rsidP="000359DE">
      <w:pPr>
        <w:ind w:firstLine="708"/>
        <w:jc w:val="both"/>
        <w:rPr>
          <w:b/>
          <w:sz w:val="22"/>
        </w:rPr>
      </w:pPr>
    </w:p>
    <w:p w:rsidR="00CC56FF" w:rsidRDefault="00CC56FF" w:rsidP="000359DE">
      <w:pPr>
        <w:ind w:firstLine="708"/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CC56FF" w:rsidRDefault="00CC56FF">
      <w:pPr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F03F2">
        <w:rPr>
          <w:sz w:val="22"/>
        </w:rPr>
        <w:t>[data]</w:t>
      </w:r>
    </w:p>
    <w:p w:rsidR="003D269F" w:rsidRDefault="003D269F" w:rsidP="003D269F">
      <w:pPr>
        <w:jc w:val="both"/>
        <w:rPr>
          <w:sz w:val="22"/>
        </w:rPr>
      </w:pPr>
    </w:p>
    <w:p w:rsidR="003D269F" w:rsidRDefault="003D269F" w:rsidP="003D269F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D269F" w:rsidRPr="00D030D5" w:rsidTr="007B5CD4">
        <w:tc>
          <w:tcPr>
            <w:tcW w:w="4889" w:type="dxa"/>
          </w:tcPr>
          <w:p w:rsidR="003D269F" w:rsidRPr="003D269F" w:rsidRDefault="003D269F" w:rsidP="007B5CD4">
            <w:pPr>
              <w:jc w:val="center"/>
              <w:rPr>
                <w:sz w:val="22"/>
              </w:rPr>
            </w:pPr>
            <w:r w:rsidRPr="003D269F">
              <w:rPr>
                <w:sz w:val="22"/>
              </w:rPr>
              <w:t>IL RESPONSABILE DEL PROCEDIMENTO</w:t>
            </w:r>
          </w:p>
          <w:p w:rsidR="003D269F" w:rsidRPr="003D269F" w:rsidRDefault="00667482" w:rsidP="007B5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[pratica.rdp]</w:t>
            </w:r>
          </w:p>
        </w:tc>
        <w:tc>
          <w:tcPr>
            <w:tcW w:w="4889" w:type="dxa"/>
          </w:tcPr>
          <w:p w:rsidR="003D269F" w:rsidRPr="00D030D5" w:rsidRDefault="003D269F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D269F" w:rsidRPr="00D030D5" w:rsidRDefault="00667482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3D269F" w:rsidRDefault="003D269F" w:rsidP="003D269F">
      <w:pPr>
        <w:jc w:val="both"/>
      </w:pPr>
    </w:p>
    <w:p w:rsidR="003D269F" w:rsidRDefault="003D269F" w:rsidP="003D269F">
      <w:pPr>
        <w:jc w:val="both"/>
      </w:pPr>
    </w:p>
    <w:sectPr w:rsidR="003D269F" w:rsidSect="00500D4F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63146"/>
    <w:rsid w:val="000359DE"/>
    <w:rsid w:val="00070F5E"/>
    <w:rsid w:val="00164F28"/>
    <w:rsid w:val="001B0A5F"/>
    <w:rsid w:val="002B3327"/>
    <w:rsid w:val="002C0B38"/>
    <w:rsid w:val="002C5062"/>
    <w:rsid w:val="002E043A"/>
    <w:rsid w:val="003A47A7"/>
    <w:rsid w:val="003D269F"/>
    <w:rsid w:val="00455511"/>
    <w:rsid w:val="004602AB"/>
    <w:rsid w:val="00462FF2"/>
    <w:rsid w:val="00491D80"/>
    <w:rsid w:val="00500D4F"/>
    <w:rsid w:val="00507786"/>
    <w:rsid w:val="00563146"/>
    <w:rsid w:val="005A0D4B"/>
    <w:rsid w:val="005D62CE"/>
    <w:rsid w:val="00667482"/>
    <w:rsid w:val="006F5CF1"/>
    <w:rsid w:val="00711705"/>
    <w:rsid w:val="00755750"/>
    <w:rsid w:val="007F03F2"/>
    <w:rsid w:val="007F1C7F"/>
    <w:rsid w:val="0082536F"/>
    <w:rsid w:val="00886592"/>
    <w:rsid w:val="008B5A57"/>
    <w:rsid w:val="00946FB3"/>
    <w:rsid w:val="009C10BC"/>
    <w:rsid w:val="00A3788D"/>
    <w:rsid w:val="00A861F7"/>
    <w:rsid w:val="00AB4D6D"/>
    <w:rsid w:val="00B155B7"/>
    <w:rsid w:val="00B257B0"/>
    <w:rsid w:val="00B44BFC"/>
    <w:rsid w:val="00BA7294"/>
    <w:rsid w:val="00C279A8"/>
    <w:rsid w:val="00C27BC2"/>
    <w:rsid w:val="00CC56FF"/>
    <w:rsid w:val="00D1019C"/>
    <w:rsid w:val="00D221AC"/>
    <w:rsid w:val="00D25D6F"/>
    <w:rsid w:val="00D74FB8"/>
    <w:rsid w:val="00D97921"/>
    <w:rsid w:val="00E041E9"/>
    <w:rsid w:val="00E34452"/>
    <w:rsid w:val="00E359A0"/>
    <w:rsid w:val="00E66999"/>
    <w:rsid w:val="00F022B0"/>
    <w:rsid w:val="00F170F6"/>
    <w:rsid w:val="00F3257A"/>
    <w:rsid w:val="00F63990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CCB2BD-CF59-4C85-85C4-9850C5E7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0D4F"/>
  </w:style>
  <w:style w:type="paragraph" w:styleId="Titolo1">
    <w:name w:val="heading 1"/>
    <w:basedOn w:val="Normale"/>
    <w:next w:val="Normale"/>
    <w:qFormat/>
    <w:rsid w:val="00500D4F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500D4F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500D4F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3D26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D269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4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PAESAGGIO%20SAN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PAESAGGIO SAN.dot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6</cp:revision>
  <cp:lastPrinted>1899-12-31T23:00:00Z</cp:lastPrinted>
  <dcterms:created xsi:type="dcterms:W3CDTF">2012-12-10T09:18:00Z</dcterms:created>
  <dcterms:modified xsi:type="dcterms:W3CDTF">2013-12-01T19:50:00Z</dcterms:modified>
</cp:coreProperties>
</file>