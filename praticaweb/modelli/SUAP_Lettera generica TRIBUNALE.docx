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5172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C1618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C1618">
              <w:rPr>
                <w:rFonts w:ascii="Arial" w:hAnsi="Arial" w:cs="Arial"/>
                <w:b/>
                <w:sz w:val="22"/>
                <w:szCs w:val="22"/>
              </w:rPr>
              <w:t>TRIBUNALE DI IMPERIA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Via XXV Aprile, 70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18100 IMPERIA</w:t>
            </w:r>
          </w:p>
          <w:p w:rsidR="0019206D" w:rsidRDefault="003E360D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9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cancelleriapenale.tribunale.imperia@giustiziacert.it</w:t>
              </w:r>
            </w:hyperlink>
          </w:p>
          <w:p w:rsidR="00D537D3" w:rsidRPr="009C6EBE" w:rsidRDefault="003E360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prot.tribunale.imperia@giustiziacert.it</w:t>
              </w:r>
            </w:hyperlink>
            <w:r w:rsidR="00D537D3">
              <w:rPr>
                <w:rFonts w:ascii="Arial" w:hAnsi="Arial" w:cs="Arial"/>
                <w:i/>
                <w:sz w:val="22"/>
                <w:szCs w:val="22"/>
                <w:u w:val="single"/>
              </w:rPr>
              <w:t xml:space="preserve"> </w:t>
            </w: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E185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6A6A" w:rsidRPr="005E1850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progettist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56A6A" w:rsidRDefault="00156A6A" w:rsidP="00156A6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156A6A" w:rsidRDefault="00156A6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6A6A" w:rsidRPr="009C6EBE" w:rsidRDefault="00156A6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156A6A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56A6A">
        <w:rPr>
          <w:rFonts w:ascii="Arial" w:hAnsi="Arial" w:cs="Arial"/>
          <w:sz w:val="22"/>
          <w:szCs w:val="22"/>
        </w:rPr>
        <w:t xml:space="preserve"> </w:t>
      </w:r>
    </w:p>
    <w:p w:rsidR="00141005" w:rsidRPr="009C6EBE" w:rsidRDefault="00141005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RIFERIMENTO PROCEDIMENTO PENALE: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3F7CB0" w:rsidP="003F7CB0">
      <w:pPr>
        <w:tabs>
          <w:tab w:val="left" w:pos="5820"/>
        </w:tabs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3E360D">
        <w:rPr>
          <w:rFonts w:ascii="Arial" w:hAnsi="Arial" w:cs="Arial"/>
          <w:i/>
          <w:noProof/>
          <w:sz w:val="22"/>
          <w:szCs w:val="22"/>
        </w:rPr>
        <w:t>29 ottobre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E360D" w:rsidRDefault="003E360D" w:rsidP="003E3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7C2914" w:rsidRPr="004E39FC" w:rsidRDefault="004E39FC" w:rsidP="003E3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 w:rsidR="003E360D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D5" w:rsidRDefault="009A0FD5" w:rsidP="00DF7577">
      <w:r>
        <w:separator/>
      </w:r>
    </w:p>
  </w:endnote>
  <w:endnote w:type="continuationSeparator" w:id="0">
    <w:p w:rsidR="009A0FD5" w:rsidRDefault="009A0FD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D5" w:rsidRDefault="009A0FD5" w:rsidP="00DF7577">
      <w:r>
        <w:separator/>
      </w:r>
    </w:p>
  </w:footnote>
  <w:footnote w:type="continuationSeparator" w:id="0">
    <w:p w:rsidR="009A0FD5" w:rsidRDefault="009A0FD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F7CB0" w:rsidRDefault="003F7CB0" w:rsidP="003F7CB0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>SETTORE SERVIZI ALLE IMPRESE, AL TERRITORIO E SVILUPPO SOSTENIBILE</w:t>
    </w:r>
  </w:p>
  <w:p w:rsidR="003F7CB0" w:rsidRDefault="003F7CB0" w:rsidP="003F7CB0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3F7CB0" w:rsidRDefault="003F7CB0" w:rsidP="003F7CB0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3F7CB0" w:rsidRDefault="003F7CB0" w:rsidP="003F7CB0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41005"/>
    <w:rsid w:val="00156A6A"/>
    <w:rsid w:val="00165B07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360D"/>
    <w:rsid w:val="003F3AA8"/>
    <w:rsid w:val="003F7CB0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6F2E02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A0FD5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087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537D3"/>
    <w:rsid w:val="00D84B61"/>
    <w:rsid w:val="00D91F9A"/>
    <w:rsid w:val="00DA216D"/>
    <w:rsid w:val="00DB07ED"/>
    <w:rsid w:val="00DC1618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rot.tribunale.imperia@giustiziacert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ncelleriapenale.tribunale.imperia@giustiziacert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31500-9E56-4340-BB34-C7C6CDC1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52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2018-10-29T14:36:00Z</dcterms:created>
  <dcterms:modified xsi:type="dcterms:W3CDTF">2018-10-29T14:38:00Z</dcterms:modified>
</cp:coreProperties>
</file>