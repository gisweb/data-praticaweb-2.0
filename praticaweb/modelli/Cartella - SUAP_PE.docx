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C0317F" w:rsidRPr="009308F4" w:rsidRDefault="00C0317F" w:rsidP="00C0317F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191BFD" w:rsidRPr="000C0304" w:rsidRDefault="000C0304" w:rsidP="000C0304">
            <w:pPr>
              <w:jc w:val="center"/>
              <w:rPr>
                <w:rFonts w:ascii="Century Gothic" w:hAnsi="Century Gothic"/>
                <w:b/>
                <w:i/>
                <w:sz w:val="44"/>
              </w:rPr>
            </w:pPr>
            <w:r w:rsidRPr="000C0304">
              <w:rPr>
                <w:rFonts w:ascii="Century Gothic" w:hAnsi="Century Gothic"/>
                <w:b/>
                <w:i/>
                <w:sz w:val="44"/>
              </w:rPr>
              <w:t>[</w:t>
            </w:r>
            <w:proofErr w:type="spellStart"/>
            <w:r w:rsidRPr="000C0304">
              <w:rPr>
                <w:rFonts w:ascii="Century Gothic" w:hAnsi="Century Gothic"/>
                <w:b/>
                <w:i/>
                <w:sz w:val="44"/>
              </w:rPr>
              <w:t>tipo_pratica</w:t>
            </w:r>
            <w:proofErr w:type="spellEnd"/>
            <w:r w:rsidRPr="000C0304">
              <w:rPr>
                <w:rFonts w:ascii="Century Gothic" w:hAnsi="Century Gothic"/>
                <w:b/>
                <w:i/>
                <w:sz w:val="44"/>
              </w:rPr>
              <w:t>]</w:t>
            </w:r>
          </w:p>
          <w:p w:rsidR="000C0304" w:rsidRDefault="000C030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022D0A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b/>
                <w:sz w:val="24"/>
              </w:rPr>
              <w:t>RIFERIMENTO NORMATIVO</w:t>
            </w:r>
            <w:r w:rsidRPr="009308F4">
              <w:rPr>
                <w:rFonts w:ascii="Century Gothic" w:hAnsi="Century Gothic"/>
                <w:b/>
                <w:sz w:val="24"/>
              </w:rPr>
              <w:t>:</w:t>
            </w:r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r w:rsidRPr="005E1975">
              <w:rPr>
                <w:rFonts w:ascii="Century Gothic" w:hAnsi="Century Gothic"/>
                <w:b/>
                <w:sz w:val="32"/>
              </w:rPr>
              <w:t>[</w:t>
            </w:r>
            <w:proofErr w:type="spellStart"/>
            <w:r>
              <w:rPr>
                <w:rFonts w:ascii="Century Gothic" w:hAnsi="Century Gothic"/>
                <w:b/>
                <w:sz w:val="32"/>
              </w:rPr>
              <w:t>rif_normativo</w:t>
            </w:r>
            <w:proofErr w:type="spellEnd"/>
            <w:r w:rsidRPr="005E1975">
              <w:rPr>
                <w:rFonts w:ascii="Century Gothic" w:hAnsi="Century Gothic"/>
                <w:b/>
                <w:sz w:val="32"/>
              </w:rPr>
              <w:t>]</w:t>
            </w:r>
          </w:p>
          <w:p w:rsidR="00022D0A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Default="00022D0A" w:rsidP="009308F4">
            <w:pPr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sz w:val="24"/>
              </w:rPr>
              <w:t>RICHIEDENTE</w:t>
            </w:r>
            <w:r w:rsidR="00C0317F" w:rsidRPr="009308F4">
              <w:rPr>
                <w:rFonts w:ascii="Century Gothic" w:hAnsi="Century Gothic"/>
                <w:b/>
                <w:sz w:val="24"/>
              </w:rPr>
              <w:t xml:space="preserve">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</w:t>
            </w:r>
            <w:proofErr w:type="spellStart"/>
            <w:r w:rsidR="005E1975" w:rsidRPr="005E1975">
              <w:rPr>
                <w:rFonts w:ascii="Century Gothic" w:hAnsi="Century Gothic"/>
                <w:b/>
                <w:sz w:val="32"/>
              </w:rPr>
              <w:t>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.nominativo;block</w:t>
            </w:r>
            <w:proofErr w:type="spellEnd"/>
            <w:r w:rsidR="005E1975" w:rsidRPr="005E1975">
              <w:rPr>
                <w:rFonts w:ascii="Century Gothic" w:hAnsi="Century Gothic"/>
                <w:b/>
                <w:sz w:val="32"/>
              </w:rPr>
              <w:t>=</w:t>
            </w:r>
            <w:proofErr w:type="spellStart"/>
            <w:r w:rsidR="005E1975" w:rsidRPr="005E1975">
              <w:rPr>
                <w:rFonts w:ascii="Century Gothic" w:hAnsi="Century Gothic"/>
                <w:b/>
                <w:sz w:val="32"/>
              </w:rPr>
              <w:t>w:tr</w:t>
            </w:r>
            <w:proofErr w:type="spellEnd"/>
            <w:r w:rsidR="005E1975" w:rsidRPr="005E1975">
              <w:rPr>
                <w:rFonts w:ascii="Century Gothic" w:hAnsi="Century Gothic"/>
                <w:b/>
                <w:sz w:val="32"/>
              </w:rPr>
              <w:t>]</w:t>
            </w:r>
          </w:p>
          <w:p w:rsidR="00022D0A" w:rsidRDefault="00022D0A" w:rsidP="009308F4">
            <w:pPr>
              <w:rPr>
                <w:rFonts w:ascii="Century Gothic" w:hAnsi="Century Gothic"/>
                <w:b/>
                <w:sz w:val="32"/>
              </w:rPr>
            </w:pPr>
          </w:p>
          <w:p w:rsidR="00022D0A" w:rsidRPr="009308F4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PROGETTISTA: </w:t>
            </w:r>
            <w:r w:rsidRPr="00022D0A">
              <w:rPr>
                <w:rFonts w:ascii="Century Gothic" w:hAnsi="Century Gothic"/>
                <w:b/>
                <w:sz w:val="32"/>
                <w:szCs w:val="32"/>
              </w:rPr>
              <w:t>[</w:t>
            </w:r>
            <w:proofErr w:type="spellStart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progettista.nominativo;block</w:t>
            </w:r>
            <w:proofErr w:type="spellEnd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=</w:t>
            </w:r>
            <w:proofErr w:type="spellStart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w:tr</w:t>
            </w:r>
            <w:proofErr w:type="spellEnd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022D0A" w:rsidRDefault="00022D0A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2"/>
                <w:szCs w:val="36"/>
              </w:rPr>
            </w:pP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22D0A"/>
    <w:rsid w:val="0003064A"/>
    <w:rsid w:val="000600CF"/>
    <w:rsid w:val="00071E41"/>
    <w:rsid w:val="00081E30"/>
    <w:rsid w:val="000A03E9"/>
    <w:rsid w:val="000C0304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B6CBE"/>
    <w:rsid w:val="005B798E"/>
    <w:rsid w:val="005C0E2C"/>
    <w:rsid w:val="005E1975"/>
    <w:rsid w:val="0062570B"/>
    <w:rsid w:val="00625CA4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994189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6</cp:revision>
  <cp:lastPrinted>2010-01-08T09:01:00Z</cp:lastPrinted>
  <dcterms:created xsi:type="dcterms:W3CDTF">2017-03-16T12:37:00Z</dcterms:created>
  <dcterms:modified xsi:type="dcterms:W3CDTF">2019-08-23T12:09:00Z</dcterms:modified>
</cp:coreProperties>
</file>