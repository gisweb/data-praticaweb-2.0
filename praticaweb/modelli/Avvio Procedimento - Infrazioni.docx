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919" w:rsidRDefault="00660919">
      <w:pPr>
        <w:jc w:val="center"/>
      </w:pPr>
      <w:bookmarkStart w:id="0" w:name="_GoBack"/>
      <w:bookmarkEnd w:id="0"/>
    </w:p>
    <w:p w:rsidR="00660919" w:rsidRDefault="00660919">
      <w:pPr>
        <w:jc w:val="center"/>
      </w:pPr>
    </w:p>
    <w:p w:rsidR="00660919" w:rsidRDefault="00DD11A0">
      <w:pPr>
        <w:pStyle w:val="Titolo2"/>
        <w:jc w:val="center"/>
        <w:rPr>
          <w:sz w:val="16"/>
        </w:rPr>
      </w:pPr>
      <w:r>
        <w:rPr>
          <w:sz w:val="16"/>
        </w:rPr>
        <w:t>SETTORE TERRITORIO</w:t>
      </w:r>
    </w:p>
    <w:p w:rsidR="00660919" w:rsidRDefault="00DD11A0">
      <w:pPr>
        <w:pStyle w:val="Titolo2"/>
        <w:jc w:val="center"/>
      </w:pPr>
      <w:r>
        <w:rPr>
          <w:sz w:val="16"/>
        </w:rPr>
        <w:t>INFRAZIONI EDILIZIE</w:t>
      </w:r>
    </w:p>
    <w:p w:rsidR="00660919" w:rsidRDefault="00660919">
      <w:pPr>
        <w:jc w:val="center"/>
      </w:pPr>
    </w:p>
    <w:p w:rsidR="00660919" w:rsidRDefault="00DD11A0">
      <w:proofErr w:type="spellStart"/>
      <w:r>
        <w:t>Prot</w:t>
      </w:r>
      <w:proofErr w:type="spellEnd"/>
      <w:r>
        <w:t xml:space="preserve">. </w:t>
      </w:r>
      <w:proofErr w:type="spellStart"/>
      <w:r>
        <w:t>n°</w:t>
      </w:r>
      <w:proofErr w:type="spellEnd"/>
      <w:r>
        <w:t xml:space="preserve"> </w:t>
      </w:r>
      <w:fldSimple w:instr=" MERGEFIELD NUMERO_PROT ">
        <w:r w:rsidR="00807B32">
          <w:rPr>
            <w:noProof/>
          </w:rPr>
          <w:t>[protocollo]</w:t>
        </w:r>
      </w:fldSimple>
    </w:p>
    <w:p w:rsidR="00660919" w:rsidRDefault="00660919"/>
    <w:p w:rsidR="00660919" w:rsidRDefault="00DD11A0">
      <w:r>
        <w:t>OGGETTO: Comunicazione di avvio di procedimento sanzionatorio in materia edilizia. Pratica nº 47/</w:t>
      </w:r>
      <w:fldSimple w:instr=" MERGEFIELD NUMERO_PRATICA ">
        <w:r w:rsidR="00807B32">
          <w:rPr>
            <w:noProof/>
          </w:rPr>
          <w:t>[numero]</w:t>
        </w:r>
      </w:fldSimple>
      <w:r>
        <w:t>.</w:t>
      </w:r>
    </w:p>
    <w:p w:rsidR="00660919" w:rsidRDefault="00660919"/>
    <w:p w:rsidR="00660919" w:rsidRDefault="00660919"/>
    <w:p w:rsidR="00660919" w:rsidRDefault="00660919"/>
    <w:p w:rsidR="00660919" w:rsidRDefault="00660919"/>
    <w:p w:rsidR="00660919" w:rsidRDefault="00DD11A0">
      <w:pPr>
        <w:pStyle w:val="Titolo1"/>
      </w:pPr>
      <w:r>
        <w:t>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A0156" w:rsidTr="004F5D73">
        <w:tc>
          <w:tcPr>
            <w:tcW w:w="2500" w:type="pct"/>
          </w:tcPr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A0156" w:rsidRPr="007761F7" w:rsidRDefault="007A0156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</w:t>
            </w:r>
            <w:r w:rsidRPr="007761F7">
              <w:rPr>
                <w:sz w:val="22"/>
                <w:szCs w:val="22"/>
              </w:rPr>
              <w:t>. Sig.</w:t>
            </w:r>
          </w:p>
        </w:tc>
      </w:tr>
      <w:tr w:rsidR="007A0156" w:rsidTr="004F5D73">
        <w:tc>
          <w:tcPr>
            <w:tcW w:w="2500" w:type="pct"/>
          </w:tcPr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A0156" w:rsidTr="004F5D73">
        <w:tc>
          <w:tcPr>
            <w:tcW w:w="2500" w:type="pct"/>
          </w:tcPr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A0156" w:rsidRDefault="007A0156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 Sig.</w:t>
            </w:r>
          </w:p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A0156" w:rsidRDefault="007A0156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60919" w:rsidRDefault="00660919">
      <w:pPr>
        <w:jc w:val="both"/>
      </w:pPr>
    </w:p>
    <w:p w:rsidR="00660919" w:rsidRDefault="00DD11A0">
      <w:pPr>
        <w:jc w:val="both"/>
      </w:pPr>
      <w:r>
        <w:tab/>
      </w:r>
      <w:r>
        <w:tab/>
        <w:t xml:space="preserve">Si comunica, ai sensi dell’art. 7 della Legge 241 del 07/08/90 che questa Amministrazione ha avviato un procedimento sanzionatorio così come previsto dal capo I del D.P.R. </w:t>
      </w:r>
      <w:proofErr w:type="spellStart"/>
      <w:r>
        <w:t>n°</w:t>
      </w:r>
      <w:proofErr w:type="spellEnd"/>
      <w:r>
        <w:t xml:space="preserve"> 380 del 06/06/2001 recante i principi generali e le disposizioni per la disciplina dell’attività edilizia.</w:t>
      </w:r>
    </w:p>
    <w:p w:rsidR="00660919" w:rsidRDefault="00660919">
      <w:pPr>
        <w:jc w:val="both"/>
      </w:pPr>
    </w:p>
    <w:p w:rsidR="00660919" w:rsidRDefault="00DD11A0">
      <w:pPr>
        <w:jc w:val="both"/>
      </w:pPr>
      <w:r>
        <w:tab/>
      </w:r>
      <w:r>
        <w:tab/>
        <w:t>Il procedimento ha per oggetto:</w:t>
      </w:r>
    </w:p>
    <w:p w:rsidR="00660919" w:rsidRDefault="00DD11A0">
      <w:pPr>
        <w:jc w:val="both"/>
      </w:pPr>
      <w:r>
        <w:t>“</w:t>
      </w:r>
      <w:fldSimple w:instr=" MERGEFIELD OGGETTO ">
        <w:r w:rsidR="00807B32">
          <w:rPr>
            <w:noProof/>
          </w:rPr>
          <w:t>[oggetto]</w:t>
        </w:r>
      </w:fldSimple>
      <w:r>
        <w:t>”;</w:t>
      </w:r>
    </w:p>
    <w:p w:rsidR="00660919" w:rsidRDefault="00660919">
      <w:pPr>
        <w:jc w:val="both"/>
      </w:pPr>
    </w:p>
    <w:p w:rsidR="00660919" w:rsidRDefault="00DD11A0">
      <w:pPr>
        <w:jc w:val="both"/>
      </w:pPr>
      <w:r>
        <w:tab/>
      </w:r>
      <w:r>
        <w:tab/>
        <w:t xml:space="preserve">Il responsabile del procedimento sotto il profilo tecnico è il Geom. Remo RIGHETTO, mentre per quello amministrativo è l’Avv. Marco </w:t>
      </w:r>
      <w:proofErr w:type="spellStart"/>
      <w:r>
        <w:t>Murialdo</w:t>
      </w:r>
      <w:proofErr w:type="spellEnd"/>
      <w:r>
        <w:t>, il dirigente del servizio è l'Ing. Alberto LOCATELLI.</w:t>
      </w:r>
    </w:p>
    <w:p w:rsidR="00660919" w:rsidRDefault="00660919">
      <w:pPr>
        <w:jc w:val="both"/>
      </w:pPr>
    </w:p>
    <w:p w:rsidR="00660919" w:rsidRDefault="00DD11A0">
      <w:pPr>
        <w:suppressLineNumbers/>
        <w:jc w:val="both"/>
      </w:pPr>
      <w:r>
        <w:tab/>
      </w:r>
      <w:r>
        <w:tab/>
        <w:t xml:space="preserve">E’ possibile prendere visione degli atti e presentare memorie scritte e documenti presso il Palazzo Comunale sito in C/so Cavallotti, 53 3° piano servizio Controlli/Infrazioni edilizie. Gli uffici sono aperti al pubblico il </w:t>
      </w:r>
      <w:proofErr w:type="spellStart"/>
      <w:r>
        <w:t>lunedi</w:t>
      </w:r>
      <w:proofErr w:type="spellEnd"/>
      <w:r>
        <w:t xml:space="preserve">, </w:t>
      </w:r>
      <w:proofErr w:type="spellStart"/>
      <w:r>
        <w:t>mercoledi</w:t>
      </w:r>
      <w:proofErr w:type="spellEnd"/>
      <w:r>
        <w:t xml:space="preserve"> e </w:t>
      </w:r>
      <w:proofErr w:type="spellStart"/>
      <w:r>
        <w:t>venerdi</w:t>
      </w:r>
      <w:proofErr w:type="spellEnd"/>
      <w:r>
        <w:t xml:space="preserve"> dalle ore 9,30 alle 13,00, il </w:t>
      </w:r>
      <w:proofErr w:type="spellStart"/>
      <w:r>
        <w:t>lunedi</w:t>
      </w:r>
      <w:proofErr w:type="spellEnd"/>
      <w:r>
        <w:t xml:space="preserve"> e </w:t>
      </w:r>
      <w:proofErr w:type="spellStart"/>
      <w:r>
        <w:t>mercoledi</w:t>
      </w:r>
      <w:proofErr w:type="spellEnd"/>
      <w:r>
        <w:t xml:space="preserve"> anche dalle ore 15,00 alle 17,00.</w:t>
      </w:r>
    </w:p>
    <w:p w:rsidR="00660919" w:rsidRDefault="00DD11A0">
      <w:pPr>
        <w:jc w:val="both"/>
      </w:pPr>
      <w:r>
        <w:t>.</w:t>
      </w:r>
    </w:p>
    <w:p w:rsidR="00660919" w:rsidRDefault="00660919">
      <w:pPr>
        <w:jc w:val="both"/>
      </w:pPr>
    </w:p>
    <w:p w:rsidR="00660919" w:rsidRDefault="00DD11A0">
      <w:pPr>
        <w:jc w:val="both"/>
      </w:pPr>
      <w:r>
        <w:tab/>
      </w:r>
      <w:r>
        <w:tab/>
        <w:t>Distinti saluti.</w:t>
      </w:r>
    </w:p>
    <w:p w:rsidR="00660919" w:rsidRDefault="00660919">
      <w:pPr>
        <w:jc w:val="both"/>
      </w:pPr>
    </w:p>
    <w:p w:rsidR="00660919" w:rsidRDefault="00660919">
      <w:pPr>
        <w:ind w:left="6804"/>
        <w:jc w:val="both"/>
      </w:pPr>
    </w:p>
    <w:p w:rsidR="00660919" w:rsidRDefault="00DD11A0">
      <w:pPr>
        <w:ind w:left="6804"/>
      </w:pPr>
      <w:r>
        <w:t>Il Dirigente del Settore  Territorio</w:t>
      </w:r>
    </w:p>
    <w:p w:rsidR="00660919" w:rsidRDefault="00DD11A0">
      <w:pPr>
        <w:ind w:left="6804"/>
      </w:pPr>
      <w:r>
        <w:t xml:space="preserve">           Ing. Alberto </w:t>
      </w:r>
      <w:proofErr w:type="spellStart"/>
      <w:r>
        <w:t>Locatelli</w:t>
      </w:r>
      <w:proofErr w:type="spellEnd"/>
    </w:p>
    <w:p w:rsidR="00660919" w:rsidRDefault="00660919">
      <w:pPr>
        <w:ind w:left="6804"/>
      </w:pPr>
    </w:p>
    <w:sectPr w:rsidR="00660919" w:rsidSect="007324CE">
      <w:headerReference w:type="default" r:id="rId6"/>
      <w:pgSz w:w="11906" w:h="16838"/>
      <w:pgMar w:top="1417" w:right="1134" w:bottom="1134" w:left="1134" w:header="720" w:footer="720" w:gutter="0"/>
      <w:cols w:space="720"/>
    </w:sectPr>
  </w:body>
</w:document>
</file>

<file path=word/document2.xml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56A" w:rsidRDefault="0052356A">
      <w:r>
        <w:separator/>
      </w:r>
    </w:p>
  </w:endnote>
  <w:endnote w:type="continuationSeparator" w:id="0">
    <w:p w:rsidR="0052356A" w:rsidRDefault="00523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56A" w:rsidRDefault="0052356A">
      <w:r>
        <w:separator/>
      </w:r>
    </w:p>
  </w:footnote>
  <w:footnote w:type="continuationSeparator" w:id="0">
    <w:p w:rsidR="0052356A" w:rsidRDefault="005235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919" w:rsidRDefault="007324CE">
    <w:pPr>
      <w:pStyle w:val="Intestazione"/>
    </w:pPr>
    <w:fldSimple w:instr=" DATE  \l ">
      <w:r w:rsidR="007A0156">
        <w:rPr>
          <w:noProof/>
        </w:rPr>
        <w:t>04/12/2013</w:t>
      </w:r>
    </w:fldSimple>
    <w:r w:rsidR="00DD11A0">
      <w:t xml:space="preserve"> - </w:t>
    </w:r>
    <w:fldSimple w:instr=" TIME ">
      <w:r w:rsidR="007A0156">
        <w:rPr>
          <w:noProof/>
        </w:rPr>
        <w:t xml:space="preserve">2.56 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B32"/>
    <w:rsid w:val="0052356A"/>
    <w:rsid w:val="00660919"/>
    <w:rsid w:val="007324CE"/>
    <w:rsid w:val="007A0156"/>
    <w:rsid w:val="00807B32"/>
    <w:rsid w:val="00DD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24CE"/>
  </w:style>
  <w:style w:type="paragraph" w:styleId="Titolo1">
    <w:name w:val="heading 1"/>
    <w:basedOn w:val="Normale"/>
    <w:next w:val="Normale"/>
    <w:qFormat/>
    <w:rsid w:val="007324CE"/>
    <w:pPr>
      <w:keepNext/>
      <w:outlineLvl w:val="0"/>
    </w:pPr>
    <w:rPr>
      <w:rFonts w:ascii="Arial" w:hAnsi="Arial"/>
      <w:b/>
      <w:i/>
      <w:sz w:val="28"/>
    </w:rPr>
  </w:style>
  <w:style w:type="paragraph" w:styleId="Titolo2">
    <w:name w:val="heading 2"/>
    <w:basedOn w:val="Normale"/>
    <w:next w:val="Normale"/>
    <w:qFormat/>
    <w:rsid w:val="007324CE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rsid w:val="007324C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7324C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01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015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A0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frazioni_Avvio%20procediment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Infrazioni_Avvio procedimento.dotx</Template>
  <TotalTime>3</TotalTime>
  <Pages>1</Pages>
  <Words>177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COMUNE DI SANREMO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2</cp:revision>
  <cp:lastPrinted>2005-02-07T11:49:00Z</cp:lastPrinted>
  <dcterms:created xsi:type="dcterms:W3CDTF">2013-12-04T10:43:00Z</dcterms:created>
  <dcterms:modified xsi:type="dcterms:W3CDTF">2013-12-04T15:12:00Z</dcterms:modified>
</cp:coreProperties>
</file>