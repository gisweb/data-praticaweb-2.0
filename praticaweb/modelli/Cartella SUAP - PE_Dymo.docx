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5A7C60" w:rsidP="00B3360D">
      <w:pPr>
        <w:pStyle w:val="Titolo1"/>
        <w:tabs>
          <w:tab w:val="left" w:pos="1276"/>
        </w:tabs>
        <w:jc w:val="center"/>
        <w:rPr>
          <w:rFonts w:asciiTheme="minorHAnsi" w:hAnsiTheme="minorHAnsi"/>
          <w:color w:val="auto"/>
          <w:sz w:val="48"/>
          <w:szCs w:val="44"/>
        </w:rPr>
      </w:pPr>
      <w:r>
        <w:rPr>
          <w:rFonts w:asciiTheme="minorHAnsi" w:hAnsiTheme="minorHAnsi"/>
          <w:noProof/>
          <w:color w:val="auto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22224</wp:posOffset>
                </wp:positionH>
                <wp:positionV relativeFrom="paragraph">
                  <wp:posOffset>41275</wp:posOffset>
                </wp:positionV>
                <wp:extent cx="5286375" cy="3810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" o:spid="_x0000_s1026" style="position:absolute;margin-left:1.75pt;margin-top:3.25pt;width:416.25pt;height:30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" fillcolor="#c3c3c3 [2134]" strokecolor="#525252 [1606]" strokeweight="1pt">
                <v:fill color2="#eaeaea [758]" rotate="t" focusposition=".5,.5" focussize="" colors="0 #cacaca;.5 #ddd;1 #eee" focus="100%" type="gradientRadial"/>
              </v:rect>
            </w:pict>
          </mc:Fallback>
        </mc:AlternateContent>
      </w:r>
      <w:r w:rsidR="00826F5B" w:rsidRPr="00A73C52">
        <w:rPr>
          <w:rFonts w:asciiTheme="minorHAnsi" w:hAnsiTheme="minorHAnsi"/>
          <w:color w:val="auto"/>
          <w:szCs w:val="36"/>
        </w:rPr>
        <w:t>PRATICA EDILIZIA</w:t>
      </w:r>
      <w:r w:rsidR="00A73C52" w:rsidRPr="00A73C52">
        <w:rPr>
          <w:rFonts w:asciiTheme="minorHAnsi" w:hAnsiTheme="minorHAnsi"/>
          <w:color w:val="auto"/>
          <w:szCs w:val="36"/>
        </w:rPr>
        <w:t xml:space="preserve"> </w:t>
      </w:r>
      <w:r w:rsidR="00826F5B" w:rsidRPr="00A73C52">
        <w:rPr>
          <w:rFonts w:asciiTheme="minorHAnsi" w:hAnsiTheme="minorHAnsi"/>
          <w:color w:val="auto"/>
          <w:sz w:val="48"/>
          <w:szCs w:val="44"/>
        </w:rPr>
        <w:t>N</w:t>
      </w:r>
      <w:r w:rsidR="006243DB">
        <w:rPr>
          <w:rFonts w:asciiTheme="minorHAnsi" w:hAnsiTheme="minorHAnsi"/>
          <w:color w:val="auto"/>
          <w:sz w:val="48"/>
          <w:szCs w:val="44"/>
        </w:rPr>
        <w:t>.</w:t>
      </w:r>
      <w:r w:rsidR="00826F5B" w:rsidRPr="00A73C52">
        <w:rPr>
          <w:rFonts w:asciiTheme="minorHAnsi" w:hAnsiTheme="minorHAnsi"/>
          <w:color w:val="auto"/>
          <w:sz w:val="48"/>
          <w:szCs w:val="44"/>
        </w:rPr>
        <w:t xml:space="preserve">° 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begin"/>
      </w:r>
      <w:r w:rsidR="00826F5B" w:rsidRPr="0041198D">
        <w:rPr>
          <w:rFonts w:asciiTheme="minorHAnsi" w:hAnsiTheme="minorHAnsi"/>
          <w:color w:val="auto"/>
          <w:sz w:val="52"/>
          <w:szCs w:val="52"/>
        </w:rPr>
        <w:instrText xml:space="preserve"> MERGEFIELD NUMERO_PRATICA </w:instrTex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separate"/>
      </w:r>
      <w:r w:rsidR="00622642" w:rsidRPr="0041198D">
        <w:rPr>
          <w:rFonts w:asciiTheme="minorHAnsi" w:hAnsiTheme="minorHAnsi"/>
          <w:noProof/>
          <w:color w:val="auto"/>
          <w:sz w:val="52"/>
          <w:szCs w:val="52"/>
        </w:rPr>
        <w:t>[numero]</w:t>
      </w:r>
      <w:r w:rsidR="00C325ED" w:rsidRPr="0041198D">
        <w:rPr>
          <w:rFonts w:asciiTheme="minorHAnsi" w:hAnsiTheme="minorHAnsi"/>
          <w:color w:val="auto"/>
          <w:sz w:val="52"/>
          <w:szCs w:val="52"/>
        </w:rPr>
        <w:fldChar w:fldCharType="end"/>
      </w:r>
    </w:p>
    <w:p w:rsidR="000F6798" w:rsidRPr="00BB4CB6" w:rsidRDefault="00C325ED" w:rsidP="00B3360D">
      <w:pPr>
        <w:spacing w:after="120"/>
        <w:jc w:val="center"/>
        <w:rPr>
          <w:rFonts w:asciiTheme="minorHAnsi" w:hAnsiTheme="minorHAnsi"/>
          <w:b/>
          <w:i/>
          <w:sz w:val="36"/>
          <w:szCs w:val="44"/>
        </w:rPr>
      </w:pPr>
      <w:r w:rsidRPr="00BB4CB6">
        <w:rPr>
          <w:rFonts w:asciiTheme="minorHAnsi" w:hAnsiTheme="minorHAnsi"/>
          <w:b/>
          <w:i/>
          <w:sz w:val="36"/>
          <w:szCs w:val="44"/>
        </w:rPr>
        <w:fldChar w:fldCharType="begin"/>
      </w:r>
      <w:r w:rsidR="000F6798" w:rsidRPr="00BB4CB6">
        <w:rPr>
          <w:rFonts w:asciiTheme="minorHAnsi" w:hAnsiTheme="minorHAnsi"/>
          <w:b/>
          <w:i/>
          <w:sz w:val="36"/>
          <w:szCs w:val="44"/>
        </w:rPr>
        <w:instrText xml:space="preserve"> MERGEFIELD NUMERO_PRATICA </w:instrText>
      </w:r>
      <w:r w:rsidRPr="00BB4CB6">
        <w:rPr>
          <w:rFonts w:asciiTheme="minorHAnsi" w:hAnsiTheme="minorHAnsi"/>
          <w:b/>
          <w:i/>
          <w:sz w:val="36"/>
          <w:szCs w:val="44"/>
        </w:rPr>
        <w:fldChar w:fldCharType="separate"/>
      </w:r>
      <w:r w:rsidR="000F6798" w:rsidRPr="00BB4CB6">
        <w:rPr>
          <w:rFonts w:asciiTheme="minorHAnsi" w:hAnsiTheme="minorHAnsi"/>
          <w:b/>
          <w:i/>
          <w:noProof/>
          <w:sz w:val="36"/>
          <w:szCs w:val="44"/>
        </w:rPr>
        <w:t>[tipo_pratica]</w:t>
      </w:r>
      <w:r w:rsidRPr="00BB4CB6">
        <w:rPr>
          <w:rFonts w:asciiTheme="minorHAnsi" w:hAnsiTheme="minorHAnsi"/>
          <w:b/>
          <w:i/>
          <w:sz w:val="36"/>
          <w:szCs w:val="44"/>
        </w:rPr>
        <w:fldChar w:fldCharType="end"/>
      </w:r>
    </w:p>
    <w:p w:rsidR="006243DB" w:rsidRPr="00BB4CB6" w:rsidRDefault="006243DB" w:rsidP="006243DB">
      <w:pPr>
        <w:spacing w:after="120"/>
        <w:jc w:val="center"/>
        <w:rPr>
          <w:rFonts w:asciiTheme="minorHAnsi" w:hAnsiTheme="minorHAnsi"/>
          <w:i/>
          <w:sz w:val="22"/>
          <w:szCs w:val="44"/>
        </w:rPr>
      </w:pPr>
      <w:r w:rsidRPr="00BB4CB6">
        <w:rPr>
          <w:rFonts w:asciiTheme="minorHAnsi" w:hAnsiTheme="minorHAnsi"/>
          <w:i/>
          <w:sz w:val="22"/>
          <w:szCs w:val="44"/>
        </w:rPr>
        <w:fldChar w:fldCharType="begin"/>
      </w:r>
      <w:r w:rsidRPr="00BB4CB6">
        <w:rPr>
          <w:rFonts w:asciiTheme="minorHAnsi" w:hAnsiTheme="minorHAnsi"/>
          <w:i/>
          <w:sz w:val="22"/>
          <w:szCs w:val="44"/>
        </w:rPr>
        <w:instrText xml:space="preserve"> MERGEFIELD NUMERO_PRATICA </w:instrText>
      </w:r>
      <w:r w:rsidRPr="00BB4CB6">
        <w:rPr>
          <w:rFonts w:asciiTheme="minorHAnsi" w:hAnsiTheme="minorHAnsi"/>
          <w:i/>
          <w:sz w:val="22"/>
          <w:szCs w:val="44"/>
        </w:rPr>
        <w:fldChar w:fldCharType="separate"/>
      </w:r>
      <w:r w:rsidRPr="00BB4CB6">
        <w:rPr>
          <w:rFonts w:asciiTheme="minorHAnsi" w:hAnsiTheme="minorHAnsi"/>
          <w:i/>
          <w:noProof/>
          <w:sz w:val="22"/>
          <w:szCs w:val="44"/>
        </w:rPr>
        <w:t>[rif_normativo]</w:t>
      </w:r>
      <w:r w:rsidRPr="00BB4CB6">
        <w:rPr>
          <w:rFonts w:asciiTheme="minorHAnsi" w:hAnsiTheme="minorHAnsi"/>
          <w:i/>
          <w:sz w:val="22"/>
          <w:szCs w:val="44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7043"/>
      </w:tblGrid>
      <w:tr w:rsidR="00E64413" w:rsidTr="00F04ECE">
        <w:tc>
          <w:tcPr>
            <w:tcW w:w="1376" w:type="dxa"/>
          </w:tcPr>
          <w:p w:rsidR="00E64413" w:rsidRDefault="00E64413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Committente</w:t>
            </w:r>
            <w:r w:rsidR="006243D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043" w:type="dxa"/>
          </w:tcPr>
          <w:p w:rsidR="00E64413" w:rsidRPr="00E64413" w:rsidRDefault="00E64413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proofErr w:type="spellStart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richiedente.nominativo;block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=</w:t>
            </w:r>
            <w:proofErr w:type="spellStart"/>
            <w:r w:rsidR="00605C84">
              <w:rPr>
                <w:rFonts w:asciiTheme="minorHAnsi" w:hAnsiTheme="minorHAnsi"/>
                <w:b/>
                <w:sz w:val="28"/>
                <w:szCs w:val="28"/>
              </w:rPr>
              <w:t>w:p</w:t>
            </w:r>
            <w:proofErr w:type="spellEnd"/>
            <w:r w:rsidRPr="00E6441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="00605C84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Progettista:</w:t>
            </w:r>
          </w:p>
        </w:tc>
        <w:tc>
          <w:tcPr>
            <w:tcW w:w="7043" w:type="dxa"/>
          </w:tcPr>
          <w:p w:rsidR="006243DB" w:rsidRPr="00E64413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551D10" w:rsidRPr="00551D10">
              <w:rPr>
                <w:rFonts w:asciiTheme="minorHAnsi" w:hAnsiTheme="minorHAnsi"/>
                <w:b/>
                <w:sz w:val="28"/>
                <w:szCs w:val="28"/>
              </w:rPr>
              <w:t>progettista.nominativo;block=w:tr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Oggetto:</w:t>
            </w:r>
          </w:p>
        </w:tc>
        <w:tc>
          <w:tcPr>
            <w:tcW w:w="7043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instrText xml:space="preserve"> MERGEFIELD OGGETTO </w:instrTex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Pr="0001250B">
              <w:rPr>
                <w:rFonts w:asciiTheme="minorHAnsi" w:hAnsiTheme="minorHAnsi"/>
                <w:b/>
                <w:noProof/>
                <w:sz w:val="28"/>
                <w:szCs w:val="28"/>
              </w:rPr>
              <w:t>[oggetto]</w:t>
            </w:r>
            <w:r w:rsidRPr="0001250B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</w:p>
        </w:tc>
      </w:tr>
      <w:tr w:rsidR="006243DB" w:rsidTr="00F04ECE">
        <w:tc>
          <w:tcPr>
            <w:tcW w:w="1376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</w:rPr>
              <w:t>Ubicazione</w:t>
            </w:r>
            <w:r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043" w:type="dxa"/>
          </w:tcPr>
          <w:p w:rsidR="006243DB" w:rsidRDefault="006243DB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874549">
              <w:rPr>
                <w:rFonts w:asciiTheme="minorHAnsi" w:hAnsiTheme="minorHAnsi"/>
                <w:b/>
                <w:noProof/>
                <w:sz w:val="28"/>
                <w:szCs w:val="28"/>
              </w:rPr>
              <w:t>[ubicazione]</w:t>
            </w:r>
          </w:p>
        </w:tc>
      </w:tr>
      <w:tr w:rsidR="00FE3C97" w:rsidTr="00F04ECE">
        <w:tc>
          <w:tcPr>
            <w:tcW w:w="1376" w:type="dxa"/>
          </w:tcPr>
          <w:p w:rsidR="00FE3C97" w:rsidRDefault="00FE3C97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01250B">
              <w:rPr>
                <w:rFonts w:asciiTheme="minorHAnsi" w:hAnsiTheme="minorHAnsi"/>
                <w:b/>
              </w:rPr>
              <w:t>Ubicazione</w:t>
            </w:r>
            <w:r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043" w:type="dxa"/>
          </w:tcPr>
          <w:p w:rsidR="00FE3C97" w:rsidRDefault="00FE3C97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874549">
              <w:rPr>
                <w:rFonts w:asciiTheme="minorHAnsi" w:hAnsiTheme="minorHAnsi"/>
                <w:b/>
                <w:noProof/>
                <w:sz w:val="28"/>
                <w:szCs w:val="28"/>
              </w:rPr>
              <w:t>[ubicazione]</w:t>
            </w:r>
          </w:p>
        </w:tc>
      </w:tr>
    </w:tbl>
    <w:p w:rsidR="00826F5B" w:rsidRDefault="00BB4CB6" w:rsidP="00A73C52">
      <w:pPr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</w:rPr>
        <w:t xml:space="preserve">N ° di protocollo: </w:t>
      </w:r>
      <w:r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Pr="0001250B">
        <w:rPr>
          <w:rFonts w:asciiTheme="minorHAnsi" w:hAnsiTheme="minorHAnsi"/>
          <w:b/>
          <w:sz w:val="28"/>
          <w:szCs w:val="28"/>
        </w:rPr>
        <w:fldChar w:fldCharType="end"/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</w:rPr>
        <w:t xml:space="preserve">° </w:t>
      </w:r>
      <w:r>
        <w:rPr>
          <w:rFonts w:asciiTheme="minorHAnsi" w:hAnsiTheme="minorHAnsi"/>
          <w:b/>
        </w:rPr>
        <w:t>in data</w:t>
      </w:r>
      <w:r w:rsidR="0001250B" w:rsidRPr="0001250B">
        <w:rPr>
          <w:rFonts w:asciiTheme="minorHAnsi" w:hAnsiTheme="minorHAnsi"/>
          <w:b/>
        </w:rPr>
        <w:t xml:space="preserve"> 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="00826F5B"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C325ED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  <w:bookmarkStart w:id="0" w:name="_GoBack"/>
      <w:bookmarkEnd w:id="0"/>
    </w:p>
    <w:tbl>
      <w:tblPr>
        <w:tblStyle w:val="Grigliatabel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043"/>
      </w:tblGrid>
      <w:tr w:rsidR="00F04ECE" w:rsidTr="00FE3C97">
        <w:tc>
          <w:tcPr>
            <w:tcW w:w="2093" w:type="dxa"/>
          </w:tcPr>
          <w:p w:rsidR="00F04ECE" w:rsidRDefault="00F04ECE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R.U.P.:</w:t>
            </w:r>
          </w:p>
        </w:tc>
        <w:tc>
          <w:tcPr>
            <w:tcW w:w="7043" w:type="dxa"/>
          </w:tcPr>
          <w:p w:rsidR="00F04ECE" w:rsidRDefault="00F04ECE" w:rsidP="00F04ECE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 w:rsidRPr="00BB4CB6">
              <w:rPr>
                <w:rFonts w:asciiTheme="minorHAnsi" w:hAnsiTheme="minorHAnsi"/>
                <w:b/>
                <w:noProof/>
                <w:sz w:val="24"/>
                <w:szCs w:val="28"/>
              </w:rPr>
              <w:t>[responsabile_procedimento]</w:t>
            </w:r>
          </w:p>
        </w:tc>
      </w:tr>
      <w:tr w:rsidR="00FE3C97" w:rsidTr="00FE3C97">
        <w:tc>
          <w:tcPr>
            <w:tcW w:w="2093" w:type="dxa"/>
          </w:tcPr>
          <w:p w:rsidR="00FE3C97" w:rsidRDefault="00FE3C97" w:rsidP="00E51CC3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Istruttore Tecnico:</w:t>
            </w:r>
          </w:p>
        </w:tc>
        <w:tc>
          <w:tcPr>
            <w:tcW w:w="7043" w:type="dxa"/>
          </w:tcPr>
          <w:p w:rsidR="00FE3C97" w:rsidRPr="00874549" w:rsidRDefault="00FE3C97" w:rsidP="00FE3C97">
            <w:pPr>
              <w:tabs>
                <w:tab w:val="left" w:pos="-4536"/>
              </w:tabs>
              <w:spacing w:after="120"/>
              <w:rPr>
                <w:rFonts w:asciiTheme="minorHAnsi" w:hAnsiTheme="minorHAnsi"/>
                <w:b/>
                <w:noProof/>
                <w:sz w:val="28"/>
                <w:szCs w:val="28"/>
              </w:rPr>
            </w:pPr>
            <w:r w:rsidRPr="00BB4CB6">
              <w:rPr>
                <w:rFonts w:asciiTheme="minorHAnsi" w:hAnsiTheme="minorHAnsi"/>
                <w:b/>
                <w:noProof/>
                <w:sz w:val="24"/>
                <w:szCs w:val="28"/>
              </w:rPr>
              <w:t>[istruttore_tecnico]</w:t>
            </w:r>
          </w:p>
        </w:tc>
      </w:tr>
    </w:tbl>
    <w:p w:rsidR="00F04ECE" w:rsidRPr="00FE3C97" w:rsidRDefault="00F04ECE" w:rsidP="00FE3C97">
      <w:pPr>
        <w:spacing w:after="120"/>
        <w:rPr>
          <w:rFonts w:asciiTheme="minorHAnsi" w:hAnsiTheme="minorHAnsi"/>
          <w:b/>
          <w:sz w:val="14"/>
          <w:szCs w:val="28"/>
        </w:rPr>
      </w:pPr>
    </w:p>
    <w:sectPr w:rsidR="00F04ECE" w:rsidRPr="00FE3C97" w:rsidSect="00FE3C97">
      <w:pgSz w:w="9015" w:h="5897" w:orient="landscape"/>
      <w:pgMar w:top="142" w:right="340" w:bottom="142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01250B"/>
    <w:rsid w:val="000F6798"/>
    <w:rsid w:val="00181F25"/>
    <w:rsid w:val="001A287D"/>
    <w:rsid w:val="001F7823"/>
    <w:rsid w:val="00216FDC"/>
    <w:rsid w:val="002821A3"/>
    <w:rsid w:val="002C01FB"/>
    <w:rsid w:val="00340127"/>
    <w:rsid w:val="00386695"/>
    <w:rsid w:val="003D3BAF"/>
    <w:rsid w:val="0041198D"/>
    <w:rsid w:val="00420F40"/>
    <w:rsid w:val="00470FBD"/>
    <w:rsid w:val="004833CC"/>
    <w:rsid w:val="00497C69"/>
    <w:rsid w:val="004C08CC"/>
    <w:rsid w:val="004D48BA"/>
    <w:rsid w:val="00500C6B"/>
    <w:rsid w:val="00504772"/>
    <w:rsid w:val="00532865"/>
    <w:rsid w:val="00551D10"/>
    <w:rsid w:val="00553247"/>
    <w:rsid w:val="005A7C60"/>
    <w:rsid w:val="005D5AE6"/>
    <w:rsid w:val="00605C84"/>
    <w:rsid w:val="00622642"/>
    <w:rsid w:val="006243DB"/>
    <w:rsid w:val="006516CD"/>
    <w:rsid w:val="006A1904"/>
    <w:rsid w:val="006C16D0"/>
    <w:rsid w:val="006E1590"/>
    <w:rsid w:val="007128E6"/>
    <w:rsid w:val="007D0309"/>
    <w:rsid w:val="007E1B80"/>
    <w:rsid w:val="007F0DA6"/>
    <w:rsid w:val="007F6964"/>
    <w:rsid w:val="00826F5B"/>
    <w:rsid w:val="00874549"/>
    <w:rsid w:val="008E5B2A"/>
    <w:rsid w:val="008F227C"/>
    <w:rsid w:val="00910243"/>
    <w:rsid w:val="00A46CB3"/>
    <w:rsid w:val="00A73C52"/>
    <w:rsid w:val="00A95ED2"/>
    <w:rsid w:val="00AA325F"/>
    <w:rsid w:val="00AD7F88"/>
    <w:rsid w:val="00B13A6B"/>
    <w:rsid w:val="00B3360D"/>
    <w:rsid w:val="00B86692"/>
    <w:rsid w:val="00BB4CB6"/>
    <w:rsid w:val="00C325ED"/>
    <w:rsid w:val="00C41B47"/>
    <w:rsid w:val="00C650D2"/>
    <w:rsid w:val="00CC3B1C"/>
    <w:rsid w:val="00CD77E7"/>
    <w:rsid w:val="00D20AE7"/>
    <w:rsid w:val="00E45174"/>
    <w:rsid w:val="00E45509"/>
    <w:rsid w:val="00E64413"/>
    <w:rsid w:val="00F04ECE"/>
    <w:rsid w:val="00F16209"/>
    <w:rsid w:val="00F47F51"/>
    <w:rsid w:val="00F50379"/>
    <w:rsid w:val="00F735FD"/>
    <w:rsid w:val="00F82B2A"/>
    <w:rsid w:val="00FD4A39"/>
    <w:rsid w:val="00FE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5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CF4BE-6D58-4D84-8D02-314A7B40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19</TotalTime>
  <Pages>1</Pages>
  <Words>30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10</cp:revision>
  <cp:lastPrinted>2001-03-28T11:00:00Z</cp:lastPrinted>
  <dcterms:created xsi:type="dcterms:W3CDTF">2019-05-21T10:14:00Z</dcterms:created>
  <dcterms:modified xsi:type="dcterms:W3CDTF">2019-05-22T13:19:00Z</dcterms:modified>
</cp:coreProperties>
</file>