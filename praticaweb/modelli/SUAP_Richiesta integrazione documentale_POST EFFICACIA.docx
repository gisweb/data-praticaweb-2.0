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C0DAE" w:rsidRPr="009C6EBE" w:rsidRDefault="008C0DAE" w:rsidP="00FA0219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</w:t>
      </w:r>
      <w:r w:rsidR="00FA0219">
        <w:rPr>
          <w:rFonts w:ascii="Arial" w:hAnsi="Arial" w:cs="Arial"/>
          <w:color w:val="000000"/>
          <w:sz w:val="22"/>
          <w:szCs w:val="22"/>
        </w:rPr>
        <w:t>consentire al Servizio scrivente la verifica della correttezza e della legittimità dell’intervento edilizio descritto alla normativa vigente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0D3338" w:rsidRPr="000D3338" w:rsidRDefault="000D3338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D3338">
        <w:rPr>
          <w:rFonts w:ascii="Arial" w:hAnsi="Arial" w:cs="Arial"/>
          <w:sz w:val="22"/>
          <w:szCs w:val="22"/>
        </w:rPr>
        <w:t xml:space="preserve">Si rende pertanto necessaria l'acquisizione di tale documentazione </w:t>
      </w:r>
      <w:r w:rsidRPr="000D3338">
        <w:rPr>
          <w:rFonts w:ascii="Arial" w:hAnsi="Arial" w:cs="Arial"/>
          <w:b/>
          <w:sz w:val="22"/>
          <w:szCs w:val="22"/>
          <w:u w:val="single"/>
        </w:rPr>
        <w:t>entro 15 giorni</w:t>
      </w:r>
      <w:r w:rsidRPr="000D3338">
        <w:rPr>
          <w:rFonts w:ascii="Arial" w:hAnsi="Arial" w:cs="Arial"/>
          <w:sz w:val="22"/>
          <w:szCs w:val="22"/>
        </w:rPr>
        <w:t xml:space="preserve"> dalla ricezione della presente, al fine del perfezionamento della pratica.</w:t>
      </w:r>
    </w:p>
    <w:p w:rsidR="007D752A" w:rsidRDefault="000D3338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D3338">
        <w:rPr>
          <w:rFonts w:ascii="Arial" w:hAnsi="Arial" w:cs="Arial"/>
          <w:sz w:val="22"/>
          <w:szCs w:val="22"/>
        </w:rPr>
        <w:t xml:space="preserve">In difetto di presentazione della documentazione integrativa richiesta, si adotterà l'atto di </w:t>
      </w:r>
      <w:r w:rsidR="00FA0219">
        <w:rPr>
          <w:rFonts w:ascii="Arial" w:hAnsi="Arial" w:cs="Arial"/>
          <w:sz w:val="22"/>
          <w:szCs w:val="22"/>
        </w:rPr>
        <w:t>rimozione degli effetti</w:t>
      </w:r>
      <w:r w:rsidRPr="000D3338">
        <w:rPr>
          <w:rFonts w:ascii="Arial" w:hAnsi="Arial" w:cs="Arial"/>
          <w:sz w:val="22"/>
          <w:szCs w:val="22"/>
        </w:rPr>
        <w:t xml:space="preserve"> del titolo, con conseguente ordine di ripristino dello stato dei luoghi, nell'esercizio del potere amministrativo di autotutela, ai sensi della Legge 241/1990 e ss. mm. e ii.</w:t>
      </w:r>
    </w:p>
    <w:p w:rsidR="008C0DAE" w:rsidRPr="00A07806" w:rsidRDefault="008C0DAE" w:rsidP="000D3338">
      <w:pPr>
        <w:spacing w:after="1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FA0219">
        <w:rPr>
          <w:rFonts w:ascii="Arial" w:hAnsi="Arial" w:cs="Arial"/>
          <w:i/>
          <w:noProof/>
          <w:sz w:val="22"/>
          <w:szCs w:val="22"/>
        </w:rPr>
        <w:t>22 novembre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7A" w:rsidRDefault="00335E7A" w:rsidP="00DF7577">
      <w:r>
        <w:separator/>
      </w:r>
    </w:p>
  </w:endnote>
  <w:endnote w:type="continuationSeparator" w:id="0">
    <w:p w:rsidR="00335E7A" w:rsidRDefault="00335E7A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7A" w:rsidRDefault="00335E7A" w:rsidP="00DF7577">
      <w:r>
        <w:separator/>
      </w:r>
    </w:p>
  </w:footnote>
  <w:footnote w:type="continuationSeparator" w:id="0">
    <w:p w:rsidR="00335E7A" w:rsidRDefault="00335E7A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D3338"/>
    <w:rsid w:val="000F1EDD"/>
    <w:rsid w:val="0019206D"/>
    <w:rsid w:val="001B4225"/>
    <w:rsid w:val="002061BA"/>
    <w:rsid w:val="002218EE"/>
    <w:rsid w:val="002D0988"/>
    <w:rsid w:val="003073DD"/>
    <w:rsid w:val="00324615"/>
    <w:rsid w:val="00335E7A"/>
    <w:rsid w:val="00352093"/>
    <w:rsid w:val="00367297"/>
    <w:rsid w:val="00370D34"/>
    <w:rsid w:val="0038337F"/>
    <w:rsid w:val="00391AB4"/>
    <w:rsid w:val="003A3A7F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A625C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81AD5"/>
    <w:rsid w:val="007B7BB4"/>
    <w:rsid w:val="007C2914"/>
    <w:rsid w:val="007C2923"/>
    <w:rsid w:val="007D3104"/>
    <w:rsid w:val="007D695F"/>
    <w:rsid w:val="007D752A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0219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C8C73-98AB-469C-8DB1-D954AAEF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2016-12-27T12:21:00Z</cp:lastPrinted>
  <dcterms:created xsi:type="dcterms:W3CDTF">2017-11-22T15:45:00Z</dcterms:created>
  <dcterms:modified xsi:type="dcterms:W3CDTF">2017-11-22T17:16:00Z</dcterms:modified>
</cp:coreProperties>
</file>