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bookmarkStart w:id="0" w:name="_GoBack"/>
      <w:bookmarkEnd w:id="0"/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635212">
        <w:rPr>
          <w:rFonts w:ascii="Arial" w:hAnsi="Arial" w:cs="Arial"/>
          <w:noProof/>
        </w:rPr>
        <w:t>26 febbraio 2019</w:t>
      </w:r>
      <w:r w:rsidRPr="005D79E5">
        <w:rPr>
          <w:rFonts w:ascii="Arial" w:hAnsi="Arial" w:cs="Arial"/>
        </w:rPr>
        <w:fldChar w:fldCharType="end"/>
      </w:r>
    </w:p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____________NUMERO_PROT.</w:t>
      </w:r>
      <w:r w:rsidRPr="005D79E5">
        <w:rPr>
          <w:rFonts w:ascii="Arial" w:hAnsi="Arial" w:cs="Arial"/>
        </w:rPr>
        <w:t xml:space="preserve"> del _____________</w:t>
      </w:r>
    </w:p>
    <w:p w:rsidR="00357430" w:rsidRPr="005D79E5" w:rsidRDefault="00357430" w:rsidP="00357430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5D79E5">
        <w:rPr>
          <w:rFonts w:ascii="Arial" w:hAnsi="Arial" w:cs="Arial"/>
        </w:rPr>
        <w:t>Prot. prat. [protocollo] del [data_protocollo]</w:t>
      </w:r>
    </w:p>
    <w:p w:rsidR="00BB740C" w:rsidRDefault="00BB740C">
      <w:pPr>
        <w:rPr>
          <w:rFonts w:ascii="Verdana" w:hAnsi="Verdana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9"/>
        <w:gridCol w:w="4439"/>
      </w:tblGrid>
      <w:tr w:rsidR="00BB740C" w:rsidTr="00357430">
        <w:tc>
          <w:tcPr>
            <w:tcW w:w="5315" w:type="dxa"/>
          </w:tcPr>
          <w:p w:rsidR="00BB740C" w:rsidRDefault="00BB740C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Proposta di Accoglimento</w:t>
            </w:r>
          </w:p>
          <w:p w:rsidR="00AC64BE" w:rsidRDefault="00AC64BE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Autorizzazione Paesistico </w:t>
            </w:r>
            <w:r w:rsidR="00BB740C">
              <w:rPr>
                <w:rFonts w:ascii="Verdana" w:hAnsi="Verdana"/>
                <w:sz w:val="16"/>
              </w:rPr>
              <w:t xml:space="preserve">Ambientale </w:t>
            </w:r>
          </w:p>
          <w:p w:rsidR="00BB740C" w:rsidRPr="00357430" w:rsidRDefault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n. [numero] </w:t>
            </w:r>
            <w:r w:rsidR="00BB740C" w:rsidRPr="00357430">
              <w:rPr>
                <w:rFonts w:ascii="Verdana" w:hAnsi="Verdana"/>
                <w:sz w:val="16"/>
              </w:rPr>
              <w:t xml:space="preserve">del </w:t>
            </w:r>
            <w:r w:rsidRPr="00357430">
              <w:rPr>
                <w:rFonts w:ascii="Verdana" w:hAnsi="Verdana"/>
                <w:sz w:val="16"/>
              </w:rPr>
              <w:t>[data_protocollo]</w:t>
            </w: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  <w:p w:rsidR="00BB740C" w:rsidRDefault="00BB740C">
            <w:pPr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eastAsia="Arial Unicode MS" w:hAnsi="Verdana"/>
                <w:sz w:val="18"/>
              </w:rPr>
              <w:t>N. allegati:</w:t>
            </w: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  <w:p w:rsidR="00BB740C" w:rsidRDefault="00BB740C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</w:p>
        </w:tc>
        <w:tc>
          <w:tcPr>
            <w:tcW w:w="4463" w:type="dxa"/>
            <w:vAlign w:val="center"/>
          </w:tcPr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Alla  SOPRINTENDENZA PER I BENI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ARCHITETTONICI E PER IL PAESAGGIO 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DELLA  LIGURIA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Via Balbi, 10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16126    G E N O V A</w:t>
            </w: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</w:p>
          <w:p w:rsidR="00BB740C" w:rsidRPr="00357430" w:rsidRDefault="00BB740C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 xml:space="preserve">Spett. </w:t>
            </w:r>
          </w:p>
          <w:p w:rsidR="00357430" w:rsidRPr="00357430" w:rsidRDefault="00357430" w:rsidP="00357430">
            <w:pPr>
              <w:pStyle w:val="Titolo4"/>
              <w:ind w:firstLine="0"/>
              <w:jc w:val="both"/>
              <w:rPr>
                <w:rFonts w:ascii="Verdana" w:hAnsi="Verdana"/>
                <w:sz w:val="16"/>
              </w:rPr>
            </w:pPr>
            <w:r w:rsidRPr="00357430">
              <w:rPr>
                <w:rFonts w:ascii="Verdana" w:hAnsi="Verdana"/>
                <w:sz w:val="16"/>
              </w:rPr>
              <w:t>[richiedenti.nominativo;block=tbs:row]</w:t>
            </w:r>
          </w:p>
          <w:p w:rsidR="00BB740C" w:rsidRDefault="00357430" w:rsidP="00357430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 w:rsidRPr="00357430">
              <w:rPr>
                <w:rFonts w:ascii="Verdana" w:hAnsi="Verdana"/>
                <w:sz w:val="16"/>
              </w:rPr>
              <w:t>[richiedenti.pec]</w:t>
            </w:r>
          </w:p>
        </w:tc>
      </w:tr>
    </w:tbl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Pr="00357430" w:rsidRDefault="00BB740C" w:rsidP="00357430">
      <w:pPr>
        <w:pStyle w:val="Titolo4"/>
        <w:ind w:firstLine="0"/>
        <w:jc w:val="both"/>
        <w:rPr>
          <w:rFonts w:ascii="Verdana" w:hAnsi="Verdana"/>
          <w:sz w:val="16"/>
        </w:rPr>
      </w:pPr>
      <w:r>
        <w:rPr>
          <w:rFonts w:ascii="Verdana" w:hAnsi="Verdana"/>
          <w:b w:val="0"/>
          <w:bCs/>
          <w:sz w:val="18"/>
        </w:rPr>
        <w:t>Oggetto:</w:t>
      </w:r>
      <w:r>
        <w:rPr>
          <w:rFonts w:ascii="Verdana" w:hAnsi="Verdana"/>
          <w:sz w:val="18"/>
        </w:rPr>
        <w:tab/>
      </w:r>
      <w:r w:rsidRPr="00357430">
        <w:rPr>
          <w:rFonts w:ascii="Verdana" w:hAnsi="Verdana"/>
          <w:sz w:val="16"/>
        </w:rPr>
        <w:t>Comune di Rapallo</w:t>
      </w:r>
    </w:p>
    <w:p w:rsidR="00BB740C" w:rsidRPr="00357430" w:rsidRDefault="00BB740C" w:rsidP="00AC64BE">
      <w:pPr>
        <w:pStyle w:val="Titolo4"/>
        <w:ind w:left="708" w:firstLine="708"/>
        <w:jc w:val="both"/>
        <w:rPr>
          <w:rFonts w:ascii="Verdana" w:hAnsi="Verdana"/>
          <w:sz w:val="16"/>
        </w:rPr>
      </w:pPr>
      <w:r w:rsidRPr="00357430">
        <w:rPr>
          <w:rFonts w:ascii="Verdana" w:hAnsi="Verdana"/>
          <w:sz w:val="16"/>
        </w:rPr>
        <w:t xml:space="preserve">Autorizzazione Paesaggistica </w:t>
      </w:r>
    </w:p>
    <w:p w:rsidR="00BE055E" w:rsidRDefault="00BE055E" w:rsidP="00357430">
      <w:pPr>
        <w:pStyle w:val="Titolo4"/>
        <w:ind w:left="1416" w:firstLine="0"/>
        <w:jc w:val="both"/>
        <w:rPr>
          <w:rFonts w:ascii="Verdana" w:hAnsi="Verdana"/>
          <w:b w:val="0"/>
          <w:sz w:val="16"/>
        </w:rPr>
      </w:pPr>
      <w:r w:rsidRPr="00BE055E">
        <w:rPr>
          <w:rFonts w:ascii="Verdana" w:hAnsi="Verdana"/>
          <w:b w:val="0"/>
          <w:sz w:val="16"/>
        </w:rPr>
        <w:t>[</w:t>
      </w:r>
      <w:r w:rsidR="00357430" w:rsidRPr="00BE055E">
        <w:rPr>
          <w:rFonts w:ascii="Verdana" w:hAnsi="Verdana"/>
          <w:b w:val="0"/>
          <w:sz w:val="16"/>
        </w:rPr>
        <w:t>tipo_pratica] n. [numero] (da citare nella risposta) - Op</w:t>
      </w:r>
      <w:r>
        <w:rPr>
          <w:rFonts w:ascii="Verdana" w:hAnsi="Verdana"/>
          <w:b w:val="0"/>
          <w:sz w:val="16"/>
        </w:rPr>
        <w:t xml:space="preserve">ere: [oggetto] in [ubicazione] </w:t>
      </w:r>
    </w:p>
    <w:p w:rsidR="00AC64BE" w:rsidRDefault="00AC64BE" w:rsidP="00AC64BE">
      <w:pPr>
        <w:ind w:left="702" w:firstLine="708"/>
        <w:jc w:val="both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>Richiesta parere vincolante della Soprintendenza art. 146 comma 5 D.Lgs 42/2004</w:t>
      </w:r>
    </w:p>
    <w:p w:rsidR="00BB740C" w:rsidRDefault="00BB740C">
      <w:pPr>
        <w:pStyle w:val="Titolo7"/>
        <w:jc w:val="left"/>
        <w:rPr>
          <w:rFonts w:ascii="Verdana" w:hAnsi="Verdana"/>
          <w:sz w:val="18"/>
        </w:rPr>
      </w:pPr>
    </w:p>
    <w:p w:rsidR="00BB740C" w:rsidRDefault="00BB740C">
      <w:pPr>
        <w:jc w:val="center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Vista l’istanza, corredata di elaborati tecnici, che si allegano, pervenuta in data </w:t>
      </w:r>
      <w:r w:rsidR="00BE055E" w:rsidRPr="006C05A1">
        <w:rPr>
          <w:rFonts w:ascii="Arial" w:hAnsi="Arial" w:cs="Arial"/>
        </w:rPr>
        <w:t>[data_protocollo]</w:t>
      </w:r>
      <w:r w:rsidRPr="006C05A1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con la quale il Sig. </w:t>
      </w:r>
      <w:r w:rsidR="006C05A1">
        <w:rPr>
          <w:rFonts w:ascii="Verdana" w:hAnsi="Verdana"/>
          <w:bCs/>
          <w:sz w:val="18"/>
        </w:rPr>
        <w:t>[nominativo del richiedente]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ha richiesto l’autorizzazione paesaggistica semplificata </w:t>
      </w:r>
      <w:r>
        <w:rPr>
          <w:rFonts w:ascii="Verdana" w:hAnsi="Verdana"/>
          <w:bCs/>
          <w:sz w:val="18"/>
        </w:rPr>
        <w:t xml:space="preserve">riguardante </w:t>
      </w:r>
      <w:r w:rsidR="00A86893">
        <w:rPr>
          <w:rFonts w:ascii="Verdana" w:hAnsi="Verdana"/>
          <w:b/>
          <w:sz w:val="16"/>
        </w:rPr>
        <w:t>[oggetto] in [ubicazione]</w:t>
      </w:r>
      <w:r>
        <w:rPr>
          <w:rFonts w:ascii="Verdana" w:hAnsi="Verdana"/>
          <w:sz w:val="18"/>
        </w:rPr>
        <w:t>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Esaminati gli elaborati relativi all’intervento in progetto a firma [];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 xml:space="preserve">Considerato che l’immobile ricade in zona assoggettata al vincolo paesistico-ambientale ai sensi dell’art. 136 del d.Lgs 42/2004 per effetto del D.M. </w:t>
      </w:r>
      <w:r>
        <w:rPr>
          <w:rFonts w:ascii="Verdana" w:hAnsi="Verdana"/>
          <w:sz w:val="18"/>
        </w:rPr>
        <w:t>………………</w:t>
      </w:r>
      <w:r w:rsidRPr="00993F88">
        <w:rPr>
          <w:rFonts w:ascii="Verdana" w:hAnsi="Verdana"/>
          <w:sz w:val="18"/>
        </w:rPr>
        <w:t xml:space="preserve"> ed è classificata nel P.T.C.P., per quanto concerne l’assetto insediativo in zona </w:t>
      </w:r>
      <w:r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pStyle w:val="Corpotesto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Considerato che l’immobile ricade in zona assoggettata al vincolo paesistico-ambientale ai sensi dell’art. 136 del D.Lgs 42/2004 per effetto del D.M. 03.06.1958 ed è classificata nel P.T.C.P., per quanto concerne l’assetto insediativo in zona “TU”, assetto geomorfologico “MO-B”, vegetazionale “COL_ISS”;</w:t>
      </w:r>
    </w:p>
    <w:p w:rsidR="00BB740C" w:rsidRDefault="00BB740C">
      <w:pPr>
        <w:pStyle w:val="Corpotesto"/>
        <w:rPr>
          <w:rFonts w:ascii="Verdana" w:hAnsi="Verdana"/>
          <w:sz w:val="18"/>
          <w:highlight w:val="yellow"/>
        </w:rPr>
      </w:pPr>
    </w:p>
    <w:p w:rsidR="00BB740C" w:rsidRDefault="00BB740C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Considerato che trattasi di </w:t>
      </w:r>
      <w:r w:rsidR="00AC64BE"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color w:val="000000"/>
          <w:sz w:val="18"/>
          <w:szCs w:val="18"/>
        </w:rPr>
        <w:t xml:space="preserve">Visto il parere della Commissione Locale per il Paesaggio, costituita Delibera di Giunta Comunale n. 235 del 23.12.2014 ai sensi e per gli effetti dell’articolo 11 della L.R. 13 del 06.06.2014 “Testo Unico della Normativa Regionale in materia di Paesaggio”, nella seduta del </w:t>
      </w:r>
      <w:r>
        <w:rPr>
          <w:rFonts w:ascii="Verdana" w:hAnsi="Verdana"/>
          <w:sz w:val="18"/>
        </w:rPr>
        <w:t>[]</w:t>
      </w:r>
      <w:r w:rsidRPr="00993F88">
        <w:rPr>
          <w:rFonts w:ascii="Verdana" w:hAnsi="Verdana"/>
          <w:sz w:val="18"/>
        </w:rPr>
        <w:t xml:space="preserve">, la quale ha espresso il seguente giudizio: </w:t>
      </w:r>
      <w:r>
        <w:rPr>
          <w:rFonts w:ascii="Verdana" w:hAnsi="Verdana"/>
          <w:sz w:val="18"/>
        </w:rPr>
        <w:t>[]</w:t>
      </w:r>
      <w:r w:rsidRPr="00993F88">
        <w:rPr>
          <w:rFonts w:ascii="Verdana" w:hAnsi="Verdana"/>
          <w:sz w:val="18"/>
        </w:rPr>
        <w:t>;</w:t>
      </w:r>
    </w:p>
    <w:p w:rsidR="00AC64BE" w:rsidRDefault="00AC64BE" w:rsidP="00AC64BE">
      <w:pPr>
        <w:jc w:val="both"/>
        <w:rPr>
          <w:rFonts w:ascii="Verdana" w:hAnsi="Verdana"/>
          <w:sz w:val="18"/>
          <w:highlight w:val="yellow"/>
        </w:rPr>
      </w:pP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 xml:space="preserve">Considerato che l’intervento è progettato </w:t>
      </w:r>
      <w:r>
        <w:rPr>
          <w:rFonts w:ascii="Verdana" w:hAnsi="Verdana"/>
          <w:sz w:val="18"/>
        </w:rPr>
        <w:t>………..</w:t>
      </w:r>
      <w:r w:rsidRPr="00993F88">
        <w:rPr>
          <w:rFonts w:ascii="Verdana" w:hAnsi="Verdana"/>
          <w:sz w:val="18"/>
        </w:rPr>
        <w:t>;</w:t>
      </w:r>
    </w:p>
    <w:p w:rsidR="00AC64BE" w:rsidRPr="00993F88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AC64BE" w:rsidRDefault="00AC64BE" w:rsidP="00AC64BE">
      <w:pPr>
        <w:jc w:val="both"/>
        <w:rPr>
          <w:rFonts w:ascii="Verdana" w:hAnsi="Verdana"/>
          <w:sz w:val="18"/>
          <w:highlight w:val="yellow"/>
        </w:rPr>
      </w:pPr>
    </w:p>
    <w:p w:rsidR="00AC64BE" w:rsidRDefault="00AC64BE" w:rsidP="00AC64BE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merito delle scelte progettuali proposte, effettuati gli accertamenti ed eseguite le verifiche indicate all’art. 146, comma 7, del D.Lgs.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[]; </w:t>
      </w: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</w:p>
    <w:p w:rsidR="00AC64BE" w:rsidRDefault="00AC64BE" w:rsidP="00AC64BE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Copia della presente viene trasmessa anche al Richiedente, nei riguardi del quale la presente costituisce comunicazione di avvio del procedimento ai sensi delle vigenti disposizione di legge. </w:t>
      </w:r>
    </w:p>
    <w:p w:rsidR="00AC64BE" w:rsidRDefault="00AC64BE" w:rsidP="00AC64BE">
      <w:pPr>
        <w:jc w:val="both"/>
        <w:rPr>
          <w:rFonts w:ascii="Verdana" w:hAnsi="Verdana"/>
          <w:sz w:val="18"/>
        </w:rPr>
      </w:pPr>
    </w:p>
    <w:p w:rsidR="00AC64BE" w:rsidRDefault="00AC64BE" w:rsidP="00AC64B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Allegati: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pStyle w:val="Corpotesto"/>
        <w:numPr>
          <w:ilvl w:val="0"/>
          <w:numId w:val="23"/>
        </w:numPr>
        <w:tabs>
          <w:tab w:val="clear" w:pos="720"/>
          <w:tab w:val="num" w:pos="284"/>
        </w:tabs>
        <w:ind w:left="284" w:hanging="284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B740C" w:rsidRDefault="00BB740C">
      <w:pPr>
        <w:pStyle w:val="Corpotesto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Dirigente all’emanazione del provvedimento finale è l’ Ing. Giorgio Ottonello;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Responsabile del procedimento della Tutela del Paesaggio è:   Arch. Rosaura Sancineto.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 ogni chiarimento in merito all’istruttoria della pratica è possibile rivolgersi all’ Arch. Rosaura Sancineto e all’ Arch. Elisa Zerega nei normali orari di ricevimento ( martedì e giovedì dalle ore 8,45 alle ore 12,00), oppure telefonando ai n. 0185/680380, 0185/680359.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La pratica è stata rubricata con il numero: </w:t>
      </w:r>
      <w:r w:rsidR="004F2E18">
        <w:rPr>
          <w:rFonts w:ascii="Verdana" w:hAnsi="Verdana"/>
          <w:sz w:val="18"/>
        </w:rPr>
        <w:t>[]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Distinti saluti.</w:t>
      </w:r>
    </w:p>
    <w:p w:rsidR="00BB740C" w:rsidRDefault="00BB740C">
      <w:pPr>
        <w:jc w:val="both"/>
        <w:rPr>
          <w:rFonts w:ascii="Verdana" w:hAnsi="Verdana"/>
          <w:sz w:val="18"/>
        </w:rPr>
      </w:pPr>
    </w:p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BB740C">
        <w:tblPrEx>
          <w:tblCellMar>
            <w:top w:w="0" w:type="dxa"/>
            <w:bottom w:w="0" w:type="dxa"/>
          </w:tblCellMar>
        </w:tblPrEx>
        <w:tc>
          <w:tcPr>
            <w:tcW w:w="4889" w:type="dxa"/>
            <w:vAlign w:val="center"/>
          </w:tcPr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IL RESPONSABILE </w:t>
            </w:r>
          </w:p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TUTELA DEL PAESAGGIO </w:t>
            </w:r>
          </w:p>
          <w:p w:rsidR="00BB740C" w:rsidRDefault="00BB740C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Arch. Rosaura Sancineto</w:t>
            </w:r>
          </w:p>
        </w:tc>
        <w:tc>
          <w:tcPr>
            <w:tcW w:w="4889" w:type="dxa"/>
            <w:vAlign w:val="center"/>
          </w:tcPr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</w:p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IL DIRIGENTE </w:t>
            </w:r>
          </w:p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</w:t>
            </w:r>
            <w:r>
              <w:rPr>
                <w:rFonts w:ascii="Verdana" w:hAnsi="Verdana"/>
                <w:sz w:val="18"/>
                <w:szCs w:val="24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RIPARTIZIONE VII </w:t>
            </w:r>
          </w:p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GESTIONE DEL TERRITORIO</w:t>
            </w:r>
          </w:p>
          <w:p w:rsidR="00BB740C" w:rsidRDefault="00BB740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Ing. Giorgio Ottonello</w:t>
            </w:r>
          </w:p>
          <w:p w:rsidR="00BB740C" w:rsidRDefault="00BB740C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/>
                <w:sz w:val="18"/>
              </w:rPr>
            </w:pPr>
          </w:p>
        </w:tc>
      </w:tr>
    </w:tbl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ED/PR</w:t>
      </w:r>
    </w:p>
    <w:p w:rsidR="00BB740C" w:rsidRDefault="00BB740C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</w:p>
    <w:sectPr w:rsidR="00BB740C">
      <w:headerReference w:type="default" r:id="rId8"/>
      <w:footerReference w:type="default" r:id="rId9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998" w:rsidRDefault="00006998">
      <w:r>
        <w:separator/>
      </w:r>
    </w:p>
  </w:endnote>
  <w:endnote w:type="continuationSeparator" w:id="0">
    <w:p w:rsidR="00006998" w:rsidRDefault="0000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l’Edilizia (SUE)</w:t>
    </w:r>
  </w:p>
  <w:p w:rsidR="00BB740C" w:rsidRDefault="00BB740C">
    <w:pPr>
      <w:pStyle w:val="Pidipagina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email: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BB740C" w:rsidRDefault="00BB740C">
    <w:pPr>
      <w:pStyle w:val="Pidipagina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pec: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</w:p>
  <w:p w:rsidR="00BB740C" w:rsidRDefault="00BB740C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 w:rsidR="00A86893">
      <w:rPr>
        <w:rStyle w:val="Numeropagina"/>
        <w:rFonts w:ascii="Verdana" w:hAnsi="Verdana"/>
        <w:noProof/>
        <w:sz w:val="18"/>
      </w:rPr>
      <w:t>1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 w:rsidR="00A86893">
      <w:rPr>
        <w:rStyle w:val="Numeropagina"/>
        <w:rFonts w:ascii="Verdana" w:hAnsi="Verdana"/>
        <w:noProof/>
        <w:sz w:val="18"/>
      </w:rPr>
      <w:t>2</w:t>
    </w:r>
    <w:r>
      <w:rPr>
        <w:rStyle w:val="Numeropagina"/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998" w:rsidRDefault="00006998">
      <w:r>
        <w:separator/>
      </w:r>
    </w:p>
  </w:footnote>
  <w:footnote w:type="continuationSeparator" w:id="0">
    <w:p w:rsidR="00006998" w:rsidRDefault="00006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C62759" w:rsidTr="00BB740C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2759" w:rsidRDefault="00635212" w:rsidP="00BB740C">
          <w:pPr>
            <w:pStyle w:val="Didascalia"/>
            <w:ind w:left="426" w:hanging="426"/>
            <w:rPr>
              <w:sz w:val="16"/>
            </w:rPr>
          </w:pPr>
          <w:r w:rsidRPr="00C62759"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>
                <wp:extent cx="819150" cy="81915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2759" w:rsidRDefault="00C62759" w:rsidP="00BB740C">
          <w:pPr>
            <w:jc w:val="center"/>
            <w:rPr>
              <w:rFonts w:ascii="Arial" w:hAnsi="Arial" w:cs="Arial"/>
            </w:rPr>
          </w:pP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C62759" w:rsidRDefault="00C62759" w:rsidP="00BB740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C62759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Piazza Molfino 10 – III Piano</w:t>
          </w:r>
        </w:p>
        <w:p w:rsidR="00C62759" w:rsidRPr="005F65E5" w:rsidRDefault="00C62759" w:rsidP="00BB740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C62759" w:rsidRPr="005F65E5" w:rsidRDefault="00C62759" w:rsidP="00BB740C">
          <w:pPr>
            <w:pStyle w:val="Titolo3"/>
            <w:ind w:left="142" w:right="284"/>
            <w:rPr>
              <w:rFonts w:ascii="Arial" w:hAnsi="Arial" w:cs="Arial"/>
              <w:iCs/>
              <w:sz w:val="16"/>
              <w:szCs w:val="16"/>
            </w:rPr>
          </w:pPr>
          <w:hyperlink r:id="rId2">
            <w:r w:rsidRPr="005F65E5">
              <w:rPr>
                <w:rStyle w:val="CollegamentoInternet"/>
                <w:rFonts w:ascii="Arial" w:hAnsi="Arial" w:cs="Arial"/>
                <w:iCs/>
                <w:sz w:val="16"/>
                <w:szCs w:val="16"/>
              </w:rPr>
              <w:t>PEC:</w:t>
            </w:r>
          </w:hyperlink>
          <w:r w:rsidRPr="005F65E5">
            <w:rPr>
              <w:rFonts w:ascii="Arial" w:hAnsi="Arial" w:cs="Arial"/>
              <w:iCs/>
              <w:sz w:val="16"/>
              <w:szCs w:val="16"/>
            </w:rPr>
            <w:t xml:space="preserve"> </w:t>
          </w:r>
          <w:hyperlink r:id="rId3" w:history="1">
            <w:r w:rsidRPr="005F65E5">
              <w:rPr>
                <w:rStyle w:val="Collegamentoipertestuale"/>
                <w:rFonts w:ascii="Arial" w:hAnsi="Arial" w:cs="Arial"/>
                <w:iCs/>
                <w:sz w:val="16"/>
                <w:szCs w:val="16"/>
              </w:rPr>
              <w:t>protocollo.comunerapallo@pec.it</w:t>
            </w:r>
          </w:hyperlink>
        </w:p>
        <w:p w:rsidR="00C62759" w:rsidRPr="00384B42" w:rsidRDefault="00C62759" w:rsidP="00BB740C">
          <w:pPr>
            <w:pStyle w:val="Titolo3"/>
            <w:ind w:left="142" w:right="284"/>
            <w:rPr>
              <w:rFonts w:ascii="Arial" w:hAnsi="Arial" w:cs="Arial"/>
              <w:b/>
              <w:sz w:val="16"/>
              <w:szCs w:val="16"/>
            </w:rPr>
          </w:pPr>
          <w:hyperlink r:id="rId4" w:history="1">
            <w:r w:rsidRPr="00384B42">
              <w:rPr>
                <w:rStyle w:val="Collegamentoipertestuale"/>
                <w:rFonts w:ascii="Arial" w:hAnsi="Arial" w:cs="Arial"/>
                <w:sz w:val="16"/>
                <w:szCs w:val="16"/>
              </w:rPr>
              <w:t>edilizia_privata@comune.rapallo.ge.it</w:t>
            </w:r>
          </w:hyperlink>
        </w:p>
        <w:p w:rsidR="00C62759" w:rsidRPr="005F65E5" w:rsidRDefault="00C62759" w:rsidP="00BB740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BB740C" w:rsidRDefault="00BB740C">
    <w:pPr>
      <w:pStyle w:val="Intestazione"/>
      <w:jc w:val="center"/>
      <w:rPr>
        <w:rFonts w:ascii="Verdana" w:hAnsi="Verdan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A64F99"/>
    <w:multiLevelType w:val="hybridMultilevel"/>
    <w:tmpl w:val="ACDE691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4"/>
  </w:num>
  <w:num w:numId="5">
    <w:abstractNumId w:val="20"/>
  </w:num>
  <w:num w:numId="6">
    <w:abstractNumId w:val="1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6"/>
  </w:num>
  <w:num w:numId="15">
    <w:abstractNumId w:val="0"/>
  </w:num>
  <w:num w:numId="16">
    <w:abstractNumId w:val="13"/>
  </w:num>
  <w:num w:numId="17">
    <w:abstractNumId w:val="12"/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60"/>
    <w:rsid w:val="00006998"/>
    <w:rsid w:val="000F48E8"/>
    <w:rsid w:val="00291222"/>
    <w:rsid w:val="00357430"/>
    <w:rsid w:val="004F2E18"/>
    <w:rsid w:val="00635212"/>
    <w:rsid w:val="006C05A1"/>
    <w:rsid w:val="00A86893"/>
    <w:rsid w:val="00AC64BE"/>
    <w:rsid w:val="00B77ABE"/>
    <w:rsid w:val="00BB740C"/>
    <w:rsid w:val="00BE055E"/>
    <w:rsid w:val="00C62759"/>
    <w:rsid w:val="00D50885"/>
    <w:rsid w:val="00F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650D9-6E1C-41B9-930E-C0875C1D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semiHidden/>
    <w:rPr>
      <w:vertAlign w:val="superscript"/>
    </w:rPr>
  </w:style>
  <w:style w:type="paragraph" w:styleId="Corpodeltesto2">
    <w:name w:val="Body Text 2"/>
    <w:basedOn w:val="Normale"/>
    <w:link w:val="Corpodeltesto2Caratter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semiHidden/>
    <w:rPr>
      <w:color w:val="0000FF"/>
      <w:u w:val="single"/>
    </w:rPr>
  </w:style>
  <w:style w:type="character" w:customStyle="1" w:styleId="CollegamentoInternet">
    <w:name w:val="Collegamento Internet"/>
    <w:rsid w:val="00C62759"/>
    <w:rPr>
      <w:color w:val="0563C1"/>
      <w:u w:val="single"/>
    </w:rPr>
  </w:style>
  <w:style w:type="character" w:customStyle="1" w:styleId="Corpodeltesto2Carattere">
    <w:name w:val="Corpo del testo 2 Carattere"/>
    <w:link w:val="Corpodeltesto2"/>
    <w:semiHidden/>
    <w:rsid w:val="00AC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comunerapallo@pec.it" TargetMode="External"/><Relationship Id="rId2" Type="http://schemas.openxmlformats.org/officeDocument/2006/relationships/hyperlink" Target="mailto:PEC: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edilizia_privata@comune.rapallo.ge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F1517-98D4-4DB1-9350-ECB36698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1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4692</CharactersWithSpaces>
  <SharedDoc>false</SharedDoc>
  <HLinks>
    <vt:vector size="30" baseType="variant">
      <vt:variant>
        <vt:i4>5832767</vt:i4>
      </vt:variant>
      <vt:variant>
        <vt:i4>15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12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4325440</vt:i4>
      </vt:variant>
      <vt:variant>
        <vt:i4>9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5439543</vt:i4>
      </vt:variant>
      <vt:variant>
        <vt:i4>6</vt:i4>
      </vt:variant>
      <vt:variant>
        <vt:i4>0</vt:i4>
      </vt:variant>
      <vt:variant>
        <vt:i4>5</vt:i4>
      </vt:variant>
      <vt:variant>
        <vt:lpwstr>mailto:protocollo.comunerapallo@pec.it</vt:lpwstr>
      </vt:variant>
      <vt:variant>
        <vt:lpwstr/>
      </vt:variant>
      <vt:variant>
        <vt:i4>7405615</vt:i4>
      </vt:variant>
      <vt:variant>
        <vt:i4>3</vt:i4>
      </vt:variant>
      <vt:variant>
        <vt:i4>0</vt:i4>
      </vt:variant>
      <vt:variant>
        <vt:i4>5</vt:i4>
      </vt:variant>
      <vt:variant>
        <vt:lpwstr>mailto:PEC: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Ferdinando</dc:creator>
  <cp:keywords/>
  <cp:lastModifiedBy>Marco Carbone</cp:lastModifiedBy>
  <cp:revision>2</cp:revision>
  <cp:lastPrinted>2010-01-13T08:17:00Z</cp:lastPrinted>
  <dcterms:created xsi:type="dcterms:W3CDTF">2019-02-26T09:43:00Z</dcterms:created>
  <dcterms:modified xsi:type="dcterms:W3CDTF">2019-02-26T09:43:00Z</dcterms:modified>
</cp:coreProperties>
</file>