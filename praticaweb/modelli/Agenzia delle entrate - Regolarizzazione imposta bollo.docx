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DC9" w:rsidRDefault="000E005C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DC9" w:rsidRDefault="004A3DC9"/>
    <w:p w:rsidR="004A3DC9" w:rsidRDefault="004A3DC9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4A3DC9" w:rsidRDefault="004A3DC9">
      <w:pPr>
        <w:jc w:val="center"/>
        <w:rPr>
          <w:sz w:val="16"/>
        </w:rPr>
      </w:pPr>
    </w:p>
    <w:p w:rsidR="004A3DC9" w:rsidRDefault="004A3DC9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4A3DC9" w:rsidRDefault="004A3DC9">
      <w:pPr>
        <w:rPr>
          <w:sz w:val="12"/>
        </w:rPr>
      </w:pPr>
    </w:p>
    <w:p w:rsidR="004A3DC9" w:rsidRDefault="004A3DC9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UFFICIO  EDILIZIA  PRIVATA</w:t>
      </w:r>
    </w:p>
    <w:p w:rsidR="004A3DC9" w:rsidRDefault="004A3DC9">
      <w:pPr>
        <w:ind w:left="1134" w:hanging="1134"/>
        <w:rPr>
          <w:b/>
        </w:rPr>
      </w:pPr>
    </w:p>
    <w:p w:rsidR="004A3DC9" w:rsidRDefault="004A3DC9">
      <w:pPr>
        <w:rPr>
          <w:sz w:val="24"/>
        </w:rPr>
      </w:pPr>
    </w:p>
    <w:p w:rsidR="004A3DC9" w:rsidRDefault="004A3DC9">
      <w:pPr>
        <w:ind w:left="1418" w:hanging="1418"/>
        <w:jc w:val="both"/>
        <w:rPr>
          <w:sz w:val="24"/>
        </w:rPr>
      </w:pPr>
    </w:p>
    <w:p w:rsidR="004A3DC9" w:rsidRDefault="004A3DC9">
      <w:pPr>
        <w:rPr>
          <w:sz w:val="24"/>
        </w:rPr>
      </w:pPr>
    </w:p>
    <w:p w:rsidR="00C5627F" w:rsidRPr="00C5627F" w:rsidRDefault="00B02E07" w:rsidP="00B02E07">
      <w:pPr>
        <w:tabs>
          <w:tab w:val="center" w:pos="4820"/>
        </w:tabs>
        <w:rPr>
          <w:sz w:val="24"/>
          <w:lang w:val="fr-FR"/>
        </w:rPr>
      </w:pPr>
      <w:proofErr w:type="spellStart"/>
      <w:r>
        <w:rPr>
          <w:sz w:val="24"/>
          <w:lang w:val="fr-FR"/>
        </w:rPr>
        <w:t>Prot</w:t>
      </w:r>
      <w:proofErr w:type="spellEnd"/>
      <w:r>
        <w:rPr>
          <w:sz w:val="24"/>
          <w:lang w:val="fr-FR"/>
        </w:rPr>
        <w:t>. n.       /</w:t>
      </w:r>
      <w:r>
        <w:rPr>
          <w:sz w:val="24"/>
          <w:lang w:val="fr-FR"/>
        </w:rPr>
        <w:tab/>
      </w:r>
      <w:r w:rsidR="00C5627F" w:rsidRPr="00C5627F">
        <w:rPr>
          <w:sz w:val="24"/>
          <w:lang w:val="fr-FR"/>
        </w:rPr>
        <w:t>Fasc. [</w:t>
      </w:r>
      <w:proofErr w:type="spellStart"/>
      <w:r w:rsidR="00C5627F" w:rsidRPr="00C5627F">
        <w:rPr>
          <w:sz w:val="24"/>
          <w:lang w:val="fr-FR"/>
        </w:rPr>
        <w:t>numero</w:t>
      </w:r>
      <w:r>
        <w:rPr>
          <w:sz w:val="24"/>
          <w:lang w:val="fr-FR"/>
        </w:rPr>
        <w:t>_titolo</w:t>
      </w:r>
      <w:proofErr w:type="spellEnd"/>
      <w:r w:rsidR="00C5627F" w:rsidRPr="00C5627F">
        <w:rPr>
          <w:sz w:val="24"/>
          <w:lang w:val="fr-FR"/>
        </w:rPr>
        <w:t>]</w:t>
      </w:r>
    </w:p>
    <w:p w:rsidR="00C5627F" w:rsidRPr="00C5627F" w:rsidRDefault="00C5627F" w:rsidP="00C5627F">
      <w:pPr>
        <w:ind w:left="1418" w:hanging="1418"/>
        <w:jc w:val="both"/>
        <w:rPr>
          <w:sz w:val="24"/>
          <w:lang w:val="fr-FR"/>
        </w:rPr>
      </w:pPr>
    </w:p>
    <w:p w:rsidR="00C5627F" w:rsidRPr="00C5627F" w:rsidRDefault="00C5627F" w:rsidP="00C5627F">
      <w:pPr>
        <w:ind w:left="1418" w:hanging="1418"/>
        <w:jc w:val="both"/>
        <w:rPr>
          <w:sz w:val="24"/>
          <w:lang w:val="fr-FR"/>
        </w:rPr>
      </w:pPr>
      <w:r w:rsidRPr="00C5627F">
        <w:rPr>
          <w:sz w:val="24"/>
          <w:lang w:val="fr-FR"/>
        </w:rPr>
        <w:t xml:space="preserve">OGGETTO: </w:t>
      </w:r>
      <w:proofErr w:type="spellStart"/>
      <w:r w:rsidRPr="00C5627F">
        <w:rPr>
          <w:sz w:val="24"/>
          <w:lang w:val="fr-FR"/>
        </w:rPr>
        <w:t>Richiesta</w:t>
      </w:r>
      <w:proofErr w:type="spellEnd"/>
      <w:r w:rsidRPr="00C5627F">
        <w:rPr>
          <w:sz w:val="24"/>
          <w:lang w:val="fr-FR"/>
        </w:rPr>
        <w:t xml:space="preserve"> di </w:t>
      </w:r>
      <w:proofErr w:type="spellStart"/>
      <w:r w:rsidRPr="00C5627F">
        <w:rPr>
          <w:sz w:val="24"/>
          <w:lang w:val="fr-FR"/>
        </w:rPr>
        <w:t>regolarizzazione</w:t>
      </w:r>
      <w:proofErr w:type="spellEnd"/>
      <w:r w:rsidRPr="00C5627F">
        <w:rPr>
          <w:sz w:val="24"/>
          <w:lang w:val="fr-FR"/>
        </w:rPr>
        <w:t xml:space="preserve"> </w:t>
      </w:r>
      <w:proofErr w:type="spellStart"/>
      <w:r w:rsidRPr="00C5627F">
        <w:rPr>
          <w:sz w:val="24"/>
          <w:lang w:val="fr-FR"/>
        </w:rPr>
        <w:t>imposta</w:t>
      </w:r>
      <w:proofErr w:type="spellEnd"/>
      <w:r w:rsidRPr="00C5627F">
        <w:rPr>
          <w:sz w:val="24"/>
          <w:lang w:val="fr-FR"/>
        </w:rPr>
        <w:t xml:space="preserve"> di </w:t>
      </w:r>
      <w:proofErr w:type="spellStart"/>
      <w:r w:rsidRPr="00C5627F">
        <w:rPr>
          <w:sz w:val="24"/>
          <w:lang w:val="fr-FR"/>
        </w:rPr>
        <w:t>bollo</w:t>
      </w:r>
      <w:proofErr w:type="spellEnd"/>
    </w:p>
    <w:p w:rsidR="00C5627F" w:rsidRDefault="00C5627F" w:rsidP="00C5627F">
      <w:pPr>
        <w:ind w:left="1418" w:hanging="1418"/>
        <w:jc w:val="both"/>
        <w:rPr>
          <w:sz w:val="24"/>
          <w:lang w:val="fr-FR"/>
        </w:rPr>
      </w:pPr>
    </w:p>
    <w:p w:rsidR="00B02E07" w:rsidRPr="00C5627F" w:rsidRDefault="00B02E07" w:rsidP="00C5627F">
      <w:pPr>
        <w:ind w:left="1418" w:hanging="1418"/>
        <w:jc w:val="both"/>
        <w:rPr>
          <w:sz w:val="24"/>
          <w:lang w:val="fr-FR"/>
        </w:rPr>
      </w:pPr>
    </w:p>
    <w:p w:rsidR="004A3DC9" w:rsidRPr="00B02E07" w:rsidRDefault="00C5627F" w:rsidP="00C5627F">
      <w:pPr>
        <w:jc w:val="both"/>
        <w:rPr>
          <w:b/>
          <w:sz w:val="24"/>
        </w:rPr>
      </w:pPr>
      <w:r w:rsidRPr="00B02E07">
        <w:rPr>
          <w:b/>
          <w:sz w:val="24"/>
          <w:lang w:val="fr-FR"/>
        </w:rPr>
        <w:t>RACCOMANDATA A.R.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17"/>
        <w:gridCol w:w="1289"/>
        <w:gridCol w:w="6939"/>
      </w:tblGrid>
      <w:tr w:rsidR="00C5627F" w:rsidRPr="00C5627F" w:rsidTr="00B02E07">
        <w:trPr>
          <w:tblCellSpacing w:w="0" w:type="dxa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F94FF2" w:rsidRDefault="00C5627F" w:rsidP="00C5627F">
            <w:pPr>
              <w:rPr>
                <w:color w:val="000000"/>
                <w:sz w:val="24"/>
                <w:szCs w:val="24"/>
              </w:rPr>
            </w:pPr>
            <w:proofErr w:type="spellStart"/>
            <w:r w:rsidRPr="00F94FF2">
              <w:rPr>
                <w:color w:val="000000"/>
                <w:sz w:val="24"/>
                <w:szCs w:val="24"/>
              </w:rPr>
              <w:t>Spett.le</w:t>
            </w:r>
            <w:proofErr w:type="spellEnd"/>
          </w:p>
          <w:p w:rsidR="00C5627F" w:rsidRPr="00F94FF2" w:rsidRDefault="00C5627F" w:rsidP="00C5627F">
            <w:pPr>
              <w:rPr>
                <w:color w:val="000000"/>
                <w:sz w:val="24"/>
                <w:szCs w:val="24"/>
              </w:rPr>
            </w:pPr>
            <w:r w:rsidRPr="00F94FF2">
              <w:rPr>
                <w:color w:val="000000"/>
                <w:sz w:val="24"/>
                <w:szCs w:val="24"/>
              </w:rPr>
              <w:t>Agenzia delle Entrate</w:t>
            </w:r>
          </w:p>
          <w:p w:rsidR="00C5627F" w:rsidRPr="00F94FF2" w:rsidRDefault="00C5627F" w:rsidP="00C5627F">
            <w:pPr>
              <w:rPr>
                <w:color w:val="000000"/>
                <w:sz w:val="24"/>
                <w:szCs w:val="24"/>
              </w:rPr>
            </w:pPr>
            <w:r w:rsidRPr="00F94FF2">
              <w:rPr>
                <w:color w:val="000000"/>
                <w:sz w:val="24"/>
                <w:szCs w:val="24"/>
              </w:rPr>
              <w:t xml:space="preserve">Ufficio di </w:t>
            </w:r>
          </w:p>
          <w:p w:rsidR="00C5627F" w:rsidRPr="00F94FF2" w:rsidRDefault="00C5627F" w:rsidP="00C5627F">
            <w:pPr>
              <w:rPr>
                <w:color w:val="000000"/>
                <w:sz w:val="24"/>
                <w:szCs w:val="24"/>
              </w:rPr>
            </w:pPr>
            <w:r w:rsidRPr="00F94FF2">
              <w:rPr>
                <w:b/>
                <w:bCs/>
                <w:color w:val="000000"/>
                <w:sz w:val="24"/>
                <w:szCs w:val="24"/>
                <w:u w:val="single"/>
              </w:rPr>
              <w:t>ALBENGA</w:t>
            </w:r>
          </w:p>
          <w:p w:rsidR="00C5627F" w:rsidRPr="00F94FF2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</w:tr>
      <w:tr w:rsidR="00C5627F" w:rsidRPr="00C5627F" w:rsidTr="00B02E07">
        <w:trPr>
          <w:tblCellSpacing w:w="0" w:type="dxa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C5627F" w:rsidP="00C5627F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5627F" w:rsidRPr="00C5627F" w:rsidRDefault="00F94FF2" w:rsidP="00F94FF2">
            <w:pPr>
              <w:jc w:val="right"/>
              <w:rPr>
                <w:color w:val="000000"/>
                <w:sz w:val="24"/>
                <w:szCs w:val="24"/>
              </w:rPr>
            </w:pPr>
            <w:r w:rsidRPr="00F94FF2">
              <w:rPr>
                <w:color w:val="000000"/>
                <w:sz w:val="24"/>
                <w:szCs w:val="24"/>
              </w:rPr>
              <w:t>E p.c.:</w:t>
            </w: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94FF2" w:rsidRDefault="00F94FF2" w:rsidP="00F94FF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5627F" w:rsidRPr="00F94FF2">
              <w:rPr>
                <w:color w:val="000000"/>
                <w:sz w:val="24"/>
                <w:szCs w:val="24"/>
              </w:rPr>
              <w:t>Spett.le</w:t>
            </w:r>
            <w:proofErr w:type="spellEnd"/>
          </w:p>
          <w:p w:rsidR="00F94FF2" w:rsidRPr="00F94FF2" w:rsidRDefault="00F94FF2" w:rsidP="00F94FF2">
            <w:pPr>
              <w:rPr>
                <w:b/>
                <w:color w:val="000000"/>
                <w:sz w:val="24"/>
                <w:szCs w:val="24"/>
              </w:rPr>
            </w:pPr>
            <w:r w:rsidRPr="00F94FF2">
              <w:rPr>
                <w:b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F94FF2" w:rsidRPr="00F94FF2" w:rsidRDefault="00F94FF2" w:rsidP="00F94FF2">
            <w:pPr>
              <w:rPr>
                <w:color w:val="000000"/>
                <w:sz w:val="24"/>
                <w:szCs w:val="24"/>
              </w:rPr>
            </w:pPr>
            <w:r w:rsidRPr="00F94FF2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progettisti.sede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progettisti.indirizzo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]]</w:t>
            </w:r>
          </w:p>
          <w:p w:rsidR="00C5627F" w:rsidRPr="00F94FF2" w:rsidRDefault="00F94FF2" w:rsidP="00F94FF2">
            <w:pPr>
              <w:rPr>
                <w:color w:val="000000"/>
                <w:sz w:val="24"/>
                <w:szCs w:val="24"/>
              </w:rPr>
            </w:pPr>
            <w:r w:rsidRPr="00F94FF2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progettisti.capd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progettisti.cap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]] [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progettisti.comuned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progettisti.comune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]] ([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progettisti.provd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;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ifempty=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[</w:t>
            </w:r>
            <w:proofErr w:type="spellStart"/>
            <w:r w:rsidRPr="00F94FF2">
              <w:rPr>
                <w:color w:val="000000"/>
                <w:sz w:val="24"/>
                <w:szCs w:val="24"/>
              </w:rPr>
              <w:t>progettisti.prov</w:t>
            </w:r>
            <w:proofErr w:type="spellEnd"/>
            <w:r w:rsidRPr="00F94FF2">
              <w:rPr>
                <w:color w:val="000000"/>
                <w:sz w:val="24"/>
                <w:szCs w:val="24"/>
              </w:rPr>
              <w:t>]])</w:t>
            </w:r>
          </w:p>
        </w:tc>
      </w:tr>
    </w:tbl>
    <w:p w:rsidR="004A3DC9" w:rsidRDefault="004A3DC9" w:rsidP="00C5627F">
      <w:pPr>
        <w:rPr>
          <w:sz w:val="24"/>
        </w:rPr>
      </w:pPr>
    </w:p>
    <w:p w:rsidR="00C5627F" w:rsidRDefault="00C5627F" w:rsidP="00C5627F">
      <w:pPr>
        <w:rPr>
          <w:sz w:val="24"/>
        </w:rPr>
      </w:pPr>
    </w:p>
    <w:p w:rsidR="004A3DC9" w:rsidRDefault="004A3DC9">
      <w:pPr>
        <w:pStyle w:val="Corpodeltesto"/>
      </w:pPr>
      <w:r>
        <w:tab/>
        <w:t>Con la p</w:t>
      </w:r>
      <w:r w:rsidR="00DA3954">
        <w:t xml:space="preserve">resente si trasmette Denuncia di Inizio Attività </w:t>
      </w:r>
      <w:r w:rsidR="003967F6">
        <w:t xml:space="preserve"> </w:t>
      </w:r>
      <w:r>
        <w:t>per la regolarizzazione dell’imposta di bollo.</w:t>
      </w:r>
    </w:p>
    <w:p w:rsidR="004A3DC9" w:rsidRDefault="004A3DC9">
      <w:pPr>
        <w:rPr>
          <w:sz w:val="24"/>
        </w:rPr>
      </w:pPr>
    </w:p>
    <w:p w:rsidR="004A3DC9" w:rsidRDefault="004A3DC9">
      <w:pPr>
        <w:rPr>
          <w:sz w:val="24"/>
        </w:rPr>
      </w:pPr>
      <w:r>
        <w:rPr>
          <w:sz w:val="24"/>
        </w:rPr>
        <w:tab/>
        <w:t>Restando a disposizione ed in attesa del ritorno della stessa si porgono distinti saluti.</w:t>
      </w:r>
    </w:p>
    <w:p w:rsidR="004A3DC9" w:rsidRDefault="004A3DC9">
      <w:pPr>
        <w:rPr>
          <w:sz w:val="24"/>
        </w:rPr>
      </w:pPr>
    </w:p>
    <w:p w:rsidR="004A3DC9" w:rsidRDefault="004A3DC9">
      <w:pPr>
        <w:rPr>
          <w:sz w:val="24"/>
        </w:rPr>
      </w:pPr>
    </w:p>
    <w:p w:rsidR="004A3DC9" w:rsidRDefault="004A3DC9">
      <w:pPr>
        <w:rPr>
          <w:sz w:val="24"/>
        </w:rPr>
      </w:pPr>
    </w:p>
    <w:p w:rsidR="004A3DC9" w:rsidRDefault="00B02E07" w:rsidP="00B02E07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4A3DC9">
        <w:rPr>
          <w:sz w:val="24"/>
        </w:rPr>
        <w:t xml:space="preserve">IL </w:t>
      </w:r>
      <w:r w:rsidR="000E18CD">
        <w:rPr>
          <w:sz w:val="24"/>
        </w:rPr>
        <w:t>RESPONSABILE SETTORE ED. PRIVATA</w:t>
      </w:r>
    </w:p>
    <w:p w:rsidR="004A3DC9" w:rsidRDefault="00B02E07" w:rsidP="00B02E07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4A3DC9">
        <w:rPr>
          <w:sz w:val="24"/>
        </w:rPr>
        <w:t>(</w:t>
      </w:r>
      <w:r w:rsidR="00973FFD">
        <w:rPr>
          <w:sz w:val="24"/>
        </w:rPr>
        <w:t>Geom. Marianna DE FELICE</w:t>
      </w:r>
      <w:r w:rsidR="004A3DC9">
        <w:rPr>
          <w:sz w:val="24"/>
        </w:rPr>
        <w:t>)</w:t>
      </w:r>
    </w:p>
    <w:p w:rsidR="004A3DC9" w:rsidRDefault="004A3DC9">
      <w:pPr>
        <w:rPr>
          <w:sz w:val="24"/>
        </w:rPr>
      </w:pPr>
    </w:p>
    <w:p w:rsidR="004A3DC9" w:rsidRDefault="004A3DC9">
      <w:pPr>
        <w:rPr>
          <w:sz w:val="24"/>
        </w:rPr>
      </w:pPr>
      <w:proofErr w:type="spellStart"/>
      <w:r>
        <w:rPr>
          <w:sz w:val="24"/>
        </w:rPr>
        <w:t>All</w:t>
      </w:r>
      <w:proofErr w:type="spellEnd"/>
      <w:r>
        <w:rPr>
          <w:sz w:val="24"/>
        </w:rPr>
        <w:t>: n. 1</w:t>
      </w:r>
    </w:p>
    <w:p w:rsidR="000E18CD" w:rsidRDefault="00973FFD">
      <w:pPr>
        <w:rPr>
          <w:sz w:val="24"/>
        </w:rPr>
      </w:pPr>
      <w:r>
        <w:rPr>
          <w:sz w:val="24"/>
        </w:rPr>
        <w:t>MDF</w:t>
      </w:r>
      <w:r w:rsidR="00BE18CF">
        <w:rPr>
          <w:sz w:val="24"/>
        </w:rPr>
        <w:t>/</w:t>
      </w:r>
      <w:proofErr w:type="spellStart"/>
      <w:r w:rsidR="00BE18CF">
        <w:rPr>
          <w:sz w:val="24"/>
        </w:rPr>
        <w:t>fm</w:t>
      </w:r>
      <w:proofErr w:type="spellEnd"/>
    </w:p>
    <w:sectPr w:rsidR="000E18CD" w:rsidSect="002C0F44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E8C" w:rsidRDefault="000D3E8C">
      <w:r>
        <w:separator/>
      </w:r>
    </w:p>
  </w:endnote>
  <w:endnote w:type="continuationSeparator" w:id="0">
    <w:p w:rsidR="000D3E8C" w:rsidRDefault="000D3E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DC9" w:rsidRDefault="00CB51AB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4A3DC9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4A3DC9" w:rsidRDefault="004A3DC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DC9" w:rsidRDefault="004A3DC9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4A3DC9" w:rsidRDefault="004A3DC9">
    <w:pPr>
      <w:tabs>
        <w:tab w:val="left" w:pos="2694"/>
        <w:tab w:val="right" w:pos="9639"/>
      </w:tabs>
      <w:rPr>
        <w:sz w:val="18"/>
      </w:rPr>
    </w:pPr>
  </w:p>
  <w:p w:rsidR="00C306C6" w:rsidRDefault="00CB51AB" w:rsidP="00C306C6">
    <w:pPr>
      <w:pStyle w:val="Pidipagina"/>
      <w:ind w:left="284" w:right="360"/>
    </w:pPr>
    <w:r w:rsidRPr="00CB51AB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118.3pt;margin-top:8pt;width:5in;height:50.4pt;z-index:251657728" stroked="f">
          <v:textbox style="mso-next-textbox:#_x0000_s2050">
            <w:txbxContent>
              <w:p w:rsidR="00C306C6" w:rsidRDefault="00C306C6" w:rsidP="00C306C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C306C6" w:rsidRDefault="00C306C6" w:rsidP="00C306C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C306C6" w:rsidRDefault="00C306C6" w:rsidP="00C306C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C306C6" w:rsidRDefault="00C306C6" w:rsidP="00C306C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C306C6">
      <w:t xml:space="preserve">     Comune certificato:</w:t>
    </w:r>
  </w:p>
  <w:p w:rsidR="00C306C6" w:rsidRDefault="00C5627F" w:rsidP="00C306C6">
    <w:pPr>
      <w:pStyle w:val="Pidipagina"/>
      <w:ind w:left="284" w:right="360"/>
    </w:pPr>
    <w:r w:rsidRPr="00C5627F">
      <w:rPr>
        <w:noProof/>
      </w:rPr>
      <w:drawing>
        <wp:inline distT="0" distB="0" distL="0" distR="0">
          <wp:extent cx="1180800" cy="567980"/>
          <wp:effectExtent l="19050" t="0" r="300" b="0"/>
          <wp:docPr id="3" name="Immagine 2" descr="\\Vmserver\Materiale\andora\modelli_di_stampa_modificati\image0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Vmserver\Materiale\andora\modelli_di_stampa_modificati\image003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800" cy="567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306C6" w:rsidRDefault="00C306C6" w:rsidP="00C306C6">
    <w:pPr>
      <w:pStyle w:val="Pidipagina"/>
      <w:ind w:left="284" w:right="360"/>
    </w:pPr>
  </w:p>
  <w:p w:rsidR="004A3DC9" w:rsidRDefault="00CB51AB">
    <w:pPr>
      <w:pStyle w:val="Pidipagina"/>
      <w:ind w:left="284" w:right="360"/>
      <w:jc w:val="right"/>
      <w:rPr>
        <w:sz w:val="16"/>
      </w:rPr>
    </w:pPr>
    <w:fldSimple w:instr=" FILENAME \* Upper\p  \* MERGEFORMAT ">
      <w:r w:rsidR="00024083">
        <w:rPr>
          <w:noProof/>
          <w:sz w:val="16"/>
        </w:rPr>
        <w:t>F:\UFFICI\EDILIZIA\RABELLINO\MODELLI\AGENZIA ENTRATE REGOLARIZZAZIONE IMPOSTA BOLLO.DOC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E8C" w:rsidRDefault="000D3E8C">
      <w:r>
        <w:separator/>
      </w:r>
    </w:p>
  </w:footnote>
  <w:footnote w:type="continuationSeparator" w:id="0">
    <w:p w:rsidR="000D3E8C" w:rsidRDefault="000D3E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E3B6F"/>
    <w:rsid w:val="00012555"/>
    <w:rsid w:val="00024083"/>
    <w:rsid w:val="000574C3"/>
    <w:rsid w:val="000D3E8C"/>
    <w:rsid w:val="000E005C"/>
    <w:rsid w:val="000E18CD"/>
    <w:rsid w:val="000F59C4"/>
    <w:rsid w:val="001408B3"/>
    <w:rsid w:val="001A5407"/>
    <w:rsid w:val="001F1C4D"/>
    <w:rsid w:val="002145EF"/>
    <w:rsid w:val="00254F00"/>
    <w:rsid w:val="00256CB5"/>
    <w:rsid w:val="00280CDE"/>
    <w:rsid w:val="002C0F44"/>
    <w:rsid w:val="002E1CE9"/>
    <w:rsid w:val="00327F17"/>
    <w:rsid w:val="00374673"/>
    <w:rsid w:val="0038705E"/>
    <w:rsid w:val="003967F6"/>
    <w:rsid w:val="003B2C76"/>
    <w:rsid w:val="003B7349"/>
    <w:rsid w:val="003F23C8"/>
    <w:rsid w:val="004A3DC9"/>
    <w:rsid w:val="004C3EE9"/>
    <w:rsid w:val="004D5178"/>
    <w:rsid w:val="005143D8"/>
    <w:rsid w:val="00565B66"/>
    <w:rsid w:val="00593B5B"/>
    <w:rsid w:val="00605087"/>
    <w:rsid w:val="006655CE"/>
    <w:rsid w:val="006F4DE5"/>
    <w:rsid w:val="00732039"/>
    <w:rsid w:val="00734FF3"/>
    <w:rsid w:val="0078250D"/>
    <w:rsid w:val="007867A0"/>
    <w:rsid w:val="00795AD3"/>
    <w:rsid w:val="007F387A"/>
    <w:rsid w:val="00826453"/>
    <w:rsid w:val="008742E9"/>
    <w:rsid w:val="008938F4"/>
    <w:rsid w:val="00897AA1"/>
    <w:rsid w:val="008A25A0"/>
    <w:rsid w:val="009349CB"/>
    <w:rsid w:val="00941D28"/>
    <w:rsid w:val="009612F0"/>
    <w:rsid w:val="00962C25"/>
    <w:rsid w:val="00973FFD"/>
    <w:rsid w:val="009A0D51"/>
    <w:rsid w:val="009D3A9E"/>
    <w:rsid w:val="00B02E07"/>
    <w:rsid w:val="00B0699A"/>
    <w:rsid w:val="00B21D86"/>
    <w:rsid w:val="00B32812"/>
    <w:rsid w:val="00BD54F8"/>
    <w:rsid w:val="00BE18CF"/>
    <w:rsid w:val="00C075F6"/>
    <w:rsid w:val="00C306C6"/>
    <w:rsid w:val="00C4011D"/>
    <w:rsid w:val="00C40586"/>
    <w:rsid w:val="00C5627F"/>
    <w:rsid w:val="00C8682A"/>
    <w:rsid w:val="00C95253"/>
    <w:rsid w:val="00CB51AB"/>
    <w:rsid w:val="00CF417C"/>
    <w:rsid w:val="00D2569D"/>
    <w:rsid w:val="00DA3954"/>
    <w:rsid w:val="00E06056"/>
    <w:rsid w:val="00E3528C"/>
    <w:rsid w:val="00E70A84"/>
    <w:rsid w:val="00E80025"/>
    <w:rsid w:val="00E8461C"/>
    <w:rsid w:val="00EF6394"/>
    <w:rsid w:val="00F630B0"/>
    <w:rsid w:val="00F94FF2"/>
    <w:rsid w:val="00FE3B6F"/>
    <w:rsid w:val="00FF3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C0F44"/>
  </w:style>
  <w:style w:type="paragraph" w:styleId="Titolo1">
    <w:name w:val="heading 1"/>
    <w:basedOn w:val="Normale"/>
    <w:next w:val="Normale"/>
    <w:qFormat/>
    <w:rsid w:val="002C0F44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2C0F44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2C0F44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2C0F44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2C0F44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2C0F44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2C0F44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2C0F44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2C0F44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2C0F44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2C0F44"/>
  </w:style>
  <w:style w:type="paragraph" w:styleId="Intestazione">
    <w:name w:val="header"/>
    <w:basedOn w:val="Normale"/>
    <w:rsid w:val="002C0F44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2C0F44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2C0F44"/>
    <w:rPr>
      <w:color w:val="0000FF"/>
      <w:u w:val="single"/>
    </w:rPr>
  </w:style>
  <w:style w:type="paragraph" w:styleId="Testofumetto">
    <w:name w:val="Balloon Text"/>
    <w:basedOn w:val="Normale"/>
    <w:semiHidden/>
    <w:rsid w:val="002C0F44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2C0F44"/>
    <w:pPr>
      <w:jc w:val="both"/>
    </w:pPr>
    <w:rPr>
      <w:sz w:val="24"/>
    </w:rPr>
  </w:style>
  <w:style w:type="paragraph" w:styleId="NormaleWeb">
    <w:name w:val="Normal (Web)"/>
    <w:basedOn w:val="Normale"/>
    <w:uiPriority w:val="99"/>
    <w:unhideWhenUsed/>
    <w:rsid w:val="00C5627F"/>
    <w:pPr>
      <w:spacing w:before="100" w:beforeAutospacing="1"/>
      <w:jc w:val="both"/>
    </w:pPr>
    <w:rPr>
      <w:color w:val="000000"/>
      <w:sz w:val="24"/>
      <w:szCs w:val="24"/>
    </w:rPr>
  </w:style>
  <w:style w:type="paragraph" w:customStyle="1" w:styleId="western">
    <w:name w:val="western"/>
    <w:basedOn w:val="Normale"/>
    <w:rsid w:val="00C5627F"/>
    <w:pPr>
      <w:spacing w:before="100" w:beforeAutospacing="1"/>
      <w:jc w:val="both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815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3044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2013-04-10T12:30:00Z</cp:lastPrinted>
  <dcterms:created xsi:type="dcterms:W3CDTF">2014-03-05T09:53:00Z</dcterms:created>
  <dcterms:modified xsi:type="dcterms:W3CDTF">2014-06-03T15:38:00Z</dcterms:modified>
</cp:coreProperties>
</file>