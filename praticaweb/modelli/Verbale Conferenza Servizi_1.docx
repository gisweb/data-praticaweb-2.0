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C1" w:rsidRDefault="00146544" w:rsidP="00F86E3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828800" cy="1104900"/>
            <wp:effectExtent l="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34" w:rsidRPr="00AC4440" w:rsidRDefault="00F86E34" w:rsidP="00F86E34">
      <w:pPr>
        <w:jc w:val="center"/>
        <w:rPr>
          <w:b/>
          <w:i/>
        </w:rPr>
      </w:pPr>
      <w:r w:rsidRPr="00AC4440">
        <w:rPr>
          <w:b/>
          <w:i/>
        </w:rPr>
        <w:t>SETTORE TERRITORIO</w:t>
      </w:r>
    </w:p>
    <w:p w:rsidR="00F86E34" w:rsidRPr="00AC4440" w:rsidRDefault="00F86E34" w:rsidP="00F86E34">
      <w:pPr>
        <w:jc w:val="center"/>
        <w:rPr>
          <w:b/>
          <w:i/>
        </w:rPr>
      </w:pPr>
      <w:r w:rsidRPr="00AC4440">
        <w:rPr>
          <w:b/>
          <w:i/>
        </w:rPr>
        <w:t>SERVIZIO EDILIZIA PRIVATA</w:t>
      </w:r>
    </w:p>
    <w:p w:rsidR="00F86E34" w:rsidRDefault="00F86E34" w:rsidP="00F86E34">
      <w:pPr>
        <w:jc w:val="center"/>
      </w:pPr>
    </w:p>
    <w:p w:rsidR="008E40CF" w:rsidRPr="0081122B" w:rsidRDefault="00B2689D" w:rsidP="00766C0B">
      <w:pPr>
        <w:ind w:right="-285"/>
        <w:jc w:val="center"/>
        <w:rPr>
          <w:b/>
        </w:rPr>
      </w:pPr>
      <w:r w:rsidRPr="0081122B">
        <w:rPr>
          <w:b/>
        </w:rPr>
        <w:t xml:space="preserve">VERBALE </w:t>
      </w:r>
      <w:proofErr w:type="spellStart"/>
      <w:r w:rsidRPr="0081122B">
        <w:rPr>
          <w:b/>
        </w:rPr>
        <w:t>DI</w:t>
      </w:r>
      <w:proofErr w:type="spellEnd"/>
      <w:r w:rsidRPr="0081122B">
        <w:rPr>
          <w:b/>
        </w:rPr>
        <w:t xml:space="preserve"> </w:t>
      </w:r>
      <w:r w:rsidR="008E40CF" w:rsidRPr="0081122B">
        <w:rPr>
          <w:b/>
        </w:rPr>
        <w:t xml:space="preserve">SEDUTA </w:t>
      </w:r>
      <w:proofErr w:type="spellStart"/>
      <w:r w:rsidR="008E40CF" w:rsidRPr="0081122B">
        <w:rPr>
          <w:b/>
        </w:rPr>
        <w:t>DI</w:t>
      </w:r>
      <w:proofErr w:type="spellEnd"/>
      <w:r w:rsidR="008E40CF" w:rsidRPr="0081122B">
        <w:rPr>
          <w:b/>
        </w:rPr>
        <w:t xml:space="preserve"> CONFERENZA DEI SERVIZI</w:t>
      </w:r>
    </w:p>
    <w:p w:rsidR="00B2689D" w:rsidRDefault="00B2689D" w:rsidP="00766C0B">
      <w:pPr>
        <w:ind w:right="-285"/>
        <w:jc w:val="center"/>
        <w:rPr>
          <w:b/>
        </w:rPr>
      </w:pPr>
      <w:r w:rsidRPr="0081122B">
        <w:rPr>
          <w:b/>
        </w:rPr>
        <w:t xml:space="preserve">PER TRATTAZIONE PRATICHE </w:t>
      </w:r>
      <w:r w:rsidR="008E40CF" w:rsidRPr="0081122B">
        <w:rPr>
          <w:b/>
        </w:rPr>
        <w:t>EDILIZIE</w:t>
      </w:r>
    </w:p>
    <w:p w:rsidR="003F36F3" w:rsidRPr="0081122B" w:rsidRDefault="003F36F3" w:rsidP="00766C0B">
      <w:pPr>
        <w:ind w:right="-285"/>
        <w:jc w:val="center"/>
        <w:rPr>
          <w:b/>
        </w:rPr>
      </w:pPr>
      <w:r>
        <w:rPr>
          <w:b/>
        </w:rPr>
        <w:t>(art. 6 comma 15 Regolamento Edilizio)</w:t>
      </w:r>
    </w:p>
    <w:p w:rsidR="008E40CF" w:rsidRDefault="008E40CF" w:rsidP="00F86E34">
      <w:pPr>
        <w:jc w:val="center"/>
      </w:pPr>
    </w:p>
    <w:p w:rsidR="0081122B" w:rsidRDefault="0081122B" w:rsidP="00E37CB5">
      <w:pPr>
        <w:spacing w:line="360" w:lineRule="auto"/>
        <w:ind w:right="-285"/>
        <w:jc w:val="both"/>
      </w:pPr>
      <w:r w:rsidRPr="0081122B">
        <w:t>Il giorno _____ del mese di ________</w:t>
      </w:r>
      <w:r w:rsidR="002E5CED">
        <w:t>___</w:t>
      </w:r>
      <w:r w:rsidRPr="0081122B">
        <w:t xml:space="preserve"> dell’anno ______  negli uffici del Comune di San Remo, per l’esame dell</w:t>
      </w:r>
      <w:r w:rsidR="006C6A9F">
        <w:t>a</w:t>
      </w:r>
      <w:r w:rsidRPr="0081122B">
        <w:t xml:space="preserve"> </w:t>
      </w:r>
      <w:r w:rsidR="00BA0E4D">
        <w:t>pratic</w:t>
      </w:r>
      <w:r w:rsidR="006C6A9F">
        <w:t>a</w:t>
      </w:r>
      <w:r w:rsidR="00BA0E4D">
        <w:t xml:space="preserve"> edilizi</w:t>
      </w:r>
      <w:r w:rsidR="006C6A9F">
        <w:t>a</w:t>
      </w:r>
      <w:r w:rsidRPr="0081122B">
        <w:t xml:space="preserve"> </w:t>
      </w:r>
      <w:proofErr w:type="spellStart"/>
      <w:r w:rsidR="006C6A9F">
        <w:t>sottoindicata</w:t>
      </w:r>
      <w:proofErr w:type="spellEnd"/>
      <w:r w:rsidRPr="0081122B">
        <w:t xml:space="preserve">, sono presenti i </w:t>
      </w:r>
      <w:proofErr w:type="spellStart"/>
      <w:r w:rsidRPr="0081122B">
        <w:t>Sigg.ri</w:t>
      </w:r>
      <w:proofErr w:type="spellEnd"/>
      <w:r w:rsidR="009C1ACF">
        <w:t>, autorizzati per quanto di competenza e per i rispettivi Servizi, ad esprimere parere in ordine a quanto sopra</w:t>
      </w:r>
      <w:r w:rsidR="000A53CF">
        <w:t xml:space="preserve">; assiste alla seduta in qualità di Segretario il </w:t>
      </w:r>
      <w:r w:rsidR="00CB2BF9">
        <w:t xml:space="preserve">Geom. </w:t>
      </w:r>
      <w:smartTag w:uri="urn:schemas-microsoft-com:office:smarttags" w:element="PersonName">
        <w:smartTagPr>
          <w:attr w:name="ProductID" w:val="FRESIA Gianni"/>
        </w:smartTagPr>
        <w:r w:rsidR="00CB2BF9">
          <w:t>FRESIA Gianni</w:t>
        </w:r>
      </w:smartTag>
      <w:r w:rsidR="000A53CF">
        <w:t xml:space="preserve">, </w:t>
      </w:r>
      <w:r w:rsidR="00325422">
        <w:t>per il Servizio Edilizia Privata, che unitamente ai delegati dei Servizi sottoscrivono il presente verbale</w:t>
      </w:r>
      <w:r w:rsidRPr="0081122B">
        <w:t>:</w:t>
      </w:r>
    </w:p>
    <w:p w:rsidR="00BA0E4D" w:rsidRDefault="00BA0E4D" w:rsidP="00E37CB5">
      <w:pPr>
        <w:ind w:right="-285"/>
        <w:jc w:val="both"/>
      </w:pPr>
    </w:p>
    <w:p w:rsidR="00E233A2" w:rsidRDefault="00E233A2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Urbanistica:</w:t>
      </w:r>
      <w:r w:rsidR="00CB2BF9">
        <w:t>Arch. GAVOTTO Silvia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9C1ACF" w:rsidRDefault="009C1ACF" w:rsidP="00E37CB5">
      <w:pPr>
        <w:ind w:right="-285"/>
        <w:jc w:val="both"/>
      </w:pPr>
      <w:r>
        <w:t>Servizio Viabilità:</w:t>
      </w:r>
      <w:r w:rsidR="002E5CED">
        <w:t>Ing. BURLANDO Stefano</w:t>
      </w:r>
    </w:p>
    <w:p w:rsidR="004E6C1A" w:rsidRDefault="004E6C1A" w:rsidP="00E37CB5">
      <w:pPr>
        <w:ind w:right="-285"/>
        <w:jc w:val="both"/>
      </w:pPr>
    </w:p>
    <w:p w:rsidR="004E6C1A" w:rsidRDefault="004E6C1A" w:rsidP="00E37CB5">
      <w:pPr>
        <w:ind w:right="-285"/>
        <w:jc w:val="both"/>
      </w:pPr>
    </w:p>
    <w:p w:rsidR="004E6C1A" w:rsidRDefault="004E6C1A" w:rsidP="00E37CB5">
      <w:pPr>
        <w:ind w:right="-285"/>
        <w:jc w:val="both"/>
      </w:pPr>
      <w:r>
        <w:t>Servizio Ecologia:</w:t>
      </w:r>
      <w:r w:rsidR="00ED5389">
        <w:t>Geom. FASSOLA Claudio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Difesa Suolo:</w:t>
      </w:r>
      <w:proofErr w:type="spellStart"/>
      <w:r w:rsidR="00ED5389">
        <w:t>Dott</w:t>
      </w:r>
      <w:proofErr w:type="spellEnd"/>
      <w:r w:rsidR="00ED5389">
        <w:t>. Geol. FRANCO Fulvio</w:t>
      </w: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  <w:r>
        <w:t xml:space="preserve">Servizio </w:t>
      </w:r>
      <w:proofErr w:type="spellStart"/>
      <w:r>
        <w:t>Progett</w:t>
      </w:r>
      <w:proofErr w:type="spellEnd"/>
      <w:r>
        <w:t xml:space="preserve">. Arredo </w:t>
      </w:r>
      <w:proofErr w:type="spellStart"/>
      <w:r>
        <w:t>Urb</w:t>
      </w:r>
      <w:proofErr w:type="spellEnd"/>
      <w:r>
        <w:t>.:</w:t>
      </w:r>
      <w:r w:rsidR="00ED5389">
        <w:t>Arch. BARONE Giulia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Beni Ambientali:</w:t>
      </w:r>
      <w:proofErr w:type="spellStart"/>
      <w:r w:rsidR="00ED5389">
        <w:t>Sig</w:t>
      </w:r>
      <w:proofErr w:type="spellEnd"/>
      <w:r w:rsidR="00ED5389">
        <w:t>. ROSSO Gianni</w:t>
      </w: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C.P.M.:</w:t>
      </w:r>
      <w:proofErr w:type="spellStart"/>
      <w:r w:rsidR="002E5CED">
        <w:t>Comm</w:t>
      </w:r>
      <w:proofErr w:type="spellEnd"/>
      <w:r w:rsidR="002E5CED">
        <w:t>. Sup. CPM MINAZZO Alessio.</w:t>
      </w: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Demanio:</w:t>
      </w:r>
      <w:r w:rsidR="00ED5389">
        <w:t>Geom. MECCONI Cristina</w:t>
      </w: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  <w:r>
        <w:t xml:space="preserve">Servizio </w:t>
      </w:r>
      <w:r w:rsidR="00013E17">
        <w:t xml:space="preserve">Qualità </w:t>
      </w:r>
      <w:proofErr w:type="spellStart"/>
      <w:r w:rsidR="00013E17">
        <w:t>Amb</w:t>
      </w:r>
      <w:proofErr w:type="spellEnd"/>
      <w:r w:rsidR="00013E17">
        <w:t>.</w:t>
      </w:r>
      <w:r>
        <w:t>:</w:t>
      </w:r>
      <w:r w:rsidR="00CE73F3">
        <w:t xml:space="preserve">Per. </w:t>
      </w:r>
      <w:proofErr w:type="spellStart"/>
      <w:r w:rsidR="00CE73F3">
        <w:t>Agr</w:t>
      </w:r>
      <w:proofErr w:type="spellEnd"/>
      <w:r w:rsidR="00CE73F3">
        <w:t>. VELLANI Alessandro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Condono:</w:t>
      </w:r>
      <w:r w:rsidR="002E5CED">
        <w:t>Sig.ra BERTA Maura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Controlli:</w:t>
      </w:r>
      <w:r w:rsidR="00CE73F3">
        <w:t xml:space="preserve">Geom. </w:t>
      </w:r>
      <w:smartTag w:uri="urn:schemas-microsoft-com:office:smarttags" w:element="PersonName">
        <w:smartTagPr>
          <w:attr w:name="ProductID" w:val="BATTISTOTTI Fulvio"/>
        </w:smartTagPr>
        <w:r w:rsidR="00CE73F3">
          <w:t>BATTISTOTTI Fulvio</w:t>
        </w:r>
      </w:smartTag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Infrazioni:</w:t>
      </w:r>
      <w:r w:rsidR="002E5CED">
        <w:t>Sig.ra BELLANTONIO Fortunata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  <w:r>
        <w:t>Servizio Att. Produttive:</w:t>
      </w:r>
      <w:proofErr w:type="spellStart"/>
      <w:r w:rsidR="00776E33">
        <w:t>Dott</w:t>
      </w:r>
      <w:proofErr w:type="spellEnd"/>
      <w:r w:rsidR="00776E33">
        <w:t>. FOTI Claudio (Artigianato)</w:t>
      </w:r>
    </w:p>
    <w:p w:rsidR="00A67666" w:rsidRDefault="00A67666" w:rsidP="00E37CB5">
      <w:pPr>
        <w:ind w:right="-285"/>
        <w:jc w:val="both"/>
      </w:pPr>
    </w:p>
    <w:p w:rsidR="002E5CED" w:rsidRDefault="002E5CED" w:rsidP="00E37CB5">
      <w:pPr>
        <w:ind w:right="-285"/>
        <w:jc w:val="both"/>
      </w:pPr>
    </w:p>
    <w:p w:rsidR="00776E33" w:rsidRDefault="00776E33" w:rsidP="00776E33">
      <w:pPr>
        <w:ind w:left="1416" w:right="-285" w:firstLine="708"/>
        <w:jc w:val="both"/>
      </w:pPr>
      <w:r>
        <w:t xml:space="preserve">    </w:t>
      </w:r>
      <w:r w:rsidR="008E68AE">
        <w:t>Dott.ssa</w:t>
      </w:r>
      <w:r>
        <w:t xml:space="preserve"> CELANT M.P. (Commercio)</w:t>
      </w:r>
    </w:p>
    <w:p w:rsidR="00A67666" w:rsidRDefault="00A67666" w:rsidP="00E37CB5">
      <w:pPr>
        <w:ind w:right="-285"/>
        <w:jc w:val="both"/>
      </w:pPr>
    </w:p>
    <w:p w:rsidR="00776E33" w:rsidRDefault="00776E33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  <w:r>
        <w:t xml:space="preserve">Servizio </w:t>
      </w:r>
      <w:proofErr w:type="spellStart"/>
      <w:r>
        <w:t>Edil</w:t>
      </w:r>
      <w:proofErr w:type="spellEnd"/>
      <w:r>
        <w:t xml:space="preserve">. </w:t>
      </w:r>
      <w:proofErr w:type="spellStart"/>
      <w:r>
        <w:t>Res</w:t>
      </w:r>
      <w:proofErr w:type="spellEnd"/>
      <w:r>
        <w:t xml:space="preserve">. </w:t>
      </w:r>
      <w:proofErr w:type="spellStart"/>
      <w:r>
        <w:t>Pubb</w:t>
      </w:r>
      <w:proofErr w:type="spellEnd"/>
      <w:r>
        <w:t>.:</w:t>
      </w:r>
      <w:r w:rsidR="00375276">
        <w:t xml:space="preserve">Ing. </w:t>
      </w:r>
      <w:r w:rsidR="002E5CED">
        <w:t>TRUCCHI Gian Paolo</w:t>
      </w:r>
    </w:p>
    <w:p w:rsidR="00A67666" w:rsidRDefault="00A67666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Patrimonio:</w:t>
      </w:r>
      <w:proofErr w:type="spellStart"/>
      <w:r w:rsidR="00375276">
        <w:t>Dott</w:t>
      </w:r>
      <w:proofErr w:type="spellEnd"/>
      <w:r w:rsidR="00375276">
        <w:t xml:space="preserve">. SAPIA Domenico </w:t>
      </w:r>
    </w:p>
    <w:p w:rsidR="00182371" w:rsidRDefault="00182371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  <w:r>
        <w:tab/>
      </w:r>
      <w:r>
        <w:tab/>
        <w:t xml:space="preserve">          </w:t>
      </w:r>
      <w:r w:rsidR="00BF392F">
        <w:t>Dott. BIANCO Silvia</w:t>
      </w:r>
    </w:p>
    <w:p w:rsidR="00182371" w:rsidRDefault="00182371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 xml:space="preserve">Servizio </w:t>
      </w:r>
      <w:proofErr w:type="spellStart"/>
      <w:r>
        <w:t>R.C.S.</w:t>
      </w:r>
      <w:proofErr w:type="spellEnd"/>
      <w:r>
        <w:t>:</w:t>
      </w:r>
      <w:r w:rsidR="004C76BF">
        <w:t xml:space="preserve">Arch. </w:t>
      </w:r>
      <w:proofErr w:type="spellStart"/>
      <w:r w:rsidR="004C76BF">
        <w:t>DI</w:t>
      </w:r>
      <w:proofErr w:type="spellEnd"/>
      <w:r w:rsidR="004C76BF">
        <w:t xml:space="preserve"> AICHELBURG Laura</w:t>
      </w:r>
    </w:p>
    <w:p w:rsidR="00251B67" w:rsidRDefault="00251B67" w:rsidP="00E37CB5">
      <w:pPr>
        <w:ind w:right="-285"/>
        <w:jc w:val="both"/>
      </w:pPr>
    </w:p>
    <w:p w:rsidR="00251B67" w:rsidRDefault="00251B67" w:rsidP="00E37CB5">
      <w:pPr>
        <w:ind w:right="-285"/>
        <w:jc w:val="both"/>
      </w:pPr>
    </w:p>
    <w:p w:rsidR="00251B67" w:rsidRDefault="00251B67" w:rsidP="00E37CB5">
      <w:pPr>
        <w:ind w:right="-285"/>
        <w:jc w:val="both"/>
      </w:pPr>
      <w:r>
        <w:t>Servizio Cimiteri:</w:t>
      </w:r>
      <w:r w:rsidR="002E5CED" w:rsidRPr="002E5CED">
        <w:t xml:space="preserve"> </w:t>
      </w:r>
      <w:r w:rsidR="002E5CED">
        <w:t xml:space="preserve">Arch. </w:t>
      </w:r>
      <w:proofErr w:type="spellStart"/>
      <w:r w:rsidR="002E5CED">
        <w:t>DI</w:t>
      </w:r>
      <w:proofErr w:type="spellEnd"/>
      <w:r w:rsidR="002E5CED">
        <w:t xml:space="preserve"> AICHELBURG Laura</w:t>
      </w:r>
    </w:p>
    <w:p w:rsidR="00ED09A4" w:rsidRDefault="00ED09A4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A67666" w:rsidRPr="00C05768" w:rsidRDefault="00C05768" w:rsidP="00D05849">
      <w:pPr>
        <w:ind w:right="-285"/>
        <w:jc w:val="center"/>
        <w:rPr>
          <w:b/>
          <w:u w:val="single"/>
        </w:rPr>
      </w:pPr>
      <w:r w:rsidRPr="00C05768">
        <w:rPr>
          <w:b/>
          <w:u w:val="single"/>
        </w:rPr>
        <w:t>PRATIC</w:t>
      </w:r>
      <w:r w:rsidR="00D05849">
        <w:rPr>
          <w:b/>
          <w:u w:val="single"/>
        </w:rPr>
        <w:t>A</w:t>
      </w:r>
    </w:p>
    <w:p w:rsidR="00C05768" w:rsidRDefault="00C05768" w:rsidP="00E37CB5">
      <w:pPr>
        <w:ind w:right="-285"/>
        <w:jc w:val="both"/>
      </w:pPr>
    </w:p>
    <w:p w:rsidR="004E6C1A" w:rsidRDefault="006B2DF9" w:rsidP="00E37CB5">
      <w:pPr>
        <w:ind w:right="-285"/>
        <w:jc w:val="both"/>
      </w:pPr>
      <w:proofErr w:type="spellStart"/>
      <w:r>
        <w:t>Num</w:t>
      </w:r>
      <w:proofErr w:type="spellEnd"/>
      <w:r>
        <w:t xml:space="preserve">. </w:t>
      </w:r>
      <w:proofErr w:type="spellStart"/>
      <w:r>
        <w:t>Prat</w:t>
      </w:r>
      <w:proofErr w:type="spellEnd"/>
      <w:r>
        <w:t>.</w:t>
      </w:r>
      <w:r w:rsidR="003B5989">
        <w:t xml:space="preserve"> </w:t>
      </w:r>
      <w:fldSimple w:instr=" MERGEFIELD &quot;NUMERO_PRATICA&quot; ">
        <w:r w:rsidR="00146544">
          <w:rPr>
            <w:noProof/>
          </w:rPr>
          <w:t>[numero]</w:t>
        </w:r>
      </w:fldSimple>
      <w:r>
        <w:tab/>
        <w:t xml:space="preserve">Richiedente </w:t>
      </w:r>
      <w:fldSimple w:instr=" MERGEFIELD &quot;RICHIEDENTI&quot; ">
        <w:r w:rsidR="00146544">
          <w:rPr>
            <w:noProof/>
          </w:rPr>
          <w:t>[elenco_richiedenti]</w:t>
        </w:r>
      </w:fldSimple>
    </w:p>
    <w:p w:rsidR="00AF6031" w:rsidRDefault="00AF6031" w:rsidP="00E37CB5">
      <w:pPr>
        <w:ind w:right="-285"/>
        <w:jc w:val="both"/>
      </w:pPr>
    </w:p>
    <w:p w:rsidR="00AF6031" w:rsidRDefault="00AF6031" w:rsidP="00E37CB5">
      <w:pPr>
        <w:ind w:right="-285"/>
        <w:jc w:val="both"/>
      </w:pPr>
      <w:r>
        <w:t xml:space="preserve">Intervento </w:t>
      </w:r>
      <w:fldSimple w:instr=" MERGEFIELD &quot;OGGETTO&quot; ">
        <w:r w:rsidR="00146544">
          <w:rPr>
            <w:noProof/>
          </w:rPr>
          <w:t>[oggetto]</w:t>
        </w:r>
      </w:fldSimple>
      <w:r w:rsidR="00930BA7">
        <w:t xml:space="preserve"> - </w:t>
      </w:r>
      <w:r>
        <w:t xml:space="preserve">Ubicazione </w:t>
      </w:r>
      <w:fldSimple w:instr=" MERGEFIELD &quot;UBICAZIONE&quot; ">
        <w:r w:rsidR="00146544">
          <w:rPr>
            <w:noProof/>
          </w:rPr>
          <w:t>[ubicazione]</w:t>
        </w:r>
      </w:fldSimple>
    </w:p>
    <w:p w:rsidR="00AF6031" w:rsidRDefault="00AF6031" w:rsidP="00E37CB5">
      <w:pPr>
        <w:ind w:right="-285"/>
        <w:jc w:val="both"/>
      </w:pPr>
    </w:p>
    <w:p w:rsidR="00DB1EA3" w:rsidRDefault="00DB1EA3" w:rsidP="00E37CB5">
      <w:pPr>
        <w:ind w:right="-285"/>
        <w:jc w:val="both"/>
        <w:rPr>
          <w:b/>
          <w:i/>
        </w:rPr>
      </w:pPr>
    </w:p>
    <w:p w:rsidR="00AF6031" w:rsidRDefault="00AF6031" w:rsidP="00E37CB5">
      <w:pPr>
        <w:ind w:right="-285"/>
        <w:jc w:val="both"/>
        <w:rPr>
          <w:b/>
          <w:i/>
        </w:rPr>
      </w:pPr>
      <w:r w:rsidRPr="00AF6031">
        <w:rPr>
          <w:b/>
          <w:i/>
        </w:rPr>
        <w:t>PARERI</w:t>
      </w:r>
      <w:r w:rsidR="00110C08">
        <w:rPr>
          <w:b/>
          <w:i/>
        </w:rPr>
        <w:t>:</w:t>
      </w:r>
    </w:p>
    <w:p w:rsidR="00110C08" w:rsidRDefault="00110C08" w:rsidP="00E37CB5">
      <w:pPr>
        <w:ind w:right="-285"/>
        <w:jc w:val="both"/>
        <w:rPr>
          <w:b/>
          <w:i/>
        </w:rPr>
      </w:pPr>
    </w:p>
    <w:p w:rsidR="002E5CED" w:rsidRDefault="00AB6D78" w:rsidP="002E5CED">
      <w:pPr>
        <w:spacing w:line="480" w:lineRule="auto"/>
        <w:ind w:right="-285"/>
      </w:pPr>
      <w:r>
        <w:t xml:space="preserve">Servizio _____________: </w:t>
      </w:r>
    </w:p>
    <w:p w:rsidR="0045597D" w:rsidRDefault="0045597D" w:rsidP="00E37CB5">
      <w:pPr>
        <w:ind w:right="-285"/>
        <w:jc w:val="both"/>
        <w:rPr>
          <w:b/>
          <w:i/>
        </w:rPr>
      </w:pPr>
    </w:p>
    <w:tbl>
      <w:tblPr>
        <w:tblStyle w:val="Grigliatabella"/>
        <w:tblW w:w="0" w:type="auto"/>
        <w:tblLook w:val="01E0"/>
      </w:tblPr>
      <w:tblGrid>
        <w:gridCol w:w="4889"/>
      </w:tblGrid>
      <w:tr w:rsidR="002E5CED">
        <w:tc>
          <w:tcPr>
            <w:tcW w:w="4889" w:type="dxa"/>
          </w:tcPr>
          <w:p w:rsidR="002E5CED" w:rsidRDefault="002E5CED" w:rsidP="00E37CB5">
            <w:pPr>
              <w:ind w:right="-285"/>
              <w:jc w:val="both"/>
            </w:pPr>
            <w:r>
              <w:t>Il Segretario</w:t>
            </w:r>
          </w:p>
        </w:tc>
      </w:tr>
      <w:tr w:rsidR="002E5CED">
        <w:tc>
          <w:tcPr>
            <w:tcW w:w="4889" w:type="dxa"/>
          </w:tcPr>
          <w:p w:rsidR="002E5CED" w:rsidRDefault="002E5CED" w:rsidP="00E37CB5">
            <w:pPr>
              <w:ind w:right="-285"/>
              <w:jc w:val="both"/>
            </w:pPr>
          </w:p>
          <w:p w:rsidR="002E5CED" w:rsidRDefault="002E5CED" w:rsidP="00E37CB5">
            <w:pPr>
              <w:ind w:right="-285"/>
              <w:jc w:val="both"/>
            </w:pPr>
            <w:r>
              <w:t>________________________________</w:t>
            </w:r>
          </w:p>
        </w:tc>
      </w:tr>
    </w:tbl>
    <w:p w:rsidR="00110C08" w:rsidRPr="00110C08" w:rsidRDefault="00110C08" w:rsidP="00E37CB5">
      <w:pPr>
        <w:ind w:right="-285"/>
        <w:jc w:val="both"/>
      </w:pPr>
    </w:p>
    <w:sectPr w:rsidR="00110C08" w:rsidRPr="00110C08" w:rsidSect="00F86E34">
      <w:pgSz w:w="11906" w:h="16838"/>
      <w:pgMar w:top="53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stylePaneFormatFilter w:val="3F01"/>
  <w:defaultTabStop w:val="708"/>
  <w:hyphenationZone w:val="283"/>
  <w:characterSpacingControl w:val="doNotCompress"/>
  <w:compat/>
  <w:rsids>
    <w:rsidRoot w:val="00146544"/>
    <w:rsid w:val="00000C71"/>
    <w:rsid w:val="00001FDC"/>
    <w:rsid w:val="00003434"/>
    <w:rsid w:val="000041A4"/>
    <w:rsid w:val="00005831"/>
    <w:rsid w:val="00006C90"/>
    <w:rsid w:val="0000772A"/>
    <w:rsid w:val="00010503"/>
    <w:rsid w:val="00010AB7"/>
    <w:rsid w:val="00010E54"/>
    <w:rsid w:val="00013E17"/>
    <w:rsid w:val="00014EB0"/>
    <w:rsid w:val="00015CE7"/>
    <w:rsid w:val="000161D8"/>
    <w:rsid w:val="0001656D"/>
    <w:rsid w:val="000167A0"/>
    <w:rsid w:val="0001688E"/>
    <w:rsid w:val="00016F32"/>
    <w:rsid w:val="000170FA"/>
    <w:rsid w:val="00017166"/>
    <w:rsid w:val="0001767B"/>
    <w:rsid w:val="0001770F"/>
    <w:rsid w:val="00020123"/>
    <w:rsid w:val="000202A4"/>
    <w:rsid w:val="00020EAE"/>
    <w:rsid w:val="0002108B"/>
    <w:rsid w:val="000215AB"/>
    <w:rsid w:val="00021B5A"/>
    <w:rsid w:val="00021CFF"/>
    <w:rsid w:val="00022689"/>
    <w:rsid w:val="00023340"/>
    <w:rsid w:val="00023671"/>
    <w:rsid w:val="00023BB6"/>
    <w:rsid w:val="00024CDC"/>
    <w:rsid w:val="00025216"/>
    <w:rsid w:val="00025423"/>
    <w:rsid w:val="00025759"/>
    <w:rsid w:val="00026486"/>
    <w:rsid w:val="00027059"/>
    <w:rsid w:val="0002774E"/>
    <w:rsid w:val="00027CEA"/>
    <w:rsid w:val="00030A5D"/>
    <w:rsid w:val="00030A6B"/>
    <w:rsid w:val="000311D7"/>
    <w:rsid w:val="00031DC5"/>
    <w:rsid w:val="00032797"/>
    <w:rsid w:val="0003363E"/>
    <w:rsid w:val="00033A0E"/>
    <w:rsid w:val="00033BF3"/>
    <w:rsid w:val="00034405"/>
    <w:rsid w:val="00034A9E"/>
    <w:rsid w:val="00034BF0"/>
    <w:rsid w:val="00034CF8"/>
    <w:rsid w:val="00034ECC"/>
    <w:rsid w:val="00035532"/>
    <w:rsid w:val="000356E0"/>
    <w:rsid w:val="000359BA"/>
    <w:rsid w:val="000361C2"/>
    <w:rsid w:val="00036DE8"/>
    <w:rsid w:val="00037FFA"/>
    <w:rsid w:val="00040356"/>
    <w:rsid w:val="0004059B"/>
    <w:rsid w:val="00040DE2"/>
    <w:rsid w:val="00041A65"/>
    <w:rsid w:val="00043ED2"/>
    <w:rsid w:val="0004516E"/>
    <w:rsid w:val="0004613F"/>
    <w:rsid w:val="000463D2"/>
    <w:rsid w:val="00046666"/>
    <w:rsid w:val="00046D2C"/>
    <w:rsid w:val="00050D52"/>
    <w:rsid w:val="0005176F"/>
    <w:rsid w:val="000517A3"/>
    <w:rsid w:val="0005217A"/>
    <w:rsid w:val="00052B3D"/>
    <w:rsid w:val="00053210"/>
    <w:rsid w:val="0005364E"/>
    <w:rsid w:val="00053F70"/>
    <w:rsid w:val="00055496"/>
    <w:rsid w:val="00056EA0"/>
    <w:rsid w:val="0006046F"/>
    <w:rsid w:val="00060715"/>
    <w:rsid w:val="00060E45"/>
    <w:rsid w:val="00060E7D"/>
    <w:rsid w:val="000618C3"/>
    <w:rsid w:val="00061CC1"/>
    <w:rsid w:val="00061D39"/>
    <w:rsid w:val="00062F8B"/>
    <w:rsid w:val="00064CB4"/>
    <w:rsid w:val="0006726F"/>
    <w:rsid w:val="000676A3"/>
    <w:rsid w:val="00070369"/>
    <w:rsid w:val="0007164C"/>
    <w:rsid w:val="000718C2"/>
    <w:rsid w:val="00072595"/>
    <w:rsid w:val="000732C3"/>
    <w:rsid w:val="0007413C"/>
    <w:rsid w:val="00074BF2"/>
    <w:rsid w:val="00074FE7"/>
    <w:rsid w:val="00075119"/>
    <w:rsid w:val="0007511C"/>
    <w:rsid w:val="0007538F"/>
    <w:rsid w:val="000758DE"/>
    <w:rsid w:val="00076CB3"/>
    <w:rsid w:val="00076F71"/>
    <w:rsid w:val="00077E8B"/>
    <w:rsid w:val="00080013"/>
    <w:rsid w:val="00080BE6"/>
    <w:rsid w:val="000810C2"/>
    <w:rsid w:val="00081660"/>
    <w:rsid w:val="00082FF6"/>
    <w:rsid w:val="00083199"/>
    <w:rsid w:val="000843D7"/>
    <w:rsid w:val="000848E7"/>
    <w:rsid w:val="00084A37"/>
    <w:rsid w:val="0008600E"/>
    <w:rsid w:val="00086057"/>
    <w:rsid w:val="00086489"/>
    <w:rsid w:val="00087873"/>
    <w:rsid w:val="000904CD"/>
    <w:rsid w:val="00090A44"/>
    <w:rsid w:val="00090E9B"/>
    <w:rsid w:val="000926CA"/>
    <w:rsid w:val="00093239"/>
    <w:rsid w:val="000939D0"/>
    <w:rsid w:val="00093AF8"/>
    <w:rsid w:val="000947D3"/>
    <w:rsid w:val="00094BBD"/>
    <w:rsid w:val="00096072"/>
    <w:rsid w:val="000968FA"/>
    <w:rsid w:val="000975F7"/>
    <w:rsid w:val="000977F0"/>
    <w:rsid w:val="000A0CB5"/>
    <w:rsid w:val="000A0E65"/>
    <w:rsid w:val="000A1490"/>
    <w:rsid w:val="000A16C2"/>
    <w:rsid w:val="000A17A6"/>
    <w:rsid w:val="000A180A"/>
    <w:rsid w:val="000A3393"/>
    <w:rsid w:val="000A358A"/>
    <w:rsid w:val="000A3658"/>
    <w:rsid w:val="000A4AEC"/>
    <w:rsid w:val="000A4DE5"/>
    <w:rsid w:val="000A53CF"/>
    <w:rsid w:val="000A5918"/>
    <w:rsid w:val="000A6C07"/>
    <w:rsid w:val="000A7246"/>
    <w:rsid w:val="000A7321"/>
    <w:rsid w:val="000A788E"/>
    <w:rsid w:val="000A7CC4"/>
    <w:rsid w:val="000B0141"/>
    <w:rsid w:val="000B0831"/>
    <w:rsid w:val="000B1261"/>
    <w:rsid w:val="000B1BFD"/>
    <w:rsid w:val="000B1CA9"/>
    <w:rsid w:val="000B1D97"/>
    <w:rsid w:val="000B1EDF"/>
    <w:rsid w:val="000B3D71"/>
    <w:rsid w:val="000B44C5"/>
    <w:rsid w:val="000B495B"/>
    <w:rsid w:val="000B4DC1"/>
    <w:rsid w:val="000B515F"/>
    <w:rsid w:val="000B5680"/>
    <w:rsid w:val="000B5F48"/>
    <w:rsid w:val="000B60FD"/>
    <w:rsid w:val="000B64D6"/>
    <w:rsid w:val="000B6754"/>
    <w:rsid w:val="000C0527"/>
    <w:rsid w:val="000C0CB3"/>
    <w:rsid w:val="000C19AB"/>
    <w:rsid w:val="000C1BB3"/>
    <w:rsid w:val="000C1E61"/>
    <w:rsid w:val="000C2620"/>
    <w:rsid w:val="000C2D59"/>
    <w:rsid w:val="000C47B4"/>
    <w:rsid w:val="000C5124"/>
    <w:rsid w:val="000C53B5"/>
    <w:rsid w:val="000C5E86"/>
    <w:rsid w:val="000C690F"/>
    <w:rsid w:val="000D0105"/>
    <w:rsid w:val="000D0602"/>
    <w:rsid w:val="000D06DE"/>
    <w:rsid w:val="000D0863"/>
    <w:rsid w:val="000D0D08"/>
    <w:rsid w:val="000D0D52"/>
    <w:rsid w:val="000D12B4"/>
    <w:rsid w:val="000D3167"/>
    <w:rsid w:val="000D3174"/>
    <w:rsid w:val="000D346A"/>
    <w:rsid w:val="000D35B1"/>
    <w:rsid w:val="000D51B3"/>
    <w:rsid w:val="000D5FDD"/>
    <w:rsid w:val="000D70B7"/>
    <w:rsid w:val="000E111F"/>
    <w:rsid w:val="000E1B7B"/>
    <w:rsid w:val="000E1E8D"/>
    <w:rsid w:val="000E27A2"/>
    <w:rsid w:val="000E40EF"/>
    <w:rsid w:val="000E5147"/>
    <w:rsid w:val="000E7A02"/>
    <w:rsid w:val="000F014A"/>
    <w:rsid w:val="000F07B4"/>
    <w:rsid w:val="000F086A"/>
    <w:rsid w:val="000F1641"/>
    <w:rsid w:val="000F1AB7"/>
    <w:rsid w:val="000F1D2D"/>
    <w:rsid w:val="000F336F"/>
    <w:rsid w:val="000F3B69"/>
    <w:rsid w:val="000F5DC8"/>
    <w:rsid w:val="000F682B"/>
    <w:rsid w:val="000F69AC"/>
    <w:rsid w:val="000F69BC"/>
    <w:rsid w:val="000F730C"/>
    <w:rsid w:val="000F78BE"/>
    <w:rsid w:val="000F796F"/>
    <w:rsid w:val="001003E0"/>
    <w:rsid w:val="001007E2"/>
    <w:rsid w:val="00100A1A"/>
    <w:rsid w:val="001011A1"/>
    <w:rsid w:val="00103218"/>
    <w:rsid w:val="00103A9B"/>
    <w:rsid w:val="00104281"/>
    <w:rsid w:val="001043E9"/>
    <w:rsid w:val="00106317"/>
    <w:rsid w:val="0010658E"/>
    <w:rsid w:val="00106E65"/>
    <w:rsid w:val="0010757A"/>
    <w:rsid w:val="001100C0"/>
    <w:rsid w:val="00110C08"/>
    <w:rsid w:val="001126A3"/>
    <w:rsid w:val="00112BCC"/>
    <w:rsid w:val="0011305A"/>
    <w:rsid w:val="001131BC"/>
    <w:rsid w:val="00113B0C"/>
    <w:rsid w:val="00113E7C"/>
    <w:rsid w:val="0011520E"/>
    <w:rsid w:val="001156BD"/>
    <w:rsid w:val="00115E72"/>
    <w:rsid w:val="001179BC"/>
    <w:rsid w:val="00117AE9"/>
    <w:rsid w:val="0012057E"/>
    <w:rsid w:val="00120973"/>
    <w:rsid w:val="00120F3D"/>
    <w:rsid w:val="00121571"/>
    <w:rsid w:val="001217ED"/>
    <w:rsid w:val="001222D6"/>
    <w:rsid w:val="00122E37"/>
    <w:rsid w:val="00122F65"/>
    <w:rsid w:val="00123161"/>
    <w:rsid w:val="00123663"/>
    <w:rsid w:val="0012372C"/>
    <w:rsid w:val="001237A7"/>
    <w:rsid w:val="00125385"/>
    <w:rsid w:val="00125669"/>
    <w:rsid w:val="0012596C"/>
    <w:rsid w:val="00125A85"/>
    <w:rsid w:val="001305BE"/>
    <w:rsid w:val="001310A8"/>
    <w:rsid w:val="00131291"/>
    <w:rsid w:val="0013140B"/>
    <w:rsid w:val="00131715"/>
    <w:rsid w:val="00131CA3"/>
    <w:rsid w:val="001326F7"/>
    <w:rsid w:val="0013297A"/>
    <w:rsid w:val="00132E51"/>
    <w:rsid w:val="00132F8F"/>
    <w:rsid w:val="001335DB"/>
    <w:rsid w:val="00133C13"/>
    <w:rsid w:val="00133D94"/>
    <w:rsid w:val="00134094"/>
    <w:rsid w:val="001356ED"/>
    <w:rsid w:val="0013601B"/>
    <w:rsid w:val="0013773D"/>
    <w:rsid w:val="00137A20"/>
    <w:rsid w:val="00137FF2"/>
    <w:rsid w:val="00140077"/>
    <w:rsid w:val="00140639"/>
    <w:rsid w:val="00141492"/>
    <w:rsid w:val="00141F8E"/>
    <w:rsid w:val="00143080"/>
    <w:rsid w:val="001452C6"/>
    <w:rsid w:val="00145E4A"/>
    <w:rsid w:val="00146544"/>
    <w:rsid w:val="001469B7"/>
    <w:rsid w:val="00146C8E"/>
    <w:rsid w:val="00146F4E"/>
    <w:rsid w:val="001508A8"/>
    <w:rsid w:val="001512D3"/>
    <w:rsid w:val="001513A9"/>
    <w:rsid w:val="0015190E"/>
    <w:rsid w:val="0015232F"/>
    <w:rsid w:val="00152567"/>
    <w:rsid w:val="001526DD"/>
    <w:rsid w:val="00152FAA"/>
    <w:rsid w:val="00153BDC"/>
    <w:rsid w:val="00154067"/>
    <w:rsid w:val="0015575D"/>
    <w:rsid w:val="00155C9D"/>
    <w:rsid w:val="00155EC2"/>
    <w:rsid w:val="00156BA8"/>
    <w:rsid w:val="00160DD4"/>
    <w:rsid w:val="001610AB"/>
    <w:rsid w:val="0016151B"/>
    <w:rsid w:val="00161EBF"/>
    <w:rsid w:val="00162348"/>
    <w:rsid w:val="001628BA"/>
    <w:rsid w:val="001630DD"/>
    <w:rsid w:val="00164262"/>
    <w:rsid w:val="0016435F"/>
    <w:rsid w:val="001649AA"/>
    <w:rsid w:val="00165B38"/>
    <w:rsid w:val="001663D5"/>
    <w:rsid w:val="001667CA"/>
    <w:rsid w:val="00166ADE"/>
    <w:rsid w:val="00166C89"/>
    <w:rsid w:val="0016792D"/>
    <w:rsid w:val="00167BFF"/>
    <w:rsid w:val="0017023D"/>
    <w:rsid w:val="001705D5"/>
    <w:rsid w:val="001706A3"/>
    <w:rsid w:val="001720DA"/>
    <w:rsid w:val="00172EDC"/>
    <w:rsid w:val="001730F7"/>
    <w:rsid w:val="00173B76"/>
    <w:rsid w:val="00173CE4"/>
    <w:rsid w:val="00173E36"/>
    <w:rsid w:val="0017410C"/>
    <w:rsid w:val="00174376"/>
    <w:rsid w:val="00175756"/>
    <w:rsid w:val="00175A92"/>
    <w:rsid w:val="00175FA7"/>
    <w:rsid w:val="001760CD"/>
    <w:rsid w:val="00176F50"/>
    <w:rsid w:val="00177EAD"/>
    <w:rsid w:val="00177F8E"/>
    <w:rsid w:val="00180139"/>
    <w:rsid w:val="0018087A"/>
    <w:rsid w:val="00180954"/>
    <w:rsid w:val="00180AC1"/>
    <w:rsid w:val="001816FC"/>
    <w:rsid w:val="00181FE8"/>
    <w:rsid w:val="00182371"/>
    <w:rsid w:val="0018293E"/>
    <w:rsid w:val="00182A1D"/>
    <w:rsid w:val="00182B6A"/>
    <w:rsid w:val="00182C70"/>
    <w:rsid w:val="001836A4"/>
    <w:rsid w:val="0018375A"/>
    <w:rsid w:val="00184C6D"/>
    <w:rsid w:val="001851CE"/>
    <w:rsid w:val="001854D1"/>
    <w:rsid w:val="0018727C"/>
    <w:rsid w:val="00187ED6"/>
    <w:rsid w:val="00190077"/>
    <w:rsid w:val="00191C77"/>
    <w:rsid w:val="0019289F"/>
    <w:rsid w:val="001937D3"/>
    <w:rsid w:val="00194A2E"/>
    <w:rsid w:val="00194A9D"/>
    <w:rsid w:val="0019593A"/>
    <w:rsid w:val="0019612A"/>
    <w:rsid w:val="00196139"/>
    <w:rsid w:val="00197F2A"/>
    <w:rsid w:val="001A0C31"/>
    <w:rsid w:val="001A1812"/>
    <w:rsid w:val="001A20DB"/>
    <w:rsid w:val="001A25E6"/>
    <w:rsid w:val="001A34EE"/>
    <w:rsid w:val="001A4768"/>
    <w:rsid w:val="001A4927"/>
    <w:rsid w:val="001A4BD2"/>
    <w:rsid w:val="001A4FD2"/>
    <w:rsid w:val="001A50BF"/>
    <w:rsid w:val="001A51A8"/>
    <w:rsid w:val="001A6363"/>
    <w:rsid w:val="001A6387"/>
    <w:rsid w:val="001A641B"/>
    <w:rsid w:val="001A6422"/>
    <w:rsid w:val="001A661A"/>
    <w:rsid w:val="001A72F1"/>
    <w:rsid w:val="001A7E1A"/>
    <w:rsid w:val="001A7E7D"/>
    <w:rsid w:val="001B0245"/>
    <w:rsid w:val="001B1C3F"/>
    <w:rsid w:val="001B28E2"/>
    <w:rsid w:val="001B2AAD"/>
    <w:rsid w:val="001B323B"/>
    <w:rsid w:val="001B3AE9"/>
    <w:rsid w:val="001B503D"/>
    <w:rsid w:val="001B512B"/>
    <w:rsid w:val="001B612C"/>
    <w:rsid w:val="001B7E1F"/>
    <w:rsid w:val="001C0477"/>
    <w:rsid w:val="001C0567"/>
    <w:rsid w:val="001C0978"/>
    <w:rsid w:val="001C25B3"/>
    <w:rsid w:val="001C33A7"/>
    <w:rsid w:val="001C33C7"/>
    <w:rsid w:val="001C3F02"/>
    <w:rsid w:val="001C4165"/>
    <w:rsid w:val="001C42EF"/>
    <w:rsid w:val="001C489F"/>
    <w:rsid w:val="001C48BC"/>
    <w:rsid w:val="001C49E3"/>
    <w:rsid w:val="001C5023"/>
    <w:rsid w:val="001C614F"/>
    <w:rsid w:val="001C63D6"/>
    <w:rsid w:val="001C7696"/>
    <w:rsid w:val="001C7BB1"/>
    <w:rsid w:val="001C7CFA"/>
    <w:rsid w:val="001D00E1"/>
    <w:rsid w:val="001D0C84"/>
    <w:rsid w:val="001D1463"/>
    <w:rsid w:val="001D223B"/>
    <w:rsid w:val="001D23EC"/>
    <w:rsid w:val="001D37FC"/>
    <w:rsid w:val="001D3AC3"/>
    <w:rsid w:val="001D44E1"/>
    <w:rsid w:val="001E098E"/>
    <w:rsid w:val="001E158A"/>
    <w:rsid w:val="001E20CC"/>
    <w:rsid w:val="001E2944"/>
    <w:rsid w:val="001E2F23"/>
    <w:rsid w:val="001E3066"/>
    <w:rsid w:val="001E3825"/>
    <w:rsid w:val="001E3843"/>
    <w:rsid w:val="001E4788"/>
    <w:rsid w:val="001E4797"/>
    <w:rsid w:val="001E4B56"/>
    <w:rsid w:val="001E51D3"/>
    <w:rsid w:val="001E5239"/>
    <w:rsid w:val="001E6990"/>
    <w:rsid w:val="001E706C"/>
    <w:rsid w:val="001E729C"/>
    <w:rsid w:val="001E76DE"/>
    <w:rsid w:val="001E7D95"/>
    <w:rsid w:val="001F16BA"/>
    <w:rsid w:val="001F196E"/>
    <w:rsid w:val="001F1AB5"/>
    <w:rsid w:val="001F1DB9"/>
    <w:rsid w:val="001F323A"/>
    <w:rsid w:val="001F43D1"/>
    <w:rsid w:val="001F5CC7"/>
    <w:rsid w:val="001F5EFC"/>
    <w:rsid w:val="001F7751"/>
    <w:rsid w:val="001F7D50"/>
    <w:rsid w:val="001F7DA9"/>
    <w:rsid w:val="001F7EBE"/>
    <w:rsid w:val="00200287"/>
    <w:rsid w:val="002005AF"/>
    <w:rsid w:val="00200CDD"/>
    <w:rsid w:val="00201F6F"/>
    <w:rsid w:val="002023E1"/>
    <w:rsid w:val="002031F8"/>
    <w:rsid w:val="002033FD"/>
    <w:rsid w:val="00204A29"/>
    <w:rsid w:val="00205DF5"/>
    <w:rsid w:val="00205E7B"/>
    <w:rsid w:val="00205F0A"/>
    <w:rsid w:val="002077B2"/>
    <w:rsid w:val="00207AF3"/>
    <w:rsid w:val="0021159A"/>
    <w:rsid w:val="00212644"/>
    <w:rsid w:val="00212E4C"/>
    <w:rsid w:val="002138C6"/>
    <w:rsid w:val="00214C42"/>
    <w:rsid w:val="00215452"/>
    <w:rsid w:val="00216621"/>
    <w:rsid w:val="00216849"/>
    <w:rsid w:val="00216EB1"/>
    <w:rsid w:val="0021710F"/>
    <w:rsid w:val="00217366"/>
    <w:rsid w:val="00217E5C"/>
    <w:rsid w:val="002206D0"/>
    <w:rsid w:val="00220E04"/>
    <w:rsid w:val="00221D09"/>
    <w:rsid w:val="00221D71"/>
    <w:rsid w:val="002242AC"/>
    <w:rsid w:val="002247BA"/>
    <w:rsid w:val="00224B4A"/>
    <w:rsid w:val="00224C55"/>
    <w:rsid w:val="0022577F"/>
    <w:rsid w:val="002258D6"/>
    <w:rsid w:val="00225AC7"/>
    <w:rsid w:val="00226B9A"/>
    <w:rsid w:val="002272DC"/>
    <w:rsid w:val="002273C3"/>
    <w:rsid w:val="00227C80"/>
    <w:rsid w:val="002304AE"/>
    <w:rsid w:val="00231AD3"/>
    <w:rsid w:val="00231D5B"/>
    <w:rsid w:val="0023248B"/>
    <w:rsid w:val="00233A21"/>
    <w:rsid w:val="00233CA9"/>
    <w:rsid w:val="0023514D"/>
    <w:rsid w:val="002355BF"/>
    <w:rsid w:val="00235815"/>
    <w:rsid w:val="00235C2E"/>
    <w:rsid w:val="00235C51"/>
    <w:rsid w:val="00236414"/>
    <w:rsid w:val="00237C21"/>
    <w:rsid w:val="00241202"/>
    <w:rsid w:val="0024195B"/>
    <w:rsid w:val="00241D40"/>
    <w:rsid w:val="002421F4"/>
    <w:rsid w:val="00242313"/>
    <w:rsid w:val="00242342"/>
    <w:rsid w:val="00242D8A"/>
    <w:rsid w:val="00242E68"/>
    <w:rsid w:val="00243804"/>
    <w:rsid w:val="00243A0B"/>
    <w:rsid w:val="002441D1"/>
    <w:rsid w:val="00244523"/>
    <w:rsid w:val="00245131"/>
    <w:rsid w:val="00245258"/>
    <w:rsid w:val="00245B3D"/>
    <w:rsid w:val="00246528"/>
    <w:rsid w:val="002500AB"/>
    <w:rsid w:val="00251B67"/>
    <w:rsid w:val="002522F7"/>
    <w:rsid w:val="00253243"/>
    <w:rsid w:val="002533B7"/>
    <w:rsid w:val="002535E6"/>
    <w:rsid w:val="0025419E"/>
    <w:rsid w:val="0025489B"/>
    <w:rsid w:val="002554E8"/>
    <w:rsid w:val="002567FA"/>
    <w:rsid w:val="002569F8"/>
    <w:rsid w:val="00256CF9"/>
    <w:rsid w:val="00256CFA"/>
    <w:rsid w:val="00256D2D"/>
    <w:rsid w:val="0025715C"/>
    <w:rsid w:val="00257380"/>
    <w:rsid w:val="0026382A"/>
    <w:rsid w:val="0026400C"/>
    <w:rsid w:val="002644B3"/>
    <w:rsid w:val="0027029A"/>
    <w:rsid w:val="00270B14"/>
    <w:rsid w:val="002712C9"/>
    <w:rsid w:val="00273129"/>
    <w:rsid w:val="002745C3"/>
    <w:rsid w:val="002747EF"/>
    <w:rsid w:val="00274BD1"/>
    <w:rsid w:val="0027516E"/>
    <w:rsid w:val="00275416"/>
    <w:rsid w:val="002758E7"/>
    <w:rsid w:val="00277840"/>
    <w:rsid w:val="00277E70"/>
    <w:rsid w:val="00280117"/>
    <w:rsid w:val="002818E6"/>
    <w:rsid w:val="002836B2"/>
    <w:rsid w:val="002837DC"/>
    <w:rsid w:val="00283AC5"/>
    <w:rsid w:val="0028408B"/>
    <w:rsid w:val="00284102"/>
    <w:rsid w:val="00284957"/>
    <w:rsid w:val="00284FBD"/>
    <w:rsid w:val="00285AB0"/>
    <w:rsid w:val="00286046"/>
    <w:rsid w:val="002871A8"/>
    <w:rsid w:val="00287484"/>
    <w:rsid w:val="00287D56"/>
    <w:rsid w:val="0029079C"/>
    <w:rsid w:val="002914AF"/>
    <w:rsid w:val="002922DF"/>
    <w:rsid w:val="00292409"/>
    <w:rsid w:val="002934F2"/>
    <w:rsid w:val="00294050"/>
    <w:rsid w:val="00294973"/>
    <w:rsid w:val="0029691D"/>
    <w:rsid w:val="00296E8C"/>
    <w:rsid w:val="00297779"/>
    <w:rsid w:val="002A0314"/>
    <w:rsid w:val="002A08DA"/>
    <w:rsid w:val="002A1086"/>
    <w:rsid w:val="002A2637"/>
    <w:rsid w:val="002A2DB7"/>
    <w:rsid w:val="002A34DB"/>
    <w:rsid w:val="002A4413"/>
    <w:rsid w:val="002A4A84"/>
    <w:rsid w:val="002A4E31"/>
    <w:rsid w:val="002A6339"/>
    <w:rsid w:val="002A64B4"/>
    <w:rsid w:val="002A6C4E"/>
    <w:rsid w:val="002B034D"/>
    <w:rsid w:val="002B0A45"/>
    <w:rsid w:val="002B0D56"/>
    <w:rsid w:val="002B20D6"/>
    <w:rsid w:val="002B2958"/>
    <w:rsid w:val="002B40F4"/>
    <w:rsid w:val="002B4381"/>
    <w:rsid w:val="002B46D9"/>
    <w:rsid w:val="002B4F86"/>
    <w:rsid w:val="002B59F2"/>
    <w:rsid w:val="002B66EC"/>
    <w:rsid w:val="002B6AF2"/>
    <w:rsid w:val="002B79EC"/>
    <w:rsid w:val="002B7B11"/>
    <w:rsid w:val="002C05C3"/>
    <w:rsid w:val="002C1183"/>
    <w:rsid w:val="002C2186"/>
    <w:rsid w:val="002C2F03"/>
    <w:rsid w:val="002C3966"/>
    <w:rsid w:val="002C4403"/>
    <w:rsid w:val="002C4BEF"/>
    <w:rsid w:val="002C536C"/>
    <w:rsid w:val="002C5BFB"/>
    <w:rsid w:val="002C5D03"/>
    <w:rsid w:val="002C72DD"/>
    <w:rsid w:val="002C7EC4"/>
    <w:rsid w:val="002D0651"/>
    <w:rsid w:val="002D0988"/>
    <w:rsid w:val="002D1B7E"/>
    <w:rsid w:val="002D1CB6"/>
    <w:rsid w:val="002D2121"/>
    <w:rsid w:val="002D2524"/>
    <w:rsid w:val="002D2548"/>
    <w:rsid w:val="002D3017"/>
    <w:rsid w:val="002D3031"/>
    <w:rsid w:val="002D3BEE"/>
    <w:rsid w:val="002D3ECF"/>
    <w:rsid w:val="002D4C07"/>
    <w:rsid w:val="002D53B5"/>
    <w:rsid w:val="002D5F13"/>
    <w:rsid w:val="002D6483"/>
    <w:rsid w:val="002D7037"/>
    <w:rsid w:val="002E0109"/>
    <w:rsid w:val="002E101B"/>
    <w:rsid w:val="002E10D0"/>
    <w:rsid w:val="002E13F6"/>
    <w:rsid w:val="002E15E8"/>
    <w:rsid w:val="002E163A"/>
    <w:rsid w:val="002E1E1B"/>
    <w:rsid w:val="002E208B"/>
    <w:rsid w:val="002E20F1"/>
    <w:rsid w:val="002E2F6C"/>
    <w:rsid w:val="002E3710"/>
    <w:rsid w:val="002E3BD4"/>
    <w:rsid w:val="002E3C73"/>
    <w:rsid w:val="002E44F1"/>
    <w:rsid w:val="002E4A4E"/>
    <w:rsid w:val="002E53E9"/>
    <w:rsid w:val="002E5679"/>
    <w:rsid w:val="002E5CED"/>
    <w:rsid w:val="002E5EF2"/>
    <w:rsid w:val="002E649F"/>
    <w:rsid w:val="002E7097"/>
    <w:rsid w:val="002E70AC"/>
    <w:rsid w:val="002E7324"/>
    <w:rsid w:val="002F3261"/>
    <w:rsid w:val="002F33DA"/>
    <w:rsid w:val="002F5127"/>
    <w:rsid w:val="002F5A29"/>
    <w:rsid w:val="002F5A41"/>
    <w:rsid w:val="002F6B66"/>
    <w:rsid w:val="002F7CAC"/>
    <w:rsid w:val="002F7EDA"/>
    <w:rsid w:val="002F7F22"/>
    <w:rsid w:val="003008E7"/>
    <w:rsid w:val="00300AD2"/>
    <w:rsid w:val="00300F04"/>
    <w:rsid w:val="0030131A"/>
    <w:rsid w:val="003022B7"/>
    <w:rsid w:val="00302D5A"/>
    <w:rsid w:val="00303974"/>
    <w:rsid w:val="00303C20"/>
    <w:rsid w:val="0030403E"/>
    <w:rsid w:val="00304EFA"/>
    <w:rsid w:val="00305F60"/>
    <w:rsid w:val="003064B8"/>
    <w:rsid w:val="00306B9C"/>
    <w:rsid w:val="00310668"/>
    <w:rsid w:val="003114D4"/>
    <w:rsid w:val="00311F9E"/>
    <w:rsid w:val="00312518"/>
    <w:rsid w:val="003148BD"/>
    <w:rsid w:val="00315268"/>
    <w:rsid w:val="00315752"/>
    <w:rsid w:val="003162FE"/>
    <w:rsid w:val="0031630F"/>
    <w:rsid w:val="00316B00"/>
    <w:rsid w:val="00316C87"/>
    <w:rsid w:val="00316CAE"/>
    <w:rsid w:val="00317F9D"/>
    <w:rsid w:val="00320D5F"/>
    <w:rsid w:val="00320DA8"/>
    <w:rsid w:val="0032225D"/>
    <w:rsid w:val="0032300C"/>
    <w:rsid w:val="0032356B"/>
    <w:rsid w:val="00323952"/>
    <w:rsid w:val="00323C4C"/>
    <w:rsid w:val="00323C6E"/>
    <w:rsid w:val="00324953"/>
    <w:rsid w:val="00325422"/>
    <w:rsid w:val="00327005"/>
    <w:rsid w:val="00330677"/>
    <w:rsid w:val="00331FBF"/>
    <w:rsid w:val="00332158"/>
    <w:rsid w:val="003334F6"/>
    <w:rsid w:val="0033459D"/>
    <w:rsid w:val="0033597D"/>
    <w:rsid w:val="003368BF"/>
    <w:rsid w:val="00336EB5"/>
    <w:rsid w:val="0033756E"/>
    <w:rsid w:val="00337DA1"/>
    <w:rsid w:val="0034076A"/>
    <w:rsid w:val="00340962"/>
    <w:rsid w:val="003426E0"/>
    <w:rsid w:val="0034274E"/>
    <w:rsid w:val="00342C27"/>
    <w:rsid w:val="00343B7E"/>
    <w:rsid w:val="00343E2C"/>
    <w:rsid w:val="00344C7E"/>
    <w:rsid w:val="00344D8E"/>
    <w:rsid w:val="003452C1"/>
    <w:rsid w:val="00345C2C"/>
    <w:rsid w:val="00346023"/>
    <w:rsid w:val="003465AD"/>
    <w:rsid w:val="0034667F"/>
    <w:rsid w:val="003472C2"/>
    <w:rsid w:val="003475B5"/>
    <w:rsid w:val="00350120"/>
    <w:rsid w:val="003505A7"/>
    <w:rsid w:val="0035101E"/>
    <w:rsid w:val="00351062"/>
    <w:rsid w:val="003516D4"/>
    <w:rsid w:val="003546C5"/>
    <w:rsid w:val="00354BD6"/>
    <w:rsid w:val="003559BD"/>
    <w:rsid w:val="00357001"/>
    <w:rsid w:val="00357415"/>
    <w:rsid w:val="00360BF7"/>
    <w:rsid w:val="0036230A"/>
    <w:rsid w:val="00363ECD"/>
    <w:rsid w:val="00363EEC"/>
    <w:rsid w:val="0036407A"/>
    <w:rsid w:val="00366B12"/>
    <w:rsid w:val="00370127"/>
    <w:rsid w:val="0037035B"/>
    <w:rsid w:val="00371E2A"/>
    <w:rsid w:val="00372AE3"/>
    <w:rsid w:val="00372E9F"/>
    <w:rsid w:val="00375276"/>
    <w:rsid w:val="003756D6"/>
    <w:rsid w:val="003759F1"/>
    <w:rsid w:val="00376F3E"/>
    <w:rsid w:val="003775A7"/>
    <w:rsid w:val="0037797F"/>
    <w:rsid w:val="0038040E"/>
    <w:rsid w:val="0038176C"/>
    <w:rsid w:val="00382D75"/>
    <w:rsid w:val="003843CB"/>
    <w:rsid w:val="0038572C"/>
    <w:rsid w:val="003858B4"/>
    <w:rsid w:val="00385F1F"/>
    <w:rsid w:val="003861A7"/>
    <w:rsid w:val="003861C9"/>
    <w:rsid w:val="00386B45"/>
    <w:rsid w:val="00386B94"/>
    <w:rsid w:val="00386E79"/>
    <w:rsid w:val="00387BB4"/>
    <w:rsid w:val="00390588"/>
    <w:rsid w:val="00390887"/>
    <w:rsid w:val="00390D81"/>
    <w:rsid w:val="003910BD"/>
    <w:rsid w:val="003913E5"/>
    <w:rsid w:val="00391BB8"/>
    <w:rsid w:val="003923DD"/>
    <w:rsid w:val="0039267F"/>
    <w:rsid w:val="00393911"/>
    <w:rsid w:val="00393DEB"/>
    <w:rsid w:val="00394444"/>
    <w:rsid w:val="00395636"/>
    <w:rsid w:val="003958ED"/>
    <w:rsid w:val="00395A4C"/>
    <w:rsid w:val="00395B29"/>
    <w:rsid w:val="0039699B"/>
    <w:rsid w:val="003969C8"/>
    <w:rsid w:val="003972F9"/>
    <w:rsid w:val="00397BA7"/>
    <w:rsid w:val="00397E9F"/>
    <w:rsid w:val="003A0ACB"/>
    <w:rsid w:val="003A149C"/>
    <w:rsid w:val="003A2BA5"/>
    <w:rsid w:val="003A422D"/>
    <w:rsid w:val="003A45DA"/>
    <w:rsid w:val="003A4965"/>
    <w:rsid w:val="003A4E76"/>
    <w:rsid w:val="003A6022"/>
    <w:rsid w:val="003A766C"/>
    <w:rsid w:val="003A7822"/>
    <w:rsid w:val="003A7FFE"/>
    <w:rsid w:val="003B022D"/>
    <w:rsid w:val="003B187D"/>
    <w:rsid w:val="003B2733"/>
    <w:rsid w:val="003B33C4"/>
    <w:rsid w:val="003B3583"/>
    <w:rsid w:val="003B3C80"/>
    <w:rsid w:val="003B3DA7"/>
    <w:rsid w:val="003B5487"/>
    <w:rsid w:val="003B5989"/>
    <w:rsid w:val="003B5EBC"/>
    <w:rsid w:val="003B60FD"/>
    <w:rsid w:val="003B6E28"/>
    <w:rsid w:val="003C0879"/>
    <w:rsid w:val="003C19A7"/>
    <w:rsid w:val="003C1B5E"/>
    <w:rsid w:val="003C1E4E"/>
    <w:rsid w:val="003C28D2"/>
    <w:rsid w:val="003C3727"/>
    <w:rsid w:val="003C3F34"/>
    <w:rsid w:val="003C4768"/>
    <w:rsid w:val="003C7BA6"/>
    <w:rsid w:val="003C7E7B"/>
    <w:rsid w:val="003C7F5C"/>
    <w:rsid w:val="003D0226"/>
    <w:rsid w:val="003D048B"/>
    <w:rsid w:val="003D0AFE"/>
    <w:rsid w:val="003D0C0D"/>
    <w:rsid w:val="003D0EA7"/>
    <w:rsid w:val="003D13DF"/>
    <w:rsid w:val="003D2550"/>
    <w:rsid w:val="003D2DF4"/>
    <w:rsid w:val="003D3BFE"/>
    <w:rsid w:val="003D4CE1"/>
    <w:rsid w:val="003D523C"/>
    <w:rsid w:val="003D6540"/>
    <w:rsid w:val="003E002F"/>
    <w:rsid w:val="003E163B"/>
    <w:rsid w:val="003E2598"/>
    <w:rsid w:val="003E280A"/>
    <w:rsid w:val="003E308B"/>
    <w:rsid w:val="003E31F7"/>
    <w:rsid w:val="003E3C9C"/>
    <w:rsid w:val="003E5403"/>
    <w:rsid w:val="003E5419"/>
    <w:rsid w:val="003E75F4"/>
    <w:rsid w:val="003F0510"/>
    <w:rsid w:val="003F059D"/>
    <w:rsid w:val="003F1B15"/>
    <w:rsid w:val="003F1C9D"/>
    <w:rsid w:val="003F22B2"/>
    <w:rsid w:val="003F36F3"/>
    <w:rsid w:val="003F370F"/>
    <w:rsid w:val="003F4527"/>
    <w:rsid w:val="003F6761"/>
    <w:rsid w:val="003F68A0"/>
    <w:rsid w:val="003F70EA"/>
    <w:rsid w:val="004005EA"/>
    <w:rsid w:val="00400BD9"/>
    <w:rsid w:val="00401F01"/>
    <w:rsid w:val="0040211F"/>
    <w:rsid w:val="00402815"/>
    <w:rsid w:val="00402E81"/>
    <w:rsid w:val="00403083"/>
    <w:rsid w:val="004052DE"/>
    <w:rsid w:val="0040532F"/>
    <w:rsid w:val="004054ED"/>
    <w:rsid w:val="00405D92"/>
    <w:rsid w:val="00405DB2"/>
    <w:rsid w:val="004068AF"/>
    <w:rsid w:val="00406C0A"/>
    <w:rsid w:val="00406DB8"/>
    <w:rsid w:val="004076AA"/>
    <w:rsid w:val="00407AFA"/>
    <w:rsid w:val="00410588"/>
    <w:rsid w:val="004122B3"/>
    <w:rsid w:val="0041253D"/>
    <w:rsid w:val="00412B33"/>
    <w:rsid w:val="00413220"/>
    <w:rsid w:val="004144B4"/>
    <w:rsid w:val="004148A0"/>
    <w:rsid w:val="00415522"/>
    <w:rsid w:val="0041583A"/>
    <w:rsid w:val="0042110D"/>
    <w:rsid w:val="00422169"/>
    <w:rsid w:val="00422936"/>
    <w:rsid w:val="00423301"/>
    <w:rsid w:val="00423AB2"/>
    <w:rsid w:val="00424381"/>
    <w:rsid w:val="00424986"/>
    <w:rsid w:val="00424A1C"/>
    <w:rsid w:val="00424E0E"/>
    <w:rsid w:val="0042760D"/>
    <w:rsid w:val="0042774A"/>
    <w:rsid w:val="00431CA6"/>
    <w:rsid w:val="00431DD3"/>
    <w:rsid w:val="00431ECD"/>
    <w:rsid w:val="00432455"/>
    <w:rsid w:val="00432CA2"/>
    <w:rsid w:val="00432DA6"/>
    <w:rsid w:val="004342B6"/>
    <w:rsid w:val="0043513F"/>
    <w:rsid w:val="00435EE9"/>
    <w:rsid w:val="0043605D"/>
    <w:rsid w:val="004364D5"/>
    <w:rsid w:val="00436A44"/>
    <w:rsid w:val="00436F0A"/>
    <w:rsid w:val="0043706D"/>
    <w:rsid w:val="004402C0"/>
    <w:rsid w:val="00440A7F"/>
    <w:rsid w:val="00442996"/>
    <w:rsid w:val="00443FF6"/>
    <w:rsid w:val="00444351"/>
    <w:rsid w:val="00444969"/>
    <w:rsid w:val="0044603D"/>
    <w:rsid w:val="00446E69"/>
    <w:rsid w:val="004471CB"/>
    <w:rsid w:val="00447679"/>
    <w:rsid w:val="00447F83"/>
    <w:rsid w:val="00450325"/>
    <w:rsid w:val="00451303"/>
    <w:rsid w:val="00452C57"/>
    <w:rsid w:val="00452C85"/>
    <w:rsid w:val="00452F72"/>
    <w:rsid w:val="00452F99"/>
    <w:rsid w:val="0045456D"/>
    <w:rsid w:val="0045597D"/>
    <w:rsid w:val="0045693D"/>
    <w:rsid w:val="00456A5E"/>
    <w:rsid w:val="0045737B"/>
    <w:rsid w:val="00457518"/>
    <w:rsid w:val="00457E60"/>
    <w:rsid w:val="00460286"/>
    <w:rsid w:val="0046066E"/>
    <w:rsid w:val="00462D8B"/>
    <w:rsid w:val="00463632"/>
    <w:rsid w:val="00463EEC"/>
    <w:rsid w:val="004643AB"/>
    <w:rsid w:val="00464492"/>
    <w:rsid w:val="00465355"/>
    <w:rsid w:val="00465A83"/>
    <w:rsid w:val="00465EFE"/>
    <w:rsid w:val="0046649A"/>
    <w:rsid w:val="00466E45"/>
    <w:rsid w:val="00467449"/>
    <w:rsid w:val="004705EC"/>
    <w:rsid w:val="004734A7"/>
    <w:rsid w:val="00473BEF"/>
    <w:rsid w:val="004745A5"/>
    <w:rsid w:val="00474EA6"/>
    <w:rsid w:val="0047614E"/>
    <w:rsid w:val="004761B4"/>
    <w:rsid w:val="004761F6"/>
    <w:rsid w:val="0047653E"/>
    <w:rsid w:val="00476B60"/>
    <w:rsid w:val="00477736"/>
    <w:rsid w:val="0048091D"/>
    <w:rsid w:val="00480B3C"/>
    <w:rsid w:val="00480BAC"/>
    <w:rsid w:val="00480EDC"/>
    <w:rsid w:val="0048101C"/>
    <w:rsid w:val="004810B9"/>
    <w:rsid w:val="00481D43"/>
    <w:rsid w:val="004822BE"/>
    <w:rsid w:val="0048230A"/>
    <w:rsid w:val="004827CE"/>
    <w:rsid w:val="00483413"/>
    <w:rsid w:val="0048348D"/>
    <w:rsid w:val="004852C0"/>
    <w:rsid w:val="004861E3"/>
    <w:rsid w:val="0048667E"/>
    <w:rsid w:val="00486F56"/>
    <w:rsid w:val="00490591"/>
    <w:rsid w:val="0049083E"/>
    <w:rsid w:val="004921AD"/>
    <w:rsid w:val="004933F6"/>
    <w:rsid w:val="004949AD"/>
    <w:rsid w:val="00494EA0"/>
    <w:rsid w:val="00495C7F"/>
    <w:rsid w:val="00495D17"/>
    <w:rsid w:val="00496452"/>
    <w:rsid w:val="00496CD0"/>
    <w:rsid w:val="00496F0E"/>
    <w:rsid w:val="00497897"/>
    <w:rsid w:val="00497A35"/>
    <w:rsid w:val="004A0BC7"/>
    <w:rsid w:val="004A17DD"/>
    <w:rsid w:val="004A207E"/>
    <w:rsid w:val="004A254B"/>
    <w:rsid w:val="004A27F6"/>
    <w:rsid w:val="004A414B"/>
    <w:rsid w:val="004A4369"/>
    <w:rsid w:val="004A6688"/>
    <w:rsid w:val="004A6F62"/>
    <w:rsid w:val="004A76F4"/>
    <w:rsid w:val="004B0AA5"/>
    <w:rsid w:val="004B0CF6"/>
    <w:rsid w:val="004B2642"/>
    <w:rsid w:val="004B29BE"/>
    <w:rsid w:val="004B4040"/>
    <w:rsid w:val="004B468F"/>
    <w:rsid w:val="004B5849"/>
    <w:rsid w:val="004B63F3"/>
    <w:rsid w:val="004B6DA7"/>
    <w:rsid w:val="004B74E0"/>
    <w:rsid w:val="004B75F9"/>
    <w:rsid w:val="004B7952"/>
    <w:rsid w:val="004B7C61"/>
    <w:rsid w:val="004C0B14"/>
    <w:rsid w:val="004C5F89"/>
    <w:rsid w:val="004C61C2"/>
    <w:rsid w:val="004C6713"/>
    <w:rsid w:val="004C76BF"/>
    <w:rsid w:val="004C7B6A"/>
    <w:rsid w:val="004C7EED"/>
    <w:rsid w:val="004D0FDA"/>
    <w:rsid w:val="004D1A8A"/>
    <w:rsid w:val="004D1CBE"/>
    <w:rsid w:val="004D23E6"/>
    <w:rsid w:val="004D2CC5"/>
    <w:rsid w:val="004D31C7"/>
    <w:rsid w:val="004D31EA"/>
    <w:rsid w:val="004D47B4"/>
    <w:rsid w:val="004D5096"/>
    <w:rsid w:val="004D50F1"/>
    <w:rsid w:val="004D6200"/>
    <w:rsid w:val="004D6B38"/>
    <w:rsid w:val="004D6EF8"/>
    <w:rsid w:val="004D7DD1"/>
    <w:rsid w:val="004E069A"/>
    <w:rsid w:val="004E1242"/>
    <w:rsid w:val="004E160C"/>
    <w:rsid w:val="004E1696"/>
    <w:rsid w:val="004E1F1B"/>
    <w:rsid w:val="004E225E"/>
    <w:rsid w:val="004E2BA1"/>
    <w:rsid w:val="004E2D23"/>
    <w:rsid w:val="004E31CC"/>
    <w:rsid w:val="004E3529"/>
    <w:rsid w:val="004E35BB"/>
    <w:rsid w:val="004E3789"/>
    <w:rsid w:val="004E3EAB"/>
    <w:rsid w:val="004E4F23"/>
    <w:rsid w:val="004E50F6"/>
    <w:rsid w:val="004E60BE"/>
    <w:rsid w:val="004E6556"/>
    <w:rsid w:val="004E6C1A"/>
    <w:rsid w:val="004E76DD"/>
    <w:rsid w:val="004F0138"/>
    <w:rsid w:val="004F0D45"/>
    <w:rsid w:val="004F12B7"/>
    <w:rsid w:val="004F1F98"/>
    <w:rsid w:val="004F2297"/>
    <w:rsid w:val="004F2657"/>
    <w:rsid w:val="004F2A3B"/>
    <w:rsid w:val="004F3537"/>
    <w:rsid w:val="004F37EA"/>
    <w:rsid w:val="004F396B"/>
    <w:rsid w:val="004F41DE"/>
    <w:rsid w:val="004F43EF"/>
    <w:rsid w:val="004F4679"/>
    <w:rsid w:val="004F4BD7"/>
    <w:rsid w:val="004F538B"/>
    <w:rsid w:val="004F57C7"/>
    <w:rsid w:val="004F5A20"/>
    <w:rsid w:val="004F60BF"/>
    <w:rsid w:val="004F64FD"/>
    <w:rsid w:val="004F74B3"/>
    <w:rsid w:val="00500162"/>
    <w:rsid w:val="00500369"/>
    <w:rsid w:val="005014E0"/>
    <w:rsid w:val="00502C3A"/>
    <w:rsid w:val="00503157"/>
    <w:rsid w:val="005034EA"/>
    <w:rsid w:val="00503834"/>
    <w:rsid w:val="0050498E"/>
    <w:rsid w:val="005064C7"/>
    <w:rsid w:val="005069A2"/>
    <w:rsid w:val="00506BF3"/>
    <w:rsid w:val="00507264"/>
    <w:rsid w:val="00507B51"/>
    <w:rsid w:val="00507BAD"/>
    <w:rsid w:val="0051050E"/>
    <w:rsid w:val="00510B3B"/>
    <w:rsid w:val="005114E0"/>
    <w:rsid w:val="00513AC5"/>
    <w:rsid w:val="00513ED1"/>
    <w:rsid w:val="00514BAD"/>
    <w:rsid w:val="005158AB"/>
    <w:rsid w:val="00516087"/>
    <w:rsid w:val="00516126"/>
    <w:rsid w:val="00516D29"/>
    <w:rsid w:val="005207DD"/>
    <w:rsid w:val="00520B0B"/>
    <w:rsid w:val="00520E4A"/>
    <w:rsid w:val="00521C69"/>
    <w:rsid w:val="0052211B"/>
    <w:rsid w:val="00522FEA"/>
    <w:rsid w:val="005238A2"/>
    <w:rsid w:val="00525A88"/>
    <w:rsid w:val="00525C34"/>
    <w:rsid w:val="005261ED"/>
    <w:rsid w:val="0052688F"/>
    <w:rsid w:val="00527EC6"/>
    <w:rsid w:val="0053013A"/>
    <w:rsid w:val="005307C4"/>
    <w:rsid w:val="00530F3A"/>
    <w:rsid w:val="00531BC9"/>
    <w:rsid w:val="005329BA"/>
    <w:rsid w:val="00532EBB"/>
    <w:rsid w:val="00532FCE"/>
    <w:rsid w:val="00533D6E"/>
    <w:rsid w:val="00534D4A"/>
    <w:rsid w:val="00534FFC"/>
    <w:rsid w:val="005357FC"/>
    <w:rsid w:val="00535DE7"/>
    <w:rsid w:val="00535F7D"/>
    <w:rsid w:val="005367A7"/>
    <w:rsid w:val="00536C1A"/>
    <w:rsid w:val="00536CBA"/>
    <w:rsid w:val="00536E6A"/>
    <w:rsid w:val="00537670"/>
    <w:rsid w:val="005379EC"/>
    <w:rsid w:val="00537A87"/>
    <w:rsid w:val="005409D9"/>
    <w:rsid w:val="00540FDE"/>
    <w:rsid w:val="00541138"/>
    <w:rsid w:val="00541A19"/>
    <w:rsid w:val="00541A4E"/>
    <w:rsid w:val="005420CE"/>
    <w:rsid w:val="00542145"/>
    <w:rsid w:val="00543475"/>
    <w:rsid w:val="0054384C"/>
    <w:rsid w:val="00543F05"/>
    <w:rsid w:val="00544811"/>
    <w:rsid w:val="0054528A"/>
    <w:rsid w:val="005455CA"/>
    <w:rsid w:val="0054593D"/>
    <w:rsid w:val="005459B2"/>
    <w:rsid w:val="00545D22"/>
    <w:rsid w:val="005463B3"/>
    <w:rsid w:val="00547202"/>
    <w:rsid w:val="0054751A"/>
    <w:rsid w:val="00547F32"/>
    <w:rsid w:val="0055011B"/>
    <w:rsid w:val="0055051D"/>
    <w:rsid w:val="005507C0"/>
    <w:rsid w:val="005507CD"/>
    <w:rsid w:val="00550B6A"/>
    <w:rsid w:val="005514B7"/>
    <w:rsid w:val="005522AB"/>
    <w:rsid w:val="005530CF"/>
    <w:rsid w:val="00553E72"/>
    <w:rsid w:val="00555144"/>
    <w:rsid w:val="005554D6"/>
    <w:rsid w:val="00555611"/>
    <w:rsid w:val="00555E5D"/>
    <w:rsid w:val="00556650"/>
    <w:rsid w:val="00556D9E"/>
    <w:rsid w:val="005573C2"/>
    <w:rsid w:val="00560035"/>
    <w:rsid w:val="0056115B"/>
    <w:rsid w:val="00561219"/>
    <w:rsid w:val="0056266E"/>
    <w:rsid w:val="0056390D"/>
    <w:rsid w:val="005640CD"/>
    <w:rsid w:val="00566EB0"/>
    <w:rsid w:val="005708AB"/>
    <w:rsid w:val="00571A62"/>
    <w:rsid w:val="0057270B"/>
    <w:rsid w:val="005732F9"/>
    <w:rsid w:val="005735C3"/>
    <w:rsid w:val="005735F3"/>
    <w:rsid w:val="005739F0"/>
    <w:rsid w:val="0057560C"/>
    <w:rsid w:val="005757CE"/>
    <w:rsid w:val="00577211"/>
    <w:rsid w:val="0057779E"/>
    <w:rsid w:val="00577BE2"/>
    <w:rsid w:val="00580DE2"/>
    <w:rsid w:val="00581C18"/>
    <w:rsid w:val="00581DF2"/>
    <w:rsid w:val="00581F14"/>
    <w:rsid w:val="005823BF"/>
    <w:rsid w:val="00582672"/>
    <w:rsid w:val="005838B0"/>
    <w:rsid w:val="00583916"/>
    <w:rsid w:val="005848F9"/>
    <w:rsid w:val="00584960"/>
    <w:rsid w:val="00585044"/>
    <w:rsid w:val="0058520A"/>
    <w:rsid w:val="00585256"/>
    <w:rsid w:val="0058572A"/>
    <w:rsid w:val="0058574C"/>
    <w:rsid w:val="00585C51"/>
    <w:rsid w:val="00586471"/>
    <w:rsid w:val="00586F00"/>
    <w:rsid w:val="00587113"/>
    <w:rsid w:val="00590408"/>
    <w:rsid w:val="00591EDA"/>
    <w:rsid w:val="00592258"/>
    <w:rsid w:val="00593B19"/>
    <w:rsid w:val="0059418B"/>
    <w:rsid w:val="00594714"/>
    <w:rsid w:val="00595A8F"/>
    <w:rsid w:val="005964E2"/>
    <w:rsid w:val="00596FC8"/>
    <w:rsid w:val="005972C1"/>
    <w:rsid w:val="00597579"/>
    <w:rsid w:val="00597D29"/>
    <w:rsid w:val="00597D70"/>
    <w:rsid w:val="005A04EE"/>
    <w:rsid w:val="005A09A1"/>
    <w:rsid w:val="005A12A3"/>
    <w:rsid w:val="005A146F"/>
    <w:rsid w:val="005A2416"/>
    <w:rsid w:val="005A31AE"/>
    <w:rsid w:val="005A3232"/>
    <w:rsid w:val="005A3BA2"/>
    <w:rsid w:val="005A4833"/>
    <w:rsid w:val="005A4C2B"/>
    <w:rsid w:val="005A5535"/>
    <w:rsid w:val="005A64D9"/>
    <w:rsid w:val="005A7B95"/>
    <w:rsid w:val="005B0E56"/>
    <w:rsid w:val="005B1BCD"/>
    <w:rsid w:val="005B2210"/>
    <w:rsid w:val="005B29F3"/>
    <w:rsid w:val="005B4CC0"/>
    <w:rsid w:val="005B6863"/>
    <w:rsid w:val="005B6F5B"/>
    <w:rsid w:val="005B7F4B"/>
    <w:rsid w:val="005C1713"/>
    <w:rsid w:val="005C250B"/>
    <w:rsid w:val="005C28DB"/>
    <w:rsid w:val="005C36EA"/>
    <w:rsid w:val="005C393D"/>
    <w:rsid w:val="005C3FA3"/>
    <w:rsid w:val="005C434F"/>
    <w:rsid w:val="005C44E7"/>
    <w:rsid w:val="005C53D9"/>
    <w:rsid w:val="005C57EE"/>
    <w:rsid w:val="005C58FF"/>
    <w:rsid w:val="005C5DC1"/>
    <w:rsid w:val="005C6136"/>
    <w:rsid w:val="005C6B7D"/>
    <w:rsid w:val="005C7CF9"/>
    <w:rsid w:val="005D1524"/>
    <w:rsid w:val="005D2121"/>
    <w:rsid w:val="005D2CFE"/>
    <w:rsid w:val="005D3D5C"/>
    <w:rsid w:val="005D5C56"/>
    <w:rsid w:val="005D5F62"/>
    <w:rsid w:val="005D6D6C"/>
    <w:rsid w:val="005D6FEB"/>
    <w:rsid w:val="005D78C7"/>
    <w:rsid w:val="005E04AC"/>
    <w:rsid w:val="005E1563"/>
    <w:rsid w:val="005E4795"/>
    <w:rsid w:val="005E4B8F"/>
    <w:rsid w:val="005E4C06"/>
    <w:rsid w:val="005E7ACF"/>
    <w:rsid w:val="005F0112"/>
    <w:rsid w:val="005F0872"/>
    <w:rsid w:val="005F0E13"/>
    <w:rsid w:val="005F2578"/>
    <w:rsid w:val="005F51F7"/>
    <w:rsid w:val="005F5326"/>
    <w:rsid w:val="005F59D1"/>
    <w:rsid w:val="005F5F6A"/>
    <w:rsid w:val="005F6CF3"/>
    <w:rsid w:val="005F701D"/>
    <w:rsid w:val="005F769C"/>
    <w:rsid w:val="005F770D"/>
    <w:rsid w:val="005F77EE"/>
    <w:rsid w:val="00600309"/>
    <w:rsid w:val="00601D48"/>
    <w:rsid w:val="00602783"/>
    <w:rsid w:val="0060378B"/>
    <w:rsid w:val="00603C98"/>
    <w:rsid w:val="00604AB9"/>
    <w:rsid w:val="00605AEA"/>
    <w:rsid w:val="00605DEE"/>
    <w:rsid w:val="006060CD"/>
    <w:rsid w:val="006063BB"/>
    <w:rsid w:val="0060645F"/>
    <w:rsid w:val="00606671"/>
    <w:rsid w:val="006068EF"/>
    <w:rsid w:val="00606DCC"/>
    <w:rsid w:val="00606EFA"/>
    <w:rsid w:val="00607269"/>
    <w:rsid w:val="006075C2"/>
    <w:rsid w:val="006079FF"/>
    <w:rsid w:val="00607B6C"/>
    <w:rsid w:val="00610789"/>
    <w:rsid w:val="00610D6B"/>
    <w:rsid w:val="00612CAB"/>
    <w:rsid w:val="00612D37"/>
    <w:rsid w:val="00613978"/>
    <w:rsid w:val="00613FCA"/>
    <w:rsid w:val="0061413F"/>
    <w:rsid w:val="00614978"/>
    <w:rsid w:val="00614A14"/>
    <w:rsid w:val="006159C7"/>
    <w:rsid w:val="00615BBB"/>
    <w:rsid w:val="006163BD"/>
    <w:rsid w:val="00616F75"/>
    <w:rsid w:val="00616FD0"/>
    <w:rsid w:val="00617639"/>
    <w:rsid w:val="0062002C"/>
    <w:rsid w:val="00620417"/>
    <w:rsid w:val="00621BB9"/>
    <w:rsid w:val="00623177"/>
    <w:rsid w:val="006233F4"/>
    <w:rsid w:val="00623B03"/>
    <w:rsid w:val="0062460F"/>
    <w:rsid w:val="006249AF"/>
    <w:rsid w:val="0062546B"/>
    <w:rsid w:val="006259D0"/>
    <w:rsid w:val="00625EB9"/>
    <w:rsid w:val="00625F5F"/>
    <w:rsid w:val="00626074"/>
    <w:rsid w:val="00626CF3"/>
    <w:rsid w:val="00627E4F"/>
    <w:rsid w:val="00627EB5"/>
    <w:rsid w:val="0063032B"/>
    <w:rsid w:val="00630ACB"/>
    <w:rsid w:val="00630FB4"/>
    <w:rsid w:val="00630FCF"/>
    <w:rsid w:val="00631F7F"/>
    <w:rsid w:val="006321CD"/>
    <w:rsid w:val="006322A1"/>
    <w:rsid w:val="006322E7"/>
    <w:rsid w:val="00632669"/>
    <w:rsid w:val="00632B3D"/>
    <w:rsid w:val="0063358E"/>
    <w:rsid w:val="00633671"/>
    <w:rsid w:val="00633C60"/>
    <w:rsid w:val="00633DB5"/>
    <w:rsid w:val="006340C1"/>
    <w:rsid w:val="00635381"/>
    <w:rsid w:val="006355AE"/>
    <w:rsid w:val="00635E04"/>
    <w:rsid w:val="00636648"/>
    <w:rsid w:val="006367F0"/>
    <w:rsid w:val="006370FF"/>
    <w:rsid w:val="00637303"/>
    <w:rsid w:val="00637CD5"/>
    <w:rsid w:val="00637E3B"/>
    <w:rsid w:val="00637F1F"/>
    <w:rsid w:val="0064019F"/>
    <w:rsid w:val="00640219"/>
    <w:rsid w:val="00640688"/>
    <w:rsid w:val="006406E3"/>
    <w:rsid w:val="00640C52"/>
    <w:rsid w:val="00641F5B"/>
    <w:rsid w:val="00642450"/>
    <w:rsid w:val="006429B3"/>
    <w:rsid w:val="00642CE8"/>
    <w:rsid w:val="00642D94"/>
    <w:rsid w:val="00642F68"/>
    <w:rsid w:val="00643E49"/>
    <w:rsid w:val="00643ED7"/>
    <w:rsid w:val="00644C02"/>
    <w:rsid w:val="0064509B"/>
    <w:rsid w:val="0064549C"/>
    <w:rsid w:val="00646ACE"/>
    <w:rsid w:val="00647607"/>
    <w:rsid w:val="00647E5F"/>
    <w:rsid w:val="00650094"/>
    <w:rsid w:val="00650890"/>
    <w:rsid w:val="00650EF5"/>
    <w:rsid w:val="0065133C"/>
    <w:rsid w:val="006522D3"/>
    <w:rsid w:val="00652524"/>
    <w:rsid w:val="00652B00"/>
    <w:rsid w:val="006537E9"/>
    <w:rsid w:val="00653B62"/>
    <w:rsid w:val="0065554C"/>
    <w:rsid w:val="00655670"/>
    <w:rsid w:val="006557D8"/>
    <w:rsid w:val="006559AD"/>
    <w:rsid w:val="00655E51"/>
    <w:rsid w:val="006567CB"/>
    <w:rsid w:val="00656957"/>
    <w:rsid w:val="00657999"/>
    <w:rsid w:val="00657CBD"/>
    <w:rsid w:val="006604D6"/>
    <w:rsid w:val="006609E9"/>
    <w:rsid w:val="00660B5D"/>
    <w:rsid w:val="00660D20"/>
    <w:rsid w:val="00661C10"/>
    <w:rsid w:val="006627C6"/>
    <w:rsid w:val="00662AE1"/>
    <w:rsid w:val="00662B6A"/>
    <w:rsid w:val="00663AFA"/>
    <w:rsid w:val="006643A2"/>
    <w:rsid w:val="00665E6B"/>
    <w:rsid w:val="006660D3"/>
    <w:rsid w:val="006662AA"/>
    <w:rsid w:val="00666465"/>
    <w:rsid w:val="0066661C"/>
    <w:rsid w:val="0066730D"/>
    <w:rsid w:val="00667336"/>
    <w:rsid w:val="006673BE"/>
    <w:rsid w:val="00667B25"/>
    <w:rsid w:val="00670083"/>
    <w:rsid w:val="00670588"/>
    <w:rsid w:val="006709F2"/>
    <w:rsid w:val="0067178F"/>
    <w:rsid w:val="00671D32"/>
    <w:rsid w:val="006724D8"/>
    <w:rsid w:val="006745D2"/>
    <w:rsid w:val="006753DD"/>
    <w:rsid w:val="00675D2E"/>
    <w:rsid w:val="00676D1F"/>
    <w:rsid w:val="006808C4"/>
    <w:rsid w:val="00680CEF"/>
    <w:rsid w:val="006811A8"/>
    <w:rsid w:val="00681BA5"/>
    <w:rsid w:val="00681D06"/>
    <w:rsid w:val="00681D9C"/>
    <w:rsid w:val="006822EA"/>
    <w:rsid w:val="00682954"/>
    <w:rsid w:val="006841F5"/>
    <w:rsid w:val="00684775"/>
    <w:rsid w:val="00684844"/>
    <w:rsid w:val="00684EAE"/>
    <w:rsid w:val="00684F2F"/>
    <w:rsid w:val="00685214"/>
    <w:rsid w:val="00685ED1"/>
    <w:rsid w:val="006861A6"/>
    <w:rsid w:val="006868C0"/>
    <w:rsid w:val="00690FDE"/>
    <w:rsid w:val="00693788"/>
    <w:rsid w:val="00693AE4"/>
    <w:rsid w:val="006943D3"/>
    <w:rsid w:val="00694C3A"/>
    <w:rsid w:val="00695C06"/>
    <w:rsid w:val="00695D5B"/>
    <w:rsid w:val="00695D61"/>
    <w:rsid w:val="006A099B"/>
    <w:rsid w:val="006A0B7A"/>
    <w:rsid w:val="006A0FF7"/>
    <w:rsid w:val="006A51C3"/>
    <w:rsid w:val="006A7FAB"/>
    <w:rsid w:val="006B0398"/>
    <w:rsid w:val="006B05FE"/>
    <w:rsid w:val="006B0A76"/>
    <w:rsid w:val="006B0B07"/>
    <w:rsid w:val="006B1908"/>
    <w:rsid w:val="006B1D57"/>
    <w:rsid w:val="006B2C7B"/>
    <w:rsid w:val="006B2DF9"/>
    <w:rsid w:val="006B3B16"/>
    <w:rsid w:val="006B5F89"/>
    <w:rsid w:val="006B61EA"/>
    <w:rsid w:val="006B6A7C"/>
    <w:rsid w:val="006B6CA1"/>
    <w:rsid w:val="006B6D53"/>
    <w:rsid w:val="006B7C3C"/>
    <w:rsid w:val="006C0733"/>
    <w:rsid w:val="006C0D58"/>
    <w:rsid w:val="006C38E4"/>
    <w:rsid w:val="006C3B5C"/>
    <w:rsid w:val="006C3C23"/>
    <w:rsid w:val="006C4424"/>
    <w:rsid w:val="006C4D89"/>
    <w:rsid w:val="006C506C"/>
    <w:rsid w:val="006C6A9F"/>
    <w:rsid w:val="006C7040"/>
    <w:rsid w:val="006C782B"/>
    <w:rsid w:val="006C79AB"/>
    <w:rsid w:val="006D045F"/>
    <w:rsid w:val="006D04DB"/>
    <w:rsid w:val="006D0698"/>
    <w:rsid w:val="006D1099"/>
    <w:rsid w:val="006D2405"/>
    <w:rsid w:val="006D2ADC"/>
    <w:rsid w:val="006D3023"/>
    <w:rsid w:val="006D3B00"/>
    <w:rsid w:val="006D3C2C"/>
    <w:rsid w:val="006D3D5F"/>
    <w:rsid w:val="006D4D14"/>
    <w:rsid w:val="006D5C2B"/>
    <w:rsid w:val="006D5C41"/>
    <w:rsid w:val="006D5C6B"/>
    <w:rsid w:val="006D7729"/>
    <w:rsid w:val="006E00C6"/>
    <w:rsid w:val="006E0CEC"/>
    <w:rsid w:val="006E1583"/>
    <w:rsid w:val="006E175F"/>
    <w:rsid w:val="006E2B5B"/>
    <w:rsid w:val="006E2D65"/>
    <w:rsid w:val="006E3928"/>
    <w:rsid w:val="006E4F71"/>
    <w:rsid w:val="006E53F1"/>
    <w:rsid w:val="006E7B42"/>
    <w:rsid w:val="006E7FDC"/>
    <w:rsid w:val="006F064C"/>
    <w:rsid w:val="006F16AA"/>
    <w:rsid w:val="006F1FF0"/>
    <w:rsid w:val="006F41A5"/>
    <w:rsid w:val="006F462B"/>
    <w:rsid w:val="006F48DA"/>
    <w:rsid w:val="006F4F51"/>
    <w:rsid w:val="006F6C0D"/>
    <w:rsid w:val="006F777D"/>
    <w:rsid w:val="0070075A"/>
    <w:rsid w:val="00700AC1"/>
    <w:rsid w:val="00700D85"/>
    <w:rsid w:val="0070113A"/>
    <w:rsid w:val="00701556"/>
    <w:rsid w:val="00701572"/>
    <w:rsid w:val="0070198D"/>
    <w:rsid w:val="00701B22"/>
    <w:rsid w:val="00701C46"/>
    <w:rsid w:val="0070223A"/>
    <w:rsid w:val="007053B4"/>
    <w:rsid w:val="00705546"/>
    <w:rsid w:val="007055CC"/>
    <w:rsid w:val="00705BBC"/>
    <w:rsid w:val="00705F99"/>
    <w:rsid w:val="007066BD"/>
    <w:rsid w:val="00706D42"/>
    <w:rsid w:val="007072F9"/>
    <w:rsid w:val="00707993"/>
    <w:rsid w:val="00707B56"/>
    <w:rsid w:val="007101A8"/>
    <w:rsid w:val="0071063F"/>
    <w:rsid w:val="00710C6E"/>
    <w:rsid w:val="00710DDB"/>
    <w:rsid w:val="00710E5D"/>
    <w:rsid w:val="00711CD1"/>
    <w:rsid w:val="00713106"/>
    <w:rsid w:val="00714CEC"/>
    <w:rsid w:val="0071557D"/>
    <w:rsid w:val="00717108"/>
    <w:rsid w:val="00721859"/>
    <w:rsid w:val="0072228F"/>
    <w:rsid w:val="00722673"/>
    <w:rsid w:val="007233AA"/>
    <w:rsid w:val="00723A25"/>
    <w:rsid w:val="00724065"/>
    <w:rsid w:val="00724CF2"/>
    <w:rsid w:val="00724D12"/>
    <w:rsid w:val="00725DCA"/>
    <w:rsid w:val="0072730D"/>
    <w:rsid w:val="0072778D"/>
    <w:rsid w:val="007279EC"/>
    <w:rsid w:val="00730D9F"/>
    <w:rsid w:val="00731378"/>
    <w:rsid w:val="00731973"/>
    <w:rsid w:val="00732067"/>
    <w:rsid w:val="007322A2"/>
    <w:rsid w:val="007341C2"/>
    <w:rsid w:val="00734616"/>
    <w:rsid w:val="00734A18"/>
    <w:rsid w:val="00734A93"/>
    <w:rsid w:val="00735429"/>
    <w:rsid w:val="00735592"/>
    <w:rsid w:val="007358BF"/>
    <w:rsid w:val="007359FD"/>
    <w:rsid w:val="00735A69"/>
    <w:rsid w:val="00735D5C"/>
    <w:rsid w:val="00736222"/>
    <w:rsid w:val="00736335"/>
    <w:rsid w:val="00736852"/>
    <w:rsid w:val="00737989"/>
    <w:rsid w:val="007418A6"/>
    <w:rsid w:val="00741B41"/>
    <w:rsid w:val="007432D0"/>
    <w:rsid w:val="00744A26"/>
    <w:rsid w:val="007453D2"/>
    <w:rsid w:val="00746489"/>
    <w:rsid w:val="007473D1"/>
    <w:rsid w:val="00747764"/>
    <w:rsid w:val="00750F42"/>
    <w:rsid w:val="00751234"/>
    <w:rsid w:val="007517E3"/>
    <w:rsid w:val="007517E5"/>
    <w:rsid w:val="00751CA1"/>
    <w:rsid w:val="00752C7D"/>
    <w:rsid w:val="00753811"/>
    <w:rsid w:val="00753D87"/>
    <w:rsid w:val="00754745"/>
    <w:rsid w:val="0075509F"/>
    <w:rsid w:val="00755E35"/>
    <w:rsid w:val="00756039"/>
    <w:rsid w:val="0075768B"/>
    <w:rsid w:val="00757901"/>
    <w:rsid w:val="00761293"/>
    <w:rsid w:val="00761753"/>
    <w:rsid w:val="00762187"/>
    <w:rsid w:val="00762C18"/>
    <w:rsid w:val="00762D07"/>
    <w:rsid w:val="007636A0"/>
    <w:rsid w:val="007636EC"/>
    <w:rsid w:val="007636F9"/>
    <w:rsid w:val="0076402F"/>
    <w:rsid w:val="00764488"/>
    <w:rsid w:val="00764D64"/>
    <w:rsid w:val="00764D9D"/>
    <w:rsid w:val="00765027"/>
    <w:rsid w:val="007664EE"/>
    <w:rsid w:val="00766C0B"/>
    <w:rsid w:val="007676E0"/>
    <w:rsid w:val="0076790D"/>
    <w:rsid w:val="00767FBD"/>
    <w:rsid w:val="00771554"/>
    <w:rsid w:val="00771B2F"/>
    <w:rsid w:val="00772E97"/>
    <w:rsid w:val="0077489E"/>
    <w:rsid w:val="0077545A"/>
    <w:rsid w:val="0077561A"/>
    <w:rsid w:val="00775BCE"/>
    <w:rsid w:val="0077627D"/>
    <w:rsid w:val="00776E33"/>
    <w:rsid w:val="007813BA"/>
    <w:rsid w:val="00781B60"/>
    <w:rsid w:val="00781CB5"/>
    <w:rsid w:val="00782241"/>
    <w:rsid w:val="007822FE"/>
    <w:rsid w:val="00782666"/>
    <w:rsid w:val="007828A6"/>
    <w:rsid w:val="00782D47"/>
    <w:rsid w:val="0078304F"/>
    <w:rsid w:val="0078370A"/>
    <w:rsid w:val="007840E8"/>
    <w:rsid w:val="00784DE8"/>
    <w:rsid w:val="0078725C"/>
    <w:rsid w:val="007876CD"/>
    <w:rsid w:val="00790F40"/>
    <w:rsid w:val="0079119C"/>
    <w:rsid w:val="007919C8"/>
    <w:rsid w:val="00792589"/>
    <w:rsid w:val="00792F22"/>
    <w:rsid w:val="00793B40"/>
    <w:rsid w:val="00793BCE"/>
    <w:rsid w:val="00793D6F"/>
    <w:rsid w:val="00793E16"/>
    <w:rsid w:val="007944F0"/>
    <w:rsid w:val="00795D79"/>
    <w:rsid w:val="00795E82"/>
    <w:rsid w:val="00796A57"/>
    <w:rsid w:val="00797373"/>
    <w:rsid w:val="007A1187"/>
    <w:rsid w:val="007A14B0"/>
    <w:rsid w:val="007A191F"/>
    <w:rsid w:val="007A27E4"/>
    <w:rsid w:val="007A2B87"/>
    <w:rsid w:val="007A3434"/>
    <w:rsid w:val="007A384F"/>
    <w:rsid w:val="007A44B9"/>
    <w:rsid w:val="007A4A7C"/>
    <w:rsid w:val="007A60B4"/>
    <w:rsid w:val="007A6187"/>
    <w:rsid w:val="007A672A"/>
    <w:rsid w:val="007A7E38"/>
    <w:rsid w:val="007B02C0"/>
    <w:rsid w:val="007B1636"/>
    <w:rsid w:val="007B26C9"/>
    <w:rsid w:val="007B3D1C"/>
    <w:rsid w:val="007B4171"/>
    <w:rsid w:val="007B535E"/>
    <w:rsid w:val="007B653C"/>
    <w:rsid w:val="007B7D60"/>
    <w:rsid w:val="007C079B"/>
    <w:rsid w:val="007C0B1D"/>
    <w:rsid w:val="007C17EF"/>
    <w:rsid w:val="007C251B"/>
    <w:rsid w:val="007C3CD1"/>
    <w:rsid w:val="007C558D"/>
    <w:rsid w:val="007C5C8C"/>
    <w:rsid w:val="007C6EB6"/>
    <w:rsid w:val="007C7725"/>
    <w:rsid w:val="007C7BC0"/>
    <w:rsid w:val="007D123F"/>
    <w:rsid w:val="007D1296"/>
    <w:rsid w:val="007D16CC"/>
    <w:rsid w:val="007D1C95"/>
    <w:rsid w:val="007D2247"/>
    <w:rsid w:val="007D2D54"/>
    <w:rsid w:val="007D3A7B"/>
    <w:rsid w:val="007D427D"/>
    <w:rsid w:val="007D47DB"/>
    <w:rsid w:val="007D5031"/>
    <w:rsid w:val="007D66BB"/>
    <w:rsid w:val="007D7317"/>
    <w:rsid w:val="007E0886"/>
    <w:rsid w:val="007E10D6"/>
    <w:rsid w:val="007E1B35"/>
    <w:rsid w:val="007E270D"/>
    <w:rsid w:val="007E2B10"/>
    <w:rsid w:val="007E3078"/>
    <w:rsid w:val="007E354F"/>
    <w:rsid w:val="007E39AA"/>
    <w:rsid w:val="007E3F6D"/>
    <w:rsid w:val="007E5981"/>
    <w:rsid w:val="007E6EFD"/>
    <w:rsid w:val="007E7457"/>
    <w:rsid w:val="007E7D8C"/>
    <w:rsid w:val="007E7EAC"/>
    <w:rsid w:val="007F2591"/>
    <w:rsid w:val="007F2976"/>
    <w:rsid w:val="007F3125"/>
    <w:rsid w:val="007F3799"/>
    <w:rsid w:val="007F4DFA"/>
    <w:rsid w:val="007F5B69"/>
    <w:rsid w:val="007F5C1B"/>
    <w:rsid w:val="007F5D9D"/>
    <w:rsid w:val="007F6B2A"/>
    <w:rsid w:val="007F6D88"/>
    <w:rsid w:val="007F75B4"/>
    <w:rsid w:val="007F7B6C"/>
    <w:rsid w:val="00800706"/>
    <w:rsid w:val="00800BAA"/>
    <w:rsid w:val="00800E1B"/>
    <w:rsid w:val="00801773"/>
    <w:rsid w:val="00801865"/>
    <w:rsid w:val="00801CE2"/>
    <w:rsid w:val="00802115"/>
    <w:rsid w:val="00802550"/>
    <w:rsid w:val="00802B7A"/>
    <w:rsid w:val="00802D2F"/>
    <w:rsid w:val="00802FB9"/>
    <w:rsid w:val="00802FF2"/>
    <w:rsid w:val="00803B2C"/>
    <w:rsid w:val="00804670"/>
    <w:rsid w:val="00805637"/>
    <w:rsid w:val="008071D5"/>
    <w:rsid w:val="00807685"/>
    <w:rsid w:val="008077A5"/>
    <w:rsid w:val="008077F7"/>
    <w:rsid w:val="0081081A"/>
    <w:rsid w:val="00811191"/>
    <w:rsid w:val="0081122B"/>
    <w:rsid w:val="008117B8"/>
    <w:rsid w:val="008118F5"/>
    <w:rsid w:val="008144BB"/>
    <w:rsid w:val="008144FB"/>
    <w:rsid w:val="00814A2C"/>
    <w:rsid w:val="00814D02"/>
    <w:rsid w:val="0081511D"/>
    <w:rsid w:val="0081588C"/>
    <w:rsid w:val="00815D95"/>
    <w:rsid w:val="008167D9"/>
    <w:rsid w:val="00817173"/>
    <w:rsid w:val="0081736B"/>
    <w:rsid w:val="00817D8D"/>
    <w:rsid w:val="00820517"/>
    <w:rsid w:val="00820976"/>
    <w:rsid w:val="00820CA6"/>
    <w:rsid w:val="00821166"/>
    <w:rsid w:val="00821489"/>
    <w:rsid w:val="008219C9"/>
    <w:rsid w:val="00821F5E"/>
    <w:rsid w:val="00822B29"/>
    <w:rsid w:val="00823AC0"/>
    <w:rsid w:val="00823F2C"/>
    <w:rsid w:val="00824193"/>
    <w:rsid w:val="008241D4"/>
    <w:rsid w:val="008245EC"/>
    <w:rsid w:val="00824902"/>
    <w:rsid w:val="0082577F"/>
    <w:rsid w:val="008266C9"/>
    <w:rsid w:val="00826E31"/>
    <w:rsid w:val="00827892"/>
    <w:rsid w:val="00827E9D"/>
    <w:rsid w:val="00830390"/>
    <w:rsid w:val="008307E6"/>
    <w:rsid w:val="00831211"/>
    <w:rsid w:val="00831F66"/>
    <w:rsid w:val="00833099"/>
    <w:rsid w:val="008335AE"/>
    <w:rsid w:val="00833951"/>
    <w:rsid w:val="00834A37"/>
    <w:rsid w:val="00834CC2"/>
    <w:rsid w:val="00836326"/>
    <w:rsid w:val="00836A24"/>
    <w:rsid w:val="00836DFB"/>
    <w:rsid w:val="00837540"/>
    <w:rsid w:val="00837B58"/>
    <w:rsid w:val="00840C55"/>
    <w:rsid w:val="00843010"/>
    <w:rsid w:val="0084461D"/>
    <w:rsid w:val="00845175"/>
    <w:rsid w:val="008452FC"/>
    <w:rsid w:val="008468A2"/>
    <w:rsid w:val="008473D6"/>
    <w:rsid w:val="00847499"/>
    <w:rsid w:val="00847A16"/>
    <w:rsid w:val="00847D77"/>
    <w:rsid w:val="00847EB4"/>
    <w:rsid w:val="00850782"/>
    <w:rsid w:val="008509B8"/>
    <w:rsid w:val="00850B77"/>
    <w:rsid w:val="008512F4"/>
    <w:rsid w:val="00852D3E"/>
    <w:rsid w:val="0085305E"/>
    <w:rsid w:val="008530EC"/>
    <w:rsid w:val="00853A84"/>
    <w:rsid w:val="00853B9A"/>
    <w:rsid w:val="00853E69"/>
    <w:rsid w:val="00854264"/>
    <w:rsid w:val="0085510B"/>
    <w:rsid w:val="008555B1"/>
    <w:rsid w:val="00855649"/>
    <w:rsid w:val="008562C7"/>
    <w:rsid w:val="00856593"/>
    <w:rsid w:val="00856725"/>
    <w:rsid w:val="00856AB2"/>
    <w:rsid w:val="00856E27"/>
    <w:rsid w:val="00856E9B"/>
    <w:rsid w:val="00857753"/>
    <w:rsid w:val="00857836"/>
    <w:rsid w:val="008578DC"/>
    <w:rsid w:val="00857E31"/>
    <w:rsid w:val="00860436"/>
    <w:rsid w:val="0086067F"/>
    <w:rsid w:val="00860725"/>
    <w:rsid w:val="00860A90"/>
    <w:rsid w:val="00861637"/>
    <w:rsid w:val="00861EB4"/>
    <w:rsid w:val="00862788"/>
    <w:rsid w:val="008630F0"/>
    <w:rsid w:val="008635EB"/>
    <w:rsid w:val="00863BCF"/>
    <w:rsid w:val="008657F8"/>
    <w:rsid w:val="0086611D"/>
    <w:rsid w:val="00866BE6"/>
    <w:rsid w:val="0087100A"/>
    <w:rsid w:val="0087117C"/>
    <w:rsid w:val="008712C9"/>
    <w:rsid w:val="00871AD7"/>
    <w:rsid w:val="00872DB3"/>
    <w:rsid w:val="00873976"/>
    <w:rsid w:val="008743F1"/>
    <w:rsid w:val="00874988"/>
    <w:rsid w:val="008761B1"/>
    <w:rsid w:val="0087686E"/>
    <w:rsid w:val="0087697C"/>
    <w:rsid w:val="00876CFB"/>
    <w:rsid w:val="00877220"/>
    <w:rsid w:val="00880077"/>
    <w:rsid w:val="0088039E"/>
    <w:rsid w:val="008808D1"/>
    <w:rsid w:val="00881925"/>
    <w:rsid w:val="00883A06"/>
    <w:rsid w:val="008845E3"/>
    <w:rsid w:val="008846A1"/>
    <w:rsid w:val="00885746"/>
    <w:rsid w:val="00887705"/>
    <w:rsid w:val="00887E66"/>
    <w:rsid w:val="00892A2D"/>
    <w:rsid w:val="00892AC9"/>
    <w:rsid w:val="00892BB5"/>
    <w:rsid w:val="00892E49"/>
    <w:rsid w:val="00892E6B"/>
    <w:rsid w:val="00892F1E"/>
    <w:rsid w:val="0089336F"/>
    <w:rsid w:val="0089359C"/>
    <w:rsid w:val="0089540F"/>
    <w:rsid w:val="00895A61"/>
    <w:rsid w:val="00895B9A"/>
    <w:rsid w:val="00895FD7"/>
    <w:rsid w:val="00896986"/>
    <w:rsid w:val="00896E3D"/>
    <w:rsid w:val="0089748D"/>
    <w:rsid w:val="008A0B17"/>
    <w:rsid w:val="008A0BA1"/>
    <w:rsid w:val="008A0BCC"/>
    <w:rsid w:val="008A0BD5"/>
    <w:rsid w:val="008A1AA6"/>
    <w:rsid w:val="008A1AEF"/>
    <w:rsid w:val="008A2012"/>
    <w:rsid w:val="008A23CD"/>
    <w:rsid w:val="008A3E52"/>
    <w:rsid w:val="008A4A6D"/>
    <w:rsid w:val="008A5514"/>
    <w:rsid w:val="008A5C7C"/>
    <w:rsid w:val="008A66C8"/>
    <w:rsid w:val="008A68A0"/>
    <w:rsid w:val="008A78AE"/>
    <w:rsid w:val="008B0159"/>
    <w:rsid w:val="008B1337"/>
    <w:rsid w:val="008B15F5"/>
    <w:rsid w:val="008B1C96"/>
    <w:rsid w:val="008B2B5B"/>
    <w:rsid w:val="008B364B"/>
    <w:rsid w:val="008B3D1A"/>
    <w:rsid w:val="008B4FB8"/>
    <w:rsid w:val="008B59D2"/>
    <w:rsid w:val="008B7461"/>
    <w:rsid w:val="008C071B"/>
    <w:rsid w:val="008C0CC4"/>
    <w:rsid w:val="008C13EE"/>
    <w:rsid w:val="008C30AC"/>
    <w:rsid w:val="008C32B6"/>
    <w:rsid w:val="008C49BB"/>
    <w:rsid w:val="008C523E"/>
    <w:rsid w:val="008C6A95"/>
    <w:rsid w:val="008C71E5"/>
    <w:rsid w:val="008C7613"/>
    <w:rsid w:val="008C7A1E"/>
    <w:rsid w:val="008D01E9"/>
    <w:rsid w:val="008D090E"/>
    <w:rsid w:val="008D0D1D"/>
    <w:rsid w:val="008D2031"/>
    <w:rsid w:val="008D23DF"/>
    <w:rsid w:val="008D2B27"/>
    <w:rsid w:val="008D3143"/>
    <w:rsid w:val="008D340E"/>
    <w:rsid w:val="008D38FE"/>
    <w:rsid w:val="008D3EB9"/>
    <w:rsid w:val="008D4B8D"/>
    <w:rsid w:val="008D4C3E"/>
    <w:rsid w:val="008D4E89"/>
    <w:rsid w:val="008D5374"/>
    <w:rsid w:val="008D59F2"/>
    <w:rsid w:val="008D5AE4"/>
    <w:rsid w:val="008D5C79"/>
    <w:rsid w:val="008D5F85"/>
    <w:rsid w:val="008D60FD"/>
    <w:rsid w:val="008D7348"/>
    <w:rsid w:val="008D7A88"/>
    <w:rsid w:val="008D7E4C"/>
    <w:rsid w:val="008E0043"/>
    <w:rsid w:val="008E0CB2"/>
    <w:rsid w:val="008E1311"/>
    <w:rsid w:val="008E1C23"/>
    <w:rsid w:val="008E322C"/>
    <w:rsid w:val="008E3B17"/>
    <w:rsid w:val="008E40CF"/>
    <w:rsid w:val="008E4427"/>
    <w:rsid w:val="008E46F4"/>
    <w:rsid w:val="008E68AE"/>
    <w:rsid w:val="008E6FBF"/>
    <w:rsid w:val="008E731E"/>
    <w:rsid w:val="008F043C"/>
    <w:rsid w:val="008F126B"/>
    <w:rsid w:val="008F1378"/>
    <w:rsid w:val="008F14D5"/>
    <w:rsid w:val="008F1614"/>
    <w:rsid w:val="008F37D0"/>
    <w:rsid w:val="008F3C36"/>
    <w:rsid w:val="008F4115"/>
    <w:rsid w:val="008F4177"/>
    <w:rsid w:val="008F427E"/>
    <w:rsid w:val="008F4731"/>
    <w:rsid w:val="008F5388"/>
    <w:rsid w:val="008F5C10"/>
    <w:rsid w:val="008F65B8"/>
    <w:rsid w:val="008F7481"/>
    <w:rsid w:val="008F7FB3"/>
    <w:rsid w:val="0090059F"/>
    <w:rsid w:val="00900CFA"/>
    <w:rsid w:val="00900D6D"/>
    <w:rsid w:val="00901100"/>
    <w:rsid w:val="00902298"/>
    <w:rsid w:val="0090348B"/>
    <w:rsid w:val="00903BDA"/>
    <w:rsid w:val="009040B7"/>
    <w:rsid w:val="0090749C"/>
    <w:rsid w:val="00910488"/>
    <w:rsid w:val="00910F61"/>
    <w:rsid w:val="0091194B"/>
    <w:rsid w:val="009126EF"/>
    <w:rsid w:val="00913162"/>
    <w:rsid w:val="00914686"/>
    <w:rsid w:val="009153D3"/>
    <w:rsid w:val="00915557"/>
    <w:rsid w:val="00916725"/>
    <w:rsid w:val="009179B7"/>
    <w:rsid w:val="00917CAC"/>
    <w:rsid w:val="0092041B"/>
    <w:rsid w:val="00920985"/>
    <w:rsid w:val="009214E1"/>
    <w:rsid w:val="009218B2"/>
    <w:rsid w:val="0092236C"/>
    <w:rsid w:val="00922BA5"/>
    <w:rsid w:val="00922D7C"/>
    <w:rsid w:val="009233BD"/>
    <w:rsid w:val="0092542B"/>
    <w:rsid w:val="00926502"/>
    <w:rsid w:val="00927041"/>
    <w:rsid w:val="0092780B"/>
    <w:rsid w:val="00930BA7"/>
    <w:rsid w:val="00930F9D"/>
    <w:rsid w:val="00931117"/>
    <w:rsid w:val="00932B8A"/>
    <w:rsid w:val="009331B3"/>
    <w:rsid w:val="009351DA"/>
    <w:rsid w:val="0093648E"/>
    <w:rsid w:val="00937970"/>
    <w:rsid w:val="009379E2"/>
    <w:rsid w:val="00937BAB"/>
    <w:rsid w:val="00937DE9"/>
    <w:rsid w:val="00940590"/>
    <w:rsid w:val="009409CC"/>
    <w:rsid w:val="00941C55"/>
    <w:rsid w:val="00941E0D"/>
    <w:rsid w:val="00941EC4"/>
    <w:rsid w:val="00942282"/>
    <w:rsid w:val="00942715"/>
    <w:rsid w:val="00942EAF"/>
    <w:rsid w:val="009431E7"/>
    <w:rsid w:val="009434AB"/>
    <w:rsid w:val="00944FB7"/>
    <w:rsid w:val="0094627D"/>
    <w:rsid w:val="0094799D"/>
    <w:rsid w:val="00950EC4"/>
    <w:rsid w:val="0095100F"/>
    <w:rsid w:val="0095137C"/>
    <w:rsid w:val="0095145E"/>
    <w:rsid w:val="0095216E"/>
    <w:rsid w:val="00952EEA"/>
    <w:rsid w:val="00953981"/>
    <w:rsid w:val="00953B62"/>
    <w:rsid w:val="0095550B"/>
    <w:rsid w:val="00955A60"/>
    <w:rsid w:val="009564D9"/>
    <w:rsid w:val="009565C0"/>
    <w:rsid w:val="009571FE"/>
    <w:rsid w:val="0095779D"/>
    <w:rsid w:val="00960661"/>
    <w:rsid w:val="00960E4D"/>
    <w:rsid w:val="00960F0C"/>
    <w:rsid w:val="00961C0A"/>
    <w:rsid w:val="00962218"/>
    <w:rsid w:val="00962860"/>
    <w:rsid w:val="00962ADF"/>
    <w:rsid w:val="009654DD"/>
    <w:rsid w:val="00965621"/>
    <w:rsid w:val="00965B18"/>
    <w:rsid w:val="00966490"/>
    <w:rsid w:val="00966E70"/>
    <w:rsid w:val="00967507"/>
    <w:rsid w:val="00967DAE"/>
    <w:rsid w:val="00967E14"/>
    <w:rsid w:val="00967E52"/>
    <w:rsid w:val="00970636"/>
    <w:rsid w:val="00970760"/>
    <w:rsid w:val="00971261"/>
    <w:rsid w:val="009720BA"/>
    <w:rsid w:val="00972B21"/>
    <w:rsid w:val="00972F22"/>
    <w:rsid w:val="009731E4"/>
    <w:rsid w:val="00974307"/>
    <w:rsid w:val="00974F41"/>
    <w:rsid w:val="0097546C"/>
    <w:rsid w:val="0097710D"/>
    <w:rsid w:val="0097732F"/>
    <w:rsid w:val="00980B94"/>
    <w:rsid w:val="00981B0A"/>
    <w:rsid w:val="00982EDB"/>
    <w:rsid w:val="00982EF9"/>
    <w:rsid w:val="00983E00"/>
    <w:rsid w:val="00984473"/>
    <w:rsid w:val="00984F6A"/>
    <w:rsid w:val="00985278"/>
    <w:rsid w:val="009853DB"/>
    <w:rsid w:val="00985CDB"/>
    <w:rsid w:val="00986017"/>
    <w:rsid w:val="009863C3"/>
    <w:rsid w:val="00987250"/>
    <w:rsid w:val="009876D9"/>
    <w:rsid w:val="009907B7"/>
    <w:rsid w:val="009914AE"/>
    <w:rsid w:val="00991702"/>
    <w:rsid w:val="00991C0D"/>
    <w:rsid w:val="00991C58"/>
    <w:rsid w:val="009928DB"/>
    <w:rsid w:val="00992A33"/>
    <w:rsid w:val="00992AC1"/>
    <w:rsid w:val="009936C7"/>
    <w:rsid w:val="009942CD"/>
    <w:rsid w:val="00994D3C"/>
    <w:rsid w:val="0099528B"/>
    <w:rsid w:val="009952C3"/>
    <w:rsid w:val="00995742"/>
    <w:rsid w:val="00995DB3"/>
    <w:rsid w:val="00996352"/>
    <w:rsid w:val="009968AE"/>
    <w:rsid w:val="00997373"/>
    <w:rsid w:val="009A0BCC"/>
    <w:rsid w:val="009A1DDC"/>
    <w:rsid w:val="009A1F5A"/>
    <w:rsid w:val="009A20A7"/>
    <w:rsid w:val="009A3D40"/>
    <w:rsid w:val="009A4BEE"/>
    <w:rsid w:val="009A53AE"/>
    <w:rsid w:val="009A5A3A"/>
    <w:rsid w:val="009A64CA"/>
    <w:rsid w:val="009A6BE6"/>
    <w:rsid w:val="009A6D5D"/>
    <w:rsid w:val="009A7092"/>
    <w:rsid w:val="009A7791"/>
    <w:rsid w:val="009A7DE5"/>
    <w:rsid w:val="009B0B91"/>
    <w:rsid w:val="009B144C"/>
    <w:rsid w:val="009B1DD2"/>
    <w:rsid w:val="009B2D8A"/>
    <w:rsid w:val="009B349E"/>
    <w:rsid w:val="009B3779"/>
    <w:rsid w:val="009B4CCC"/>
    <w:rsid w:val="009B6401"/>
    <w:rsid w:val="009B6C74"/>
    <w:rsid w:val="009B77DF"/>
    <w:rsid w:val="009B79A1"/>
    <w:rsid w:val="009B7D99"/>
    <w:rsid w:val="009C0729"/>
    <w:rsid w:val="009C0753"/>
    <w:rsid w:val="009C0A70"/>
    <w:rsid w:val="009C0BB2"/>
    <w:rsid w:val="009C0D52"/>
    <w:rsid w:val="009C1276"/>
    <w:rsid w:val="009C12A4"/>
    <w:rsid w:val="009C1ACF"/>
    <w:rsid w:val="009C1EFA"/>
    <w:rsid w:val="009C3B5F"/>
    <w:rsid w:val="009C47BE"/>
    <w:rsid w:val="009C650A"/>
    <w:rsid w:val="009C6526"/>
    <w:rsid w:val="009C770C"/>
    <w:rsid w:val="009D0664"/>
    <w:rsid w:val="009D08EF"/>
    <w:rsid w:val="009D0E5D"/>
    <w:rsid w:val="009D18BF"/>
    <w:rsid w:val="009D2BC2"/>
    <w:rsid w:val="009D2E72"/>
    <w:rsid w:val="009D35A4"/>
    <w:rsid w:val="009D49DA"/>
    <w:rsid w:val="009D57F7"/>
    <w:rsid w:val="009D617C"/>
    <w:rsid w:val="009D6ABA"/>
    <w:rsid w:val="009D6C95"/>
    <w:rsid w:val="009D6D45"/>
    <w:rsid w:val="009D6DE3"/>
    <w:rsid w:val="009D7407"/>
    <w:rsid w:val="009D787B"/>
    <w:rsid w:val="009D7A04"/>
    <w:rsid w:val="009E03D4"/>
    <w:rsid w:val="009E0860"/>
    <w:rsid w:val="009E17BB"/>
    <w:rsid w:val="009E1A28"/>
    <w:rsid w:val="009E1B90"/>
    <w:rsid w:val="009E215A"/>
    <w:rsid w:val="009E33FF"/>
    <w:rsid w:val="009E3E86"/>
    <w:rsid w:val="009E4D0D"/>
    <w:rsid w:val="009E6DF2"/>
    <w:rsid w:val="009E7E0B"/>
    <w:rsid w:val="009F075B"/>
    <w:rsid w:val="009F087A"/>
    <w:rsid w:val="009F133D"/>
    <w:rsid w:val="009F14A0"/>
    <w:rsid w:val="009F18CE"/>
    <w:rsid w:val="009F21AA"/>
    <w:rsid w:val="009F3862"/>
    <w:rsid w:val="009F559A"/>
    <w:rsid w:val="009F55F3"/>
    <w:rsid w:val="009F57B7"/>
    <w:rsid w:val="009F60B5"/>
    <w:rsid w:val="009F678C"/>
    <w:rsid w:val="009F7509"/>
    <w:rsid w:val="00A004B8"/>
    <w:rsid w:val="00A00AC3"/>
    <w:rsid w:val="00A0122E"/>
    <w:rsid w:val="00A017D4"/>
    <w:rsid w:val="00A0215B"/>
    <w:rsid w:val="00A02805"/>
    <w:rsid w:val="00A02B8E"/>
    <w:rsid w:val="00A02ED9"/>
    <w:rsid w:val="00A032E8"/>
    <w:rsid w:val="00A04353"/>
    <w:rsid w:val="00A04451"/>
    <w:rsid w:val="00A06143"/>
    <w:rsid w:val="00A065E2"/>
    <w:rsid w:val="00A07287"/>
    <w:rsid w:val="00A101DC"/>
    <w:rsid w:val="00A10D41"/>
    <w:rsid w:val="00A10FAE"/>
    <w:rsid w:val="00A1195D"/>
    <w:rsid w:val="00A11AD8"/>
    <w:rsid w:val="00A11E25"/>
    <w:rsid w:val="00A126D7"/>
    <w:rsid w:val="00A1325C"/>
    <w:rsid w:val="00A13991"/>
    <w:rsid w:val="00A13E69"/>
    <w:rsid w:val="00A14FC0"/>
    <w:rsid w:val="00A153DE"/>
    <w:rsid w:val="00A17031"/>
    <w:rsid w:val="00A21F2F"/>
    <w:rsid w:val="00A223C0"/>
    <w:rsid w:val="00A22C99"/>
    <w:rsid w:val="00A231F3"/>
    <w:rsid w:val="00A235F4"/>
    <w:rsid w:val="00A235FC"/>
    <w:rsid w:val="00A254EA"/>
    <w:rsid w:val="00A25F94"/>
    <w:rsid w:val="00A262FE"/>
    <w:rsid w:val="00A26522"/>
    <w:rsid w:val="00A268C9"/>
    <w:rsid w:val="00A26A4B"/>
    <w:rsid w:val="00A26C4A"/>
    <w:rsid w:val="00A26D1A"/>
    <w:rsid w:val="00A3030D"/>
    <w:rsid w:val="00A30387"/>
    <w:rsid w:val="00A30400"/>
    <w:rsid w:val="00A308FE"/>
    <w:rsid w:val="00A30FCB"/>
    <w:rsid w:val="00A31FCE"/>
    <w:rsid w:val="00A32687"/>
    <w:rsid w:val="00A34932"/>
    <w:rsid w:val="00A35AD6"/>
    <w:rsid w:val="00A35C8A"/>
    <w:rsid w:val="00A362F2"/>
    <w:rsid w:val="00A36961"/>
    <w:rsid w:val="00A36FB3"/>
    <w:rsid w:val="00A40413"/>
    <w:rsid w:val="00A41503"/>
    <w:rsid w:val="00A42C20"/>
    <w:rsid w:val="00A437C2"/>
    <w:rsid w:val="00A46DC2"/>
    <w:rsid w:val="00A4735E"/>
    <w:rsid w:val="00A47782"/>
    <w:rsid w:val="00A47A0E"/>
    <w:rsid w:val="00A47F7A"/>
    <w:rsid w:val="00A50888"/>
    <w:rsid w:val="00A50C2C"/>
    <w:rsid w:val="00A51149"/>
    <w:rsid w:val="00A53072"/>
    <w:rsid w:val="00A53B4F"/>
    <w:rsid w:val="00A53F75"/>
    <w:rsid w:val="00A54948"/>
    <w:rsid w:val="00A54FD8"/>
    <w:rsid w:val="00A5504C"/>
    <w:rsid w:val="00A55A82"/>
    <w:rsid w:val="00A5636B"/>
    <w:rsid w:val="00A56CE9"/>
    <w:rsid w:val="00A57590"/>
    <w:rsid w:val="00A57B51"/>
    <w:rsid w:val="00A60556"/>
    <w:rsid w:val="00A61603"/>
    <w:rsid w:val="00A6277C"/>
    <w:rsid w:val="00A62836"/>
    <w:rsid w:val="00A6298E"/>
    <w:rsid w:val="00A63321"/>
    <w:rsid w:val="00A6481A"/>
    <w:rsid w:val="00A64FD7"/>
    <w:rsid w:val="00A65B81"/>
    <w:rsid w:val="00A65CD6"/>
    <w:rsid w:val="00A66318"/>
    <w:rsid w:val="00A66570"/>
    <w:rsid w:val="00A66686"/>
    <w:rsid w:val="00A66BB7"/>
    <w:rsid w:val="00A670DE"/>
    <w:rsid w:val="00A67361"/>
    <w:rsid w:val="00A67666"/>
    <w:rsid w:val="00A67DE8"/>
    <w:rsid w:val="00A67E22"/>
    <w:rsid w:val="00A70AB6"/>
    <w:rsid w:val="00A70B8A"/>
    <w:rsid w:val="00A70D5B"/>
    <w:rsid w:val="00A72B42"/>
    <w:rsid w:val="00A73096"/>
    <w:rsid w:val="00A7345D"/>
    <w:rsid w:val="00A7349A"/>
    <w:rsid w:val="00A73C3D"/>
    <w:rsid w:val="00A74307"/>
    <w:rsid w:val="00A75073"/>
    <w:rsid w:val="00A758D4"/>
    <w:rsid w:val="00A762F7"/>
    <w:rsid w:val="00A7693D"/>
    <w:rsid w:val="00A76A3A"/>
    <w:rsid w:val="00A76F1A"/>
    <w:rsid w:val="00A8035B"/>
    <w:rsid w:val="00A824D6"/>
    <w:rsid w:val="00A828AC"/>
    <w:rsid w:val="00A828D3"/>
    <w:rsid w:val="00A83B34"/>
    <w:rsid w:val="00A83D7B"/>
    <w:rsid w:val="00A843DC"/>
    <w:rsid w:val="00A8532B"/>
    <w:rsid w:val="00A85ED0"/>
    <w:rsid w:val="00A86210"/>
    <w:rsid w:val="00A8681C"/>
    <w:rsid w:val="00A873B3"/>
    <w:rsid w:val="00A90DF1"/>
    <w:rsid w:val="00A91B6B"/>
    <w:rsid w:val="00A924C7"/>
    <w:rsid w:val="00A92733"/>
    <w:rsid w:val="00A92C3E"/>
    <w:rsid w:val="00A9370C"/>
    <w:rsid w:val="00A94882"/>
    <w:rsid w:val="00A94AF3"/>
    <w:rsid w:val="00A955B9"/>
    <w:rsid w:val="00A95661"/>
    <w:rsid w:val="00A967F2"/>
    <w:rsid w:val="00A9751E"/>
    <w:rsid w:val="00A9782B"/>
    <w:rsid w:val="00A978C8"/>
    <w:rsid w:val="00AA007C"/>
    <w:rsid w:val="00AA0D53"/>
    <w:rsid w:val="00AA0EDE"/>
    <w:rsid w:val="00AA0F51"/>
    <w:rsid w:val="00AA16D1"/>
    <w:rsid w:val="00AA178A"/>
    <w:rsid w:val="00AA2143"/>
    <w:rsid w:val="00AA2269"/>
    <w:rsid w:val="00AA2331"/>
    <w:rsid w:val="00AA29D4"/>
    <w:rsid w:val="00AA29F1"/>
    <w:rsid w:val="00AA2C8D"/>
    <w:rsid w:val="00AA3D14"/>
    <w:rsid w:val="00AA41C9"/>
    <w:rsid w:val="00AA5642"/>
    <w:rsid w:val="00AA6345"/>
    <w:rsid w:val="00AA7B51"/>
    <w:rsid w:val="00AA7D5C"/>
    <w:rsid w:val="00AA7F0C"/>
    <w:rsid w:val="00AB026D"/>
    <w:rsid w:val="00AB08F3"/>
    <w:rsid w:val="00AB15F9"/>
    <w:rsid w:val="00AB2F56"/>
    <w:rsid w:val="00AB3A90"/>
    <w:rsid w:val="00AB4045"/>
    <w:rsid w:val="00AB41F9"/>
    <w:rsid w:val="00AB44A8"/>
    <w:rsid w:val="00AB44E7"/>
    <w:rsid w:val="00AB57BF"/>
    <w:rsid w:val="00AB58C3"/>
    <w:rsid w:val="00AB58E9"/>
    <w:rsid w:val="00AB5D5D"/>
    <w:rsid w:val="00AB5EE2"/>
    <w:rsid w:val="00AB6D78"/>
    <w:rsid w:val="00AB7943"/>
    <w:rsid w:val="00AB7EE5"/>
    <w:rsid w:val="00AC008D"/>
    <w:rsid w:val="00AC0360"/>
    <w:rsid w:val="00AC085F"/>
    <w:rsid w:val="00AC0877"/>
    <w:rsid w:val="00AC095D"/>
    <w:rsid w:val="00AC285C"/>
    <w:rsid w:val="00AC28E6"/>
    <w:rsid w:val="00AC2C96"/>
    <w:rsid w:val="00AC2DDC"/>
    <w:rsid w:val="00AC3602"/>
    <w:rsid w:val="00AC3CE8"/>
    <w:rsid w:val="00AC42F1"/>
    <w:rsid w:val="00AC45E6"/>
    <w:rsid w:val="00AC5F42"/>
    <w:rsid w:val="00AC60D9"/>
    <w:rsid w:val="00AC69A8"/>
    <w:rsid w:val="00AC6A04"/>
    <w:rsid w:val="00AC6E5C"/>
    <w:rsid w:val="00AD0915"/>
    <w:rsid w:val="00AD0ED2"/>
    <w:rsid w:val="00AD0F4D"/>
    <w:rsid w:val="00AD197E"/>
    <w:rsid w:val="00AD1C49"/>
    <w:rsid w:val="00AD1DC9"/>
    <w:rsid w:val="00AD1EB3"/>
    <w:rsid w:val="00AD2A78"/>
    <w:rsid w:val="00AD321C"/>
    <w:rsid w:val="00AD3DE0"/>
    <w:rsid w:val="00AD4867"/>
    <w:rsid w:val="00AD4888"/>
    <w:rsid w:val="00AD4F60"/>
    <w:rsid w:val="00AD5C08"/>
    <w:rsid w:val="00AD5F76"/>
    <w:rsid w:val="00AD7F40"/>
    <w:rsid w:val="00AE1437"/>
    <w:rsid w:val="00AE1B0C"/>
    <w:rsid w:val="00AE1B8F"/>
    <w:rsid w:val="00AE2063"/>
    <w:rsid w:val="00AE20B6"/>
    <w:rsid w:val="00AE2228"/>
    <w:rsid w:val="00AE24EA"/>
    <w:rsid w:val="00AE2CF9"/>
    <w:rsid w:val="00AE2DC6"/>
    <w:rsid w:val="00AE2E55"/>
    <w:rsid w:val="00AE30D9"/>
    <w:rsid w:val="00AE380C"/>
    <w:rsid w:val="00AE39B8"/>
    <w:rsid w:val="00AE3A4F"/>
    <w:rsid w:val="00AE3D42"/>
    <w:rsid w:val="00AE40DD"/>
    <w:rsid w:val="00AE461C"/>
    <w:rsid w:val="00AE4653"/>
    <w:rsid w:val="00AE471A"/>
    <w:rsid w:val="00AE4B36"/>
    <w:rsid w:val="00AE59B9"/>
    <w:rsid w:val="00AE7F49"/>
    <w:rsid w:val="00AF00C7"/>
    <w:rsid w:val="00AF0B9F"/>
    <w:rsid w:val="00AF249F"/>
    <w:rsid w:val="00AF30FA"/>
    <w:rsid w:val="00AF31C9"/>
    <w:rsid w:val="00AF36FC"/>
    <w:rsid w:val="00AF3C71"/>
    <w:rsid w:val="00AF40F7"/>
    <w:rsid w:val="00AF4AA5"/>
    <w:rsid w:val="00AF4AFB"/>
    <w:rsid w:val="00AF556F"/>
    <w:rsid w:val="00AF5CC9"/>
    <w:rsid w:val="00AF6031"/>
    <w:rsid w:val="00AF6645"/>
    <w:rsid w:val="00AF7667"/>
    <w:rsid w:val="00B021BF"/>
    <w:rsid w:val="00B024AD"/>
    <w:rsid w:val="00B03215"/>
    <w:rsid w:val="00B0378C"/>
    <w:rsid w:val="00B04569"/>
    <w:rsid w:val="00B04B56"/>
    <w:rsid w:val="00B04C4B"/>
    <w:rsid w:val="00B05569"/>
    <w:rsid w:val="00B06AD8"/>
    <w:rsid w:val="00B11031"/>
    <w:rsid w:val="00B1198C"/>
    <w:rsid w:val="00B11A11"/>
    <w:rsid w:val="00B1226A"/>
    <w:rsid w:val="00B12990"/>
    <w:rsid w:val="00B12AE3"/>
    <w:rsid w:val="00B131BC"/>
    <w:rsid w:val="00B13AE1"/>
    <w:rsid w:val="00B1482E"/>
    <w:rsid w:val="00B15207"/>
    <w:rsid w:val="00B1575F"/>
    <w:rsid w:val="00B161EB"/>
    <w:rsid w:val="00B20061"/>
    <w:rsid w:val="00B20259"/>
    <w:rsid w:val="00B20352"/>
    <w:rsid w:val="00B204D8"/>
    <w:rsid w:val="00B20984"/>
    <w:rsid w:val="00B210B1"/>
    <w:rsid w:val="00B214FB"/>
    <w:rsid w:val="00B217C4"/>
    <w:rsid w:val="00B217CB"/>
    <w:rsid w:val="00B22507"/>
    <w:rsid w:val="00B22802"/>
    <w:rsid w:val="00B2341D"/>
    <w:rsid w:val="00B23516"/>
    <w:rsid w:val="00B237ED"/>
    <w:rsid w:val="00B2411D"/>
    <w:rsid w:val="00B244E2"/>
    <w:rsid w:val="00B245D1"/>
    <w:rsid w:val="00B24B92"/>
    <w:rsid w:val="00B2508B"/>
    <w:rsid w:val="00B25B6E"/>
    <w:rsid w:val="00B26007"/>
    <w:rsid w:val="00B265CE"/>
    <w:rsid w:val="00B26637"/>
    <w:rsid w:val="00B2689D"/>
    <w:rsid w:val="00B26CFC"/>
    <w:rsid w:val="00B27188"/>
    <w:rsid w:val="00B27298"/>
    <w:rsid w:val="00B2786F"/>
    <w:rsid w:val="00B30B28"/>
    <w:rsid w:val="00B30EF2"/>
    <w:rsid w:val="00B3189B"/>
    <w:rsid w:val="00B33B65"/>
    <w:rsid w:val="00B34333"/>
    <w:rsid w:val="00B3486E"/>
    <w:rsid w:val="00B34972"/>
    <w:rsid w:val="00B350B6"/>
    <w:rsid w:val="00B35BF5"/>
    <w:rsid w:val="00B35F2C"/>
    <w:rsid w:val="00B36B1B"/>
    <w:rsid w:val="00B37432"/>
    <w:rsid w:val="00B4073D"/>
    <w:rsid w:val="00B40B68"/>
    <w:rsid w:val="00B41D33"/>
    <w:rsid w:val="00B4272A"/>
    <w:rsid w:val="00B44210"/>
    <w:rsid w:val="00B45FC1"/>
    <w:rsid w:val="00B4720F"/>
    <w:rsid w:val="00B47300"/>
    <w:rsid w:val="00B47549"/>
    <w:rsid w:val="00B4767D"/>
    <w:rsid w:val="00B50839"/>
    <w:rsid w:val="00B538F6"/>
    <w:rsid w:val="00B53B7D"/>
    <w:rsid w:val="00B553F4"/>
    <w:rsid w:val="00B57ACC"/>
    <w:rsid w:val="00B57DC0"/>
    <w:rsid w:val="00B60356"/>
    <w:rsid w:val="00B60C25"/>
    <w:rsid w:val="00B62FB5"/>
    <w:rsid w:val="00B65C40"/>
    <w:rsid w:val="00B66189"/>
    <w:rsid w:val="00B6640E"/>
    <w:rsid w:val="00B67101"/>
    <w:rsid w:val="00B672CE"/>
    <w:rsid w:val="00B676C7"/>
    <w:rsid w:val="00B67903"/>
    <w:rsid w:val="00B67CDE"/>
    <w:rsid w:val="00B7089F"/>
    <w:rsid w:val="00B70E35"/>
    <w:rsid w:val="00B71358"/>
    <w:rsid w:val="00B7169D"/>
    <w:rsid w:val="00B71F1C"/>
    <w:rsid w:val="00B72B32"/>
    <w:rsid w:val="00B72B4F"/>
    <w:rsid w:val="00B73421"/>
    <w:rsid w:val="00B74D5F"/>
    <w:rsid w:val="00B7636E"/>
    <w:rsid w:val="00B771DE"/>
    <w:rsid w:val="00B77988"/>
    <w:rsid w:val="00B77A88"/>
    <w:rsid w:val="00B80410"/>
    <w:rsid w:val="00B8051B"/>
    <w:rsid w:val="00B81107"/>
    <w:rsid w:val="00B82ADE"/>
    <w:rsid w:val="00B830DA"/>
    <w:rsid w:val="00B83A02"/>
    <w:rsid w:val="00B84924"/>
    <w:rsid w:val="00B859B1"/>
    <w:rsid w:val="00B86FED"/>
    <w:rsid w:val="00B87803"/>
    <w:rsid w:val="00B87D51"/>
    <w:rsid w:val="00B9101F"/>
    <w:rsid w:val="00B91CD2"/>
    <w:rsid w:val="00B91FB4"/>
    <w:rsid w:val="00B9206A"/>
    <w:rsid w:val="00B92272"/>
    <w:rsid w:val="00B927B3"/>
    <w:rsid w:val="00B92CBD"/>
    <w:rsid w:val="00B933D4"/>
    <w:rsid w:val="00B9355D"/>
    <w:rsid w:val="00B93D66"/>
    <w:rsid w:val="00B93DDA"/>
    <w:rsid w:val="00B956B7"/>
    <w:rsid w:val="00B9592A"/>
    <w:rsid w:val="00B95B38"/>
    <w:rsid w:val="00B95D0F"/>
    <w:rsid w:val="00B95F5C"/>
    <w:rsid w:val="00B9618C"/>
    <w:rsid w:val="00B96519"/>
    <w:rsid w:val="00B96891"/>
    <w:rsid w:val="00B96E70"/>
    <w:rsid w:val="00B96FE2"/>
    <w:rsid w:val="00B975B7"/>
    <w:rsid w:val="00BA08C1"/>
    <w:rsid w:val="00BA0E4D"/>
    <w:rsid w:val="00BA144A"/>
    <w:rsid w:val="00BA1827"/>
    <w:rsid w:val="00BA1F0D"/>
    <w:rsid w:val="00BA2772"/>
    <w:rsid w:val="00BA2923"/>
    <w:rsid w:val="00BA2C6A"/>
    <w:rsid w:val="00BA3A30"/>
    <w:rsid w:val="00BA4DDE"/>
    <w:rsid w:val="00BA4F40"/>
    <w:rsid w:val="00BA4FB4"/>
    <w:rsid w:val="00BA537B"/>
    <w:rsid w:val="00BA61AE"/>
    <w:rsid w:val="00BA6292"/>
    <w:rsid w:val="00BA6504"/>
    <w:rsid w:val="00BA6DBF"/>
    <w:rsid w:val="00BB0452"/>
    <w:rsid w:val="00BB0ADD"/>
    <w:rsid w:val="00BB0F22"/>
    <w:rsid w:val="00BB0F7E"/>
    <w:rsid w:val="00BB1619"/>
    <w:rsid w:val="00BB171D"/>
    <w:rsid w:val="00BB279B"/>
    <w:rsid w:val="00BB2993"/>
    <w:rsid w:val="00BB4256"/>
    <w:rsid w:val="00BB57AE"/>
    <w:rsid w:val="00BB7323"/>
    <w:rsid w:val="00BB73E8"/>
    <w:rsid w:val="00BB7929"/>
    <w:rsid w:val="00BC00CB"/>
    <w:rsid w:val="00BC0731"/>
    <w:rsid w:val="00BC0C25"/>
    <w:rsid w:val="00BC2D71"/>
    <w:rsid w:val="00BC3611"/>
    <w:rsid w:val="00BC3CF8"/>
    <w:rsid w:val="00BC43D7"/>
    <w:rsid w:val="00BC4473"/>
    <w:rsid w:val="00BC49D8"/>
    <w:rsid w:val="00BC4ADB"/>
    <w:rsid w:val="00BC6245"/>
    <w:rsid w:val="00BC6247"/>
    <w:rsid w:val="00BC6487"/>
    <w:rsid w:val="00BC7199"/>
    <w:rsid w:val="00BC76D4"/>
    <w:rsid w:val="00BD01EC"/>
    <w:rsid w:val="00BD02E6"/>
    <w:rsid w:val="00BD0F4B"/>
    <w:rsid w:val="00BD1244"/>
    <w:rsid w:val="00BD1476"/>
    <w:rsid w:val="00BD17DB"/>
    <w:rsid w:val="00BD4E8E"/>
    <w:rsid w:val="00BD5372"/>
    <w:rsid w:val="00BD5385"/>
    <w:rsid w:val="00BD5AEF"/>
    <w:rsid w:val="00BD5C01"/>
    <w:rsid w:val="00BD6091"/>
    <w:rsid w:val="00BD61F7"/>
    <w:rsid w:val="00BD64E8"/>
    <w:rsid w:val="00BD692A"/>
    <w:rsid w:val="00BD69D0"/>
    <w:rsid w:val="00BD7452"/>
    <w:rsid w:val="00BD76FA"/>
    <w:rsid w:val="00BD7E31"/>
    <w:rsid w:val="00BE0302"/>
    <w:rsid w:val="00BE0724"/>
    <w:rsid w:val="00BE1427"/>
    <w:rsid w:val="00BE15F0"/>
    <w:rsid w:val="00BE1653"/>
    <w:rsid w:val="00BE314B"/>
    <w:rsid w:val="00BE3AC0"/>
    <w:rsid w:val="00BE3B83"/>
    <w:rsid w:val="00BE491A"/>
    <w:rsid w:val="00BE5065"/>
    <w:rsid w:val="00BE593D"/>
    <w:rsid w:val="00BE61B1"/>
    <w:rsid w:val="00BE6256"/>
    <w:rsid w:val="00BE6A41"/>
    <w:rsid w:val="00BE7107"/>
    <w:rsid w:val="00BE7524"/>
    <w:rsid w:val="00BF023A"/>
    <w:rsid w:val="00BF0BAF"/>
    <w:rsid w:val="00BF0F12"/>
    <w:rsid w:val="00BF1077"/>
    <w:rsid w:val="00BF229B"/>
    <w:rsid w:val="00BF24F6"/>
    <w:rsid w:val="00BF2948"/>
    <w:rsid w:val="00BF392F"/>
    <w:rsid w:val="00BF4385"/>
    <w:rsid w:val="00BF4647"/>
    <w:rsid w:val="00BF4A5D"/>
    <w:rsid w:val="00BF4E97"/>
    <w:rsid w:val="00BF5C5C"/>
    <w:rsid w:val="00BF6E71"/>
    <w:rsid w:val="00BF720D"/>
    <w:rsid w:val="00BF7368"/>
    <w:rsid w:val="00BF7D5A"/>
    <w:rsid w:val="00C00D3F"/>
    <w:rsid w:val="00C013F0"/>
    <w:rsid w:val="00C01522"/>
    <w:rsid w:val="00C017D8"/>
    <w:rsid w:val="00C01EC4"/>
    <w:rsid w:val="00C020AA"/>
    <w:rsid w:val="00C02C3C"/>
    <w:rsid w:val="00C0344F"/>
    <w:rsid w:val="00C03813"/>
    <w:rsid w:val="00C03993"/>
    <w:rsid w:val="00C04EC8"/>
    <w:rsid w:val="00C05768"/>
    <w:rsid w:val="00C05A4F"/>
    <w:rsid w:val="00C0653C"/>
    <w:rsid w:val="00C06B53"/>
    <w:rsid w:val="00C07668"/>
    <w:rsid w:val="00C077F3"/>
    <w:rsid w:val="00C07869"/>
    <w:rsid w:val="00C07B8B"/>
    <w:rsid w:val="00C10C7F"/>
    <w:rsid w:val="00C1201E"/>
    <w:rsid w:val="00C14F33"/>
    <w:rsid w:val="00C16239"/>
    <w:rsid w:val="00C16516"/>
    <w:rsid w:val="00C168AF"/>
    <w:rsid w:val="00C16A55"/>
    <w:rsid w:val="00C17DC9"/>
    <w:rsid w:val="00C209C6"/>
    <w:rsid w:val="00C21B9A"/>
    <w:rsid w:val="00C2307B"/>
    <w:rsid w:val="00C234BF"/>
    <w:rsid w:val="00C2506F"/>
    <w:rsid w:val="00C255B2"/>
    <w:rsid w:val="00C25E86"/>
    <w:rsid w:val="00C2713F"/>
    <w:rsid w:val="00C2765F"/>
    <w:rsid w:val="00C27A0F"/>
    <w:rsid w:val="00C30622"/>
    <w:rsid w:val="00C3075E"/>
    <w:rsid w:val="00C30926"/>
    <w:rsid w:val="00C30A7A"/>
    <w:rsid w:val="00C3117B"/>
    <w:rsid w:val="00C317C5"/>
    <w:rsid w:val="00C32511"/>
    <w:rsid w:val="00C32A18"/>
    <w:rsid w:val="00C33213"/>
    <w:rsid w:val="00C3493A"/>
    <w:rsid w:val="00C355D8"/>
    <w:rsid w:val="00C357F8"/>
    <w:rsid w:val="00C360EC"/>
    <w:rsid w:val="00C36BE1"/>
    <w:rsid w:val="00C36CA5"/>
    <w:rsid w:val="00C37421"/>
    <w:rsid w:val="00C405E3"/>
    <w:rsid w:val="00C41ABF"/>
    <w:rsid w:val="00C41BBD"/>
    <w:rsid w:val="00C423CC"/>
    <w:rsid w:val="00C433E5"/>
    <w:rsid w:val="00C43970"/>
    <w:rsid w:val="00C43B39"/>
    <w:rsid w:val="00C43D91"/>
    <w:rsid w:val="00C4476D"/>
    <w:rsid w:val="00C44B2C"/>
    <w:rsid w:val="00C45389"/>
    <w:rsid w:val="00C45CAF"/>
    <w:rsid w:val="00C468E4"/>
    <w:rsid w:val="00C47238"/>
    <w:rsid w:val="00C475C1"/>
    <w:rsid w:val="00C47DF9"/>
    <w:rsid w:val="00C50D92"/>
    <w:rsid w:val="00C541AB"/>
    <w:rsid w:val="00C54E75"/>
    <w:rsid w:val="00C56305"/>
    <w:rsid w:val="00C5735D"/>
    <w:rsid w:val="00C60E3A"/>
    <w:rsid w:val="00C63C1D"/>
    <w:rsid w:val="00C64219"/>
    <w:rsid w:val="00C6462F"/>
    <w:rsid w:val="00C64FE9"/>
    <w:rsid w:val="00C65998"/>
    <w:rsid w:val="00C6670A"/>
    <w:rsid w:val="00C708C4"/>
    <w:rsid w:val="00C70E20"/>
    <w:rsid w:val="00C70E5B"/>
    <w:rsid w:val="00C7220A"/>
    <w:rsid w:val="00C722A9"/>
    <w:rsid w:val="00C736DD"/>
    <w:rsid w:val="00C73AC4"/>
    <w:rsid w:val="00C74312"/>
    <w:rsid w:val="00C7542C"/>
    <w:rsid w:val="00C75823"/>
    <w:rsid w:val="00C76D84"/>
    <w:rsid w:val="00C76DA2"/>
    <w:rsid w:val="00C76DB2"/>
    <w:rsid w:val="00C77192"/>
    <w:rsid w:val="00C771F8"/>
    <w:rsid w:val="00C77944"/>
    <w:rsid w:val="00C77965"/>
    <w:rsid w:val="00C80406"/>
    <w:rsid w:val="00C808A7"/>
    <w:rsid w:val="00C81768"/>
    <w:rsid w:val="00C821A2"/>
    <w:rsid w:val="00C822E2"/>
    <w:rsid w:val="00C82A48"/>
    <w:rsid w:val="00C83B66"/>
    <w:rsid w:val="00C84B0F"/>
    <w:rsid w:val="00C84FC2"/>
    <w:rsid w:val="00C8531E"/>
    <w:rsid w:val="00C85923"/>
    <w:rsid w:val="00C8604D"/>
    <w:rsid w:val="00C86739"/>
    <w:rsid w:val="00C873CD"/>
    <w:rsid w:val="00C87741"/>
    <w:rsid w:val="00C878C9"/>
    <w:rsid w:val="00C900B4"/>
    <w:rsid w:val="00C9154C"/>
    <w:rsid w:val="00C91774"/>
    <w:rsid w:val="00C91942"/>
    <w:rsid w:val="00C91BE9"/>
    <w:rsid w:val="00C927D8"/>
    <w:rsid w:val="00C92AFD"/>
    <w:rsid w:val="00C92D6C"/>
    <w:rsid w:val="00C93D2F"/>
    <w:rsid w:val="00C93E9D"/>
    <w:rsid w:val="00C9424C"/>
    <w:rsid w:val="00C94385"/>
    <w:rsid w:val="00C958B2"/>
    <w:rsid w:val="00C959B4"/>
    <w:rsid w:val="00C95AEC"/>
    <w:rsid w:val="00C96BA1"/>
    <w:rsid w:val="00C96FE9"/>
    <w:rsid w:val="00CA0554"/>
    <w:rsid w:val="00CA1F83"/>
    <w:rsid w:val="00CA217A"/>
    <w:rsid w:val="00CA3358"/>
    <w:rsid w:val="00CA4A97"/>
    <w:rsid w:val="00CA69D9"/>
    <w:rsid w:val="00CA7EBF"/>
    <w:rsid w:val="00CB0163"/>
    <w:rsid w:val="00CB072A"/>
    <w:rsid w:val="00CB095F"/>
    <w:rsid w:val="00CB162D"/>
    <w:rsid w:val="00CB271A"/>
    <w:rsid w:val="00CB2BF9"/>
    <w:rsid w:val="00CB2C6F"/>
    <w:rsid w:val="00CB2F46"/>
    <w:rsid w:val="00CB3875"/>
    <w:rsid w:val="00CB39AC"/>
    <w:rsid w:val="00CB3AC0"/>
    <w:rsid w:val="00CB5FF4"/>
    <w:rsid w:val="00CB61B3"/>
    <w:rsid w:val="00CB678A"/>
    <w:rsid w:val="00CB7A75"/>
    <w:rsid w:val="00CC0B82"/>
    <w:rsid w:val="00CC1348"/>
    <w:rsid w:val="00CC229E"/>
    <w:rsid w:val="00CC234E"/>
    <w:rsid w:val="00CC29C9"/>
    <w:rsid w:val="00CC2B14"/>
    <w:rsid w:val="00CC3455"/>
    <w:rsid w:val="00CC55B4"/>
    <w:rsid w:val="00CC5DE9"/>
    <w:rsid w:val="00CC6426"/>
    <w:rsid w:val="00CC66A0"/>
    <w:rsid w:val="00CC6F68"/>
    <w:rsid w:val="00CD0384"/>
    <w:rsid w:val="00CD0653"/>
    <w:rsid w:val="00CD0723"/>
    <w:rsid w:val="00CD11C3"/>
    <w:rsid w:val="00CD1D44"/>
    <w:rsid w:val="00CD2475"/>
    <w:rsid w:val="00CD27D6"/>
    <w:rsid w:val="00CD29FA"/>
    <w:rsid w:val="00CD2BB0"/>
    <w:rsid w:val="00CD338F"/>
    <w:rsid w:val="00CD36E0"/>
    <w:rsid w:val="00CD3A87"/>
    <w:rsid w:val="00CD4F3B"/>
    <w:rsid w:val="00CD5401"/>
    <w:rsid w:val="00CD5A2C"/>
    <w:rsid w:val="00CD5C01"/>
    <w:rsid w:val="00CD63BE"/>
    <w:rsid w:val="00CD6CD5"/>
    <w:rsid w:val="00CE05BC"/>
    <w:rsid w:val="00CE0707"/>
    <w:rsid w:val="00CE09A5"/>
    <w:rsid w:val="00CE0C7D"/>
    <w:rsid w:val="00CE0F1E"/>
    <w:rsid w:val="00CE164E"/>
    <w:rsid w:val="00CE1F17"/>
    <w:rsid w:val="00CE3E21"/>
    <w:rsid w:val="00CE437A"/>
    <w:rsid w:val="00CE535E"/>
    <w:rsid w:val="00CE56DF"/>
    <w:rsid w:val="00CE56E9"/>
    <w:rsid w:val="00CE5C05"/>
    <w:rsid w:val="00CE65C2"/>
    <w:rsid w:val="00CE709E"/>
    <w:rsid w:val="00CE70D6"/>
    <w:rsid w:val="00CE73F3"/>
    <w:rsid w:val="00CE759A"/>
    <w:rsid w:val="00CE79C7"/>
    <w:rsid w:val="00CF0C9F"/>
    <w:rsid w:val="00CF14EC"/>
    <w:rsid w:val="00CF16C3"/>
    <w:rsid w:val="00CF24AB"/>
    <w:rsid w:val="00CF2D0E"/>
    <w:rsid w:val="00CF339F"/>
    <w:rsid w:val="00CF3484"/>
    <w:rsid w:val="00CF3FD4"/>
    <w:rsid w:val="00CF3FFB"/>
    <w:rsid w:val="00CF426C"/>
    <w:rsid w:val="00CF4316"/>
    <w:rsid w:val="00CF4369"/>
    <w:rsid w:val="00CF5CBF"/>
    <w:rsid w:val="00CF6BCD"/>
    <w:rsid w:val="00CF7564"/>
    <w:rsid w:val="00CF7F2B"/>
    <w:rsid w:val="00D01665"/>
    <w:rsid w:val="00D01FA9"/>
    <w:rsid w:val="00D02542"/>
    <w:rsid w:val="00D02640"/>
    <w:rsid w:val="00D029E7"/>
    <w:rsid w:val="00D03A51"/>
    <w:rsid w:val="00D04CE6"/>
    <w:rsid w:val="00D05512"/>
    <w:rsid w:val="00D05849"/>
    <w:rsid w:val="00D0617C"/>
    <w:rsid w:val="00D0702C"/>
    <w:rsid w:val="00D07764"/>
    <w:rsid w:val="00D07A8E"/>
    <w:rsid w:val="00D1019B"/>
    <w:rsid w:val="00D105C7"/>
    <w:rsid w:val="00D10FC3"/>
    <w:rsid w:val="00D13097"/>
    <w:rsid w:val="00D1373A"/>
    <w:rsid w:val="00D13F35"/>
    <w:rsid w:val="00D14158"/>
    <w:rsid w:val="00D14B00"/>
    <w:rsid w:val="00D15912"/>
    <w:rsid w:val="00D16683"/>
    <w:rsid w:val="00D21281"/>
    <w:rsid w:val="00D21755"/>
    <w:rsid w:val="00D22AFA"/>
    <w:rsid w:val="00D2325C"/>
    <w:rsid w:val="00D2363D"/>
    <w:rsid w:val="00D23B67"/>
    <w:rsid w:val="00D23DA8"/>
    <w:rsid w:val="00D240B7"/>
    <w:rsid w:val="00D25279"/>
    <w:rsid w:val="00D25481"/>
    <w:rsid w:val="00D259B3"/>
    <w:rsid w:val="00D25A16"/>
    <w:rsid w:val="00D25BCD"/>
    <w:rsid w:val="00D27A89"/>
    <w:rsid w:val="00D303FF"/>
    <w:rsid w:val="00D30FF9"/>
    <w:rsid w:val="00D315AC"/>
    <w:rsid w:val="00D32024"/>
    <w:rsid w:val="00D321E2"/>
    <w:rsid w:val="00D3308B"/>
    <w:rsid w:val="00D3342F"/>
    <w:rsid w:val="00D34E04"/>
    <w:rsid w:val="00D36474"/>
    <w:rsid w:val="00D366BD"/>
    <w:rsid w:val="00D4026C"/>
    <w:rsid w:val="00D40831"/>
    <w:rsid w:val="00D40B08"/>
    <w:rsid w:val="00D41319"/>
    <w:rsid w:val="00D41A6E"/>
    <w:rsid w:val="00D41AF9"/>
    <w:rsid w:val="00D42749"/>
    <w:rsid w:val="00D42A56"/>
    <w:rsid w:val="00D453E8"/>
    <w:rsid w:val="00D47092"/>
    <w:rsid w:val="00D474F2"/>
    <w:rsid w:val="00D50DB0"/>
    <w:rsid w:val="00D51A60"/>
    <w:rsid w:val="00D5278E"/>
    <w:rsid w:val="00D528A5"/>
    <w:rsid w:val="00D5352D"/>
    <w:rsid w:val="00D53543"/>
    <w:rsid w:val="00D53E83"/>
    <w:rsid w:val="00D5598E"/>
    <w:rsid w:val="00D55B12"/>
    <w:rsid w:val="00D55BFD"/>
    <w:rsid w:val="00D55C6B"/>
    <w:rsid w:val="00D566C6"/>
    <w:rsid w:val="00D56709"/>
    <w:rsid w:val="00D5690C"/>
    <w:rsid w:val="00D610E8"/>
    <w:rsid w:val="00D61F78"/>
    <w:rsid w:val="00D627E2"/>
    <w:rsid w:val="00D6352C"/>
    <w:rsid w:val="00D63562"/>
    <w:rsid w:val="00D639B7"/>
    <w:rsid w:val="00D63A15"/>
    <w:rsid w:val="00D63CCB"/>
    <w:rsid w:val="00D64B82"/>
    <w:rsid w:val="00D64DF1"/>
    <w:rsid w:val="00D65058"/>
    <w:rsid w:val="00D65981"/>
    <w:rsid w:val="00D65C2A"/>
    <w:rsid w:val="00D662C4"/>
    <w:rsid w:val="00D66B40"/>
    <w:rsid w:val="00D674A7"/>
    <w:rsid w:val="00D67F78"/>
    <w:rsid w:val="00D70CD0"/>
    <w:rsid w:val="00D70CE8"/>
    <w:rsid w:val="00D714FF"/>
    <w:rsid w:val="00D72751"/>
    <w:rsid w:val="00D73222"/>
    <w:rsid w:val="00D73963"/>
    <w:rsid w:val="00D73E1C"/>
    <w:rsid w:val="00D75242"/>
    <w:rsid w:val="00D7623F"/>
    <w:rsid w:val="00D77438"/>
    <w:rsid w:val="00D77B0E"/>
    <w:rsid w:val="00D77E71"/>
    <w:rsid w:val="00D809BA"/>
    <w:rsid w:val="00D809DE"/>
    <w:rsid w:val="00D81643"/>
    <w:rsid w:val="00D81746"/>
    <w:rsid w:val="00D81F0A"/>
    <w:rsid w:val="00D8211C"/>
    <w:rsid w:val="00D82695"/>
    <w:rsid w:val="00D8463A"/>
    <w:rsid w:val="00D84751"/>
    <w:rsid w:val="00D84BB2"/>
    <w:rsid w:val="00D85DEF"/>
    <w:rsid w:val="00D87E20"/>
    <w:rsid w:val="00D87EFD"/>
    <w:rsid w:val="00D900BA"/>
    <w:rsid w:val="00D9010D"/>
    <w:rsid w:val="00D905DC"/>
    <w:rsid w:val="00D90B1A"/>
    <w:rsid w:val="00D91088"/>
    <w:rsid w:val="00D915BB"/>
    <w:rsid w:val="00D9219E"/>
    <w:rsid w:val="00D9368C"/>
    <w:rsid w:val="00D9380E"/>
    <w:rsid w:val="00D94687"/>
    <w:rsid w:val="00D94C0A"/>
    <w:rsid w:val="00D94DB1"/>
    <w:rsid w:val="00D96BDF"/>
    <w:rsid w:val="00DA0817"/>
    <w:rsid w:val="00DA1465"/>
    <w:rsid w:val="00DA159F"/>
    <w:rsid w:val="00DA2F24"/>
    <w:rsid w:val="00DA5288"/>
    <w:rsid w:val="00DA5503"/>
    <w:rsid w:val="00DA6835"/>
    <w:rsid w:val="00DA6AF5"/>
    <w:rsid w:val="00DA6B4E"/>
    <w:rsid w:val="00DA71D4"/>
    <w:rsid w:val="00DA7694"/>
    <w:rsid w:val="00DA7892"/>
    <w:rsid w:val="00DA7BD7"/>
    <w:rsid w:val="00DB04EE"/>
    <w:rsid w:val="00DB07C3"/>
    <w:rsid w:val="00DB1765"/>
    <w:rsid w:val="00DB1EA3"/>
    <w:rsid w:val="00DB1EE7"/>
    <w:rsid w:val="00DB32EB"/>
    <w:rsid w:val="00DB38CD"/>
    <w:rsid w:val="00DB42AD"/>
    <w:rsid w:val="00DB4A9D"/>
    <w:rsid w:val="00DB4C12"/>
    <w:rsid w:val="00DB564A"/>
    <w:rsid w:val="00DB68DD"/>
    <w:rsid w:val="00DB6B77"/>
    <w:rsid w:val="00DB717C"/>
    <w:rsid w:val="00DB7DF8"/>
    <w:rsid w:val="00DC07E5"/>
    <w:rsid w:val="00DC1060"/>
    <w:rsid w:val="00DC1588"/>
    <w:rsid w:val="00DC1F6D"/>
    <w:rsid w:val="00DC3783"/>
    <w:rsid w:val="00DC3DD2"/>
    <w:rsid w:val="00DC3EC9"/>
    <w:rsid w:val="00DC5077"/>
    <w:rsid w:val="00DC62C5"/>
    <w:rsid w:val="00DC7503"/>
    <w:rsid w:val="00DC79FD"/>
    <w:rsid w:val="00DD155A"/>
    <w:rsid w:val="00DD18B4"/>
    <w:rsid w:val="00DD1923"/>
    <w:rsid w:val="00DD1E22"/>
    <w:rsid w:val="00DD428A"/>
    <w:rsid w:val="00DD59C9"/>
    <w:rsid w:val="00DD5CD6"/>
    <w:rsid w:val="00DD719A"/>
    <w:rsid w:val="00DD74E0"/>
    <w:rsid w:val="00DD7BED"/>
    <w:rsid w:val="00DE2C29"/>
    <w:rsid w:val="00DE31F6"/>
    <w:rsid w:val="00DE33AF"/>
    <w:rsid w:val="00DE372C"/>
    <w:rsid w:val="00DE3C6E"/>
    <w:rsid w:val="00DE3E47"/>
    <w:rsid w:val="00DE3F0B"/>
    <w:rsid w:val="00DE437F"/>
    <w:rsid w:val="00DE5249"/>
    <w:rsid w:val="00DE5640"/>
    <w:rsid w:val="00DE64CE"/>
    <w:rsid w:val="00DE66B3"/>
    <w:rsid w:val="00DE696A"/>
    <w:rsid w:val="00DE6B78"/>
    <w:rsid w:val="00DE6F3E"/>
    <w:rsid w:val="00DE7144"/>
    <w:rsid w:val="00DE7342"/>
    <w:rsid w:val="00DE7B01"/>
    <w:rsid w:val="00DF071F"/>
    <w:rsid w:val="00DF0ED7"/>
    <w:rsid w:val="00DF1296"/>
    <w:rsid w:val="00DF1BEA"/>
    <w:rsid w:val="00DF1EF5"/>
    <w:rsid w:val="00DF2665"/>
    <w:rsid w:val="00DF2B53"/>
    <w:rsid w:val="00DF2CE6"/>
    <w:rsid w:val="00DF4313"/>
    <w:rsid w:val="00DF44C6"/>
    <w:rsid w:val="00DF4AA4"/>
    <w:rsid w:val="00DF4B40"/>
    <w:rsid w:val="00DF4FEA"/>
    <w:rsid w:val="00DF52B5"/>
    <w:rsid w:val="00DF532B"/>
    <w:rsid w:val="00DF5FD7"/>
    <w:rsid w:val="00DF7F20"/>
    <w:rsid w:val="00E00E1A"/>
    <w:rsid w:val="00E0323B"/>
    <w:rsid w:val="00E03E23"/>
    <w:rsid w:val="00E0402C"/>
    <w:rsid w:val="00E045A0"/>
    <w:rsid w:val="00E04E26"/>
    <w:rsid w:val="00E05ADF"/>
    <w:rsid w:val="00E064C5"/>
    <w:rsid w:val="00E06789"/>
    <w:rsid w:val="00E0687A"/>
    <w:rsid w:val="00E079BC"/>
    <w:rsid w:val="00E10071"/>
    <w:rsid w:val="00E100D1"/>
    <w:rsid w:val="00E104C9"/>
    <w:rsid w:val="00E10E00"/>
    <w:rsid w:val="00E120FC"/>
    <w:rsid w:val="00E129F0"/>
    <w:rsid w:val="00E14904"/>
    <w:rsid w:val="00E152E1"/>
    <w:rsid w:val="00E15478"/>
    <w:rsid w:val="00E162C9"/>
    <w:rsid w:val="00E16710"/>
    <w:rsid w:val="00E169CB"/>
    <w:rsid w:val="00E16A10"/>
    <w:rsid w:val="00E16C06"/>
    <w:rsid w:val="00E17087"/>
    <w:rsid w:val="00E2035C"/>
    <w:rsid w:val="00E20803"/>
    <w:rsid w:val="00E2101D"/>
    <w:rsid w:val="00E211ED"/>
    <w:rsid w:val="00E21226"/>
    <w:rsid w:val="00E2197D"/>
    <w:rsid w:val="00E21F99"/>
    <w:rsid w:val="00E233A2"/>
    <w:rsid w:val="00E2357E"/>
    <w:rsid w:val="00E24F10"/>
    <w:rsid w:val="00E251C0"/>
    <w:rsid w:val="00E259C8"/>
    <w:rsid w:val="00E25A64"/>
    <w:rsid w:val="00E266D7"/>
    <w:rsid w:val="00E26B69"/>
    <w:rsid w:val="00E26DBF"/>
    <w:rsid w:val="00E2744E"/>
    <w:rsid w:val="00E27ABC"/>
    <w:rsid w:val="00E30608"/>
    <w:rsid w:val="00E3070D"/>
    <w:rsid w:val="00E3129F"/>
    <w:rsid w:val="00E31F10"/>
    <w:rsid w:val="00E32355"/>
    <w:rsid w:val="00E328D8"/>
    <w:rsid w:val="00E32E10"/>
    <w:rsid w:val="00E32E3B"/>
    <w:rsid w:val="00E336E4"/>
    <w:rsid w:val="00E33765"/>
    <w:rsid w:val="00E3573F"/>
    <w:rsid w:val="00E35AA7"/>
    <w:rsid w:val="00E35D55"/>
    <w:rsid w:val="00E35ED2"/>
    <w:rsid w:val="00E3632B"/>
    <w:rsid w:val="00E374AE"/>
    <w:rsid w:val="00E37BD3"/>
    <w:rsid w:val="00E37CB5"/>
    <w:rsid w:val="00E37D5B"/>
    <w:rsid w:val="00E4025F"/>
    <w:rsid w:val="00E40498"/>
    <w:rsid w:val="00E40D81"/>
    <w:rsid w:val="00E4189C"/>
    <w:rsid w:val="00E42164"/>
    <w:rsid w:val="00E426AC"/>
    <w:rsid w:val="00E4294A"/>
    <w:rsid w:val="00E45484"/>
    <w:rsid w:val="00E46ADD"/>
    <w:rsid w:val="00E472CC"/>
    <w:rsid w:val="00E47391"/>
    <w:rsid w:val="00E47888"/>
    <w:rsid w:val="00E50C5E"/>
    <w:rsid w:val="00E519E5"/>
    <w:rsid w:val="00E51E0C"/>
    <w:rsid w:val="00E533C7"/>
    <w:rsid w:val="00E549AF"/>
    <w:rsid w:val="00E55067"/>
    <w:rsid w:val="00E5508D"/>
    <w:rsid w:val="00E56207"/>
    <w:rsid w:val="00E566E6"/>
    <w:rsid w:val="00E575F1"/>
    <w:rsid w:val="00E57947"/>
    <w:rsid w:val="00E57D1B"/>
    <w:rsid w:val="00E6029D"/>
    <w:rsid w:val="00E6111C"/>
    <w:rsid w:val="00E61248"/>
    <w:rsid w:val="00E61BB2"/>
    <w:rsid w:val="00E61E6E"/>
    <w:rsid w:val="00E6205C"/>
    <w:rsid w:val="00E625E6"/>
    <w:rsid w:val="00E62709"/>
    <w:rsid w:val="00E62E8C"/>
    <w:rsid w:val="00E63644"/>
    <w:rsid w:val="00E63A67"/>
    <w:rsid w:val="00E64501"/>
    <w:rsid w:val="00E64886"/>
    <w:rsid w:val="00E65120"/>
    <w:rsid w:val="00E65E32"/>
    <w:rsid w:val="00E66B7A"/>
    <w:rsid w:val="00E67A32"/>
    <w:rsid w:val="00E70282"/>
    <w:rsid w:val="00E718DE"/>
    <w:rsid w:val="00E71A85"/>
    <w:rsid w:val="00E71C0F"/>
    <w:rsid w:val="00E7213E"/>
    <w:rsid w:val="00E72335"/>
    <w:rsid w:val="00E7239D"/>
    <w:rsid w:val="00E73893"/>
    <w:rsid w:val="00E73BBE"/>
    <w:rsid w:val="00E73EFD"/>
    <w:rsid w:val="00E74E6E"/>
    <w:rsid w:val="00E75767"/>
    <w:rsid w:val="00E75A16"/>
    <w:rsid w:val="00E76425"/>
    <w:rsid w:val="00E77437"/>
    <w:rsid w:val="00E77677"/>
    <w:rsid w:val="00E77749"/>
    <w:rsid w:val="00E81371"/>
    <w:rsid w:val="00E81469"/>
    <w:rsid w:val="00E81FA4"/>
    <w:rsid w:val="00E82833"/>
    <w:rsid w:val="00E8357C"/>
    <w:rsid w:val="00E83699"/>
    <w:rsid w:val="00E842E9"/>
    <w:rsid w:val="00E85163"/>
    <w:rsid w:val="00E857B6"/>
    <w:rsid w:val="00E86603"/>
    <w:rsid w:val="00E86609"/>
    <w:rsid w:val="00E87000"/>
    <w:rsid w:val="00E8772F"/>
    <w:rsid w:val="00E907F4"/>
    <w:rsid w:val="00E916ED"/>
    <w:rsid w:val="00E91735"/>
    <w:rsid w:val="00E92870"/>
    <w:rsid w:val="00E93008"/>
    <w:rsid w:val="00E93174"/>
    <w:rsid w:val="00E93455"/>
    <w:rsid w:val="00E937A9"/>
    <w:rsid w:val="00E93E9B"/>
    <w:rsid w:val="00E93FDA"/>
    <w:rsid w:val="00E945FB"/>
    <w:rsid w:val="00E946C7"/>
    <w:rsid w:val="00E94A09"/>
    <w:rsid w:val="00E953BD"/>
    <w:rsid w:val="00E95572"/>
    <w:rsid w:val="00E95EC3"/>
    <w:rsid w:val="00EA0CC6"/>
    <w:rsid w:val="00EA146D"/>
    <w:rsid w:val="00EA1A87"/>
    <w:rsid w:val="00EA20BC"/>
    <w:rsid w:val="00EA2370"/>
    <w:rsid w:val="00EA2597"/>
    <w:rsid w:val="00EA2CD0"/>
    <w:rsid w:val="00EA2CF0"/>
    <w:rsid w:val="00EA2D2C"/>
    <w:rsid w:val="00EA32AE"/>
    <w:rsid w:val="00EA4437"/>
    <w:rsid w:val="00EA49CC"/>
    <w:rsid w:val="00EA5A9E"/>
    <w:rsid w:val="00EA620F"/>
    <w:rsid w:val="00EA6A70"/>
    <w:rsid w:val="00EB13B0"/>
    <w:rsid w:val="00EB306F"/>
    <w:rsid w:val="00EB3315"/>
    <w:rsid w:val="00EB332D"/>
    <w:rsid w:val="00EB353B"/>
    <w:rsid w:val="00EB4F2B"/>
    <w:rsid w:val="00EB5632"/>
    <w:rsid w:val="00EB69BD"/>
    <w:rsid w:val="00EB6B17"/>
    <w:rsid w:val="00EB6C05"/>
    <w:rsid w:val="00EB71BE"/>
    <w:rsid w:val="00EC0244"/>
    <w:rsid w:val="00EC0318"/>
    <w:rsid w:val="00EC04AB"/>
    <w:rsid w:val="00EC0AC1"/>
    <w:rsid w:val="00EC1396"/>
    <w:rsid w:val="00EC2096"/>
    <w:rsid w:val="00EC25B2"/>
    <w:rsid w:val="00EC3A70"/>
    <w:rsid w:val="00EC44D8"/>
    <w:rsid w:val="00EC4C3C"/>
    <w:rsid w:val="00EC4D41"/>
    <w:rsid w:val="00EC4E2E"/>
    <w:rsid w:val="00EC5040"/>
    <w:rsid w:val="00EC5675"/>
    <w:rsid w:val="00EC5BFD"/>
    <w:rsid w:val="00EC5E52"/>
    <w:rsid w:val="00EC66E4"/>
    <w:rsid w:val="00EC6F75"/>
    <w:rsid w:val="00EC7540"/>
    <w:rsid w:val="00EC787C"/>
    <w:rsid w:val="00ED0890"/>
    <w:rsid w:val="00ED09A4"/>
    <w:rsid w:val="00ED0B24"/>
    <w:rsid w:val="00ED3D3E"/>
    <w:rsid w:val="00ED4C67"/>
    <w:rsid w:val="00ED4E59"/>
    <w:rsid w:val="00ED5389"/>
    <w:rsid w:val="00ED5D04"/>
    <w:rsid w:val="00ED67DB"/>
    <w:rsid w:val="00ED691D"/>
    <w:rsid w:val="00ED6CE2"/>
    <w:rsid w:val="00ED7D33"/>
    <w:rsid w:val="00ED7E52"/>
    <w:rsid w:val="00EE073C"/>
    <w:rsid w:val="00EE1963"/>
    <w:rsid w:val="00EE1A3D"/>
    <w:rsid w:val="00EE1B4D"/>
    <w:rsid w:val="00EE1FC4"/>
    <w:rsid w:val="00EE270D"/>
    <w:rsid w:val="00EE31BE"/>
    <w:rsid w:val="00EE31C8"/>
    <w:rsid w:val="00EE3334"/>
    <w:rsid w:val="00EE35F9"/>
    <w:rsid w:val="00EE3ABD"/>
    <w:rsid w:val="00EE3BE3"/>
    <w:rsid w:val="00EE4559"/>
    <w:rsid w:val="00EE46F7"/>
    <w:rsid w:val="00EE4D88"/>
    <w:rsid w:val="00EE5552"/>
    <w:rsid w:val="00EE5972"/>
    <w:rsid w:val="00EE5E11"/>
    <w:rsid w:val="00EE63AE"/>
    <w:rsid w:val="00EE7226"/>
    <w:rsid w:val="00EF061F"/>
    <w:rsid w:val="00EF097C"/>
    <w:rsid w:val="00EF1A12"/>
    <w:rsid w:val="00EF2232"/>
    <w:rsid w:val="00EF41C9"/>
    <w:rsid w:val="00EF4CAF"/>
    <w:rsid w:val="00EF6546"/>
    <w:rsid w:val="00EF73DF"/>
    <w:rsid w:val="00F00913"/>
    <w:rsid w:val="00F00BD2"/>
    <w:rsid w:val="00F00EA2"/>
    <w:rsid w:val="00F02074"/>
    <w:rsid w:val="00F02248"/>
    <w:rsid w:val="00F0358D"/>
    <w:rsid w:val="00F03BB5"/>
    <w:rsid w:val="00F03CEC"/>
    <w:rsid w:val="00F04801"/>
    <w:rsid w:val="00F04CCB"/>
    <w:rsid w:val="00F04D6B"/>
    <w:rsid w:val="00F05337"/>
    <w:rsid w:val="00F057B6"/>
    <w:rsid w:val="00F05855"/>
    <w:rsid w:val="00F05A49"/>
    <w:rsid w:val="00F05BBC"/>
    <w:rsid w:val="00F05EF8"/>
    <w:rsid w:val="00F05F50"/>
    <w:rsid w:val="00F06299"/>
    <w:rsid w:val="00F0697B"/>
    <w:rsid w:val="00F06DA2"/>
    <w:rsid w:val="00F07C25"/>
    <w:rsid w:val="00F107A9"/>
    <w:rsid w:val="00F10DFB"/>
    <w:rsid w:val="00F117A1"/>
    <w:rsid w:val="00F1351B"/>
    <w:rsid w:val="00F1356F"/>
    <w:rsid w:val="00F137B5"/>
    <w:rsid w:val="00F1381F"/>
    <w:rsid w:val="00F142B9"/>
    <w:rsid w:val="00F15104"/>
    <w:rsid w:val="00F160EF"/>
    <w:rsid w:val="00F16621"/>
    <w:rsid w:val="00F173C3"/>
    <w:rsid w:val="00F17C87"/>
    <w:rsid w:val="00F17F6F"/>
    <w:rsid w:val="00F201CA"/>
    <w:rsid w:val="00F2060B"/>
    <w:rsid w:val="00F21285"/>
    <w:rsid w:val="00F22EA3"/>
    <w:rsid w:val="00F22FE0"/>
    <w:rsid w:val="00F2308E"/>
    <w:rsid w:val="00F23473"/>
    <w:rsid w:val="00F23697"/>
    <w:rsid w:val="00F23C73"/>
    <w:rsid w:val="00F244A3"/>
    <w:rsid w:val="00F24EC8"/>
    <w:rsid w:val="00F2578E"/>
    <w:rsid w:val="00F25EF2"/>
    <w:rsid w:val="00F264B7"/>
    <w:rsid w:val="00F27509"/>
    <w:rsid w:val="00F27EB7"/>
    <w:rsid w:val="00F31072"/>
    <w:rsid w:val="00F315BE"/>
    <w:rsid w:val="00F319BC"/>
    <w:rsid w:val="00F33468"/>
    <w:rsid w:val="00F3365E"/>
    <w:rsid w:val="00F33A61"/>
    <w:rsid w:val="00F33ED4"/>
    <w:rsid w:val="00F33F5D"/>
    <w:rsid w:val="00F35058"/>
    <w:rsid w:val="00F358EE"/>
    <w:rsid w:val="00F36C57"/>
    <w:rsid w:val="00F375B8"/>
    <w:rsid w:val="00F41403"/>
    <w:rsid w:val="00F41439"/>
    <w:rsid w:val="00F416B2"/>
    <w:rsid w:val="00F41845"/>
    <w:rsid w:val="00F419A8"/>
    <w:rsid w:val="00F42536"/>
    <w:rsid w:val="00F42748"/>
    <w:rsid w:val="00F42D8F"/>
    <w:rsid w:val="00F43E7A"/>
    <w:rsid w:val="00F442C7"/>
    <w:rsid w:val="00F448D1"/>
    <w:rsid w:val="00F44D2E"/>
    <w:rsid w:val="00F44F8D"/>
    <w:rsid w:val="00F44FBA"/>
    <w:rsid w:val="00F4531A"/>
    <w:rsid w:val="00F4566D"/>
    <w:rsid w:val="00F45F54"/>
    <w:rsid w:val="00F46E0B"/>
    <w:rsid w:val="00F51767"/>
    <w:rsid w:val="00F52519"/>
    <w:rsid w:val="00F52536"/>
    <w:rsid w:val="00F52542"/>
    <w:rsid w:val="00F52A68"/>
    <w:rsid w:val="00F52F86"/>
    <w:rsid w:val="00F53527"/>
    <w:rsid w:val="00F53E9D"/>
    <w:rsid w:val="00F53FF7"/>
    <w:rsid w:val="00F5530C"/>
    <w:rsid w:val="00F55F2E"/>
    <w:rsid w:val="00F55FD2"/>
    <w:rsid w:val="00F60FB7"/>
    <w:rsid w:val="00F61079"/>
    <w:rsid w:val="00F61C51"/>
    <w:rsid w:val="00F61D6E"/>
    <w:rsid w:val="00F62073"/>
    <w:rsid w:val="00F63585"/>
    <w:rsid w:val="00F646A6"/>
    <w:rsid w:val="00F64AB9"/>
    <w:rsid w:val="00F660EC"/>
    <w:rsid w:val="00F6700A"/>
    <w:rsid w:val="00F67BBF"/>
    <w:rsid w:val="00F7021B"/>
    <w:rsid w:val="00F71C9A"/>
    <w:rsid w:val="00F71DBA"/>
    <w:rsid w:val="00F71EDE"/>
    <w:rsid w:val="00F73085"/>
    <w:rsid w:val="00F73398"/>
    <w:rsid w:val="00F7388D"/>
    <w:rsid w:val="00F74B78"/>
    <w:rsid w:val="00F74E39"/>
    <w:rsid w:val="00F753A0"/>
    <w:rsid w:val="00F75698"/>
    <w:rsid w:val="00F756BA"/>
    <w:rsid w:val="00F756D1"/>
    <w:rsid w:val="00F75B2D"/>
    <w:rsid w:val="00F76578"/>
    <w:rsid w:val="00F7706E"/>
    <w:rsid w:val="00F809D0"/>
    <w:rsid w:val="00F82B36"/>
    <w:rsid w:val="00F82F20"/>
    <w:rsid w:val="00F84008"/>
    <w:rsid w:val="00F84503"/>
    <w:rsid w:val="00F8492D"/>
    <w:rsid w:val="00F86E34"/>
    <w:rsid w:val="00F87185"/>
    <w:rsid w:val="00F87331"/>
    <w:rsid w:val="00F8745A"/>
    <w:rsid w:val="00F87539"/>
    <w:rsid w:val="00F9003E"/>
    <w:rsid w:val="00F9073E"/>
    <w:rsid w:val="00F91282"/>
    <w:rsid w:val="00F91CEE"/>
    <w:rsid w:val="00F927F6"/>
    <w:rsid w:val="00F93145"/>
    <w:rsid w:val="00F9330B"/>
    <w:rsid w:val="00F94497"/>
    <w:rsid w:val="00F94F41"/>
    <w:rsid w:val="00F974BA"/>
    <w:rsid w:val="00F9781C"/>
    <w:rsid w:val="00F97B36"/>
    <w:rsid w:val="00FA03A8"/>
    <w:rsid w:val="00FA1799"/>
    <w:rsid w:val="00FA18FD"/>
    <w:rsid w:val="00FA322B"/>
    <w:rsid w:val="00FA364C"/>
    <w:rsid w:val="00FA49E6"/>
    <w:rsid w:val="00FA4A1E"/>
    <w:rsid w:val="00FA4C90"/>
    <w:rsid w:val="00FA4EBA"/>
    <w:rsid w:val="00FA5121"/>
    <w:rsid w:val="00FA5B02"/>
    <w:rsid w:val="00FA6845"/>
    <w:rsid w:val="00FA6CD3"/>
    <w:rsid w:val="00FA7224"/>
    <w:rsid w:val="00FA7843"/>
    <w:rsid w:val="00FA7A91"/>
    <w:rsid w:val="00FA7AC8"/>
    <w:rsid w:val="00FB0E9A"/>
    <w:rsid w:val="00FB18C4"/>
    <w:rsid w:val="00FB18E4"/>
    <w:rsid w:val="00FB1BC5"/>
    <w:rsid w:val="00FB33FE"/>
    <w:rsid w:val="00FB35B7"/>
    <w:rsid w:val="00FB37A6"/>
    <w:rsid w:val="00FB4E18"/>
    <w:rsid w:val="00FB5360"/>
    <w:rsid w:val="00FB6052"/>
    <w:rsid w:val="00FB62C8"/>
    <w:rsid w:val="00FB72C2"/>
    <w:rsid w:val="00FB7BCA"/>
    <w:rsid w:val="00FC0676"/>
    <w:rsid w:val="00FC0A00"/>
    <w:rsid w:val="00FC160A"/>
    <w:rsid w:val="00FC1972"/>
    <w:rsid w:val="00FC2509"/>
    <w:rsid w:val="00FC255D"/>
    <w:rsid w:val="00FC5259"/>
    <w:rsid w:val="00FC5416"/>
    <w:rsid w:val="00FC5F32"/>
    <w:rsid w:val="00FC63E9"/>
    <w:rsid w:val="00FC6841"/>
    <w:rsid w:val="00FC6FCE"/>
    <w:rsid w:val="00FC73CA"/>
    <w:rsid w:val="00FD0D49"/>
    <w:rsid w:val="00FD12F3"/>
    <w:rsid w:val="00FD1AE6"/>
    <w:rsid w:val="00FD1DD5"/>
    <w:rsid w:val="00FD2654"/>
    <w:rsid w:val="00FD403E"/>
    <w:rsid w:val="00FD438F"/>
    <w:rsid w:val="00FD46BC"/>
    <w:rsid w:val="00FD471D"/>
    <w:rsid w:val="00FD62DE"/>
    <w:rsid w:val="00FD64FD"/>
    <w:rsid w:val="00FD69DE"/>
    <w:rsid w:val="00FD753A"/>
    <w:rsid w:val="00FE0EAD"/>
    <w:rsid w:val="00FE235B"/>
    <w:rsid w:val="00FE39C4"/>
    <w:rsid w:val="00FE3F50"/>
    <w:rsid w:val="00FE43ED"/>
    <w:rsid w:val="00FE458D"/>
    <w:rsid w:val="00FE501E"/>
    <w:rsid w:val="00FE55E0"/>
    <w:rsid w:val="00FE5ABF"/>
    <w:rsid w:val="00FE6FE4"/>
    <w:rsid w:val="00FE7EA4"/>
    <w:rsid w:val="00FF06C4"/>
    <w:rsid w:val="00FF0A35"/>
    <w:rsid w:val="00FF14CD"/>
    <w:rsid w:val="00FF22A3"/>
    <w:rsid w:val="00FF25DF"/>
    <w:rsid w:val="00FF2E5C"/>
    <w:rsid w:val="00FF2E87"/>
    <w:rsid w:val="00FF2FF5"/>
    <w:rsid w:val="00FF31AB"/>
    <w:rsid w:val="00FF3498"/>
    <w:rsid w:val="00FF3F31"/>
    <w:rsid w:val="00FF4824"/>
    <w:rsid w:val="00FF4B27"/>
    <w:rsid w:val="00FF4E8C"/>
    <w:rsid w:val="00FF509E"/>
    <w:rsid w:val="00FF5357"/>
    <w:rsid w:val="00FF62A7"/>
    <w:rsid w:val="00FF6C68"/>
    <w:rsid w:val="00FF7376"/>
    <w:rsid w:val="00FF773F"/>
    <w:rsid w:val="00FF7F54"/>
    <w:rsid w:val="00FF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D223B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2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2E5CE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E5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erbale%20conferenza%20servizi_b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AE112-9860-4789-8666-34757689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verbale conferenza servizi_b.dotx</Template>
  <TotalTime>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02 Alessio Crocetta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Digiu</cp:lastModifiedBy>
  <cp:revision>3</cp:revision>
  <dcterms:created xsi:type="dcterms:W3CDTF">2015-08-13T06:37:00Z</dcterms:created>
  <dcterms:modified xsi:type="dcterms:W3CDTF">2015-08-13T08:25:00Z</dcterms:modified>
</cp:coreProperties>
</file>