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71" w:rsidRPr="00551371" w:rsidRDefault="00551371" w:rsidP="0055137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551371">
        <w:rPr>
          <w:rFonts w:ascii="Arial" w:hAnsi="Arial" w:cs="Arial"/>
          <w:sz w:val="22"/>
          <w:szCs w:val="22"/>
        </w:rPr>
        <w:t>Prot</w:t>
      </w:r>
      <w:proofErr w:type="spellEnd"/>
      <w:r w:rsidRPr="0055137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51371">
        <w:rPr>
          <w:rFonts w:ascii="Arial" w:hAnsi="Arial" w:cs="Arial"/>
          <w:sz w:val="22"/>
          <w:szCs w:val="22"/>
        </w:rPr>
        <w:t>prat</w:t>
      </w:r>
      <w:proofErr w:type="spellEnd"/>
      <w:r w:rsidRPr="00551371">
        <w:rPr>
          <w:rFonts w:ascii="Arial" w:hAnsi="Arial" w:cs="Arial"/>
          <w:sz w:val="22"/>
          <w:szCs w:val="22"/>
        </w:rPr>
        <w:t>. [</w:t>
      </w:r>
      <w:r w:rsidRPr="00551371">
        <w:rPr>
          <w:rFonts w:ascii="Arial" w:hAnsi="Arial" w:cs="Arial"/>
          <w:noProof/>
          <w:sz w:val="22"/>
          <w:szCs w:val="22"/>
        </w:rPr>
        <w:t>protocollo]</w:t>
      </w:r>
      <w:r w:rsidRPr="00551371">
        <w:rPr>
          <w:rFonts w:ascii="Arial" w:hAnsi="Arial" w:cs="Arial"/>
          <w:sz w:val="22"/>
          <w:szCs w:val="22"/>
        </w:rPr>
        <w:fldChar w:fldCharType="begin"/>
      </w:r>
      <w:r w:rsidRPr="0055137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51371">
        <w:rPr>
          <w:rFonts w:ascii="Arial" w:hAnsi="Arial" w:cs="Arial"/>
          <w:sz w:val="22"/>
          <w:szCs w:val="22"/>
        </w:rPr>
        <w:fldChar w:fldCharType="end"/>
      </w:r>
      <w:r w:rsidRPr="0055137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5137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551371">
        <w:rPr>
          <w:rFonts w:ascii="Arial" w:hAnsi="Arial" w:cs="Arial"/>
          <w:noProof/>
          <w:sz w:val="22"/>
          <w:szCs w:val="22"/>
        </w:rPr>
        <w:t>]</w:t>
      </w:r>
    </w:p>
    <w:p w:rsidR="00551371" w:rsidRPr="00551371" w:rsidRDefault="00551371" w:rsidP="00551371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noProof/>
          <w:sz w:val="22"/>
          <w:szCs w:val="22"/>
        </w:rPr>
        <w:t>Prot. _________del_______________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551371" w:rsidRPr="00551371" w:rsidTr="00617439">
        <w:tc>
          <w:tcPr>
            <w:tcW w:w="5000" w:type="pct"/>
            <w:shd w:val="clear" w:color="auto" w:fill="auto"/>
          </w:tcPr>
          <w:p w:rsidR="00551371" w:rsidRPr="00551371" w:rsidRDefault="00551371" w:rsidP="00617439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137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137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137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55137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55137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551371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551371" w:rsidRPr="00551371" w:rsidTr="00617439"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2500" w:type="pct"/>
          </w:tcPr>
          <w:p w:rsidR="00551371" w:rsidRPr="00551371" w:rsidRDefault="00551371" w:rsidP="0061743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551371" w:rsidRPr="00551371" w:rsidTr="00617439">
        <w:tc>
          <w:tcPr>
            <w:tcW w:w="5000" w:type="pct"/>
            <w:shd w:val="clear" w:color="auto" w:fill="auto"/>
          </w:tcPr>
          <w:p w:rsidR="00551371" w:rsidRPr="00551371" w:rsidRDefault="00551371" w:rsidP="00617439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1371" w:rsidRPr="00551371" w:rsidTr="00617439">
        <w:tc>
          <w:tcPr>
            <w:tcW w:w="5000" w:type="pct"/>
            <w:shd w:val="clear" w:color="auto" w:fill="auto"/>
          </w:tcPr>
          <w:p w:rsidR="00551371" w:rsidRPr="00551371" w:rsidRDefault="00551371" w:rsidP="00617439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EE0989" w:rsidRPr="00551371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b/>
          <w:sz w:val="22"/>
          <w:szCs w:val="22"/>
          <w:u w:val="single"/>
        </w:rPr>
        <w:t>OGGETTO:</w:t>
      </w:r>
      <w:r w:rsidRPr="00551371">
        <w:rPr>
          <w:rFonts w:ascii="Arial" w:hAnsi="Arial" w:cs="Arial"/>
          <w:sz w:val="22"/>
          <w:szCs w:val="22"/>
        </w:rPr>
        <w:t xml:space="preserve"> </w:t>
      </w:r>
      <w:r w:rsidR="00551371" w:rsidRPr="00551371">
        <w:rPr>
          <w:rFonts w:ascii="Arial" w:hAnsi="Arial" w:cs="Arial"/>
          <w:sz w:val="22"/>
          <w:szCs w:val="22"/>
        </w:rPr>
        <w:t>[</w:t>
      </w:r>
      <w:proofErr w:type="spellStart"/>
      <w:r w:rsidR="00551371" w:rsidRPr="00551371">
        <w:rPr>
          <w:rFonts w:ascii="Arial" w:hAnsi="Arial" w:cs="Arial"/>
          <w:sz w:val="22"/>
          <w:szCs w:val="22"/>
        </w:rPr>
        <w:t>tipo_pratica</w:t>
      </w:r>
      <w:proofErr w:type="spellEnd"/>
      <w:r w:rsidR="00551371" w:rsidRPr="00551371">
        <w:rPr>
          <w:rFonts w:ascii="Arial" w:hAnsi="Arial" w:cs="Arial"/>
          <w:sz w:val="22"/>
          <w:szCs w:val="22"/>
        </w:rPr>
        <w:t xml:space="preserve">] n. </w:t>
      </w:r>
      <w:r w:rsidR="00551371" w:rsidRPr="00551371">
        <w:rPr>
          <w:rFonts w:ascii="Arial" w:hAnsi="Arial" w:cs="Arial"/>
          <w:b/>
          <w:sz w:val="22"/>
          <w:szCs w:val="22"/>
        </w:rPr>
        <w:t>[numero]</w:t>
      </w:r>
      <w:r w:rsidR="00551371" w:rsidRPr="00551371">
        <w:rPr>
          <w:rFonts w:ascii="Arial" w:hAnsi="Arial" w:cs="Arial"/>
          <w:b/>
          <w:sz w:val="22"/>
          <w:szCs w:val="22"/>
        </w:rPr>
        <w:fldChar w:fldCharType="begin"/>
      </w:r>
      <w:r w:rsidR="00551371" w:rsidRPr="00551371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551371" w:rsidRPr="00551371">
        <w:rPr>
          <w:rFonts w:ascii="Arial" w:hAnsi="Arial" w:cs="Arial"/>
          <w:b/>
          <w:sz w:val="22"/>
          <w:szCs w:val="22"/>
        </w:rPr>
        <w:fldChar w:fldCharType="end"/>
      </w:r>
      <w:r w:rsidR="00551371" w:rsidRPr="00551371">
        <w:rPr>
          <w:rFonts w:ascii="Arial" w:hAnsi="Arial" w:cs="Arial"/>
          <w:sz w:val="22"/>
          <w:szCs w:val="22"/>
        </w:rPr>
        <w:t xml:space="preserve"> - Opere: [oggetto]</w:t>
      </w:r>
      <w:r w:rsidR="00551371" w:rsidRPr="00551371">
        <w:rPr>
          <w:rFonts w:ascii="Arial" w:hAnsi="Arial" w:cs="Arial"/>
          <w:sz w:val="22"/>
          <w:szCs w:val="22"/>
        </w:rPr>
        <w:fldChar w:fldCharType="begin"/>
      </w:r>
      <w:r w:rsidR="00551371" w:rsidRPr="00551371">
        <w:rPr>
          <w:rFonts w:ascii="Arial" w:hAnsi="Arial" w:cs="Arial"/>
          <w:sz w:val="22"/>
          <w:szCs w:val="22"/>
        </w:rPr>
        <w:instrText xml:space="preserve"> MERGEFIELD "OGGETTO" </w:instrText>
      </w:r>
      <w:r w:rsidR="00551371" w:rsidRPr="00551371">
        <w:rPr>
          <w:rFonts w:ascii="Arial" w:hAnsi="Arial" w:cs="Arial"/>
          <w:sz w:val="22"/>
          <w:szCs w:val="22"/>
        </w:rPr>
        <w:fldChar w:fldCharType="end"/>
      </w:r>
      <w:r w:rsidR="00551371" w:rsidRPr="00551371">
        <w:rPr>
          <w:rFonts w:ascii="Arial" w:hAnsi="Arial" w:cs="Arial"/>
          <w:sz w:val="22"/>
          <w:szCs w:val="22"/>
        </w:rPr>
        <w:t xml:space="preserve"> in [ubicazione].</w:t>
      </w:r>
      <w:r w:rsidR="00F8120D" w:rsidRPr="00551371">
        <w:rPr>
          <w:rFonts w:ascii="Arial" w:hAnsi="Arial" w:cs="Arial"/>
          <w:sz w:val="22"/>
          <w:szCs w:val="22"/>
        </w:rPr>
        <w:t xml:space="preserve">- </w:t>
      </w:r>
      <w:r w:rsidR="00F8120D" w:rsidRPr="00551371">
        <w:rPr>
          <w:rFonts w:ascii="Arial" w:hAnsi="Arial" w:cs="Arial"/>
          <w:sz w:val="22"/>
          <w:szCs w:val="22"/>
          <w:u w:val="single"/>
        </w:rPr>
        <w:t>Richiesta di perizia di stima</w:t>
      </w:r>
    </w:p>
    <w:p w:rsidR="00FE164A" w:rsidRPr="00551371" w:rsidRDefault="00A03017" w:rsidP="00551371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551371">
        <w:rPr>
          <w:rFonts w:ascii="Arial" w:hAnsi="Arial" w:cs="Arial"/>
          <w:sz w:val="22"/>
          <w:szCs w:val="22"/>
        </w:rPr>
        <w:t xml:space="preserve">Si richiede, al fine di </w:t>
      </w:r>
      <w:r w:rsidR="00BA4867" w:rsidRPr="00551371">
        <w:rPr>
          <w:rFonts w:ascii="Arial" w:hAnsi="Arial" w:cs="Arial"/>
          <w:sz w:val="22"/>
          <w:szCs w:val="22"/>
        </w:rPr>
        <w:t xml:space="preserve">definire la </w:t>
      </w:r>
      <w:r w:rsidR="00BA4867" w:rsidRPr="00551371">
        <w:rPr>
          <w:rFonts w:ascii="Arial" w:hAnsi="Arial" w:cs="Arial"/>
          <w:b/>
          <w:sz w:val="22"/>
          <w:szCs w:val="22"/>
        </w:rPr>
        <w:t xml:space="preserve">sanzione </w:t>
      </w:r>
      <w:r w:rsidR="00384CEB" w:rsidRPr="00551371">
        <w:rPr>
          <w:rFonts w:ascii="Arial" w:hAnsi="Arial" w:cs="Arial"/>
          <w:b/>
          <w:sz w:val="22"/>
          <w:szCs w:val="22"/>
        </w:rPr>
        <w:t>amministrativa pecuniaria</w:t>
      </w:r>
      <w:r w:rsidR="00384CEB" w:rsidRPr="00551371">
        <w:rPr>
          <w:rFonts w:ascii="Arial" w:hAnsi="Arial" w:cs="Arial"/>
          <w:sz w:val="22"/>
          <w:szCs w:val="22"/>
        </w:rPr>
        <w:t xml:space="preserve"> prevista dall’art.43 </w:t>
      </w:r>
      <w:r w:rsidR="00F8120D" w:rsidRPr="00551371">
        <w:rPr>
          <w:rFonts w:ascii="Arial" w:hAnsi="Arial" w:cs="Arial"/>
          <w:sz w:val="22"/>
          <w:szCs w:val="22"/>
        </w:rPr>
        <w:t xml:space="preserve">c.1 </w:t>
      </w:r>
      <w:r w:rsidR="00384CEB" w:rsidRPr="00551371">
        <w:rPr>
          <w:rFonts w:ascii="Arial" w:hAnsi="Arial" w:cs="Arial"/>
          <w:sz w:val="22"/>
          <w:szCs w:val="22"/>
        </w:rPr>
        <w:t>della LR 16/2008</w:t>
      </w:r>
      <w:r w:rsidR="00BA4867" w:rsidRPr="00551371">
        <w:rPr>
          <w:rFonts w:ascii="Arial" w:hAnsi="Arial" w:cs="Arial"/>
          <w:sz w:val="22"/>
          <w:szCs w:val="22"/>
        </w:rPr>
        <w:t xml:space="preserve">, </w:t>
      </w:r>
      <w:r w:rsidR="00BA4867" w:rsidRPr="00551371">
        <w:rPr>
          <w:rFonts w:ascii="Arial" w:hAnsi="Arial" w:cs="Arial"/>
          <w:b/>
          <w:sz w:val="22"/>
          <w:szCs w:val="22"/>
          <w:u w:val="single"/>
        </w:rPr>
        <w:t>p</w:t>
      </w:r>
      <w:r w:rsidR="00A6526D" w:rsidRPr="00551371">
        <w:rPr>
          <w:rFonts w:ascii="Arial" w:hAnsi="Arial" w:cs="Arial"/>
          <w:b/>
          <w:sz w:val="22"/>
          <w:szCs w:val="22"/>
          <w:u w:val="single"/>
        </w:rPr>
        <w:t>erizia di stima</w:t>
      </w:r>
      <w:r w:rsidR="00A6526D" w:rsidRPr="00551371">
        <w:rPr>
          <w:rFonts w:ascii="Arial" w:hAnsi="Arial" w:cs="Arial"/>
          <w:sz w:val="22"/>
          <w:szCs w:val="22"/>
        </w:rPr>
        <w:t xml:space="preserve"> relativa all’aumento del valore dell’immobile, conseguente alla realizzazione delle opere, determinato, con riferimento alla data di ultimazione dei lavori, in base ai criteri previsti dalla L. 27/07/1978 n. 392 e con riferimento all’ultimo costo di produzione determinato con decreto ministeriale, aggiornato alla data di esecuzione dell’abuso, sulla base dell’indice ISTAT del costo di costruzione e del parametro relativo all’ubicazione</w:t>
      </w:r>
      <w:r w:rsidR="002E3FAF" w:rsidRPr="00551371">
        <w:rPr>
          <w:rFonts w:ascii="Arial" w:hAnsi="Arial" w:cs="Arial"/>
          <w:sz w:val="22"/>
          <w:szCs w:val="22"/>
        </w:rPr>
        <w:t>,</w:t>
      </w:r>
      <w:r w:rsidR="00551371">
        <w:rPr>
          <w:rFonts w:ascii="Arial" w:hAnsi="Arial" w:cs="Arial"/>
          <w:sz w:val="22"/>
          <w:szCs w:val="22"/>
        </w:rPr>
        <w:t xml:space="preserve"> </w:t>
      </w:r>
      <w:r w:rsidR="00A6526D" w:rsidRPr="00551371">
        <w:rPr>
          <w:rFonts w:ascii="Arial" w:hAnsi="Arial" w:cs="Arial"/>
          <w:sz w:val="22"/>
          <w:szCs w:val="22"/>
        </w:rPr>
        <w:t>come definito all’art. 33 comma 2 del DPR 380/2001.</w:t>
      </w:r>
    </w:p>
    <w:p w:rsidR="00A6526D" w:rsidRPr="00551371" w:rsidRDefault="00A6526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EE0989" w:rsidRPr="00551371" w:rsidRDefault="000C370B" w:rsidP="00551371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551371">
        <w:rPr>
          <w:rFonts w:ascii="Arial" w:hAnsi="Arial" w:cs="Arial"/>
          <w:color w:val="000000"/>
          <w:sz w:val="22"/>
          <w:szCs w:val="22"/>
        </w:rPr>
        <w:t>Distinti saluti.</w:t>
      </w:r>
    </w:p>
    <w:p w:rsidR="00551371" w:rsidRPr="000E75B0" w:rsidRDefault="00551371" w:rsidP="00551371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0E75B0">
        <w:rPr>
          <w:rFonts w:ascii="Arial" w:hAnsi="Arial" w:cs="Arial"/>
          <w:i/>
          <w:sz w:val="22"/>
          <w:szCs w:val="22"/>
        </w:rPr>
        <w:t xml:space="preserve">Sanremo, </w:t>
      </w:r>
      <w:r w:rsidRPr="000E75B0">
        <w:rPr>
          <w:rFonts w:ascii="Arial" w:hAnsi="Arial" w:cs="Arial"/>
          <w:i/>
          <w:sz w:val="22"/>
          <w:szCs w:val="22"/>
        </w:rPr>
        <w:fldChar w:fldCharType="begin"/>
      </w:r>
      <w:r w:rsidRPr="000E75B0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0E75B0">
        <w:rPr>
          <w:rFonts w:ascii="Arial" w:hAnsi="Arial" w:cs="Arial"/>
          <w:i/>
          <w:sz w:val="22"/>
          <w:szCs w:val="22"/>
        </w:rPr>
        <w:fldChar w:fldCharType="separate"/>
      </w:r>
      <w:r w:rsidR="001622DA">
        <w:rPr>
          <w:rFonts w:ascii="Arial" w:hAnsi="Arial" w:cs="Arial"/>
          <w:i/>
          <w:noProof/>
          <w:sz w:val="22"/>
          <w:szCs w:val="22"/>
        </w:rPr>
        <w:t>8 marzo 2017</w:t>
      </w:r>
      <w:r w:rsidRPr="000E75B0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"/>
        <w:gridCol w:w="9634"/>
      </w:tblGrid>
      <w:tr w:rsidR="00EE0989" w:rsidRPr="00551371" w:rsidTr="004B0953">
        <w:tc>
          <w:tcPr>
            <w:tcW w:w="4889" w:type="dxa"/>
          </w:tcPr>
          <w:p w:rsidR="00EE0989" w:rsidRPr="00551371" w:rsidRDefault="00EE0989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tbl>
            <w:tblPr>
              <w:tblStyle w:val="Grigliatabella"/>
              <w:tblW w:w="146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9"/>
              <w:gridCol w:w="4889"/>
              <w:gridCol w:w="4889"/>
            </w:tblGrid>
            <w:tr w:rsidR="001622DA" w:rsidRPr="009C6EBE" w:rsidTr="000745D1">
              <w:tc>
                <w:tcPr>
                  <w:tcW w:w="4889" w:type="dxa"/>
                </w:tcPr>
                <w:p w:rsidR="001622DA" w:rsidRPr="009C6EBE" w:rsidRDefault="001622DA" w:rsidP="000745D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89" w:type="dxa"/>
                </w:tcPr>
                <w:p w:rsidR="001622DA" w:rsidRPr="007E3EB3" w:rsidRDefault="001622DA" w:rsidP="000745D1">
                  <w:pPr>
                    <w:jc w:val="center"/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7E3EB3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>IL RESPONSABILE DEL PROCEDIMENTO</w:t>
                  </w:r>
                </w:p>
                <w:p w:rsidR="001622DA" w:rsidRDefault="001622DA" w:rsidP="000745D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responsabile_procedimento</w:t>
                  </w:r>
                  <w:proofErr w:type="spellEnd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]</w:t>
                  </w:r>
                </w:p>
                <w:p w:rsidR="001622DA" w:rsidRPr="009C6EBE" w:rsidRDefault="001622DA" w:rsidP="000745D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Firmato digitalmente</w:t>
                  </w:r>
                </w:p>
              </w:tc>
              <w:tc>
                <w:tcPr>
                  <w:tcW w:w="4889" w:type="dxa"/>
                </w:tcPr>
                <w:p w:rsidR="001622DA" w:rsidRPr="009C6EBE" w:rsidRDefault="001622DA" w:rsidP="000745D1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</w:p>
              </w:tc>
            </w:tr>
          </w:tbl>
          <w:p w:rsidR="001622DA" w:rsidRPr="009C6EBE" w:rsidRDefault="001622DA" w:rsidP="001622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E0989" w:rsidRPr="00551371" w:rsidRDefault="00EE0989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E0989" w:rsidRPr="00551371" w:rsidRDefault="00B438C0" w:rsidP="009C6EBE">
      <w:pPr>
        <w:rPr>
          <w:rFonts w:ascii="Arial" w:hAnsi="Arial" w:cs="Arial"/>
          <w:sz w:val="22"/>
          <w:szCs w:val="22"/>
        </w:rPr>
      </w:pPr>
      <w:r w:rsidRPr="00551371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sectPr w:rsidR="00EE0989" w:rsidRPr="00551371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82E" w:rsidRDefault="00AD182E" w:rsidP="00DF7577">
      <w:r>
        <w:separator/>
      </w:r>
    </w:p>
  </w:endnote>
  <w:endnote w:type="continuationSeparator" w:id="0">
    <w:p w:rsidR="00AD182E" w:rsidRDefault="00AD182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82E" w:rsidRDefault="00AD182E" w:rsidP="00DF7577">
      <w:r>
        <w:separator/>
      </w:r>
    </w:p>
  </w:footnote>
  <w:footnote w:type="continuationSeparator" w:id="0">
    <w:p w:rsidR="00AD182E" w:rsidRDefault="00AD182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71" w:rsidRPr="0023790B" w:rsidRDefault="00551371" w:rsidP="00551371">
    <w:pPr>
      <w:jc w:val="center"/>
      <w:rPr>
        <w:rFonts w:ascii="Century Gothic" w:hAnsi="Century Gothic"/>
        <w:b/>
        <w:i/>
        <w:caps/>
        <w:color w:val="0000FF"/>
        <w:sz w:val="24"/>
        <w:szCs w:val="24"/>
      </w:rPr>
    </w:pPr>
    <w:r w:rsidRPr="0023790B">
      <w:rPr>
        <w:noProof/>
        <w:sz w:val="24"/>
        <w:szCs w:val="24"/>
      </w:rPr>
      <w:drawing>
        <wp:inline distT="0" distB="0" distL="0" distR="0" wp14:anchorId="1867302C" wp14:editId="49AFB6E4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51371" w:rsidRPr="00F45267" w:rsidRDefault="00551371" w:rsidP="00551371">
    <w:pPr>
      <w:jc w:val="center"/>
      <w:rPr>
        <w:rFonts w:ascii="Century Gothic" w:hAnsi="Century Gothic"/>
        <w:b/>
        <w:i/>
        <w:caps/>
        <w:color w:val="0000FF"/>
      </w:rPr>
    </w:pPr>
    <w:r w:rsidRPr="00F45267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551371" w:rsidRPr="00F45267" w:rsidRDefault="00551371" w:rsidP="00551371">
    <w:pPr>
      <w:jc w:val="center"/>
      <w:rPr>
        <w:rFonts w:ascii="Century Gothic" w:hAnsi="Century Gothic"/>
        <w:b/>
        <w:i/>
        <w:caps/>
        <w:color w:val="0000FF"/>
      </w:rPr>
    </w:pPr>
    <w:r w:rsidRPr="00F45267">
      <w:rPr>
        <w:rFonts w:ascii="Century Gothic" w:hAnsi="Century Gothic"/>
        <w:b/>
        <w:i/>
        <w:caps/>
        <w:color w:val="0000FF"/>
      </w:rPr>
      <w:t>Sportello Unico PER L'EDILIZIA (sue)</w:t>
    </w:r>
  </w:p>
  <w:p w:rsidR="00551371" w:rsidRPr="00F45267" w:rsidRDefault="00551371" w:rsidP="00551371">
    <w:pPr>
      <w:pStyle w:val="Intestazione"/>
      <w:jc w:val="center"/>
      <w:rPr>
        <w:rFonts w:ascii="Century Gothic" w:hAnsi="Century Gothic"/>
        <w:b/>
        <w:i/>
        <w:color w:val="0000FF"/>
      </w:rPr>
    </w:pPr>
    <w:r w:rsidRPr="00F45267">
      <w:rPr>
        <w:rFonts w:ascii="Century Gothic" w:hAnsi="Century Gothic"/>
        <w:b/>
        <w:i/>
        <w:color w:val="0000FF"/>
      </w:rPr>
      <w:t>Corso Cavallotti, 59 – 18038 Sanremo (IM) - Tel. 0184 580.339</w:t>
    </w:r>
  </w:p>
  <w:p w:rsidR="00551371" w:rsidRPr="00E81F94" w:rsidRDefault="00551371" w:rsidP="00551371">
    <w:pPr>
      <w:pStyle w:val="Intestazione"/>
      <w:jc w:val="center"/>
      <w:rPr>
        <w:rFonts w:ascii="Century Gothic" w:hAnsi="Century Gothic"/>
        <w:b/>
        <w:i/>
        <w:color w:val="0000FF"/>
      </w:rPr>
    </w:pPr>
    <w:r w:rsidRPr="00E81F94">
      <w:rPr>
        <w:rFonts w:ascii="Century Gothic" w:hAnsi="Century Gothic"/>
        <w:b/>
        <w:i/>
        <w:color w:val="0000FF"/>
      </w:rPr>
      <w:t xml:space="preserve">PEC: </w:t>
    </w:r>
    <w:hyperlink r:id="rId2" w:history="1">
      <w:r w:rsidRPr="00E81F94">
        <w:rPr>
          <w:rStyle w:val="Collegamentoipertestuale"/>
          <w:rFonts w:ascii="Century Gothic" w:hAnsi="Century Gothic"/>
          <w:b/>
          <w:i/>
        </w:rPr>
        <w:t>sue.comune.sanremo@legalmail.it</w:t>
      </w:r>
    </w:hyperlink>
  </w:p>
  <w:p w:rsidR="00EE0989" w:rsidRPr="00551371" w:rsidRDefault="00EE0989" w:rsidP="0055137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C370B"/>
    <w:rsid w:val="000F1EDD"/>
    <w:rsid w:val="0010129E"/>
    <w:rsid w:val="001622DA"/>
    <w:rsid w:val="001B4225"/>
    <w:rsid w:val="002061BA"/>
    <w:rsid w:val="00283EC0"/>
    <w:rsid w:val="00286F8F"/>
    <w:rsid w:val="002D0988"/>
    <w:rsid w:val="002D635F"/>
    <w:rsid w:val="002E3FAF"/>
    <w:rsid w:val="00314693"/>
    <w:rsid w:val="00324615"/>
    <w:rsid w:val="00352093"/>
    <w:rsid w:val="00367297"/>
    <w:rsid w:val="00370D34"/>
    <w:rsid w:val="0038337F"/>
    <w:rsid w:val="00384CEB"/>
    <w:rsid w:val="003C38B7"/>
    <w:rsid w:val="004705D8"/>
    <w:rsid w:val="00484BB9"/>
    <w:rsid w:val="004B610F"/>
    <w:rsid w:val="004C12FC"/>
    <w:rsid w:val="004E6ABF"/>
    <w:rsid w:val="005064B9"/>
    <w:rsid w:val="00517B31"/>
    <w:rsid w:val="00551371"/>
    <w:rsid w:val="00563488"/>
    <w:rsid w:val="00567CEF"/>
    <w:rsid w:val="005710E6"/>
    <w:rsid w:val="00587817"/>
    <w:rsid w:val="005A2947"/>
    <w:rsid w:val="00624052"/>
    <w:rsid w:val="00624930"/>
    <w:rsid w:val="00644100"/>
    <w:rsid w:val="00656939"/>
    <w:rsid w:val="00660C73"/>
    <w:rsid w:val="006873C1"/>
    <w:rsid w:val="006A01DF"/>
    <w:rsid w:val="006B1EB1"/>
    <w:rsid w:val="00703418"/>
    <w:rsid w:val="00730C66"/>
    <w:rsid w:val="007672D9"/>
    <w:rsid w:val="007B7218"/>
    <w:rsid w:val="007B7BB4"/>
    <w:rsid w:val="007B7E7C"/>
    <w:rsid w:val="007D3104"/>
    <w:rsid w:val="007D695F"/>
    <w:rsid w:val="0083520F"/>
    <w:rsid w:val="00901901"/>
    <w:rsid w:val="009273CF"/>
    <w:rsid w:val="00931C61"/>
    <w:rsid w:val="009C56F4"/>
    <w:rsid w:val="009C6EBE"/>
    <w:rsid w:val="00A03017"/>
    <w:rsid w:val="00A224FD"/>
    <w:rsid w:val="00A6526D"/>
    <w:rsid w:val="00AB6BFD"/>
    <w:rsid w:val="00AD182E"/>
    <w:rsid w:val="00AE487C"/>
    <w:rsid w:val="00B05B9F"/>
    <w:rsid w:val="00B26636"/>
    <w:rsid w:val="00B349FE"/>
    <w:rsid w:val="00B438C0"/>
    <w:rsid w:val="00B57CC0"/>
    <w:rsid w:val="00B6420E"/>
    <w:rsid w:val="00BA4867"/>
    <w:rsid w:val="00BB3E1D"/>
    <w:rsid w:val="00BC1F7A"/>
    <w:rsid w:val="00BE6E8B"/>
    <w:rsid w:val="00C25647"/>
    <w:rsid w:val="00C64F20"/>
    <w:rsid w:val="00C67D14"/>
    <w:rsid w:val="00C87BA6"/>
    <w:rsid w:val="00CA0B6C"/>
    <w:rsid w:val="00CC0F2D"/>
    <w:rsid w:val="00CE48F8"/>
    <w:rsid w:val="00D524E6"/>
    <w:rsid w:val="00D84B61"/>
    <w:rsid w:val="00DA1E55"/>
    <w:rsid w:val="00DB07ED"/>
    <w:rsid w:val="00DB4920"/>
    <w:rsid w:val="00DE0590"/>
    <w:rsid w:val="00DF7577"/>
    <w:rsid w:val="00E43527"/>
    <w:rsid w:val="00EE0989"/>
    <w:rsid w:val="00F8120D"/>
    <w:rsid w:val="00FD07B7"/>
    <w:rsid w:val="00FE164A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4</cp:revision>
  <cp:lastPrinted>2010-04-08T12:35:00Z</cp:lastPrinted>
  <dcterms:created xsi:type="dcterms:W3CDTF">2017-03-08T11:32:00Z</dcterms:created>
  <dcterms:modified xsi:type="dcterms:W3CDTF">2017-03-08T11:45:00Z</dcterms:modified>
</cp:coreProperties>
</file>