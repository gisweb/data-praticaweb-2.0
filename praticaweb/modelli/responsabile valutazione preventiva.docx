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3D443D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77140E">
      <w:pPr>
        <w:rPr>
          <w:sz w:val="22"/>
        </w:rPr>
      </w:pPr>
      <w:proofErr w:type="spellStart"/>
      <w:r w:rsidRPr="0077140E">
        <w:rPr>
          <w:sz w:val="22"/>
        </w:rPr>
        <w:t>Prot</w:t>
      </w:r>
      <w:proofErr w:type="spellEnd"/>
      <w:r w:rsidRPr="0077140E">
        <w:rPr>
          <w:sz w:val="22"/>
        </w:rPr>
        <w:t>. n. [</w:t>
      </w:r>
      <w:proofErr w:type="spellStart"/>
      <w:r w:rsidRPr="0077140E">
        <w:rPr>
          <w:sz w:val="22"/>
        </w:rPr>
        <w:t>protocollo</w:t>
      </w:r>
      <w:proofErr w:type="spellEnd"/>
      <w:r w:rsidRPr="0077140E">
        <w:rPr>
          <w:sz w:val="22"/>
        </w:rPr>
        <w:t>] del [data_protocollo]</w:t>
      </w:r>
      <w:r w:rsidR="00E26934"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BF0763">
        <w:rPr>
          <w:sz w:val="22"/>
        </w:rPr>
        <w:t>istanza per opere di</w:t>
      </w:r>
      <w:r>
        <w:rPr>
          <w:sz w:val="22"/>
        </w:rPr>
        <w:t xml:space="preserve"> </w:t>
      </w:r>
      <w:r w:rsidR="0077140E" w:rsidRPr="0077140E">
        <w:rPr>
          <w:sz w:val="22"/>
        </w:rPr>
        <w:t>[</w:t>
      </w:r>
      <w:proofErr w:type="spellStart"/>
      <w:r w:rsidR="0077140E" w:rsidRPr="0077140E">
        <w:rPr>
          <w:sz w:val="22"/>
        </w:rPr>
        <w:t>oggetto</w:t>
      </w:r>
      <w:proofErr w:type="spellEnd"/>
      <w:r w:rsidR="0077140E" w:rsidRPr="0077140E">
        <w:rPr>
          <w:sz w:val="22"/>
        </w:rPr>
        <w:t>] - [</w:t>
      </w:r>
      <w:proofErr w:type="spellStart"/>
      <w:r w:rsidR="0077140E" w:rsidRPr="0077140E">
        <w:rPr>
          <w:sz w:val="22"/>
        </w:rPr>
        <w:t>ubicazione</w:t>
      </w:r>
      <w:proofErr w:type="spellEnd"/>
      <w:r w:rsidR="0077140E" w:rsidRPr="0077140E">
        <w:rPr>
          <w:sz w:val="22"/>
        </w:rPr>
        <w:t>]</w:t>
      </w:r>
      <w:r>
        <w:rPr>
          <w:sz w:val="22"/>
        </w:rPr>
        <w:t xml:space="preserve"> - </w:t>
      </w:r>
      <w:r w:rsidR="00182352">
        <w:rPr>
          <w:sz w:val="22"/>
        </w:rPr>
        <w:t xml:space="preserve">Procedimento di Valutazione Preventiva ai sensi dell’art. 15bis del Regolamento Edilizio vigente - </w:t>
      </w:r>
      <w:r>
        <w:rPr>
          <w:sz w:val="22"/>
        </w:rPr>
        <w:t>Comunicazione del responsabile del procedimento.</w:t>
      </w:r>
    </w:p>
    <w:p w:rsidR="00D17D3A" w:rsidRDefault="00D17D3A" w:rsidP="00D17D3A">
      <w:pPr>
        <w:rPr>
          <w:sz w:val="22"/>
          <w:szCs w:val="22"/>
        </w:rPr>
      </w:pPr>
    </w:p>
    <w:tbl>
      <w:tblPr>
        <w:tblStyle w:val="Grigliatabella"/>
        <w:tblW w:w="4961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D17D3A" w:rsidTr="00D17D3A">
        <w:tc>
          <w:tcPr>
            <w:tcW w:w="2500" w:type="pct"/>
          </w:tcPr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D17D3A" w:rsidTr="00D17D3A">
        <w:tc>
          <w:tcPr>
            <w:tcW w:w="2500" w:type="pct"/>
          </w:tcPr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17D3A" w:rsidRDefault="00D17D3A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17D3A" w:rsidRDefault="00D17D3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8B630A">
        <w:rPr>
          <w:sz w:val="22"/>
        </w:rPr>
        <w:t>31</w:t>
      </w:r>
      <w:r>
        <w:rPr>
          <w:sz w:val="22"/>
        </w:rPr>
        <w:t xml:space="preserve"> </w:t>
      </w:r>
      <w:r w:rsidR="00A17199">
        <w:rPr>
          <w:sz w:val="22"/>
        </w:rPr>
        <w:t xml:space="preserve">punto 3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>
        <w:rPr>
          <w:sz w:val="22"/>
        </w:rPr>
        <w:t>, con riferimento all’istanza in oggetto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 w:rsidR="0077140E" w:rsidRPr="0077140E">
        <w:rPr>
          <w:sz w:val="22"/>
        </w:rPr>
        <w:t>[</w:t>
      </w:r>
      <w:proofErr w:type="spellStart"/>
      <w:r w:rsidR="0077140E" w:rsidRPr="0077140E">
        <w:rPr>
          <w:sz w:val="22"/>
        </w:rPr>
        <w:t>protocollo</w:t>
      </w:r>
      <w:proofErr w:type="spellEnd"/>
      <w:r w:rsidR="0077140E" w:rsidRPr="0077140E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="0077140E" w:rsidRPr="0077140E">
        <w:rPr>
          <w:b/>
          <w:sz w:val="22"/>
        </w:rPr>
        <w:t>[</w:t>
      </w:r>
      <w:proofErr w:type="spellStart"/>
      <w:r w:rsidR="0077140E" w:rsidRPr="0077140E">
        <w:rPr>
          <w:b/>
          <w:sz w:val="22"/>
        </w:rPr>
        <w:t>numero</w:t>
      </w:r>
      <w:proofErr w:type="spellEnd"/>
      <w:r w:rsidR="0077140E" w:rsidRPr="0077140E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Edilizia Privata del Settore Territorio;</w:t>
      </w:r>
    </w:p>
    <w:p w:rsidR="001063BE" w:rsidRDefault="001063BE">
      <w:pPr>
        <w:jc w:val="both"/>
        <w:rPr>
          <w:sz w:val="22"/>
        </w:rPr>
      </w:pPr>
    </w:p>
    <w:p w:rsidR="001063BE" w:rsidRDefault="001063BE">
      <w:pPr>
        <w:jc w:val="both"/>
        <w:rPr>
          <w:sz w:val="22"/>
        </w:rPr>
      </w:pPr>
      <w:r>
        <w:rPr>
          <w:sz w:val="22"/>
        </w:rPr>
        <w:t xml:space="preserve">3) </w:t>
      </w:r>
      <w:r w:rsidR="00F82D06">
        <w:rPr>
          <w:sz w:val="22"/>
        </w:rPr>
        <w:t>Il procedimento di che trattasi sarà concluso nel termine massimo di 60gg. (</w:t>
      </w:r>
      <w:proofErr w:type="spellStart"/>
      <w:r w:rsidR="00F82D06">
        <w:rPr>
          <w:sz w:val="22"/>
        </w:rPr>
        <w:t>diconsi</w:t>
      </w:r>
      <w:proofErr w:type="spellEnd"/>
      <w:r w:rsidR="00F82D06">
        <w:rPr>
          <w:sz w:val="22"/>
        </w:rPr>
        <w:t xml:space="preserve"> sessanta), così come previsto dalla normativa in epigrafe;</w:t>
      </w:r>
    </w:p>
    <w:p w:rsidR="00E26934" w:rsidRDefault="00E26934">
      <w:pPr>
        <w:jc w:val="both"/>
        <w:rPr>
          <w:sz w:val="22"/>
        </w:rPr>
      </w:pPr>
    </w:p>
    <w:p w:rsidR="00E26934" w:rsidRDefault="001063BE">
      <w:pPr>
        <w:jc w:val="both"/>
        <w:rPr>
          <w:sz w:val="22"/>
        </w:rPr>
      </w:pPr>
      <w:r>
        <w:rPr>
          <w:sz w:val="22"/>
        </w:rPr>
        <w:t>4</w:t>
      </w:r>
      <w:r w:rsidR="00E26934">
        <w:rPr>
          <w:sz w:val="22"/>
        </w:rPr>
        <w:t xml:space="preserve">) il dirigente del Settore Territorio è </w:t>
      </w:r>
      <w:r w:rsidR="00D17D3A">
        <w:rPr>
          <w:sz w:val="22"/>
        </w:rPr>
        <w:t>[</w:t>
      </w:r>
      <w:proofErr w:type="spellStart"/>
      <w:r w:rsidR="00D17D3A">
        <w:rPr>
          <w:sz w:val="22"/>
        </w:rPr>
        <w:t>dirigente</w:t>
      </w:r>
      <w:proofErr w:type="spellEnd"/>
      <w:r w:rsidR="00D17D3A">
        <w:rPr>
          <w:sz w:val="22"/>
        </w:rPr>
        <w:t>]</w:t>
      </w:r>
      <w:r w:rsidR="00E26934">
        <w:rPr>
          <w:sz w:val="22"/>
        </w:rPr>
        <w:t xml:space="preserve">, il responsabile del Procedimento è </w:t>
      </w:r>
      <w:r w:rsidR="00D17D3A">
        <w:rPr>
          <w:sz w:val="22"/>
        </w:rPr>
        <w:t>[</w:t>
      </w:r>
      <w:proofErr w:type="spellStart"/>
      <w:r w:rsidR="00D17D3A">
        <w:rPr>
          <w:sz w:val="22"/>
        </w:rPr>
        <w:t>pratica.rdp</w:t>
      </w:r>
      <w:proofErr w:type="spellEnd"/>
      <w:r w:rsidR="00D17D3A">
        <w:rPr>
          <w:sz w:val="22"/>
        </w:rPr>
        <w:t>]</w:t>
      </w:r>
      <w:r w:rsidR="00E26934">
        <w:rPr>
          <w:sz w:val="22"/>
        </w:rPr>
        <w:t>, istruttore direttivo tecnico del Servizio Edilizia Privata;</w:t>
      </w:r>
    </w:p>
    <w:p w:rsidR="00E26934" w:rsidRDefault="00E26934">
      <w:pPr>
        <w:jc w:val="both"/>
        <w:rPr>
          <w:sz w:val="22"/>
        </w:rPr>
      </w:pPr>
    </w:p>
    <w:p w:rsidR="00E26934" w:rsidRDefault="001063BE">
      <w:pPr>
        <w:jc w:val="both"/>
        <w:rPr>
          <w:sz w:val="22"/>
        </w:rPr>
      </w:pPr>
      <w:r>
        <w:rPr>
          <w:sz w:val="22"/>
        </w:rPr>
        <w:t>5</w:t>
      </w:r>
      <w:r w:rsidR="00E26934">
        <w:rPr>
          <w:sz w:val="22"/>
        </w:rPr>
        <w:t>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77140E" w:rsidRDefault="0077140E" w:rsidP="0077140E">
      <w:pPr>
        <w:jc w:val="both"/>
        <w:rPr>
          <w:sz w:val="22"/>
        </w:rPr>
      </w:pPr>
    </w:p>
    <w:p w:rsidR="0077140E" w:rsidRDefault="0077140E" w:rsidP="0077140E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783510">
        <w:rPr>
          <w:sz w:val="22"/>
        </w:rPr>
        <w:t>[data]</w:t>
      </w:r>
    </w:p>
    <w:p w:rsidR="0077140E" w:rsidRDefault="0077140E" w:rsidP="0077140E">
      <w:pPr>
        <w:jc w:val="both"/>
        <w:rPr>
          <w:sz w:val="22"/>
        </w:rPr>
      </w:pPr>
    </w:p>
    <w:p w:rsidR="0077140E" w:rsidRDefault="0077140E" w:rsidP="0077140E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77140E" w:rsidRPr="00D030D5" w:rsidTr="007B5CD4">
        <w:tc>
          <w:tcPr>
            <w:tcW w:w="4889" w:type="dxa"/>
          </w:tcPr>
          <w:p w:rsidR="0077140E" w:rsidRPr="00D030D5" w:rsidRDefault="0077140E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77140E" w:rsidRPr="00D030D5" w:rsidRDefault="00783510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77140E" w:rsidRPr="00D030D5" w:rsidRDefault="0077140E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77140E" w:rsidRPr="00D030D5" w:rsidRDefault="00783510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77140E" w:rsidRDefault="0077140E" w:rsidP="0077140E">
      <w:pPr>
        <w:jc w:val="both"/>
      </w:pPr>
    </w:p>
    <w:p w:rsidR="0077140E" w:rsidRDefault="0077140E" w:rsidP="0077140E">
      <w:pPr>
        <w:jc w:val="both"/>
      </w:pPr>
    </w:p>
    <w:p w:rsidR="0077140E" w:rsidRDefault="0077140E" w:rsidP="0077140E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 w:rsidSect="005822B4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3D443D"/>
    <w:rsid w:val="001063BE"/>
    <w:rsid w:val="00182352"/>
    <w:rsid w:val="001C4499"/>
    <w:rsid w:val="001F2482"/>
    <w:rsid w:val="003136CB"/>
    <w:rsid w:val="003D443D"/>
    <w:rsid w:val="00440A30"/>
    <w:rsid w:val="00471E35"/>
    <w:rsid w:val="004F76EE"/>
    <w:rsid w:val="005822B4"/>
    <w:rsid w:val="005F7D13"/>
    <w:rsid w:val="00664396"/>
    <w:rsid w:val="00706E77"/>
    <w:rsid w:val="0077140E"/>
    <w:rsid w:val="00783510"/>
    <w:rsid w:val="007B2C8D"/>
    <w:rsid w:val="0082670E"/>
    <w:rsid w:val="0088203A"/>
    <w:rsid w:val="008B630A"/>
    <w:rsid w:val="00A12C87"/>
    <w:rsid w:val="00A17199"/>
    <w:rsid w:val="00A822BA"/>
    <w:rsid w:val="00BF0763"/>
    <w:rsid w:val="00D17D3A"/>
    <w:rsid w:val="00E26934"/>
    <w:rsid w:val="00F60910"/>
    <w:rsid w:val="00F82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822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77140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77140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D17D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Valut_Prevent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Valut_Prevent.dot</Template>
  <TotalTime>4</TotalTime>
  <Pages>1</Pages>
  <Words>231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2007-03-06T11:57:00Z</cp:lastPrinted>
  <dcterms:created xsi:type="dcterms:W3CDTF">2012-12-10T08:56:00Z</dcterms:created>
  <dcterms:modified xsi:type="dcterms:W3CDTF">2012-12-13T16:01:00Z</dcterms:modified>
</cp:coreProperties>
</file>