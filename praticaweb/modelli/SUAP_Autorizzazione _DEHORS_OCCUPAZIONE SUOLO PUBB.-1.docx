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E32711" w:rsidRPr="00A92CA9" w:rsidRDefault="006A100B" w:rsidP="00B97D99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  <w:highlight w:val="yellow"/>
        </w:rPr>
      </w:pPr>
      <w:r w:rsidRPr="006A100B">
        <w:rPr>
          <w:rFonts w:ascii="Century Gothic" w:hAnsi="Century Gothic"/>
          <w:sz w:val="22"/>
          <w:szCs w:val="22"/>
        </w:rPr>
        <w:t>Vista</w:t>
      </w:r>
      <w:r w:rsidR="00E32711" w:rsidRPr="006A100B">
        <w:rPr>
          <w:rFonts w:ascii="Century Gothic" w:hAnsi="Century Gothic"/>
          <w:sz w:val="22"/>
          <w:szCs w:val="22"/>
        </w:rPr>
        <w:t xml:space="preserve"> l'istanza presentata in data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. [proto</w:t>
      </w:r>
      <w:r w:rsidR="00B97D99">
        <w:rPr>
          <w:rFonts w:ascii="Century Gothic" w:hAnsi="Century Gothic"/>
          <w:sz w:val="22"/>
          <w:szCs w:val="22"/>
        </w:rPr>
        <w:t>collo] allo S.U.A.P. del Comune</w:t>
      </w:r>
      <w:r w:rsidR="00E32711" w:rsidRPr="006A100B">
        <w:rPr>
          <w:rFonts w:ascii="Century Gothic" w:hAnsi="Century Gothic"/>
          <w:sz w:val="22"/>
          <w:szCs w:val="22"/>
        </w:rPr>
        <w:t xml:space="preserve"> da</w:t>
      </w:r>
      <w:r w:rsidR="006764BB">
        <w:rPr>
          <w:rFonts w:ascii="Century Gothic" w:hAnsi="Century Gothic"/>
          <w:sz w:val="22"/>
          <w:szCs w:val="22"/>
        </w:rPr>
        <w:t xml:space="preserve"> </w:t>
      </w:r>
      <w:r w:rsidR="006764BB" w:rsidRPr="00B4396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B4396B">
        <w:rPr>
          <w:rFonts w:ascii="Century Gothic" w:hAnsi="Century Gothic"/>
          <w:b/>
          <w:sz w:val="22"/>
          <w:szCs w:val="22"/>
        </w:rPr>
        <w:t>elenco_</w:t>
      </w:r>
      <w:r w:rsidR="006764BB" w:rsidRPr="008D70B7">
        <w:rPr>
          <w:rFonts w:ascii="Century Gothic" w:hAnsi="Century Gothic"/>
          <w:b/>
          <w:sz w:val="22"/>
          <w:szCs w:val="22"/>
        </w:rPr>
        <w:t>richiedenti</w:t>
      </w:r>
      <w:proofErr w:type="spellEnd"/>
      <w:r w:rsidR="006764BB" w:rsidRPr="008D70B7">
        <w:rPr>
          <w:rFonts w:ascii="Century Gothic" w:hAnsi="Century Gothic"/>
          <w:b/>
          <w:sz w:val="22"/>
          <w:szCs w:val="22"/>
        </w:rPr>
        <w:t>]</w:t>
      </w:r>
      <w:r w:rsidR="008D70B7">
        <w:rPr>
          <w:rFonts w:ascii="Century Gothic" w:hAnsi="Century Gothic"/>
          <w:b/>
          <w:sz w:val="22"/>
          <w:szCs w:val="22"/>
        </w:rPr>
        <w:t>,</w:t>
      </w:r>
      <w:r w:rsidR="006764BB" w:rsidRPr="008D70B7">
        <w:rPr>
          <w:rFonts w:ascii="Century Gothic" w:hAnsi="Century Gothic"/>
          <w:sz w:val="22"/>
          <w:szCs w:val="22"/>
        </w:rPr>
        <w:t xml:space="preserve"> </w:t>
      </w:r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F32CEE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>
        <w:rPr>
          <w:rFonts w:ascii="Century Gothic" w:hAnsi="Century Gothic" w:cs="Arial"/>
          <w:sz w:val="22"/>
          <w:szCs w:val="22"/>
        </w:rPr>
        <w:t>,</w:t>
      </w:r>
      <w:r w:rsidR="008D70B7" w:rsidRPr="008D70B7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AA6815" w:rsidRPr="008D70B7">
        <w:rPr>
          <w:rFonts w:ascii="Century Gothic" w:hAnsi="Century Gothic"/>
          <w:sz w:val="22"/>
          <w:szCs w:val="22"/>
          <w:highlight w:val="yellow"/>
        </w:rPr>
        <w:t>per il rinnovo dell’autorizzazione n.° ___________/</w:t>
      </w:r>
      <w:r w:rsidR="002B0CCC" w:rsidRPr="008D70B7">
        <w:rPr>
          <w:rFonts w:ascii="Century Gothic" w:hAnsi="Century Gothic"/>
          <w:sz w:val="22"/>
          <w:szCs w:val="22"/>
          <w:highlight w:val="yellow"/>
        </w:rPr>
        <w:t>con allegato progetto</w:t>
      </w:r>
      <w:r w:rsidR="00E32711" w:rsidRPr="008D70B7">
        <w:rPr>
          <w:rFonts w:ascii="Century Gothic" w:hAnsi="Century Gothic"/>
          <w:sz w:val="22"/>
          <w:szCs w:val="22"/>
          <w:highlight w:val="yellow"/>
        </w:rPr>
        <w:t xml:space="preserve"> redatto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2B0CCC" w:rsidRPr="00AA6815">
        <w:rPr>
          <w:rFonts w:ascii="Century Gothic" w:hAnsi="Century Gothic"/>
          <w:sz w:val="22"/>
          <w:szCs w:val="22"/>
          <w:highlight w:val="yellow"/>
        </w:rPr>
        <w:t>dal [</w:t>
      </w:r>
      <w:proofErr w:type="spellStart"/>
      <w:r w:rsidR="002B0CCC" w:rsidRPr="00AA6815">
        <w:rPr>
          <w:rFonts w:ascii="Century Gothic" w:hAnsi="Century Gothic"/>
          <w:sz w:val="22"/>
          <w:szCs w:val="22"/>
          <w:highlight w:val="yellow"/>
        </w:rPr>
        <w:t>elenco_progettisti_codfis</w:t>
      </w:r>
      <w:proofErr w:type="spellEnd"/>
      <w:r w:rsidR="002B0CCC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AA6815">
        <w:rPr>
          <w:rFonts w:ascii="Century Gothic" w:hAnsi="Century Gothic"/>
          <w:sz w:val="22"/>
          <w:szCs w:val="22"/>
          <w:highlight w:val="yellow"/>
        </w:rPr>
        <w:t xml:space="preserve"> [</w:t>
      </w:r>
      <w:proofErr w:type="spellStart"/>
      <w:r w:rsidR="00E32711" w:rsidRPr="00AA6815">
        <w:rPr>
          <w:rFonts w:ascii="Century Gothic" w:hAnsi="Century Gothic"/>
          <w:sz w:val="22"/>
          <w:szCs w:val="22"/>
          <w:highlight w:val="yellow"/>
        </w:rPr>
        <w:t>progettisti_sede</w:t>
      </w:r>
      <w:proofErr w:type="spellEnd"/>
      <w:r w:rsidR="00E32711" w:rsidRPr="00AA6815">
        <w:rPr>
          <w:rFonts w:ascii="Century Gothic" w:hAnsi="Century Gothic"/>
          <w:sz w:val="22"/>
          <w:szCs w:val="22"/>
          <w:highlight w:val="yellow"/>
        </w:rPr>
        <w:t>]</w:t>
      </w:r>
      <w:r w:rsidR="00E32711" w:rsidRPr="006A100B">
        <w:rPr>
          <w:rFonts w:ascii="Century Gothic" w:hAnsi="Century Gothic"/>
          <w:sz w:val="22"/>
          <w:szCs w:val="22"/>
        </w:rPr>
        <w:t>, ubicati in Sanremo (IM) [ubicazion</w:t>
      </w:r>
      <w:bookmarkStart w:id="0" w:name="_GoBack"/>
      <w:bookmarkEnd w:id="0"/>
      <w:r w:rsidR="00E32711" w:rsidRPr="006A100B">
        <w:rPr>
          <w:rFonts w:ascii="Century Gothic" w:hAnsi="Century Gothic"/>
          <w:sz w:val="22"/>
          <w:szCs w:val="22"/>
        </w:rPr>
        <w:t>e], sull'area identificata catastalmente a</w:t>
      </w:r>
      <w:r w:rsidR="00EB03FC">
        <w:rPr>
          <w:rFonts w:ascii="Century Gothic" w:hAnsi="Century Gothic"/>
          <w:sz w:val="22"/>
          <w:szCs w:val="22"/>
        </w:rPr>
        <w:t>l N.C.T. come segue [</w:t>
      </w:r>
      <w:proofErr w:type="spellStart"/>
      <w:r w:rsidR="00EB03FC">
        <w:rPr>
          <w:rFonts w:ascii="Century Gothic" w:hAnsi="Century Gothic"/>
          <w:sz w:val="22"/>
          <w:szCs w:val="22"/>
        </w:rPr>
        <w:t>elenco_ct</w:t>
      </w:r>
      <w:proofErr w:type="spellEnd"/>
      <w:r w:rsidR="00EB03FC">
        <w:rPr>
          <w:rFonts w:ascii="Century Gothic" w:hAnsi="Century Gothic"/>
          <w:sz w:val="22"/>
          <w:szCs w:val="22"/>
        </w:rPr>
        <w:t>]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EB03FC" w:rsidRPr="006A100B">
        <w:rPr>
          <w:rFonts w:ascii="Century Gothic" w:hAnsi="Century Gothic"/>
          <w:sz w:val="22"/>
          <w:szCs w:val="22"/>
        </w:rPr>
        <w:t xml:space="preserve">per </w:t>
      </w:r>
      <w:r w:rsidR="00273CCB" w:rsidRPr="00273CCB">
        <w:rPr>
          <w:rFonts w:ascii="Century Gothic" w:hAnsi="Century Gothic"/>
          <w:b/>
          <w:sz w:val="22"/>
          <w:szCs w:val="22"/>
        </w:rPr>
        <w:t>[oggetto]</w:t>
      </w:r>
      <w:r w:rsidR="00EB03FC" w:rsidRPr="006A100B">
        <w:rPr>
          <w:rFonts w:ascii="Century Gothic" w:hAnsi="Century Gothic"/>
          <w:sz w:val="22"/>
          <w:szCs w:val="22"/>
        </w:rPr>
        <w:t xml:space="preserve"> a servizio del predetto esercizio</w:t>
      </w:r>
      <w:r w:rsidR="00EB03FC" w:rsidRPr="00EB03FC">
        <w:rPr>
          <w:rFonts w:ascii="Century Gothic" w:hAnsi="Century Gothic"/>
          <w:sz w:val="22"/>
          <w:szCs w:val="22"/>
        </w:rPr>
        <w:t xml:space="preserve">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dal _____________ al _________________</w:t>
      </w:r>
      <w:r w:rsidR="00EB03FC" w:rsidRPr="00A92CA9">
        <w:rPr>
          <w:rFonts w:ascii="Century Gothic" w:hAnsi="Century Gothic"/>
          <w:sz w:val="22"/>
          <w:szCs w:val="22"/>
          <w:highlight w:val="yellow"/>
        </w:rPr>
        <w:t>;</w:t>
      </w:r>
    </w:p>
    <w:p w:rsidR="00EB03FC" w:rsidRPr="00EB03FC" w:rsidRDefault="006A100B" w:rsidP="00EB03FC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</w:t>
      </w:r>
      <w:r w:rsidR="00E32711" w:rsidRPr="006A100B">
        <w:rPr>
          <w:rFonts w:ascii="Century Gothic" w:hAnsi="Century Gothic"/>
          <w:sz w:val="22"/>
          <w:szCs w:val="22"/>
        </w:rPr>
        <w:t xml:space="preserve"> il progetto a firma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elenco_progettisti_codfis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iscritto all’Ordine / Collegio dei/degli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progettisti.alboprov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 al n. [</w:t>
      </w:r>
      <w:proofErr w:type="spellStart"/>
      <w:r w:rsidR="00E32711" w:rsidRPr="006A100B">
        <w:rPr>
          <w:rFonts w:ascii="Century Gothic" w:hAnsi="Century Gothic"/>
          <w:sz w:val="22"/>
          <w:szCs w:val="22"/>
        </w:rPr>
        <w:t>progettisti.albonumero</w:t>
      </w:r>
      <w:proofErr w:type="spellEnd"/>
      <w:r w:rsidR="00E32711" w:rsidRPr="006A100B">
        <w:rPr>
          <w:rFonts w:ascii="Century Gothic" w:hAnsi="Century Gothic"/>
          <w:sz w:val="22"/>
          <w:szCs w:val="22"/>
        </w:rPr>
        <w:t>];</w:t>
      </w:r>
    </w:p>
    <w:p w:rsidR="008175A2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_________________________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FF3E19" w:rsidRPr="006A100B" w:rsidRDefault="00FF3E19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A92CA9" w:rsidRPr="00A92CA9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A92CA9">
        <w:rPr>
          <w:rFonts w:ascii="Century Gothic" w:hAnsi="Century Gothic"/>
          <w:sz w:val="22"/>
          <w:szCs w:val="22"/>
          <w:highlight w:val="yellow"/>
        </w:rPr>
        <w:t xml:space="preserve"> dal _____________ al _________________</w:t>
      </w:r>
      <w:r w:rsidR="00A92CA9">
        <w:rPr>
          <w:rFonts w:ascii="Century Gothic" w:hAnsi="Century Gothic"/>
          <w:sz w:val="22"/>
          <w:szCs w:val="22"/>
        </w:rPr>
        <w:t>.</w:t>
      </w:r>
    </w:p>
    <w:p w:rsidR="00334615" w:rsidRPr="006A100B" w:rsidRDefault="00334615" w:rsidP="00AB7432">
      <w:p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si</w:t>
      </w:r>
      <w:r w:rsidR="00544064" w:rsidRPr="006A100B">
        <w:rPr>
          <w:rFonts w:ascii="Century Gothic" w:hAnsi="Century Gothic"/>
          <w:sz w:val="22"/>
          <w:szCs w:val="22"/>
        </w:rPr>
        <w:t xml:space="preserve"> intende rilasciata alle seguenti condizioni: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lastRenderedPageBreak/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Pr="006A100B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Mantenere lo spazio pubblico concesso in buono stato igienico/sanitario e di decori;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6A100B" w:rsidRDefault="007D6FFF" w:rsidP="007D6FFF">
      <w:pPr>
        <w:pStyle w:val="Paragrafoelenco"/>
        <w:numPr>
          <w:ilvl w:val="0"/>
          <w:numId w:val="11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FF3E19" w:rsidRPr="006A100B" w:rsidRDefault="00911632" w:rsidP="00AB7432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La presente Autorizzazione è soggetta a Revoca o Sospensione nei casi, per i motivi e alle condizioni stabiliti dall’art. 13 e 13 bis del vigente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permanenti”;</w:t>
      </w:r>
    </w:p>
    <w:p w:rsidR="00911632" w:rsidRPr="006A100B" w:rsidRDefault="00911632" w:rsidP="00AB7432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è applicata una sanzione amministrativa pecuniaria da un minimo di euro 100 (cento/00) ad un massimo di euro 500,00 (cinquecento/00). 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con strutture fisse permanenti. </w:t>
      </w:r>
    </w:p>
    <w:p w:rsidR="00911632" w:rsidRPr="006A100B" w:rsidRDefault="00911632" w:rsidP="00911632">
      <w:pPr>
        <w:pStyle w:val="Paragrafoelenco"/>
        <w:numPr>
          <w:ilvl w:val="0"/>
          <w:numId w:val="17"/>
        </w:numPr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6A100B">
        <w:rPr>
          <w:rFonts w:ascii="Century Gothic" w:hAnsi="Century Gothic"/>
          <w:sz w:val="22"/>
          <w:szCs w:val="22"/>
        </w:rPr>
        <w:t>correnti dalla prima violazione</w:t>
      </w:r>
      <w:r w:rsidRPr="006A100B">
        <w:rPr>
          <w:rFonts w:ascii="Century Gothic" w:hAnsi="Century Gothic"/>
          <w:sz w:val="22"/>
          <w:szCs w:val="22"/>
        </w:rPr>
        <w:t>, all’ultima infrazione consegue la sanzione accessoria della sospensione della concessione per 15 giorni</w:t>
      </w:r>
      <w:r w:rsidR="00200005" w:rsidRPr="006A100B">
        <w:rPr>
          <w:rFonts w:ascii="Century Gothic" w:hAnsi="Century Gothic"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F32CEE">
        <w:rPr>
          <w:rFonts w:ascii="Century Gothic" w:hAnsi="Century Gothic" w:cs="Arial"/>
          <w:i/>
          <w:noProof/>
          <w:sz w:val="22"/>
          <w:szCs w:val="22"/>
        </w:rPr>
        <w:t>29 dicembre 2016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>
      <w:headerReference w:type="default" r:id="rId8"/>
      <w:pgSz w:w="11906" w:h="16838"/>
      <w:pgMar w:top="56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CA0" w:rsidRDefault="00E14CA0" w:rsidP="0088202B">
      <w:r>
        <w:separator/>
      </w:r>
    </w:p>
  </w:endnote>
  <w:endnote w:type="continuationSeparator" w:id="0">
    <w:p w:rsidR="00E14CA0" w:rsidRDefault="00E14CA0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CA0" w:rsidRDefault="00E14CA0" w:rsidP="0088202B">
      <w:r>
        <w:separator/>
      </w:r>
    </w:p>
  </w:footnote>
  <w:footnote w:type="continuationSeparator" w:id="0">
    <w:p w:rsidR="00E14CA0" w:rsidRDefault="00E14CA0" w:rsidP="00882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02B" w:rsidRPr="00E411AB" w:rsidRDefault="0088202B" w:rsidP="0088202B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1551E8F2" wp14:editId="02624C22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</w:p>
  <w:p w:rsidR="0088202B" w:rsidRPr="00E411A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8202B" w:rsidRPr="00E411AB" w:rsidRDefault="0088202B" w:rsidP="0088202B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8202B" w:rsidRPr="00E411AB" w:rsidRDefault="0088202B" w:rsidP="0088202B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88202B" w:rsidRDefault="0088202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F2442"/>
    <w:multiLevelType w:val="hybridMultilevel"/>
    <w:tmpl w:val="16DE8C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14"/>
  </w:num>
  <w:num w:numId="11">
    <w:abstractNumId w:val="11"/>
  </w:num>
  <w:num w:numId="12">
    <w:abstractNumId w:val="13"/>
  </w:num>
  <w:num w:numId="13">
    <w:abstractNumId w:val="12"/>
  </w:num>
  <w:num w:numId="14">
    <w:abstractNumId w:val="2"/>
  </w:num>
  <w:num w:numId="15">
    <w:abstractNumId w:val="0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80514"/>
    <w:rsid w:val="00082055"/>
    <w:rsid w:val="000A0405"/>
    <w:rsid w:val="000B1060"/>
    <w:rsid w:val="000C3082"/>
    <w:rsid w:val="000C47B2"/>
    <w:rsid w:val="000D3CC6"/>
    <w:rsid w:val="000F202E"/>
    <w:rsid w:val="000F36CB"/>
    <w:rsid w:val="001350D3"/>
    <w:rsid w:val="00142427"/>
    <w:rsid w:val="00166B4B"/>
    <w:rsid w:val="00185CC1"/>
    <w:rsid w:val="001B7809"/>
    <w:rsid w:val="00200005"/>
    <w:rsid w:val="00237AB5"/>
    <w:rsid w:val="00243147"/>
    <w:rsid w:val="00273CCB"/>
    <w:rsid w:val="00274F43"/>
    <w:rsid w:val="002857F3"/>
    <w:rsid w:val="002B0CCC"/>
    <w:rsid w:val="002C1E93"/>
    <w:rsid w:val="00320372"/>
    <w:rsid w:val="00334615"/>
    <w:rsid w:val="003539D8"/>
    <w:rsid w:val="003A785C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73AC8"/>
    <w:rsid w:val="00574312"/>
    <w:rsid w:val="00587881"/>
    <w:rsid w:val="00595194"/>
    <w:rsid w:val="005D4135"/>
    <w:rsid w:val="005E279E"/>
    <w:rsid w:val="006101C2"/>
    <w:rsid w:val="006170E3"/>
    <w:rsid w:val="0063288D"/>
    <w:rsid w:val="006419BA"/>
    <w:rsid w:val="00643B76"/>
    <w:rsid w:val="006469D8"/>
    <w:rsid w:val="00654971"/>
    <w:rsid w:val="0067086A"/>
    <w:rsid w:val="006764BB"/>
    <w:rsid w:val="006972B9"/>
    <w:rsid w:val="006A100B"/>
    <w:rsid w:val="006D24E9"/>
    <w:rsid w:val="006F72A5"/>
    <w:rsid w:val="00721CE7"/>
    <w:rsid w:val="00746014"/>
    <w:rsid w:val="00756611"/>
    <w:rsid w:val="007569D5"/>
    <w:rsid w:val="00760A91"/>
    <w:rsid w:val="00787331"/>
    <w:rsid w:val="007978E3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F2DFF"/>
    <w:rsid w:val="00911632"/>
    <w:rsid w:val="00914E7A"/>
    <w:rsid w:val="00925C51"/>
    <w:rsid w:val="00964E09"/>
    <w:rsid w:val="009A6391"/>
    <w:rsid w:val="009A67A8"/>
    <w:rsid w:val="009E768A"/>
    <w:rsid w:val="009F6F5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86D91"/>
    <w:rsid w:val="00B91ED7"/>
    <w:rsid w:val="00B93910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E1F11"/>
    <w:rsid w:val="00CF3CDB"/>
    <w:rsid w:val="00D3299C"/>
    <w:rsid w:val="00D72BFE"/>
    <w:rsid w:val="00D74E61"/>
    <w:rsid w:val="00D83FF8"/>
    <w:rsid w:val="00DA7F1C"/>
    <w:rsid w:val="00DD1394"/>
    <w:rsid w:val="00DE4832"/>
    <w:rsid w:val="00E14CA0"/>
    <w:rsid w:val="00E30CA5"/>
    <w:rsid w:val="00E32711"/>
    <w:rsid w:val="00EB03FC"/>
    <w:rsid w:val="00EB5271"/>
    <w:rsid w:val="00ED0615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3</TotalTime>
  <Pages>2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7</cp:revision>
  <cp:lastPrinted>2014-11-11T09:12:00Z</cp:lastPrinted>
  <dcterms:created xsi:type="dcterms:W3CDTF">2016-12-29T09:16:00Z</dcterms:created>
  <dcterms:modified xsi:type="dcterms:W3CDTF">2016-12-29T09:43:00Z</dcterms:modified>
</cp:coreProperties>
</file>