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CE" w:rsidRPr="00073A17" w:rsidRDefault="00073ACE" w:rsidP="00022A60">
      <w:pPr>
        <w:spacing w:line="320" w:lineRule="exact"/>
        <w:rPr>
          <w:rFonts w:ascii="Century Gothic" w:hAnsi="Century Gothic"/>
          <w:sz w:val="22"/>
        </w:rPr>
      </w:pPr>
      <w:proofErr w:type="spellStart"/>
      <w:r w:rsidRPr="00073A17">
        <w:rPr>
          <w:rFonts w:ascii="Century Gothic" w:hAnsi="Century Gothic"/>
          <w:sz w:val="22"/>
        </w:rPr>
        <w:t>Prot</w:t>
      </w:r>
      <w:proofErr w:type="spellEnd"/>
      <w:r w:rsidRPr="00073A17">
        <w:rPr>
          <w:rFonts w:ascii="Century Gothic" w:hAnsi="Century Gothic"/>
          <w:sz w:val="22"/>
        </w:rPr>
        <w:t>. n. ___________ del _________________</w:t>
      </w:r>
    </w:p>
    <w:p w:rsidR="00073ACE" w:rsidRDefault="009F5C45" w:rsidP="00022A60">
      <w:pPr>
        <w:spacing w:line="320" w:lineRule="exact"/>
        <w:rPr>
          <w:rFonts w:ascii="Century Gothic" w:hAnsi="Century Gothic"/>
          <w:sz w:val="22"/>
        </w:rPr>
      </w:pPr>
      <w:proofErr w:type="spellStart"/>
      <w:r w:rsidRPr="009F5C45">
        <w:rPr>
          <w:rFonts w:ascii="Century Gothic" w:hAnsi="Century Gothic"/>
          <w:sz w:val="22"/>
        </w:rPr>
        <w:t>Prot</w:t>
      </w:r>
      <w:proofErr w:type="spellEnd"/>
      <w:r w:rsidRPr="009F5C45">
        <w:rPr>
          <w:rFonts w:ascii="Century Gothic" w:hAnsi="Century Gothic"/>
          <w:sz w:val="22"/>
        </w:rPr>
        <w:t xml:space="preserve">. </w:t>
      </w:r>
      <w:proofErr w:type="spellStart"/>
      <w:r w:rsidRPr="009F5C45">
        <w:rPr>
          <w:rFonts w:ascii="Century Gothic" w:hAnsi="Century Gothic"/>
          <w:sz w:val="22"/>
        </w:rPr>
        <w:t>prat</w:t>
      </w:r>
      <w:proofErr w:type="spellEnd"/>
      <w:r w:rsidRPr="009F5C45">
        <w:rPr>
          <w:rFonts w:ascii="Century Gothic" w:hAnsi="Century Gothic"/>
          <w:sz w:val="22"/>
        </w:rPr>
        <w:t>. [protocollo] del [</w:t>
      </w:r>
      <w:proofErr w:type="spellStart"/>
      <w:r w:rsidRPr="009F5C45">
        <w:rPr>
          <w:rFonts w:ascii="Century Gothic" w:hAnsi="Century Gothic"/>
          <w:sz w:val="22"/>
        </w:rPr>
        <w:t>data_protocollo</w:t>
      </w:r>
      <w:proofErr w:type="spellEnd"/>
      <w:r w:rsidRPr="009F5C45">
        <w:rPr>
          <w:rFonts w:ascii="Century Gothic" w:hAnsi="Century Gothic"/>
          <w:sz w:val="22"/>
        </w:rPr>
        <w:t>]</w:t>
      </w:r>
    </w:p>
    <w:p w:rsidR="009F5C45" w:rsidRDefault="00A43B07" w:rsidP="00022A60">
      <w:pPr>
        <w:spacing w:line="320" w:lineRule="exact"/>
        <w:rPr>
          <w:rFonts w:ascii="Century Gothic" w:hAnsi="Century Gothic"/>
          <w:sz w:val="22"/>
        </w:rPr>
      </w:pPr>
      <w:r w:rsidRPr="00A43B07">
        <w:rPr>
          <w:rFonts w:ascii="Century Gothic" w:hAnsi="Century Gothic"/>
          <w:sz w:val="22"/>
        </w:rPr>
        <w:t xml:space="preserve">Pratica SUAP n. </w:t>
      </w:r>
      <w:r w:rsidRPr="00A43B07">
        <w:rPr>
          <w:rFonts w:ascii="Century Gothic" w:hAnsi="Century Gothic"/>
          <w:b/>
          <w:sz w:val="22"/>
        </w:rPr>
        <w:t>[numero]</w:t>
      </w:r>
    </w:p>
    <w:p w:rsidR="00D473F9" w:rsidRPr="00D473F9" w:rsidRDefault="00D473F9" w:rsidP="00D473F9">
      <w:pPr>
        <w:jc w:val="right"/>
        <w:rPr>
          <w:rFonts w:ascii="Century Gothic" w:hAnsi="Century Gothic"/>
          <w:b/>
          <w:sz w:val="22"/>
        </w:rPr>
      </w:pPr>
    </w:p>
    <w:p w:rsidR="009F5C45" w:rsidRPr="00022A60" w:rsidRDefault="00022A60" w:rsidP="00D473F9">
      <w:pPr>
        <w:jc w:val="righ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Spett.</w:t>
      </w:r>
    </w:p>
    <w:p w:rsidR="00D473F9" w:rsidRPr="00D473F9" w:rsidRDefault="00D473F9" w:rsidP="00D473F9">
      <w:pPr>
        <w:jc w:val="right"/>
        <w:rPr>
          <w:rFonts w:ascii="Century Gothic" w:hAnsi="Century Gothic"/>
          <w:b/>
          <w:sz w:val="22"/>
        </w:rPr>
      </w:pPr>
      <w:r w:rsidRPr="00D473F9">
        <w:rPr>
          <w:rFonts w:ascii="Century Gothic" w:hAnsi="Century Gothic"/>
          <w:b/>
          <w:sz w:val="22"/>
        </w:rPr>
        <w:t>LAVORI PUBBLICI, FONDI EUROPEI ED ESPROPRI</w:t>
      </w:r>
    </w:p>
    <w:p w:rsidR="009F5C45" w:rsidRDefault="009F5C45" w:rsidP="00D473F9">
      <w:pPr>
        <w:jc w:val="right"/>
        <w:rPr>
          <w:rFonts w:ascii="Century Gothic" w:hAnsi="Century Gothic"/>
          <w:b/>
          <w:sz w:val="22"/>
        </w:rPr>
      </w:pPr>
    </w:p>
    <w:p w:rsidR="00D473F9" w:rsidRPr="00D473F9" w:rsidRDefault="00D473F9" w:rsidP="00D473F9">
      <w:pPr>
        <w:jc w:val="right"/>
        <w:rPr>
          <w:rFonts w:ascii="Century Gothic" w:hAnsi="Century Gothic"/>
          <w:b/>
          <w:sz w:val="22"/>
        </w:rPr>
      </w:pPr>
      <w:r w:rsidRPr="00D473F9">
        <w:rPr>
          <w:rFonts w:ascii="Century Gothic" w:hAnsi="Century Gothic"/>
          <w:b/>
          <w:sz w:val="22"/>
        </w:rPr>
        <w:t>Servizio Ambiente</w:t>
      </w:r>
    </w:p>
    <w:p w:rsidR="00D473F9" w:rsidRDefault="00D473F9" w:rsidP="00D473F9">
      <w:pPr>
        <w:jc w:val="right"/>
        <w:rPr>
          <w:rFonts w:ascii="Century Gothic" w:hAnsi="Century Gothic"/>
          <w:i/>
          <w:sz w:val="22"/>
        </w:rPr>
      </w:pPr>
      <w:r w:rsidRPr="009F5C45">
        <w:rPr>
          <w:rFonts w:ascii="Century Gothic" w:hAnsi="Century Gothic"/>
          <w:i/>
          <w:sz w:val="22"/>
        </w:rPr>
        <w:t>c.a. Geom. FASSOLA Claudio</w:t>
      </w:r>
    </w:p>
    <w:p w:rsidR="00022A60" w:rsidRPr="009F5C45" w:rsidRDefault="00022A60" w:rsidP="00D473F9">
      <w:pPr>
        <w:jc w:val="right"/>
        <w:rPr>
          <w:rFonts w:ascii="Century Gothic" w:hAnsi="Century Gothic"/>
          <w:i/>
          <w:sz w:val="22"/>
        </w:rPr>
      </w:pPr>
      <w:r>
        <w:rPr>
          <w:rFonts w:ascii="Century Gothic" w:hAnsi="Century Gothic"/>
          <w:i/>
          <w:sz w:val="22"/>
        </w:rPr>
        <w:t>Sede</w:t>
      </w:r>
    </w:p>
    <w:p w:rsidR="00D473F9" w:rsidRPr="00D473F9" w:rsidRDefault="00D473F9" w:rsidP="00D473F9">
      <w:pPr>
        <w:jc w:val="right"/>
        <w:rPr>
          <w:rFonts w:ascii="Century Gothic" w:hAnsi="Century Gothic"/>
          <w:b/>
          <w:sz w:val="22"/>
        </w:rPr>
      </w:pPr>
    </w:p>
    <w:p w:rsidR="00D473F9" w:rsidRPr="00D473F9" w:rsidRDefault="00D473F9" w:rsidP="00D473F9">
      <w:pPr>
        <w:jc w:val="right"/>
        <w:rPr>
          <w:rFonts w:ascii="Century Gothic" w:hAnsi="Century Gothic"/>
          <w:b/>
          <w:sz w:val="22"/>
        </w:rPr>
      </w:pPr>
      <w:r w:rsidRPr="00D473F9">
        <w:rPr>
          <w:rFonts w:ascii="Century Gothic" w:hAnsi="Century Gothic"/>
          <w:b/>
          <w:sz w:val="22"/>
        </w:rPr>
        <w:t>Servizio Viabilità e sottosuolo</w:t>
      </w:r>
    </w:p>
    <w:p w:rsidR="00D473F9" w:rsidRDefault="00D473F9" w:rsidP="00D473F9">
      <w:pPr>
        <w:jc w:val="right"/>
        <w:rPr>
          <w:rFonts w:ascii="Century Gothic" w:hAnsi="Century Gothic"/>
          <w:i/>
          <w:sz w:val="22"/>
        </w:rPr>
      </w:pPr>
      <w:r w:rsidRPr="009F5C45">
        <w:rPr>
          <w:rFonts w:ascii="Century Gothic" w:hAnsi="Century Gothic"/>
          <w:i/>
          <w:sz w:val="22"/>
        </w:rPr>
        <w:t>Ing. BURLANDO Stefano</w:t>
      </w:r>
    </w:p>
    <w:p w:rsidR="00022A60" w:rsidRPr="009F5C45" w:rsidRDefault="00022A60" w:rsidP="00022A60">
      <w:pPr>
        <w:jc w:val="right"/>
        <w:rPr>
          <w:rFonts w:ascii="Century Gothic" w:hAnsi="Century Gothic"/>
          <w:i/>
          <w:sz w:val="22"/>
        </w:rPr>
      </w:pPr>
      <w:r>
        <w:rPr>
          <w:rFonts w:ascii="Century Gothic" w:hAnsi="Century Gothic"/>
          <w:i/>
          <w:sz w:val="22"/>
        </w:rPr>
        <w:t>Sede</w:t>
      </w:r>
    </w:p>
    <w:p w:rsidR="00C92193" w:rsidRDefault="00C92193" w:rsidP="00022A60">
      <w:pPr>
        <w:jc w:val="right"/>
        <w:rPr>
          <w:rFonts w:ascii="Century Gothic" w:hAnsi="Century Gothic"/>
          <w:b/>
          <w:i/>
          <w:sz w:val="22"/>
        </w:rPr>
      </w:pPr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  <w:r w:rsidRPr="00022A60">
        <w:rPr>
          <w:rFonts w:ascii="Century Gothic" w:hAnsi="Century Gothic"/>
          <w:sz w:val="22"/>
        </w:rPr>
        <w:t>Spett.</w:t>
      </w:r>
    </w:p>
    <w:p w:rsidR="00022A60" w:rsidRPr="00022A60" w:rsidRDefault="00022A60" w:rsidP="00022A60">
      <w:pPr>
        <w:jc w:val="right"/>
        <w:rPr>
          <w:rFonts w:ascii="Century Gothic" w:hAnsi="Century Gothic"/>
          <w:b/>
          <w:sz w:val="22"/>
        </w:rPr>
      </w:pPr>
      <w:r w:rsidRPr="00022A60">
        <w:rPr>
          <w:rFonts w:ascii="Century Gothic" w:hAnsi="Century Gothic"/>
          <w:b/>
          <w:sz w:val="22"/>
        </w:rPr>
        <w:t xml:space="preserve">RIVIERACQUA </w:t>
      </w:r>
      <w:proofErr w:type="spellStart"/>
      <w:r w:rsidRPr="00022A60">
        <w:rPr>
          <w:rFonts w:ascii="Century Gothic" w:hAnsi="Century Gothic"/>
          <w:b/>
          <w:sz w:val="22"/>
        </w:rPr>
        <w:t>scpa</w:t>
      </w:r>
      <w:proofErr w:type="spellEnd"/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  <w:r w:rsidRPr="00022A60">
        <w:rPr>
          <w:rFonts w:ascii="Century Gothic" w:hAnsi="Century Gothic"/>
          <w:sz w:val="22"/>
        </w:rPr>
        <w:t>Via Bresca, 1</w:t>
      </w:r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  <w:r w:rsidRPr="00022A60">
        <w:rPr>
          <w:rFonts w:ascii="Century Gothic" w:hAnsi="Century Gothic"/>
          <w:sz w:val="22"/>
        </w:rPr>
        <w:t>18100 IMPERIA (IM)</w:t>
      </w:r>
    </w:p>
    <w:p w:rsidR="00C92193" w:rsidRPr="00022A60" w:rsidRDefault="00BD329B" w:rsidP="00022A60">
      <w:pPr>
        <w:jc w:val="right"/>
        <w:rPr>
          <w:rFonts w:ascii="Century Gothic" w:hAnsi="Century Gothic"/>
          <w:sz w:val="22"/>
        </w:rPr>
      </w:pPr>
      <w:hyperlink r:id="rId8" w:history="1">
        <w:r w:rsidR="00022A60" w:rsidRPr="00022A60">
          <w:rPr>
            <w:rStyle w:val="Collegamentoipertestuale"/>
            <w:rFonts w:ascii="Century Gothic" w:hAnsi="Century Gothic"/>
            <w:sz w:val="22"/>
          </w:rPr>
          <w:t>rivieracqua_scpa@legalmail.it</w:t>
        </w:r>
      </w:hyperlink>
    </w:p>
    <w:p w:rsidR="00022A60" w:rsidRDefault="00022A60" w:rsidP="00022A60">
      <w:pPr>
        <w:jc w:val="right"/>
        <w:rPr>
          <w:rFonts w:ascii="Century Gothic" w:hAnsi="Century Gothic"/>
          <w:b/>
          <w:sz w:val="22"/>
        </w:rPr>
      </w:pPr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  <w:r w:rsidRPr="00022A60">
        <w:rPr>
          <w:rFonts w:ascii="Century Gothic" w:hAnsi="Century Gothic"/>
          <w:sz w:val="22"/>
        </w:rPr>
        <w:t>Spett.</w:t>
      </w:r>
    </w:p>
    <w:p w:rsidR="00022A60" w:rsidRPr="00022A60" w:rsidRDefault="00022A60" w:rsidP="00022A60">
      <w:pPr>
        <w:jc w:val="right"/>
        <w:rPr>
          <w:rFonts w:ascii="Century Gothic" w:hAnsi="Century Gothic"/>
          <w:b/>
          <w:sz w:val="22"/>
        </w:rPr>
      </w:pPr>
      <w:r w:rsidRPr="00022A60">
        <w:rPr>
          <w:rFonts w:ascii="Century Gothic" w:hAnsi="Century Gothic"/>
          <w:b/>
          <w:sz w:val="22"/>
        </w:rPr>
        <w:t>ARPAL</w:t>
      </w:r>
    </w:p>
    <w:p w:rsidR="00022A60" w:rsidRPr="00022A60" w:rsidRDefault="00022A60" w:rsidP="00022A60">
      <w:pPr>
        <w:jc w:val="right"/>
        <w:rPr>
          <w:rFonts w:ascii="Century Gothic" w:hAnsi="Century Gothic"/>
          <w:b/>
          <w:sz w:val="22"/>
        </w:rPr>
      </w:pPr>
      <w:r w:rsidRPr="00022A60">
        <w:rPr>
          <w:rFonts w:ascii="Century Gothic" w:hAnsi="Century Gothic"/>
          <w:b/>
          <w:sz w:val="22"/>
        </w:rPr>
        <w:t>Dipartimento Provinciale di Imperia</w:t>
      </w:r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  <w:r w:rsidRPr="00022A60">
        <w:rPr>
          <w:rFonts w:ascii="Century Gothic" w:hAnsi="Century Gothic"/>
          <w:sz w:val="22"/>
        </w:rPr>
        <w:t xml:space="preserve">Via Nizza, 6 </w:t>
      </w:r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  <w:r w:rsidRPr="00022A60">
        <w:rPr>
          <w:rFonts w:ascii="Century Gothic" w:hAnsi="Century Gothic"/>
          <w:sz w:val="22"/>
        </w:rPr>
        <w:t>18100 IMPERIA</w:t>
      </w:r>
    </w:p>
    <w:p w:rsidR="00022A60" w:rsidRDefault="00BD329B" w:rsidP="00022A60">
      <w:pPr>
        <w:jc w:val="right"/>
        <w:rPr>
          <w:rFonts w:ascii="Century Gothic" w:hAnsi="Century Gothic"/>
          <w:sz w:val="22"/>
        </w:rPr>
      </w:pPr>
      <w:hyperlink r:id="rId9" w:history="1">
        <w:r w:rsidR="00022A60" w:rsidRPr="00584E55">
          <w:rPr>
            <w:rStyle w:val="Collegamentoipertestuale"/>
            <w:rFonts w:ascii="Century Gothic" w:hAnsi="Century Gothic"/>
            <w:sz w:val="22"/>
          </w:rPr>
          <w:t>arpal@pec.arpal.gov.it</w:t>
        </w:r>
      </w:hyperlink>
    </w:p>
    <w:p w:rsidR="00022A60" w:rsidRPr="00022A60" w:rsidRDefault="00022A60" w:rsidP="00022A60">
      <w:pPr>
        <w:jc w:val="right"/>
        <w:rPr>
          <w:rFonts w:ascii="Century Gothic" w:hAnsi="Century Gothic"/>
          <w:sz w:val="22"/>
        </w:rPr>
      </w:pPr>
    </w:p>
    <w:p w:rsidR="00073ACE" w:rsidRPr="00073A17" w:rsidRDefault="00073ACE">
      <w:pPr>
        <w:jc w:val="center"/>
        <w:rPr>
          <w:rFonts w:ascii="Century Gothic" w:hAnsi="Century Gothic"/>
          <w:b/>
          <w:sz w:val="22"/>
        </w:rPr>
      </w:pPr>
    </w:p>
    <w:p w:rsidR="00073ACE" w:rsidRPr="00022A60" w:rsidRDefault="00073ACE" w:rsidP="00022A60">
      <w:pPr>
        <w:jc w:val="center"/>
        <w:rPr>
          <w:rFonts w:ascii="Century Gothic" w:hAnsi="Century Gothic"/>
          <w:b/>
          <w:sz w:val="22"/>
        </w:rPr>
      </w:pPr>
      <w:r w:rsidRPr="00073A17">
        <w:rPr>
          <w:rFonts w:ascii="Century Gothic" w:hAnsi="Century Gothic"/>
          <w:b/>
          <w:sz w:val="22"/>
        </w:rPr>
        <w:t>IL RESPONSABILE DELLO S.U.A.P.</w:t>
      </w:r>
    </w:p>
    <w:p w:rsidR="009F5C45" w:rsidRDefault="009F5C45" w:rsidP="000F334B">
      <w:pPr>
        <w:spacing w:before="120" w:after="120"/>
        <w:ind w:firstLine="708"/>
        <w:jc w:val="both"/>
        <w:rPr>
          <w:rFonts w:ascii="Century Gothic" w:hAnsi="Century Gothic"/>
          <w:sz w:val="22"/>
        </w:rPr>
      </w:pPr>
      <w:r w:rsidRPr="009F5C45">
        <w:rPr>
          <w:rFonts w:ascii="Century Gothic" w:hAnsi="Century Gothic"/>
          <w:sz w:val="22"/>
        </w:rPr>
        <w:t xml:space="preserve">Vista l'istanza </w:t>
      </w:r>
      <w:r w:rsidR="00A0303E" w:rsidRPr="00AD5679">
        <w:rPr>
          <w:rFonts w:ascii="Century Gothic" w:hAnsi="Century Gothic"/>
          <w:sz w:val="22"/>
        </w:rPr>
        <w:t xml:space="preserve">per richiesta di </w:t>
      </w:r>
      <w:r w:rsidR="00A0303E" w:rsidRPr="000F334B">
        <w:rPr>
          <w:rFonts w:ascii="Century Gothic" w:hAnsi="Century Gothic"/>
          <w:b/>
          <w:sz w:val="22"/>
        </w:rPr>
        <w:t>Autorizzazione Unica Ambientale</w:t>
      </w:r>
      <w:r w:rsidR="00A0303E">
        <w:rPr>
          <w:rFonts w:ascii="Century Gothic" w:hAnsi="Century Gothic"/>
          <w:sz w:val="22"/>
        </w:rPr>
        <w:t xml:space="preserve">, presentata </w:t>
      </w:r>
      <w:r w:rsidR="00A0303E" w:rsidRPr="00AD5679">
        <w:rPr>
          <w:rFonts w:ascii="Century Gothic" w:hAnsi="Century Gothic"/>
          <w:sz w:val="22"/>
        </w:rPr>
        <w:t xml:space="preserve">ai sensi </w:t>
      </w:r>
      <w:r w:rsidR="00A0303E">
        <w:rPr>
          <w:rFonts w:ascii="Century Gothic" w:hAnsi="Century Gothic"/>
          <w:sz w:val="22"/>
        </w:rPr>
        <w:t>del D.P.R. 13/03/2013 n.° 59</w:t>
      </w:r>
      <w:r w:rsidR="00A0303E" w:rsidRPr="00AD5679">
        <w:rPr>
          <w:rFonts w:ascii="Century Gothic" w:hAnsi="Century Gothic"/>
          <w:sz w:val="22"/>
        </w:rPr>
        <w:t xml:space="preserve"> e </w:t>
      </w:r>
      <w:proofErr w:type="spellStart"/>
      <w:r w:rsidR="00A0303E" w:rsidRPr="00AD5679">
        <w:rPr>
          <w:rFonts w:ascii="Century Gothic" w:hAnsi="Century Gothic"/>
          <w:sz w:val="22"/>
        </w:rPr>
        <w:t>s.m.i</w:t>
      </w:r>
      <w:proofErr w:type="spellEnd"/>
      <w:r w:rsidR="00A0303E" w:rsidRPr="009F5C45">
        <w:rPr>
          <w:rFonts w:ascii="Century Gothic" w:hAnsi="Century Gothic"/>
          <w:sz w:val="22"/>
        </w:rPr>
        <w:t xml:space="preserve"> </w:t>
      </w:r>
      <w:r w:rsidRPr="009F5C45">
        <w:rPr>
          <w:rFonts w:ascii="Century Gothic" w:hAnsi="Century Gothic"/>
          <w:sz w:val="22"/>
        </w:rPr>
        <w:t>in data [</w:t>
      </w:r>
      <w:proofErr w:type="spellStart"/>
      <w:r w:rsidRPr="009F5C45">
        <w:rPr>
          <w:rFonts w:ascii="Century Gothic" w:hAnsi="Century Gothic"/>
          <w:sz w:val="22"/>
        </w:rPr>
        <w:t>data_protocollo</w:t>
      </w:r>
      <w:proofErr w:type="spellEnd"/>
      <w:r w:rsidRPr="009F5C45">
        <w:rPr>
          <w:rFonts w:ascii="Century Gothic" w:hAnsi="Century Gothic"/>
          <w:sz w:val="22"/>
        </w:rPr>
        <w:t xml:space="preserve">], </w:t>
      </w:r>
      <w:proofErr w:type="spellStart"/>
      <w:r w:rsidRPr="009F5C45">
        <w:rPr>
          <w:rFonts w:ascii="Century Gothic" w:hAnsi="Century Gothic"/>
          <w:sz w:val="22"/>
        </w:rPr>
        <w:t>prot</w:t>
      </w:r>
      <w:proofErr w:type="spellEnd"/>
      <w:r w:rsidRPr="009F5C45">
        <w:rPr>
          <w:rFonts w:ascii="Century Gothic" w:hAnsi="Century Gothic"/>
          <w:sz w:val="22"/>
        </w:rPr>
        <w:t xml:space="preserve">. [protocollo] allo S.U.A.P. del Comune da </w:t>
      </w:r>
      <w:r w:rsidRPr="005B002D">
        <w:rPr>
          <w:rFonts w:ascii="Century Gothic" w:hAnsi="Century Gothic"/>
          <w:b/>
          <w:sz w:val="22"/>
        </w:rPr>
        <w:t>[</w:t>
      </w:r>
      <w:proofErr w:type="spellStart"/>
      <w:r w:rsidRPr="005B002D">
        <w:rPr>
          <w:rFonts w:ascii="Century Gothic" w:hAnsi="Century Gothic"/>
          <w:b/>
          <w:sz w:val="22"/>
        </w:rPr>
        <w:t>elenco_</w:t>
      </w:r>
      <w:r w:rsidR="00A0303E" w:rsidRPr="005B002D">
        <w:rPr>
          <w:rFonts w:ascii="Century Gothic" w:hAnsi="Century Gothic"/>
          <w:b/>
          <w:sz w:val="22"/>
        </w:rPr>
        <w:t>richiedenti</w:t>
      </w:r>
      <w:proofErr w:type="spellEnd"/>
      <w:r w:rsidR="00A0303E" w:rsidRPr="005B002D">
        <w:rPr>
          <w:rFonts w:ascii="Century Gothic" w:hAnsi="Century Gothic"/>
          <w:b/>
          <w:sz w:val="22"/>
        </w:rPr>
        <w:t>]</w:t>
      </w:r>
      <w:r w:rsidR="00A0303E">
        <w:rPr>
          <w:rFonts w:ascii="Century Gothic" w:hAnsi="Century Gothic"/>
          <w:sz w:val="22"/>
        </w:rPr>
        <w:t xml:space="preserve">, </w:t>
      </w:r>
      <w:r w:rsidR="00A0303E" w:rsidRPr="005B002D">
        <w:rPr>
          <w:rFonts w:ascii="Century Gothic" w:hAnsi="Century Gothic"/>
          <w:color w:val="0000FF"/>
          <w:sz w:val="22"/>
          <w:u w:val="single"/>
        </w:rPr>
        <w:t>[</w:t>
      </w:r>
      <w:proofErr w:type="spellStart"/>
      <w:r w:rsidR="00A0303E" w:rsidRPr="005B002D">
        <w:rPr>
          <w:rFonts w:ascii="Century Gothic" w:hAnsi="Century Gothic"/>
          <w:color w:val="0000FF"/>
          <w:sz w:val="22"/>
          <w:u w:val="single"/>
        </w:rPr>
        <w:t>richiedente.pec</w:t>
      </w:r>
      <w:proofErr w:type="spellEnd"/>
      <w:r w:rsidR="00A0303E" w:rsidRPr="005B002D">
        <w:rPr>
          <w:rFonts w:ascii="Century Gothic" w:hAnsi="Century Gothic"/>
          <w:color w:val="0000FF"/>
          <w:sz w:val="22"/>
          <w:u w:val="single"/>
        </w:rPr>
        <w:t>]</w:t>
      </w:r>
      <w:r w:rsidRPr="009F5C45">
        <w:rPr>
          <w:rFonts w:ascii="Century Gothic" w:hAnsi="Century Gothic"/>
          <w:sz w:val="22"/>
        </w:rPr>
        <w:t xml:space="preserve"> </w:t>
      </w:r>
      <w:r w:rsidR="00A0303E">
        <w:rPr>
          <w:rFonts w:ascii="Century Gothic" w:hAnsi="Century Gothic"/>
          <w:sz w:val="22"/>
        </w:rPr>
        <w:t xml:space="preserve">e registrata con n.° </w:t>
      </w:r>
      <w:r w:rsidR="00A0303E" w:rsidRPr="00A43B07">
        <w:rPr>
          <w:rFonts w:ascii="Century Gothic" w:hAnsi="Century Gothic"/>
          <w:b/>
          <w:sz w:val="22"/>
        </w:rPr>
        <w:t>[numero]</w:t>
      </w:r>
      <w:r w:rsidR="00A0303E">
        <w:rPr>
          <w:rFonts w:ascii="Century Gothic" w:hAnsi="Century Gothic"/>
          <w:b/>
          <w:sz w:val="22"/>
        </w:rPr>
        <w:t xml:space="preserve"> </w:t>
      </w:r>
      <w:r w:rsidRPr="009F5C45">
        <w:rPr>
          <w:rFonts w:ascii="Century Gothic" w:hAnsi="Century Gothic"/>
          <w:sz w:val="22"/>
        </w:rPr>
        <w:t>per</w:t>
      </w:r>
      <w:r>
        <w:rPr>
          <w:rFonts w:ascii="Century Gothic" w:hAnsi="Century Gothic"/>
          <w:sz w:val="22"/>
        </w:rPr>
        <w:t xml:space="preserve"> </w:t>
      </w:r>
      <w:r w:rsidRPr="009F5C45">
        <w:rPr>
          <w:rFonts w:ascii="Century Gothic" w:hAnsi="Century Gothic"/>
          <w:b/>
          <w:sz w:val="22"/>
        </w:rPr>
        <w:t>[oggetto</w:t>
      </w:r>
      <w:r w:rsidRPr="000F334B">
        <w:rPr>
          <w:rFonts w:ascii="Century Gothic" w:hAnsi="Century Gothic"/>
          <w:b/>
          <w:sz w:val="22"/>
        </w:rPr>
        <w:t>]</w:t>
      </w:r>
      <w:r w:rsidR="00A0303E">
        <w:rPr>
          <w:rFonts w:ascii="Century Gothic" w:hAnsi="Century Gothic"/>
          <w:b/>
          <w:sz w:val="22"/>
        </w:rPr>
        <w:t>,</w:t>
      </w:r>
      <w:r w:rsidRPr="000F334B">
        <w:rPr>
          <w:rFonts w:ascii="Century Gothic" w:hAnsi="Century Gothic"/>
          <w:sz w:val="22"/>
        </w:rPr>
        <w:t xml:space="preserve"> </w:t>
      </w:r>
      <w:r w:rsidR="000F334B" w:rsidRPr="000F334B">
        <w:rPr>
          <w:rFonts w:ascii="Century Gothic" w:hAnsi="Century Gothic"/>
          <w:sz w:val="22"/>
        </w:rPr>
        <w:t>relativo all’immobile ubicato in Sanremo (IM)</w:t>
      </w:r>
      <w:r w:rsidR="00FB70D3">
        <w:rPr>
          <w:rFonts w:ascii="Century Gothic" w:hAnsi="Century Gothic"/>
          <w:sz w:val="22"/>
        </w:rPr>
        <w:t>,</w:t>
      </w:r>
      <w:r w:rsidR="000F334B" w:rsidRPr="000F334B">
        <w:rPr>
          <w:rFonts w:ascii="Century Gothic" w:hAnsi="Century Gothic"/>
          <w:sz w:val="22"/>
        </w:rPr>
        <w:t xml:space="preserve"> [ubi</w:t>
      </w:r>
      <w:bookmarkStart w:id="0" w:name="_GoBack"/>
      <w:bookmarkEnd w:id="0"/>
      <w:r w:rsidR="000F334B" w:rsidRPr="000F334B">
        <w:rPr>
          <w:rFonts w:ascii="Century Gothic" w:hAnsi="Century Gothic"/>
          <w:sz w:val="22"/>
        </w:rPr>
        <w:t>cazione], sull'area identificata catastalmente al N.C.T. come segue</w:t>
      </w:r>
      <w:r w:rsidR="00FB70D3">
        <w:rPr>
          <w:rFonts w:ascii="Century Gothic" w:hAnsi="Century Gothic"/>
          <w:sz w:val="22"/>
        </w:rPr>
        <w:t>:</w:t>
      </w:r>
      <w:r w:rsidR="000F334B" w:rsidRPr="000F334B">
        <w:rPr>
          <w:rFonts w:ascii="Century Gothic" w:hAnsi="Century Gothic"/>
          <w:sz w:val="22"/>
        </w:rPr>
        <w:t xml:space="preserve"> [</w:t>
      </w:r>
      <w:proofErr w:type="spellStart"/>
      <w:r w:rsidR="000F334B" w:rsidRPr="000F334B">
        <w:rPr>
          <w:rFonts w:ascii="Century Gothic" w:hAnsi="Century Gothic"/>
          <w:sz w:val="22"/>
        </w:rPr>
        <w:t>elenco_ct</w:t>
      </w:r>
      <w:proofErr w:type="spellEnd"/>
      <w:r w:rsidR="000F334B" w:rsidRPr="000F334B">
        <w:rPr>
          <w:rFonts w:ascii="Century Gothic" w:hAnsi="Century Gothic"/>
          <w:sz w:val="22"/>
        </w:rPr>
        <w:t>]</w:t>
      </w:r>
      <w:r w:rsidR="00FB70D3">
        <w:rPr>
          <w:rFonts w:ascii="Century Gothic" w:hAnsi="Century Gothic"/>
          <w:sz w:val="22"/>
        </w:rPr>
        <w:t xml:space="preserve">  </w:t>
      </w:r>
      <w:r w:rsidRPr="000F334B">
        <w:rPr>
          <w:rFonts w:ascii="Century Gothic" w:hAnsi="Century Gothic"/>
          <w:sz w:val="22"/>
        </w:rPr>
        <w:t>con allegato progetto redatto dal [</w:t>
      </w:r>
      <w:proofErr w:type="spellStart"/>
      <w:r w:rsidRPr="000F334B">
        <w:rPr>
          <w:rFonts w:ascii="Century Gothic" w:hAnsi="Century Gothic"/>
          <w:sz w:val="22"/>
        </w:rPr>
        <w:t>elenco_progetti</w:t>
      </w:r>
      <w:r w:rsidR="00FB70D3">
        <w:rPr>
          <w:rFonts w:ascii="Century Gothic" w:hAnsi="Century Gothic"/>
          <w:sz w:val="22"/>
        </w:rPr>
        <w:t>sti_codfis</w:t>
      </w:r>
      <w:proofErr w:type="spellEnd"/>
      <w:r w:rsidR="00FB70D3">
        <w:rPr>
          <w:rFonts w:ascii="Century Gothic" w:hAnsi="Century Gothic"/>
          <w:sz w:val="22"/>
        </w:rPr>
        <w:t>] [</w:t>
      </w:r>
      <w:proofErr w:type="spellStart"/>
      <w:r w:rsidR="00FB70D3">
        <w:rPr>
          <w:rFonts w:ascii="Century Gothic" w:hAnsi="Century Gothic"/>
          <w:sz w:val="22"/>
        </w:rPr>
        <w:t>progettisti_sede</w:t>
      </w:r>
      <w:proofErr w:type="spellEnd"/>
      <w:r w:rsidR="00FB70D3">
        <w:rPr>
          <w:rFonts w:ascii="Century Gothic" w:hAnsi="Century Gothic"/>
          <w:sz w:val="22"/>
        </w:rPr>
        <w:t>],</w:t>
      </w:r>
    </w:p>
    <w:p w:rsidR="000F334B" w:rsidRPr="000F334B" w:rsidRDefault="008D6926" w:rsidP="008D6926">
      <w:pPr>
        <w:spacing w:before="120" w:after="120"/>
        <w:jc w:val="center"/>
        <w:rPr>
          <w:rFonts w:ascii="Century Gothic" w:hAnsi="Century Gothic"/>
          <w:b/>
          <w:sz w:val="22"/>
        </w:rPr>
      </w:pPr>
      <w:r w:rsidRPr="00F332DB">
        <w:rPr>
          <w:rFonts w:ascii="Century Gothic" w:hAnsi="Century Gothic"/>
          <w:b/>
          <w:sz w:val="22"/>
        </w:rPr>
        <w:t>CONVOCA</w:t>
      </w:r>
      <w:r w:rsidRPr="000F334B">
        <w:rPr>
          <w:rFonts w:ascii="Century Gothic" w:hAnsi="Century Gothic"/>
          <w:b/>
          <w:sz w:val="22"/>
        </w:rPr>
        <w:t xml:space="preserve"> </w:t>
      </w:r>
    </w:p>
    <w:p w:rsidR="00073ACE" w:rsidRPr="001F63D5" w:rsidRDefault="00F332DB" w:rsidP="008D6926">
      <w:pPr>
        <w:spacing w:before="120" w:after="120"/>
        <w:ind w:firstLine="708"/>
        <w:jc w:val="both"/>
        <w:rPr>
          <w:rFonts w:ascii="Century Gothic" w:hAnsi="Century Gothic"/>
          <w:sz w:val="22"/>
        </w:rPr>
      </w:pPr>
      <w:r w:rsidRPr="00AD5679">
        <w:rPr>
          <w:rFonts w:ascii="Century Gothic" w:hAnsi="Century Gothic"/>
          <w:sz w:val="22"/>
        </w:rPr>
        <w:t xml:space="preserve">per il giorno </w:t>
      </w:r>
      <w:r w:rsidR="000F334B" w:rsidRPr="00A43B07">
        <w:rPr>
          <w:rFonts w:ascii="Century Gothic" w:hAnsi="Century Gothic"/>
          <w:sz w:val="22"/>
          <w:highlight w:val="yellow"/>
        </w:rPr>
        <w:t>_________________</w:t>
      </w:r>
      <w:r w:rsidR="008D6926">
        <w:rPr>
          <w:rFonts w:ascii="Century Gothic" w:hAnsi="Century Gothic"/>
          <w:sz w:val="22"/>
        </w:rPr>
        <w:t xml:space="preserve"> alle ore </w:t>
      </w:r>
      <w:r w:rsidR="008D6926" w:rsidRPr="00A43B07">
        <w:rPr>
          <w:rFonts w:ascii="Century Gothic" w:hAnsi="Century Gothic"/>
          <w:sz w:val="22"/>
          <w:highlight w:val="yellow"/>
        </w:rPr>
        <w:t>____________</w:t>
      </w:r>
      <w:r w:rsidR="008D6926">
        <w:rPr>
          <w:rFonts w:ascii="Century Gothic" w:hAnsi="Century Gothic"/>
          <w:sz w:val="22"/>
        </w:rPr>
        <w:t xml:space="preserve"> presso gli Uffici dello SUAP</w:t>
      </w:r>
      <w:r w:rsidRPr="00AD5679">
        <w:rPr>
          <w:rFonts w:ascii="Century Gothic" w:hAnsi="Century Gothic"/>
          <w:sz w:val="22"/>
        </w:rPr>
        <w:t xml:space="preserve"> la </w:t>
      </w:r>
      <w:r w:rsidRPr="008D6926">
        <w:rPr>
          <w:rFonts w:ascii="Century Gothic" w:hAnsi="Century Gothic"/>
          <w:sz w:val="22"/>
          <w:u w:val="single"/>
        </w:rPr>
        <w:t>Conferenza dei S</w:t>
      </w:r>
      <w:r w:rsidR="007C3C83" w:rsidRPr="008D6926">
        <w:rPr>
          <w:rFonts w:ascii="Century Gothic" w:hAnsi="Century Gothic"/>
          <w:sz w:val="22"/>
          <w:u w:val="single"/>
        </w:rPr>
        <w:t xml:space="preserve">ervizi </w:t>
      </w:r>
      <w:r w:rsidR="000F334B" w:rsidRPr="008D6926">
        <w:rPr>
          <w:rFonts w:ascii="Century Gothic" w:hAnsi="Century Gothic"/>
          <w:sz w:val="22"/>
          <w:u w:val="single"/>
        </w:rPr>
        <w:t>istruttoria</w:t>
      </w:r>
      <w:r w:rsidR="007C3C83" w:rsidRPr="00AD5679">
        <w:rPr>
          <w:rFonts w:ascii="Century Gothic" w:hAnsi="Century Gothic"/>
          <w:sz w:val="22"/>
        </w:rPr>
        <w:t xml:space="preserve"> ai sensi dell’</w:t>
      </w:r>
      <w:r w:rsidRPr="00AD5679">
        <w:rPr>
          <w:rFonts w:ascii="Century Gothic" w:hAnsi="Century Gothic"/>
          <w:sz w:val="22"/>
        </w:rPr>
        <w:t>art. 14 ter della L.241/1990,</w:t>
      </w:r>
      <w:r w:rsidR="00A0303E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al fine di verificare tutti gli aspetti di competenza di questo Comune</w:t>
      </w:r>
      <w:r w:rsidR="008D6926">
        <w:rPr>
          <w:rFonts w:ascii="Century Gothic" w:hAnsi="Century Gothic"/>
          <w:sz w:val="22"/>
        </w:rPr>
        <w:t>.</w:t>
      </w:r>
    </w:p>
    <w:p w:rsidR="00073ACE" w:rsidRPr="001F63D5" w:rsidRDefault="00073ACE" w:rsidP="008D6926">
      <w:pPr>
        <w:spacing w:before="240" w:after="120" w:line="336" w:lineRule="auto"/>
        <w:ind w:firstLine="708"/>
        <w:jc w:val="both"/>
        <w:rPr>
          <w:rFonts w:ascii="Century Gothic" w:hAnsi="Century Gothic"/>
          <w:sz w:val="22"/>
        </w:rPr>
      </w:pPr>
      <w:r w:rsidRPr="001F63D5">
        <w:rPr>
          <w:rFonts w:ascii="Century Gothic" w:hAnsi="Century Gothic"/>
          <w:sz w:val="22"/>
        </w:rPr>
        <w:t>Distinti saluti.</w:t>
      </w:r>
    </w:p>
    <w:p w:rsidR="008D6926" w:rsidRPr="006A100B" w:rsidRDefault="008D6926" w:rsidP="008D6926">
      <w:pPr>
        <w:ind w:left="708"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 xml:space="preserve">Sanremo, </w:t>
      </w:r>
      <w:r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FB70D3">
        <w:rPr>
          <w:rFonts w:ascii="Century Gothic" w:hAnsi="Century Gothic" w:cs="Arial"/>
          <w:i/>
          <w:noProof/>
          <w:sz w:val="22"/>
          <w:szCs w:val="22"/>
        </w:rPr>
        <w:t>5 gennaio 2017</w:t>
      </w:r>
      <w:r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073ACE" w:rsidRPr="006C2AD1" w:rsidRDefault="00073ACE" w:rsidP="00811C95">
            <w:pPr>
              <w:jc w:val="center"/>
              <w:rPr>
                <w:rFonts w:ascii="Century Gothic" w:hAnsi="Century Gothic"/>
                <w:b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IL DIRIGENTE</w:t>
            </w:r>
          </w:p>
          <w:p w:rsidR="00073ACE" w:rsidRPr="001F63D5" w:rsidRDefault="00073ACE" w:rsidP="00573AC8">
            <w:pPr>
              <w:jc w:val="center"/>
              <w:rPr>
                <w:rFonts w:ascii="Century Gothic" w:hAnsi="Century Gothic"/>
                <w:sz w:val="22"/>
              </w:rPr>
            </w:pPr>
            <w:r w:rsidRPr="006C2AD1">
              <w:rPr>
                <w:rFonts w:ascii="Century Gothic" w:hAnsi="Century Gothic"/>
                <w:b/>
                <w:sz w:val="22"/>
              </w:rPr>
              <w:t>RESPONSABILE DELLO SUAP</w:t>
            </w:r>
          </w:p>
        </w:tc>
      </w:tr>
      <w:tr w:rsidR="00073ACE" w:rsidRPr="001F63D5">
        <w:tc>
          <w:tcPr>
            <w:tcW w:w="4889" w:type="dxa"/>
          </w:tcPr>
          <w:p w:rsidR="00073ACE" w:rsidRPr="001F63D5" w:rsidRDefault="00073ACE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073ACE" w:rsidRDefault="00073ACE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  <w:r w:rsidRPr="006C2AD1">
              <w:rPr>
                <w:rFonts w:ascii="Century Gothic" w:hAnsi="Century Gothic"/>
                <w:i/>
                <w:sz w:val="22"/>
              </w:rPr>
              <w:t>Ing. Mauro BADII</w:t>
            </w:r>
          </w:p>
          <w:p w:rsidR="008D6926" w:rsidRPr="006C2AD1" w:rsidRDefault="008D6926" w:rsidP="00811C95">
            <w:pPr>
              <w:jc w:val="center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(firmato digitalmente)</w:t>
            </w:r>
          </w:p>
        </w:tc>
      </w:tr>
    </w:tbl>
    <w:p w:rsidR="00073ACE" w:rsidRPr="001F63D5" w:rsidRDefault="00073ACE" w:rsidP="00022A60">
      <w:pPr>
        <w:rPr>
          <w:rFonts w:ascii="Century Gothic" w:hAnsi="Century Gothic"/>
        </w:rPr>
      </w:pPr>
    </w:p>
    <w:sectPr w:rsidR="00073ACE" w:rsidRPr="001F63D5" w:rsidSect="00AD5679">
      <w:headerReference w:type="default" r:id="rId10"/>
      <w:pgSz w:w="11906" w:h="16838"/>
      <w:pgMar w:top="567" w:right="1134" w:bottom="426" w:left="1134" w:header="5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9B" w:rsidRDefault="00BD329B">
      <w:r>
        <w:separator/>
      </w:r>
    </w:p>
  </w:endnote>
  <w:endnote w:type="continuationSeparator" w:id="0">
    <w:p w:rsidR="00BD329B" w:rsidRDefault="00BD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9B" w:rsidRDefault="00BD329B">
      <w:r>
        <w:separator/>
      </w:r>
    </w:p>
  </w:footnote>
  <w:footnote w:type="continuationSeparator" w:id="0">
    <w:p w:rsidR="00BD329B" w:rsidRDefault="00BD3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CE" w:rsidRPr="008173F1" w:rsidRDefault="00111638" w:rsidP="000C41BA">
    <w:pPr>
      <w:pStyle w:val="Intestazione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73B58813" wp14:editId="163234D2">
          <wp:simplePos x="0" y="0"/>
          <wp:positionH relativeFrom="column">
            <wp:posOffset>2188845</wp:posOffset>
          </wp:positionH>
          <wp:positionV relativeFrom="paragraph">
            <wp:posOffset>-216535</wp:posOffset>
          </wp:positionV>
          <wp:extent cx="1764665" cy="777240"/>
          <wp:effectExtent l="0" t="0" r="6985" b="3810"/>
          <wp:wrapTopAndBottom/>
          <wp:docPr id="4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3ACE" w:rsidRPr="008173F1" w:rsidRDefault="00073ACE" w:rsidP="000C41BA">
    <w:pPr>
      <w:pStyle w:val="Intestazione"/>
      <w:rPr>
        <w:rFonts w:ascii="Century Gothic" w:hAnsi="Century Gothic"/>
      </w:rPr>
    </w:pPr>
  </w:p>
  <w:p w:rsidR="00073ACE" w:rsidRPr="008173F1" w:rsidRDefault="00073ACE" w:rsidP="000C41BA">
    <w:pPr>
      <w:pStyle w:val="Intestazione"/>
      <w:rPr>
        <w:rFonts w:ascii="Century Gothic" w:hAnsi="Century Gothic"/>
      </w:rPr>
    </w:pPr>
  </w:p>
  <w:p w:rsidR="00073ACE" w:rsidRDefault="00073ACE" w:rsidP="00AD5679">
    <w:pPr>
      <w:rPr>
        <w:rFonts w:ascii="Century Gothic" w:hAnsi="Century Gothic"/>
        <w:b/>
        <w:i/>
        <w:caps/>
        <w:color w:val="0000FF"/>
      </w:rPr>
    </w:pPr>
  </w:p>
  <w:p w:rsidR="00073ACE" w:rsidRPr="008173F1" w:rsidRDefault="00073ACE" w:rsidP="000C41BA">
    <w:pPr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073ACE" w:rsidRDefault="00073ACE" w:rsidP="000C41BA">
    <w:pPr>
      <w:jc w:val="center"/>
      <w:rPr>
        <w:rFonts w:ascii="Century Gothic" w:hAnsi="Century Gothic"/>
        <w:b/>
        <w:i/>
        <w:caps/>
        <w:color w:val="0000FF"/>
      </w:rPr>
    </w:pPr>
    <w:r w:rsidRPr="008173F1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073ACE" w:rsidRPr="0020451A" w:rsidRDefault="00073ACE" w:rsidP="000C41BA">
    <w:pPr>
      <w:pStyle w:val="Intestazione"/>
      <w:jc w:val="center"/>
      <w:rPr>
        <w:rFonts w:ascii="Century Gothic" w:hAnsi="Century Gothic"/>
        <w:b/>
        <w:i/>
        <w:color w:val="0000FF"/>
        <w:sz w:val="18"/>
        <w:szCs w:val="18"/>
      </w:rPr>
    </w:pP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</w:t>
    </w:r>
    <w:r>
      <w:rPr>
        <w:rFonts w:ascii="Century Gothic" w:hAnsi="Century Gothic"/>
        <w:b/>
        <w:i/>
        <w:color w:val="0000FF"/>
        <w:sz w:val="18"/>
        <w:szCs w:val="18"/>
      </w:rPr>
      <w:t>PEC</w:t>
    </w:r>
    <w:r w:rsidRPr="0020451A">
      <w:rPr>
        <w:rFonts w:ascii="Century Gothic" w:hAnsi="Century Gothic"/>
        <w:b/>
        <w:i/>
        <w:color w:val="0000FF"/>
        <w:sz w:val="18"/>
        <w:szCs w:val="18"/>
      </w:rPr>
      <w:t xml:space="preserve">: </w:t>
    </w:r>
    <w:hyperlink r:id="rId2" w:history="1">
      <w:r w:rsidRPr="0020451A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073ACE" w:rsidRPr="000C41BA" w:rsidRDefault="00073ACE" w:rsidP="000C41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"/>
      </v:shape>
    </w:pict>
  </w:numPicBullet>
  <w:abstractNum w:abstractNumId="0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2163C"/>
    <w:multiLevelType w:val="hybridMultilevel"/>
    <w:tmpl w:val="4FFE15E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51CD8"/>
    <w:multiLevelType w:val="multilevel"/>
    <w:tmpl w:val="DE7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F317B"/>
    <w:multiLevelType w:val="hybridMultilevel"/>
    <w:tmpl w:val="DE7E40C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8E57F9"/>
    <w:multiLevelType w:val="hybridMultilevel"/>
    <w:tmpl w:val="6A28FD6A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A4ED1"/>
    <w:multiLevelType w:val="hybridMultilevel"/>
    <w:tmpl w:val="EDA8E47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2A60"/>
    <w:rsid w:val="00031EC4"/>
    <w:rsid w:val="000359D3"/>
    <w:rsid w:val="00044918"/>
    <w:rsid w:val="00050F3C"/>
    <w:rsid w:val="00051343"/>
    <w:rsid w:val="000604BE"/>
    <w:rsid w:val="00073541"/>
    <w:rsid w:val="000738F3"/>
    <w:rsid w:val="00073A17"/>
    <w:rsid w:val="00073ACE"/>
    <w:rsid w:val="00080514"/>
    <w:rsid w:val="00080B89"/>
    <w:rsid w:val="000900EB"/>
    <w:rsid w:val="000A0405"/>
    <w:rsid w:val="000C3082"/>
    <w:rsid w:val="000C41BA"/>
    <w:rsid w:val="000D3CC6"/>
    <w:rsid w:val="000F334B"/>
    <w:rsid w:val="000F36CB"/>
    <w:rsid w:val="00111638"/>
    <w:rsid w:val="00117B02"/>
    <w:rsid w:val="001345C0"/>
    <w:rsid w:val="00166B4B"/>
    <w:rsid w:val="00185CC1"/>
    <w:rsid w:val="001F00B1"/>
    <w:rsid w:val="001F63D5"/>
    <w:rsid w:val="0020451A"/>
    <w:rsid w:val="00237AB5"/>
    <w:rsid w:val="00243147"/>
    <w:rsid w:val="00292A2B"/>
    <w:rsid w:val="002A3684"/>
    <w:rsid w:val="002E2893"/>
    <w:rsid w:val="002E4BF3"/>
    <w:rsid w:val="003539D8"/>
    <w:rsid w:val="00370D37"/>
    <w:rsid w:val="003B38E6"/>
    <w:rsid w:val="003C139C"/>
    <w:rsid w:val="003E5849"/>
    <w:rsid w:val="004266B6"/>
    <w:rsid w:val="00427192"/>
    <w:rsid w:val="0044288D"/>
    <w:rsid w:val="00460D82"/>
    <w:rsid w:val="00460E5B"/>
    <w:rsid w:val="00471DC2"/>
    <w:rsid w:val="00474BF8"/>
    <w:rsid w:val="00491E4C"/>
    <w:rsid w:val="00495B08"/>
    <w:rsid w:val="00496B88"/>
    <w:rsid w:val="00573AC8"/>
    <w:rsid w:val="00574312"/>
    <w:rsid w:val="00587881"/>
    <w:rsid w:val="005B002D"/>
    <w:rsid w:val="005B1D61"/>
    <w:rsid w:val="005D4135"/>
    <w:rsid w:val="005E279E"/>
    <w:rsid w:val="006101C2"/>
    <w:rsid w:val="0063288D"/>
    <w:rsid w:val="006419BA"/>
    <w:rsid w:val="00643B76"/>
    <w:rsid w:val="00654971"/>
    <w:rsid w:val="0067086A"/>
    <w:rsid w:val="00675CE2"/>
    <w:rsid w:val="006972B9"/>
    <w:rsid w:val="006C2AD1"/>
    <w:rsid w:val="006D24E9"/>
    <w:rsid w:val="00743207"/>
    <w:rsid w:val="00787331"/>
    <w:rsid w:val="007C3C83"/>
    <w:rsid w:val="007D1017"/>
    <w:rsid w:val="007F127E"/>
    <w:rsid w:val="007F43DB"/>
    <w:rsid w:val="00801E65"/>
    <w:rsid w:val="00811C95"/>
    <w:rsid w:val="00816A96"/>
    <w:rsid w:val="008173F1"/>
    <w:rsid w:val="008239E1"/>
    <w:rsid w:val="00855E6C"/>
    <w:rsid w:val="00861776"/>
    <w:rsid w:val="008D6926"/>
    <w:rsid w:val="008D7F89"/>
    <w:rsid w:val="009054A0"/>
    <w:rsid w:val="00913384"/>
    <w:rsid w:val="00914E7A"/>
    <w:rsid w:val="00925C51"/>
    <w:rsid w:val="00964E09"/>
    <w:rsid w:val="009662B1"/>
    <w:rsid w:val="0097180D"/>
    <w:rsid w:val="00976EC7"/>
    <w:rsid w:val="00995191"/>
    <w:rsid w:val="009A67A8"/>
    <w:rsid w:val="009F5C45"/>
    <w:rsid w:val="009F6F59"/>
    <w:rsid w:val="00A0303E"/>
    <w:rsid w:val="00A076F1"/>
    <w:rsid w:val="00A10A6D"/>
    <w:rsid w:val="00A418A8"/>
    <w:rsid w:val="00A43B07"/>
    <w:rsid w:val="00A7675F"/>
    <w:rsid w:val="00A81976"/>
    <w:rsid w:val="00AB7432"/>
    <w:rsid w:val="00AC7816"/>
    <w:rsid w:val="00AD5679"/>
    <w:rsid w:val="00AD6773"/>
    <w:rsid w:val="00AE225D"/>
    <w:rsid w:val="00AE478A"/>
    <w:rsid w:val="00B07A40"/>
    <w:rsid w:val="00B24731"/>
    <w:rsid w:val="00B33B73"/>
    <w:rsid w:val="00B545D3"/>
    <w:rsid w:val="00B56922"/>
    <w:rsid w:val="00B767A1"/>
    <w:rsid w:val="00B91ED7"/>
    <w:rsid w:val="00B93910"/>
    <w:rsid w:val="00B93B02"/>
    <w:rsid w:val="00B97352"/>
    <w:rsid w:val="00BB51A8"/>
    <w:rsid w:val="00BD329B"/>
    <w:rsid w:val="00BF56B5"/>
    <w:rsid w:val="00C43702"/>
    <w:rsid w:val="00C51014"/>
    <w:rsid w:val="00C57FC2"/>
    <w:rsid w:val="00C70029"/>
    <w:rsid w:val="00C7050C"/>
    <w:rsid w:val="00C72FAD"/>
    <w:rsid w:val="00C92193"/>
    <w:rsid w:val="00C94458"/>
    <w:rsid w:val="00CB7522"/>
    <w:rsid w:val="00CC2597"/>
    <w:rsid w:val="00CD2726"/>
    <w:rsid w:val="00CE1F11"/>
    <w:rsid w:val="00CE5467"/>
    <w:rsid w:val="00D473F9"/>
    <w:rsid w:val="00D74E61"/>
    <w:rsid w:val="00D83FF8"/>
    <w:rsid w:val="00DC30F9"/>
    <w:rsid w:val="00DD1394"/>
    <w:rsid w:val="00DE4832"/>
    <w:rsid w:val="00E303B5"/>
    <w:rsid w:val="00E6621C"/>
    <w:rsid w:val="00E8474D"/>
    <w:rsid w:val="00EC06F3"/>
    <w:rsid w:val="00ED0615"/>
    <w:rsid w:val="00F27EC6"/>
    <w:rsid w:val="00F332DB"/>
    <w:rsid w:val="00F35223"/>
    <w:rsid w:val="00F66D09"/>
    <w:rsid w:val="00F87B6A"/>
    <w:rsid w:val="00FA1E0F"/>
    <w:rsid w:val="00FA527C"/>
    <w:rsid w:val="00FB0D0C"/>
    <w:rsid w:val="00FB70D3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e">
    <w:name w:val="Normal"/>
    <w:qFormat/>
    <w:rsid w:val="00080B89"/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EC06F3"/>
    <w:rPr>
      <w:rFonts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0C41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C06F3"/>
    <w:rPr>
      <w:rFonts w:cs="Times New Roman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C41B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0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ieracqua_scpa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pal@pec.arpal.gov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30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8</cp:revision>
  <cp:lastPrinted>2016-12-06T09:11:00Z</cp:lastPrinted>
  <dcterms:created xsi:type="dcterms:W3CDTF">2017-01-05T07:46:00Z</dcterms:created>
  <dcterms:modified xsi:type="dcterms:W3CDTF">2017-01-05T08:23:00Z</dcterms:modified>
</cp:coreProperties>
</file>