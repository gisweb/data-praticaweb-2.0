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C61" w:rsidRDefault="00F66E26" w:rsidP="00290E4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828800" cy="1104900"/>
            <wp:effectExtent l="0" t="0" r="0" b="0"/>
            <wp:docPr id="1" name="Immagine 1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M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44" w:rsidRPr="00290E44" w:rsidRDefault="00290E44" w:rsidP="00290E44">
      <w:pPr>
        <w:jc w:val="right"/>
        <w:rPr>
          <w:b/>
          <w:sz w:val="24"/>
          <w:u w:val="single"/>
        </w:rPr>
      </w:pPr>
    </w:p>
    <w:p w:rsidR="00DE0879" w:rsidRDefault="00DE0879">
      <w:pPr>
        <w:jc w:val="center"/>
        <w:rPr>
          <w:b/>
          <w:sz w:val="24"/>
        </w:rPr>
      </w:pPr>
      <w:r>
        <w:rPr>
          <w:b/>
          <w:sz w:val="24"/>
        </w:rPr>
        <w:t>SETTORE TERRITORIO</w:t>
      </w:r>
    </w:p>
    <w:p w:rsidR="00DE0879" w:rsidRDefault="006D370E">
      <w:pPr>
        <w:jc w:val="center"/>
        <w:rPr>
          <w:b/>
          <w:sz w:val="24"/>
        </w:rPr>
      </w:pPr>
      <w:r>
        <w:rPr>
          <w:b/>
          <w:sz w:val="24"/>
        </w:rPr>
        <w:t>SERVIZIO EDILIZIA PRIVATA</w:t>
      </w:r>
    </w:p>
    <w:p w:rsidR="00DE0879" w:rsidRDefault="00DE0879" w:rsidP="00BD613A">
      <w:pPr>
        <w:spacing w:line="360" w:lineRule="auto"/>
        <w:jc w:val="center"/>
        <w:rPr>
          <w:sz w:val="24"/>
          <w:u w:val="single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02"/>
        <w:gridCol w:w="5003"/>
      </w:tblGrid>
      <w:tr w:rsidR="00D47281">
        <w:tc>
          <w:tcPr>
            <w:tcW w:w="5002" w:type="dxa"/>
          </w:tcPr>
          <w:p w:rsidR="00D47281" w:rsidRDefault="00D47281" w:rsidP="00D47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Prat. Edil. n.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"NUMERO_PRATICA"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66E26">
              <w:rPr>
                <w:rFonts w:ascii="Arial" w:hAnsi="Arial" w:cs="Arial"/>
                <w:noProof/>
                <w:sz w:val="24"/>
                <w:szCs w:val="24"/>
              </w:rPr>
              <w:t>[numero]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5003" w:type="dxa"/>
          </w:tcPr>
          <w:p w:rsidR="00D47281" w:rsidRDefault="00D47281" w:rsidP="00D472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Prot. Gen. N.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"NUMERO_PROT"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66E26">
              <w:rPr>
                <w:rFonts w:ascii="Arial" w:hAnsi="Arial" w:cs="Arial"/>
                <w:noProof/>
                <w:sz w:val="24"/>
                <w:szCs w:val="24"/>
              </w:rPr>
              <w:t>[protocollo]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60617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del 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"DATA_PROT"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66E26">
              <w:rPr>
                <w:rFonts w:ascii="Arial" w:hAnsi="Arial" w:cs="Arial"/>
                <w:noProof/>
                <w:sz w:val="24"/>
                <w:szCs w:val="24"/>
              </w:rPr>
              <w:t>[data_protocollo]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</w:tbl>
    <w:p w:rsidR="00D47281" w:rsidRDefault="00D47281" w:rsidP="009B4957">
      <w:pPr>
        <w:jc w:val="both"/>
        <w:rPr>
          <w:rFonts w:ascii="Arial" w:hAnsi="Arial" w:cs="Arial"/>
          <w:sz w:val="24"/>
          <w:szCs w:val="24"/>
        </w:rPr>
      </w:pPr>
    </w:p>
    <w:p w:rsidR="00DE0879" w:rsidRPr="00606178" w:rsidRDefault="00DE0879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D4728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COMMITTENTE: </w:t>
      </w:r>
      <w:r w:rsidR="006F14E3">
        <w:rPr>
          <w:rFonts w:ascii="Arial" w:hAnsi="Arial" w:cs="Arial"/>
          <w:sz w:val="24"/>
          <w:szCs w:val="24"/>
        </w:rPr>
        <w:fldChar w:fldCharType="begin"/>
      </w:r>
      <w:r w:rsidR="006F14E3">
        <w:rPr>
          <w:rFonts w:ascii="Arial" w:hAnsi="Arial" w:cs="Arial"/>
          <w:sz w:val="24"/>
          <w:szCs w:val="24"/>
        </w:rPr>
        <w:instrText xml:space="preserve"> MERGEFIELD "[elenco_richiedenti]" </w:instrText>
      </w:r>
      <w:r w:rsidR="006F14E3">
        <w:rPr>
          <w:rFonts w:ascii="Arial" w:hAnsi="Arial" w:cs="Arial"/>
          <w:sz w:val="24"/>
          <w:szCs w:val="24"/>
        </w:rPr>
        <w:fldChar w:fldCharType="separate"/>
      </w:r>
      <w:r w:rsidR="00F66E26">
        <w:rPr>
          <w:rFonts w:ascii="Arial" w:hAnsi="Arial" w:cs="Arial"/>
          <w:noProof/>
          <w:sz w:val="24"/>
          <w:szCs w:val="24"/>
        </w:rPr>
        <w:t>«[elenco_richiedenti]»</w:t>
      </w:r>
      <w:r w:rsidR="006F14E3">
        <w:rPr>
          <w:rFonts w:ascii="Arial" w:hAnsi="Arial" w:cs="Arial"/>
          <w:sz w:val="24"/>
          <w:szCs w:val="24"/>
        </w:rPr>
        <w:fldChar w:fldCharType="end"/>
      </w:r>
    </w:p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D47281" w:rsidP="009B49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LAVORI DI: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"OGGETTO"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F66E26">
        <w:rPr>
          <w:rFonts w:ascii="Arial" w:hAnsi="Arial" w:cs="Arial"/>
          <w:noProof/>
          <w:sz w:val="24"/>
          <w:szCs w:val="24"/>
        </w:rPr>
        <w:t>[oggetto]</w:t>
      </w:r>
      <w:r>
        <w:rPr>
          <w:rFonts w:ascii="Arial" w:hAnsi="Arial" w:cs="Arial"/>
          <w:sz w:val="24"/>
          <w:szCs w:val="24"/>
        </w:rPr>
        <w:fldChar w:fldCharType="end"/>
      </w:r>
    </w:p>
    <w:p w:rsidR="006D370E" w:rsidRPr="00606178" w:rsidRDefault="006D370E" w:rsidP="009B4957">
      <w:pPr>
        <w:jc w:val="both"/>
        <w:rPr>
          <w:rFonts w:ascii="Arial" w:hAnsi="Arial" w:cs="Arial"/>
          <w:sz w:val="24"/>
          <w:szCs w:val="24"/>
        </w:rPr>
      </w:pPr>
    </w:p>
    <w:p w:rsidR="006D370E" w:rsidRPr="00606178" w:rsidRDefault="009A3C61" w:rsidP="009B4957">
      <w:pPr>
        <w:jc w:val="both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 xml:space="preserve">PROGETTISTA:  </w:t>
      </w:r>
      <w:r w:rsidR="006F14E3">
        <w:rPr>
          <w:rFonts w:ascii="Arial" w:hAnsi="Arial" w:cs="Arial"/>
          <w:sz w:val="24"/>
          <w:szCs w:val="24"/>
        </w:rPr>
        <w:fldChar w:fldCharType="begin"/>
      </w:r>
      <w:r w:rsidR="006F14E3">
        <w:rPr>
          <w:rFonts w:ascii="Arial" w:hAnsi="Arial" w:cs="Arial"/>
          <w:sz w:val="24"/>
          <w:szCs w:val="24"/>
        </w:rPr>
        <w:instrText xml:space="preserve"> MERGEFIELD "[elenco_progettisti]" </w:instrText>
      </w:r>
      <w:r w:rsidR="006F14E3">
        <w:rPr>
          <w:rFonts w:ascii="Arial" w:hAnsi="Arial" w:cs="Arial"/>
          <w:sz w:val="24"/>
          <w:szCs w:val="24"/>
        </w:rPr>
        <w:fldChar w:fldCharType="separate"/>
      </w:r>
      <w:r w:rsidR="00F66E26">
        <w:rPr>
          <w:rFonts w:ascii="Arial" w:hAnsi="Arial" w:cs="Arial"/>
          <w:noProof/>
          <w:sz w:val="24"/>
          <w:szCs w:val="24"/>
        </w:rPr>
        <w:t>«[elenco_progettisti]»</w:t>
      </w:r>
      <w:r w:rsidR="006F14E3">
        <w:rPr>
          <w:rFonts w:ascii="Arial" w:hAnsi="Arial" w:cs="Arial"/>
          <w:sz w:val="24"/>
          <w:szCs w:val="24"/>
        </w:rPr>
        <w:fldChar w:fldCharType="end"/>
      </w:r>
    </w:p>
    <w:p w:rsidR="006D370E" w:rsidRDefault="006D370E">
      <w:pPr>
        <w:rPr>
          <w:rFonts w:ascii="Arial" w:hAnsi="Arial" w:cs="Arial"/>
          <w:sz w:val="22"/>
          <w:szCs w:val="22"/>
        </w:rPr>
      </w:pPr>
    </w:p>
    <w:p w:rsidR="006D370E" w:rsidRPr="00C616A6" w:rsidRDefault="006D370E" w:rsidP="006D370E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>RELAZIONE RESPONSABILE DEL PROCEDIMENTO</w:t>
      </w:r>
    </w:p>
    <w:p w:rsidR="006D370E" w:rsidRDefault="006D370E" w:rsidP="006D370E">
      <w:pPr>
        <w:jc w:val="both"/>
        <w:rPr>
          <w:rFonts w:ascii="Arial" w:hAnsi="Arial" w:cs="Arial"/>
          <w:sz w:val="22"/>
          <w:szCs w:val="22"/>
        </w:rPr>
      </w:pPr>
    </w:p>
    <w:p w:rsidR="00F06D64" w:rsidRPr="00606178" w:rsidRDefault="009B4957" w:rsidP="0060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</w:p>
    <w:p w:rsidR="00F06D64" w:rsidRPr="00606178" w:rsidRDefault="00F06D64" w:rsidP="00606178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F06D64" w:rsidRPr="00606178" w:rsidRDefault="00F06D64" w:rsidP="00D93A41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Il Responsabile del Procedimento</w:t>
      </w:r>
    </w:p>
    <w:p w:rsidR="00F06D64" w:rsidRDefault="00A3695B" w:rsidP="00D93A4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  <w:t xml:space="preserve">       </w:t>
      </w:r>
      <w:r w:rsidR="00BD613A">
        <w:rPr>
          <w:rFonts w:ascii="Arial" w:hAnsi="Arial" w:cs="Arial"/>
          <w:sz w:val="24"/>
          <w:szCs w:val="24"/>
        </w:rPr>
        <w:t xml:space="preserve">             </w:t>
      </w:r>
      <w:r w:rsidR="00D93A41">
        <w:rPr>
          <w:rFonts w:ascii="Arial" w:hAnsi="Arial" w:cs="Arial"/>
          <w:sz w:val="24"/>
          <w:szCs w:val="24"/>
        </w:rPr>
        <w:t xml:space="preserve">       Geom. ACCINELLI Pietro</w:t>
      </w:r>
    </w:p>
    <w:p w:rsidR="00D93A41" w:rsidRDefault="00D93A41" w:rsidP="0060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93A41" w:rsidRPr="00606178" w:rsidRDefault="00D93A41" w:rsidP="006061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C26A7" w:rsidRDefault="00DC26A7" w:rsidP="0060617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Sanremo, lì  </w:t>
      </w:r>
    </w:p>
    <w:p w:rsidR="00933AF8" w:rsidRDefault="00DC26A7" w:rsidP="00DC26A7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2"/>
          <w:szCs w:val="22"/>
        </w:rPr>
        <w:lastRenderedPageBreak/>
        <w:t xml:space="preserve">n. d’ordine </w:t>
      </w:r>
      <w:r w:rsidR="00933AF8">
        <w:rPr>
          <w:rFonts w:ascii="Arial" w:hAnsi="Arial" w:cs="Arial"/>
          <w:sz w:val="22"/>
          <w:szCs w:val="22"/>
        </w:rPr>
        <w:t>*</w:t>
      </w:r>
      <w:r>
        <w:rPr>
          <w:rFonts w:ascii="Arial" w:hAnsi="Arial" w:cs="Arial"/>
          <w:sz w:val="22"/>
          <w:szCs w:val="22"/>
        </w:rPr>
        <w:t>______</w:t>
      </w:r>
    </w:p>
    <w:p w:rsidR="00933AF8" w:rsidRDefault="00933AF8" w:rsidP="00933AF8">
      <w:pPr>
        <w:rPr>
          <w:rFonts w:ascii="Arial" w:hAnsi="Arial" w:cs="Arial"/>
          <w:sz w:val="22"/>
          <w:szCs w:val="22"/>
        </w:rPr>
      </w:pPr>
    </w:p>
    <w:p w:rsidR="00933AF8" w:rsidRDefault="00933AF8" w:rsidP="00933AF8">
      <w:pPr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>ATTI DELLA COMMISSIONE EDILIZIA</w:t>
      </w:r>
    </w:p>
    <w:p w:rsidR="00933AF8" w:rsidRPr="00C616A6" w:rsidRDefault="00933AF8" w:rsidP="00933AF8">
      <w:pPr>
        <w:jc w:val="center"/>
        <w:rPr>
          <w:rFonts w:ascii="Arial" w:hAnsi="Arial" w:cs="Arial"/>
          <w:b/>
          <w:sz w:val="22"/>
          <w:szCs w:val="22"/>
        </w:rPr>
      </w:pPr>
    </w:p>
    <w:p w:rsidR="00933AF8" w:rsidRPr="00DE0879" w:rsidRDefault="00933AF8" w:rsidP="00933AF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L’anno </w:t>
      </w:r>
      <w:r>
        <w:rPr>
          <w:rFonts w:ascii="Arial" w:hAnsi="Arial" w:cs="Arial"/>
          <w:sz w:val="22"/>
          <w:szCs w:val="22"/>
        </w:rPr>
        <w:t>20___</w:t>
      </w:r>
      <w:r w:rsidRPr="00DE0879">
        <w:rPr>
          <w:rFonts w:ascii="Arial" w:hAnsi="Arial" w:cs="Arial"/>
          <w:sz w:val="22"/>
          <w:szCs w:val="22"/>
        </w:rPr>
        <w:t xml:space="preserve">, addì </w:t>
      </w:r>
      <w:r>
        <w:rPr>
          <w:rFonts w:ascii="Arial" w:hAnsi="Arial" w:cs="Arial"/>
          <w:sz w:val="22"/>
          <w:szCs w:val="22"/>
        </w:rPr>
        <w:t>___</w:t>
      </w:r>
      <w:r w:rsidRPr="00DE0879">
        <w:rPr>
          <w:rFonts w:ascii="Arial" w:hAnsi="Arial" w:cs="Arial"/>
          <w:sz w:val="22"/>
          <w:szCs w:val="22"/>
        </w:rPr>
        <w:t xml:space="preserve"> del mese di </w:t>
      </w:r>
      <w:r>
        <w:rPr>
          <w:rFonts w:ascii="Arial" w:hAnsi="Arial" w:cs="Arial"/>
          <w:sz w:val="22"/>
          <w:szCs w:val="22"/>
        </w:rPr>
        <w:t>__________________</w:t>
      </w:r>
      <w:r w:rsidRPr="00DE0879">
        <w:rPr>
          <w:rFonts w:ascii="Arial" w:hAnsi="Arial" w:cs="Arial"/>
          <w:sz w:val="22"/>
          <w:szCs w:val="22"/>
        </w:rPr>
        <w:t xml:space="preserve"> alle ore </w:t>
      </w:r>
      <w:r>
        <w:rPr>
          <w:rFonts w:ascii="Arial" w:hAnsi="Arial" w:cs="Arial"/>
          <w:sz w:val="22"/>
          <w:szCs w:val="22"/>
        </w:rPr>
        <w:t>_______ nella sala delle sedute</w:t>
      </w:r>
      <w:r w:rsidRPr="00DE0879">
        <w:rPr>
          <w:rFonts w:ascii="Arial" w:hAnsi="Arial" w:cs="Arial"/>
          <w:sz w:val="22"/>
          <w:szCs w:val="22"/>
        </w:rPr>
        <w:t xml:space="preserve"> si è riunita, previa convocazione, </w:t>
      </w:r>
      <w:r>
        <w:rPr>
          <w:rFonts w:ascii="Arial" w:hAnsi="Arial" w:cs="Arial"/>
          <w:sz w:val="22"/>
          <w:szCs w:val="22"/>
        </w:rPr>
        <w:t xml:space="preserve">sotto la presidenza dell’ __________________________________ </w:t>
      </w:r>
      <w:smartTag w:uri="urn:schemas-microsoft-com:office:smarttags" w:element="PersonName">
        <w:smartTagPr>
          <w:attr w:name="ProductID" w:val="la Commissione Edilizia"/>
        </w:smartTagPr>
        <w:r w:rsidRPr="00DE0879">
          <w:rPr>
            <w:rFonts w:ascii="Arial" w:hAnsi="Arial" w:cs="Arial"/>
            <w:sz w:val="22"/>
            <w:szCs w:val="22"/>
          </w:rPr>
          <w:t>la Commissione Edilizia</w:t>
        </w:r>
      </w:smartTag>
      <w:r w:rsidRPr="00DE087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nomina</w:t>
      </w:r>
      <w:r w:rsidR="00DC26A7">
        <w:rPr>
          <w:rFonts w:ascii="Arial" w:hAnsi="Arial" w:cs="Arial"/>
          <w:sz w:val="22"/>
          <w:szCs w:val="22"/>
        </w:rPr>
        <w:t xml:space="preserve">ta dal Sindaco con Decreto n. </w:t>
      </w:r>
      <w:smartTag w:uri="urn:schemas-microsoft-com:office:smarttags" w:element="metricconverter">
        <w:smartTagPr>
          <w:attr w:name="ProductID" w:val="9 in"/>
        </w:smartTagPr>
        <w:r w:rsidR="00DC26A7">
          <w:rPr>
            <w:rFonts w:ascii="Arial" w:hAnsi="Arial" w:cs="Arial"/>
            <w:sz w:val="22"/>
            <w:szCs w:val="22"/>
          </w:rPr>
          <w:t>9</w:t>
        </w:r>
        <w:r>
          <w:rPr>
            <w:rFonts w:ascii="Arial" w:hAnsi="Arial" w:cs="Arial"/>
            <w:sz w:val="22"/>
            <w:szCs w:val="22"/>
          </w:rPr>
          <w:t xml:space="preserve"> in</w:t>
        </w:r>
      </w:smartTag>
      <w:r>
        <w:rPr>
          <w:rFonts w:ascii="Arial" w:hAnsi="Arial" w:cs="Arial"/>
          <w:sz w:val="22"/>
          <w:szCs w:val="22"/>
        </w:rPr>
        <w:t xml:space="preserve"> data </w:t>
      </w:r>
      <w:r w:rsidR="00DC26A7">
        <w:rPr>
          <w:rFonts w:ascii="Arial" w:hAnsi="Arial" w:cs="Arial"/>
          <w:sz w:val="22"/>
          <w:szCs w:val="22"/>
        </w:rPr>
        <w:t>23.07.2009</w:t>
      </w:r>
      <w:r>
        <w:rPr>
          <w:rFonts w:ascii="Arial" w:hAnsi="Arial" w:cs="Arial"/>
          <w:sz w:val="22"/>
          <w:szCs w:val="22"/>
        </w:rPr>
        <w:t xml:space="preserve"> assunto ai sensi dell’art. 45 comma 1 lettera “b” dello statuto Comunale.</w:t>
      </w:r>
    </w:p>
    <w:p w:rsidR="00933AF8" w:rsidRPr="00DC26A7" w:rsidRDefault="00933AF8" w:rsidP="00933AF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Risultano </w:t>
      </w:r>
      <w:r w:rsidRPr="00DE0879">
        <w:rPr>
          <w:rFonts w:ascii="Arial" w:hAnsi="Arial" w:cs="Arial"/>
          <w:sz w:val="22"/>
          <w:szCs w:val="22"/>
        </w:rPr>
        <w:t xml:space="preserve"> presenti</w:t>
      </w:r>
      <w:r>
        <w:rPr>
          <w:rFonts w:ascii="Arial" w:hAnsi="Arial" w:cs="Arial"/>
          <w:sz w:val="22"/>
          <w:szCs w:val="22"/>
        </w:rPr>
        <w:t xml:space="preserve"> i Sigg.</w:t>
      </w:r>
      <w:r w:rsidRPr="00DE0879">
        <w:rPr>
          <w:rFonts w:ascii="Arial" w:hAnsi="Arial" w:cs="Arial"/>
          <w:sz w:val="22"/>
          <w:szCs w:val="22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25"/>
        <w:gridCol w:w="4395"/>
        <w:gridCol w:w="425"/>
      </w:tblGrid>
      <w:tr w:rsidR="00946826" w:rsidRPr="00DE0879" w:rsidTr="003E2921">
        <w:trPr>
          <w:trHeight w:val="340"/>
        </w:trPr>
        <w:tc>
          <w:tcPr>
            <w:tcW w:w="4606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  <w:r w:rsidRPr="00DC26A7">
              <w:rPr>
                <w:rFonts w:ascii="Arial" w:hAnsi="Arial" w:cs="Arial"/>
              </w:rPr>
              <w:t>Ing. DELAUDE Pierantonio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>Geom. ADAMI Gianfranco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26" w:rsidRPr="00DE0879" w:rsidTr="003E2921">
        <w:trPr>
          <w:trHeight w:val="340"/>
        </w:trPr>
        <w:tc>
          <w:tcPr>
            <w:tcW w:w="4606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  <w:r w:rsidRPr="00DC26A7">
              <w:rPr>
                <w:rFonts w:ascii="Arial" w:hAnsi="Arial" w:cs="Arial"/>
              </w:rPr>
              <w:t>Ing. SACCO Dario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>Geom. CAMELLINO Vincenzo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26" w:rsidRPr="00DE0879" w:rsidTr="003E2921">
        <w:trPr>
          <w:trHeight w:val="340"/>
        </w:trPr>
        <w:tc>
          <w:tcPr>
            <w:tcW w:w="4606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>Arch. PANIZZI Raffaella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>Dott. VALENTE ARNALDI Andrea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26" w:rsidRPr="00DE0879" w:rsidTr="003E2921">
        <w:trPr>
          <w:trHeight w:val="340"/>
        </w:trPr>
        <w:tc>
          <w:tcPr>
            <w:tcW w:w="4606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>Arch. NIKOLOVA NIKOLOVA Ro</w:t>
            </w:r>
            <w:r w:rsidR="00C13F85">
              <w:rPr>
                <w:rFonts w:ascii="Arial" w:hAnsi="Arial" w:cs="Arial"/>
              </w:rPr>
              <w:t>s</w:t>
            </w:r>
            <w:r w:rsidRPr="00DC26A7">
              <w:rPr>
                <w:rFonts w:ascii="Arial" w:hAnsi="Arial" w:cs="Arial"/>
              </w:rPr>
              <w:t>tislava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</w:tcPr>
          <w:p w:rsidR="00946826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 xml:space="preserve">Dott. </w:t>
            </w:r>
            <w:r>
              <w:rPr>
                <w:rFonts w:ascii="Arial" w:hAnsi="Arial" w:cs="Arial"/>
              </w:rPr>
              <w:t xml:space="preserve">Agr. </w:t>
            </w:r>
            <w:r w:rsidRPr="00DC26A7">
              <w:rPr>
                <w:rFonts w:ascii="Arial" w:hAnsi="Arial" w:cs="Arial"/>
              </w:rPr>
              <w:t>ANFOSSO Stefano</w:t>
            </w:r>
          </w:p>
          <w:p w:rsidR="00946826" w:rsidRPr="00DC26A7" w:rsidRDefault="00946826" w:rsidP="00933AF8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26" w:rsidRPr="00DE0879" w:rsidTr="003E2921">
        <w:trPr>
          <w:trHeight w:val="340"/>
        </w:trPr>
        <w:tc>
          <w:tcPr>
            <w:tcW w:w="4606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5" w:type="dxa"/>
          </w:tcPr>
          <w:p w:rsidR="00946826" w:rsidRPr="00DC26A7" w:rsidRDefault="00946826" w:rsidP="00933AF8">
            <w:pPr>
              <w:rPr>
                <w:rFonts w:ascii="Arial" w:hAnsi="Arial" w:cs="Arial"/>
              </w:rPr>
            </w:pPr>
            <w:r w:rsidRPr="00DC26A7">
              <w:rPr>
                <w:rFonts w:ascii="Arial" w:hAnsi="Arial" w:cs="Arial"/>
              </w:rPr>
              <w:t>Avv. ZUNINO Caterina</w:t>
            </w:r>
          </w:p>
        </w:tc>
        <w:tc>
          <w:tcPr>
            <w:tcW w:w="425" w:type="dxa"/>
          </w:tcPr>
          <w:p w:rsidR="00946826" w:rsidRPr="00DE0879" w:rsidRDefault="00946826" w:rsidP="00933AF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33AF8" w:rsidRDefault="00933AF8" w:rsidP="00933AF8">
      <w:pPr>
        <w:rPr>
          <w:rFonts w:ascii="Arial" w:hAnsi="Arial" w:cs="Arial"/>
          <w:sz w:val="22"/>
          <w:szCs w:val="22"/>
        </w:rPr>
      </w:pPr>
    </w:p>
    <w:p w:rsidR="00933AF8" w:rsidRPr="00DE0879" w:rsidRDefault="00933AF8" w:rsidP="00933AF8">
      <w:pPr>
        <w:rPr>
          <w:rFonts w:ascii="Arial" w:hAnsi="Arial" w:cs="Arial"/>
          <w:sz w:val="22"/>
          <w:szCs w:val="22"/>
        </w:rPr>
      </w:pPr>
    </w:p>
    <w:p w:rsidR="00933AF8" w:rsidRPr="00DE0879" w:rsidRDefault="00933AF8" w:rsidP="00933AF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Assiste alla seduta il Sig. _____________________________________ verbalizzante.</w:t>
      </w:r>
    </w:p>
    <w:p w:rsidR="00933AF8" w:rsidRPr="00DE0879" w:rsidRDefault="00933AF8" w:rsidP="00933AF8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</w:t>
      </w:r>
      <w:smartTag w:uri="urn:schemas-microsoft-com:office:smarttags" w:element="PersonName">
        <w:smartTagPr>
          <w:attr w:name="ProductID" w:val="la Domanda"/>
        </w:smartTagPr>
        <w:r w:rsidRPr="00DE0879">
          <w:rPr>
            <w:rFonts w:ascii="Arial" w:hAnsi="Arial" w:cs="Arial"/>
            <w:sz w:val="22"/>
            <w:szCs w:val="22"/>
          </w:rPr>
          <w:t>la Domanda</w:t>
        </w:r>
      </w:smartTag>
      <w:r w:rsidR="007667E8">
        <w:rPr>
          <w:rFonts w:ascii="Arial" w:hAnsi="Arial" w:cs="Arial"/>
          <w:sz w:val="22"/>
          <w:szCs w:val="22"/>
        </w:rPr>
        <w:t xml:space="preserve"> di cui all’oggetto.</w:t>
      </w:r>
    </w:p>
    <w:p w:rsidR="00933AF8" w:rsidRDefault="00933AF8" w:rsidP="00933AF8">
      <w:pPr>
        <w:jc w:val="both"/>
        <w:rPr>
          <w:rFonts w:ascii="Arial" w:hAnsi="Arial" w:cs="Arial"/>
          <w:sz w:val="22"/>
          <w:szCs w:val="22"/>
        </w:rPr>
      </w:pPr>
      <w:r w:rsidRPr="00DE0879">
        <w:rPr>
          <w:rFonts w:ascii="Arial" w:hAnsi="Arial" w:cs="Arial"/>
          <w:sz w:val="22"/>
          <w:szCs w:val="22"/>
        </w:rPr>
        <w:t xml:space="preserve">- Vista la documentazione </w:t>
      </w:r>
      <w:r>
        <w:rPr>
          <w:rFonts w:ascii="Arial" w:hAnsi="Arial" w:cs="Arial"/>
          <w:sz w:val="22"/>
          <w:szCs w:val="22"/>
        </w:rPr>
        <w:t>prodotta ed i pareri espressi dai competenti Servizi Comunali</w:t>
      </w:r>
      <w:r w:rsidR="007667E8">
        <w:rPr>
          <w:rFonts w:ascii="Arial" w:hAnsi="Arial" w:cs="Arial"/>
          <w:sz w:val="22"/>
          <w:szCs w:val="22"/>
        </w:rPr>
        <w:t>.</w:t>
      </w:r>
    </w:p>
    <w:p w:rsidR="00933AF8" w:rsidRPr="00DE0879" w:rsidRDefault="00933AF8" w:rsidP="00933AF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della relazione del responsabile dl Procedimento che costituisce parte integrante del presente verbale;</w:t>
      </w:r>
    </w:p>
    <w:p w:rsidR="00933AF8" w:rsidRPr="00DE0879" w:rsidRDefault="00933AF8" w:rsidP="00933AF8">
      <w:pPr>
        <w:rPr>
          <w:rFonts w:ascii="Arial" w:hAnsi="Arial" w:cs="Arial"/>
          <w:sz w:val="16"/>
        </w:rPr>
      </w:pPr>
    </w:p>
    <w:p w:rsidR="00933AF8" w:rsidRPr="00C616A6" w:rsidRDefault="00933AF8" w:rsidP="00933AF8">
      <w:pPr>
        <w:jc w:val="center"/>
        <w:rPr>
          <w:rFonts w:ascii="Arial" w:hAnsi="Arial" w:cs="Arial"/>
          <w:b/>
          <w:sz w:val="24"/>
        </w:rPr>
      </w:pPr>
      <w:smartTag w:uri="urn:schemas-microsoft-com:office:smarttags" w:element="PersonName">
        <w:smartTagPr>
          <w:attr w:name="ProductID" w:val="la Commissione Edilizia"/>
        </w:smartTagPr>
        <w:r w:rsidRPr="00C616A6">
          <w:rPr>
            <w:rFonts w:ascii="Arial" w:hAnsi="Arial" w:cs="Arial"/>
            <w:b/>
            <w:sz w:val="24"/>
          </w:rPr>
          <w:t>LA COMMISSIONE EDILIZIA</w:t>
        </w:r>
      </w:smartTag>
    </w:p>
    <w:p w:rsidR="00933AF8" w:rsidRPr="00DE0879" w:rsidRDefault="00933AF8" w:rsidP="00933AF8">
      <w:pPr>
        <w:jc w:val="center"/>
        <w:rPr>
          <w:rFonts w:ascii="Arial" w:hAnsi="Arial" w:cs="Arial"/>
          <w:sz w:val="16"/>
        </w:rPr>
      </w:pPr>
    </w:p>
    <w:p w:rsidR="00933AF8" w:rsidRDefault="00933AF8" w:rsidP="00933A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3AF8" w:rsidRPr="00606178" w:rsidRDefault="00933AF8" w:rsidP="00933A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933AF8" w:rsidRDefault="00933AF8" w:rsidP="00933AF8">
      <w:pPr>
        <w:rPr>
          <w:rFonts w:ascii="Arial" w:hAnsi="Arial" w:cs="Arial"/>
          <w:sz w:val="24"/>
          <w:szCs w:val="24"/>
        </w:rPr>
      </w:pPr>
    </w:p>
    <w:p w:rsidR="00933AF8" w:rsidRDefault="00933AF8" w:rsidP="00933AF8">
      <w:pPr>
        <w:rPr>
          <w:rFonts w:ascii="Arial" w:hAnsi="Arial" w:cs="Arial"/>
          <w:sz w:val="24"/>
          <w:szCs w:val="24"/>
        </w:rPr>
      </w:pP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Data lettura del presente verbale viene approvato e sottoscritto da:</w:t>
      </w:r>
    </w:p>
    <w:p w:rsidR="00933AF8" w:rsidRPr="00DE0879" w:rsidRDefault="00933AF8" w:rsidP="00933AF8">
      <w:pPr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59"/>
      </w:tblGrid>
      <w:tr w:rsidR="00933AF8" w:rsidRPr="00DE0879">
        <w:trPr>
          <w:trHeight w:val="435"/>
        </w:trPr>
        <w:tc>
          <w:tcPr>
            <w:tcW w:w="3259" w:type="dxa"/>
          </w:tcPr>
          <w:p w:rsidR="00933AF8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  <w:r w:rsidRPr="00DE0879">
              <w:rPr>
                <w:rFonts w:ascii="Arial" w:hAnsi="Arial" w:cs="Arial"/>
                <w:sz w:val="24"/>
              </w:rPr>
              <w:t>Il Componente</w:t>
            </w:r>
          </w:p>
          <w:p w:rsidR="00933AF8" w:rsidRPr="00DE0879" w:rsidRDefault="00933AF8" w:rsidP="00933AF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59" w:type="dxa"/>
          </w:tcPr>
          <w:p w:rsidR="00933AF8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  <w:r w:rsidRPr="00DE0879">
              <w:rPr>
                <w:rFonts w:ascii="Arial" w:hAnsi="Arial" w:cs="Arial"/>
                <w:sz w:val="24"/>
              </w:rPr>
              <w:t>Il Presidente</w:t>
            </w:r>
          </w:p>
          <w:p w:rsidR="00933AF8" w:rsidRPr="00DE0879" w:rsidRDefault="00933AF8" w:rsidP="00933AF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     </w:t>
            </w:r>
          </w:p>
          <w:p w:rsidR="00933AF8" w:rsidRPr="00DE0879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</w:p>
          <w:p w:rsidR="00933AF8" w:rsidRPr="00DE0879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259" w:type="dxa"/>
          </w:tcPr>
          <w:p w:rsidR="00933AF8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  <w:r w:rsidRPr="00DE0879">
              <w:rPr>
                <w:rFonts w:ascii="Arial" w:hAnsi="Arial" w:cs="Arial"/>
                <w:sz w:val="24"/>
              </w:rPr>
              <w:t xml:space="preserve">Il </w:t>
            </w:r>
            <w:r>
              <w:rPr>
                <w:rFonts w:ascii="Arial" w:hAnsi="Arial" w:cs="Arial"/>
                <w:sz w:val="24"/>
              </w:rPr>
              <w:t>Verbalizzante</w:t>
            </w:r>
          </w:p>
          <w:p w:rsidR="00933AF8" w:rsidRPr="00DE0879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</w:p>
          <w:p w:rsidR="00933AF8" w:rsidRPr="00DE0879" w:rsidRDefault="00933AF8" w:rsidP="00933AF8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6160DC" w:rsidRDefault="006160DC" w:rsidP="00933AF8">
      <w:pPr>
        <w:jc w:val="center"/>
        <w:rPr>
          <w:rFonts w:ascii="Arial" w:hAnsi="Arial" w:cs="Arial"/>
          <w:b/>
          <w:sz w:val="24"/>
          <w:szCs w:val="24"/>
        </w:rPr>
      </w:pPr>
    </w:p>
    <w:p w:rsidR="006160DC" w:rsidRDefault="006160DC" w:rsidP="00933AF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33AF8" w:rsidRPr="00606178" w:rsidRDefault="00933AF8" w:rsidP="00933AF8">
      <w:pPr>
        <w:jc w:val="center"/>
        <w:rPr>
          <w:rFonts w:ascii="Arial" w:hAnsi="Arial" w:cs="Arial"/>
          <w:b/>
          <w:sz w:val="24"/>
          <w:szCs w:val="24"/>
        </w:rPr>
      </w:pPr>
      <w:r w:rsidRPr="00606178">
        <w:rPr>
          <w:rFonts w:ascii="Arial" w:hAnsi="Arial" w:cs="Arial"/>
          <w:b/>
          <w:sz w:val="24"/>
          <w:szCs w:val="24"/>
        </w:rPr>
        <w:t>PROPOSTA PER IL PROVVEDIMENTO CONCLUSIVO</w:t>
      </w:r>
    </w:p>
    <w:p w:rsidR="00933AF8" w:rsidRPr="00606178" w:rsidRDefault="00933AF8" w:rsidP="00933AF8">
      <w:pPr>
        <w:jc w:val="both"/>
        <w:rPr>
          <w:rFonts w:ascii="Arial" w:hAnsi="Arial" w:cs="Arial"/>
          <w:sz w:val="24"/>
          <w:szCs w:val="24"/>
        </w:rPr>
      </w:pPr>
    </w:p>
    <w:p w:rsidR="00933AF8" w:rsidRPr="00952944" w:rsidRDefault="00933AF8" w:rsidP="00933AF8">
      <w:pPr>
        <w:jc w:val="both"/>
        <w:rPr>
          <w:rFonts w:ascii="Arial" w:hAnsi="Arial" w:cs="Arial"/>
          <w:b/>
          <w:sz w:val="24"/>
          <w:szCs w:val="24"/>
        </w:rPr>
      </w:pPr>
      <w:r w:rsidRPr="00952944">
        <w:rPr>
          <w:rFonts w:ascii="Arial" w:hAnsi="Arial" w:cs="Arial"/>
          <w:b/>
          <w:sz w:val="24"/>
          <w:szCs w:val="24"/>
        </w:rPr>
        <w:t>AL DIRIGENTE SETTORE TERRITORIO</w:t>
      </w:r>
    </w:p>
    <w:p w:rsidR="00933AF8" w:rsidRPr="00606178" w:rsidRDefault="00933AF8" w:rsidP="00933AF8">
      <w:pPr>
        <w:jc w:val="both"/>
        <w:rPr>
          <w:rFonts w:ascii="Arial" w:hAnsi="Arial" w:cs="Arial"/>
          <w:sz w:val="24"/>
          <w:szCs w:val="24"/>
        </w:rPr>
      </w:pPr>
    </w:p>
    <w:p w:rsidR="00933AF8" w:rsidRPr="00606178" w:rsidRDefault="00933AF8" w:rsidP="00933A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3AF8" w:rsidRPr="00606178" w:rsidRDefault="00933AF8" w:rsidP="00933AF8">
      <w:pPr>
        <w:jc w:val="both"/>
        <w:rPr>
          <w:rFonts w:ascii="Arial" w:hAnsi="Arial" w:cs="Arial"/>
          <w:sz w:val="24"/>
          <w:szCs w:val="24"/>
        </w:rPr>
      </w:pPr>
    </w:p>
    <w:p w:rsidR="006B2884" w:rsidRPr="00606178" w:rsidRDefault="006B2884" w:rsidP="006B2884">
      <w:pPr>
        <w:jc w:val="right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Il Responsabile del Procedimento</w:t>
      </w:r>
    </w:p>
    <w:p w:rsidR="006B2884" w:rsidRDefault="006B2884" w:rsidP="006B2884">
      <w:pPr>
        <w:jc w:val="both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 xml:space="preserve">                    Geom. ACCINELLI Pietro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</w:r>
      <w:r w:rsidRPr="00606178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      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Sanremo, lì</w:t>
      </w:r>
      <w:r>
        <w:rPr>
          <w:rFonts w:ascii="Arial" w:hAnsi="Arial" w:cs="Arial"/>
          <w:sz w:val="24"/>
          <w:szCs w:val="24"/>
        </w:rPr>
        <w:t xml:space="preserve"> __________________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Al servizio edilizia privata.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Vista la proposta del servizio si dispone:</w:t>
      </w:r>
    </w:p>
    <w:p w:rsidR="00933AF8" w:rsidRPr="00606178" w:rsidRDefault="00933AF8" w:rsidP="00933AF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di procedere in conformità</w:t>
      </w:r>
    </w:p>
    <w:p w:rsidR="00933AF8" w:rsidRDefault="00933AF8" w:rsidP="00933AF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di aggiungere le seguenti ulteriori prescrizioni o condizioni:</w:t>
      </w:r>
    </w:p>
    <w:p w:rsidR="00933AF8" w:rsidRPr="00606178" w:rsidRDefault="00933AF8" w:rsidP="00933AF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933AF8" w:rsidRDefault="00933AF8" w:rsidP="00933AF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di predisporre il diniego/rilascio del permesso di costruire ritenendo di non condividere tale proposta per le seguenti motivazioni:</w:t>
      </w:r>
    </w:p>
    <w:p w:rsidR="00933AF8" w:rsidRPr="00606178" w:rsidRDefault="00933AF8" w:rsidP="00933AF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33AF8" w:rsidRPr="00606178" w:rsidRDefault="00933AF8" w:rsidP="00933AF8">
      <w:pPr>
        <w:jc w:val="center"/>
        <w:rPr>
          <w:rFonts w:ascii="Arial" w:hAnsi="Arial" w:cs="Arial"/>
          <w:sz w:val="24"/>
          <w:szCs w:val="24"/>
        </w:rPr>
      </w:pP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 xml:space="preserve">Sanremo, lì </w:t>
      </w:r>
      <w:r>
        <w:rPr>
          <w:rFonts w:ascii="Arial" w:hAnsi="Arial" w:cs="Arial"/>
          <w:sz w:val="24"/>
          <w:szCs w:val="24"/>
        </w:rPr>
        <w:t>__________________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</w:p>
    <w:p w:rsidR="00933AF8" w:rsidRPr="00606178" w:rsidRDefault="00933AF8" w:rsidP="00933AF8">
      <w:pPr>
        <w:jc w:val="center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>IL DIRIGENTE SETTORE TERRITORIO</w:t>
      </w:r>
    </w:p>
    <w:p w:rsidR="00933AF8" w:rsidRDefault="00933AF8" w:rsidP="00933AF8">
      <w:pPr>
        <w:jc w:val="center"/>
        <w:rPr>
          <w:rFonts w:ascii="Arial" w:hAnsi="Arial" w:cs="Arial"/>
          <w:sz w:val="24"/>
          <w:szCs w:val="24"/>
        </w:rPr>
      </w:pPr>
      <w:r w:rsidRPr="00606178">
        <w:rPr>
          <w:rFonts w:ascii="Arial" w:hAnsi="Arial" w:cs="Arial"/>
          <w:sz w:val="24"/>
          <w:szCs w:val="24"/>
        </w:rPr>
        <w:t xml:space="preserve"> Ing. </w:t>
      </w:r>
      <w:r w:rsidR="00253E71">
        <w:rPr>
          <w:rFonts w:ascii="Arial" w:hAnsi="Arial" w:cs="Arial"/>
          <w:sz w:val="24"/>
          <w:szCs w:val="24"/>
        </w:rPr>
        <w:t>Gian Paolo TRUCCHI</w:t>
      </w:r>
    </w:p>
    <w:p w:rsidR="00933AF8" w:rsidRPr="00606178" w:rsidRDefault="00933AF8" w:rsidP="00933A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</w:t>
      </w:r>
    </w:p>
    <w:p w:rsidR="00933AF8" w:rsidRPr="00606178" w:rsidRDefault="00933AF8" w:rsidP="00933AF8">
      <w:pPr>
        <w:jc w:val="center"/>
        <w:rPr>
          <w:rFonts w:ascii="Arial" w:hAnsi="Arial" w:cs="Arial"/>
          <w:sz w:val="24"/>
          <w:szCs w:val="24"/>
        </w:rPr>
      </w:pPr>
    </w:p>
    <w:sectPr w:rsidR="00933AF8" w:rsidRPr="00606178" w:rsidSect="009B4957">
      <w:pgSz w:w="11907" w:h="16840"/>
      <w:pgMar w:top="1134" w:right="1021" w:bottom="0" w:left="1021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75CF0"/>
    <w:multiLevelType w:val="hybridMultilevel"/>
    <w:tmpl w:val="0512E72E"/>
    <w:lvl w:ilvl="0" w:tplc="BE2AC3F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26"/>
    <w:rsid w:val="000012D5"/>
    <w:rsid w:val="000809D5"/>
    <w:rsid w:val="0013173E"/>
    <w:rsid w:val="00210917"/>
    <w:rsid w:val="00253E71"/>
    <w:rsid w:val="00290E44"/>
    <w:rsid w:val="002A6CFD"/>
    <w:rsid w:val="003229AC"/>
    <w:rsid w:val="00397363"/>
    <w:rsid w:val="003E2921"/>
    <w:rsid w:val="00433D85"/>
    <w:rsid w:val="0046204D"/>
    <w:rsid w:val="00463818"/>
    <w:rsid w:val="00464E4F"/>
    <w:rsid w:val="004C1076"/>
    <w:rsid w:val="00512F5B"/>
    <w:rsid w:val="005C751E"/>
    <w:rsid w:val="00606178"/>
    <w:rsid w:val="006160DC"/>
    <w:rsid w:val="006B2884"/>
    <w:rsid w:val="006C0B49"/>
    <w:rsid w:val="006D370E"/>
    <w:rsid w:val="006F14E3"/>
    <w:rsid w:val="007667E8"/>
    <w:rsid w:val="007C3EFA"/>
    <w:rsid w:val="008440A9"/>
    <w:rsid w:val="00895691"/>
    <w:rsid w:val="008F7D57"/>
    <w:rsid w:val="00933AF8"/>
    <w:rsid w:val="00945A4C"/>
    <w:rsid w:val="00946826"/>
    <w:rsid w:val="00952944"/>
    <w:rsid w:val="009A3C61"/>
    <w:rsid w:val="009B4957"/>
    <w:rsid w:val="009E76E2"/>
    <w:rsid w:val="00A3695B"/>
    <w:rsid w:val="00A745FF"/>
    <w:rsid w:val="00AC2281"/>
    <w:rsid w:val="00B16862"/>
    <w:rsid w:val="00BD2827"/>
    <w:rsid w:val="00BD613A"/>
    <w:rsid w:val="00BF3444"/>
    <w:rsid w:val="00C05C25"/>
    <w:rsid w:val="00C13F85"/>
    <w:rsid w:val="00C33422"/>
    <w:rsid w:val="00C616A6"/>
    <w:rsid w:val="00C6344D"/>
    <w:rsid w:val="00C865DB"/>
    <w:rsid w:val="00D47281"/>
    <w:rsid w:val="00D93A41"/>
    <w:rsid w:val="00DC26A7"/>
    <w:rsid w:val="00DD55AE"/>
    <w:rsid w:val="00DE0879"/>
    <w:rsid w:val="00E134D2"/>
    <w:rsid w:val="00E9597D"/>
    <w:rsid w:val="00F06D64"/>
    <w:rsid w:val="00F66E26"/>
    <w:rsid w:val="00FD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1D6CB-4E63-486B-BE75-8BB5E84A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D472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Verbale%20CE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Verbale CEI.dotx</Template>
  <TotalTime>1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RIPARTIZIONE TERRITORIO</vt:lpstr>
    </vt:vector>
  </TitlesOfParts>
  <Company>comune di sanremo</Company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RIPARTIZIONE TERRITORIO</dc:title>
  <dc:subject/>
  <dc:creator>Marco Carbone</dc:creator>
  <cp:keywords/>
  <cp:lastModifiedBy>Marco Carbone</cp:lastModifiedBy>
  <cp:revision>1</cp:revision>
  <cp:lastPrinted>2009-03-06T07:13:00Z</cp:lastPrinted>
  <dcterms:created xsi:type="dcterms:W3CDTF">2013-12-04T15:09:00Z</dcterms:created>
  <dcterms:modified xsi:type="dcterms:W3CDTF">2013-12-04T15:10:00Z</dcterms:modified>
</cp:coreProperties>
</file>