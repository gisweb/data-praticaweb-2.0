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30B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30B9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CC30B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</w:t>
            </w:r>
            <w:r w:rsidR="00CC30B9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9462A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E53A0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5E53A0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E53A0" w:rsidRPr="002A25E1">
        <w:rPr>
          <w:rFonts w:ascii="Arial" w:hAnsi="Arial" w:cs="Arial"/>
          <w:b/>
          <w:sz w:val="22"/>
          <w:szCs w:val="22"/>
        </w:rPr>
        <w:t>] n. [numero]</w:t>
      </w:r>
      <w:r w:rsidR="0049462A">
        <w:rPr>
          <w:rFonts w:ascii="Arial" w:hAnsi="Arial" w:cs="Arial"/>
          <w:b/>
          <w:sz w:val="22"/>
          <w:szCs w:val="22"/>
        </w:rPr>
        <w:t xml:space="preserve">, </w:t>
      </w:r>
      <w:r w:rsidR="0049462A">
        <w:rPr>
          <w:rFonts w:ascii="Arial" w:hAnsi="Arial" w:cs="Arial"/>
          <w:noProof/>
          <w:sz w:val="22"/>
          <w:szCs w:val="22"/>
        </w:rPr>
        <w:t>ai sensi del [rif_normativo]</w:t>
      </w:r>
      <w:r w:rsidR="005E53A0" w:rsidRPr="002A25E1">
        <w:rPr>
          <w:rFonts w:ascii="Arial" w:hAnsi="Arial" w:cs="Arial"/>
          <w:sz w:val="22"/>
          <w:szCs w:val="22"/>
        </w:rPr>
        <w:fldChar w:fldCharType="begin"/>
      </w:r>
      <w:r w:rsidR="005E53A0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E53A0" w:rsidRPr="002A25E1">
        <w:rPr>
          <w:rFonts w:ascii="Arial" w:hAnsi="Arial" w:cs="Arial"/>
          <w:sz w:val="22"/>
          <w:szCs w:val="22"/>
        </w:rPr>
        <w:fldChar w:fldCharType="end"/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DB382A" w:rsidRDefault="008C0DAE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</w:t>
      </w:r>
      <w:r w:rsidR="00DB382A" w:rsidRPr="00A07806">
        <w:rPr>
          <w:rFonts w:ascii="Arial" w:hAnsi="Arial" w:cs="Arial"/>
          <w:color w:val="000000"/>
          <w:sz w:val="22"/>
          <w:szCs w:val="22"/>
        </w:rPr>
        <w:t>,</w:t>
      </w:r>
      <w:r w:rsidR="00DB382A">
        <w:rPr>
          <w:rFonts w:ascii="Arial" w:hAnsi="Arial" w:cs="Arial"/>
          <w:color w:val="000000"/>
          <w:sz w:val="22"/>
          <w:szCs w:val="22"/>
        </w:rPr>
        <w:t xml:space="preserve"> ai fini del controllo della correttezza e legittimità dell’intervento in sede di istruttoria.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012429" w:rsidRPr="00012429" w:rsidRDefault="00012429" w:rsidP="008C0DAE">
      <w:pPr>
        <w:spacing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012429">
        <w:rPr>
          <w:rFonts w:ascii="Arial" w:hAnsi="Arial" w:cs="Arial"/>
          <w:i/>
          <w:color w:val="FF0000"/>
          <w:sz w:val="22"/>
          <w:szCs w:val="22"/>
        </w:rPr>
        <w:t>(in caso di opere condizionate)</w:t>
      </w:r>
    </w:p>
    <w:p w:rsidR="00012429" w:rsidRPr="00012429" w:rsidRDefault="00012429" w:rsidP="008C0DAE">
      <w:pPr>
        <w:spacing w:after="120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012429">
        <w:rPr>
          <w:rFonts w:ascii="Arial" w:hAnsi="Arial" w:cs="Arial"/>
          <w:b/>
          <w:color w:val="FF0000"/>
          <w:sz w:val="22"/>
          <w:szCs w:val="22"/>
        </w:rPr>
        <w:t xml:space="preserve">Si ricorda che, trattandosi di </w:t>
      </w:r>
      <w:r w:rsidRPr="00012429">
        <w:rPr>
          <w:rFonts w:ascii="Arial" w:hAnsi="Arial" w:cs="Arial"/>
          <w:b/>
          <w:color w:val="FF0000"/>
          <w:sz w:val="22"/>
          <w:szCs w:val="22"/>
          <w:u w:val="single"/>
        </w:rPr>
        <w:t>opera CONDIZIONATA all’acquisizione di Atti di assenso</w:t>
      </w:r>
      <w:r w:rsidRPr="00012429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3B1F94">
        <w:rPr>
          <w:rFonts w:ascii="Arial" w:hAnsi="Arial" w:cs="Arial"/>
          <w:b/>
          <w:i/>
          <w:color w:val="FF0000"/>
          <w:sz w:val="22"/>
          <w:szCs w:val="22"/>
        </w:rPr>
        <w:t xml:space="preserve">(Autorizzazione ex art. 19, </w:t>
      </w:r>
      <w:proofErr w:type="spellStart"/>
      <w:r w:rsidRPr="003B1F94">
        <w:rPr>
          <w:rFonts w:ascii="Arial" w:hAnsi="Arial" w:cs="Arial"/>
          <w:b/>
          <w:i/>
          <w:color w:val="FF0000"/>
          <w:sz w:val="22"/>
          <w:szCs w:val="22"/>
        </w:rPr>
        <w:t>D.Lgs.</w:t>
      </w:r>
      <w:proofErr w:type="spellEnd"/>
      <w:r w:rsidRPr="003B1F94">
        <w:rPr>
          <w:rFonts w:ascii="Arial" w:hAnsi="Arial" w:cs="Arial"/>
          <w:b/>
          <w:i/>
          <w:color w:val="FF0000"/>
          <w:sz w:val="22"/>
          <w:szCs w:val="22"/>
        </w:rPr>
        <w:t xml:space="preserve"> 8 novembre 1990, n. 374, Autorizzazione ex art. 24, D.P.R. 15 febbraio 1952, n. 328, Autorizzazione art. 55, R.D. 327/1942, Autorizzazione Paesaggistica ex art. 146 </w:t>
      </w:r>
      <w:proofErr w:type="spellStart"/>
      <w:r w:rsidRPr="003B1F94">
        <w:rPr>
          <w:rFonts w:ascii="Arial" w:hAnsi="Arial" w:cs="Arial"/>
          <w:b/>
          <w:i/>
          <w:color w:val="FF0000"/>
          <w:sz w:val="22"/>
          <w:szCs w:val="22"/>
        </w:rPr>
        <w:t>D.Lgs.</w:t>
      </w:r>
      <w:proofErr w:type="spellEnd"/>
      <w:r w:rsidRPr="003B1F94">
        <w:rPr>
          <w:rFonts w:ascii="Arial" w:hAnsi="Arial" w:cs="Arial"/>
          <w:b/>
          <w:i/>
          <w:color w:val="FF0000"/>
          <w:sz w:val="22"/>
          <w:szCs w:val="22"/>
        </w:rPr>
        <w:t xml:space="preserve"> 42/2004)</w:t>
      </w:r>
      <w:r w:rsidRPr="00012429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012429">
        <w:rPr>
          <w:rFonts w:ascii="Arial" w:hAnsi="Arial" w:cs="Arial"/>
          <w:b/>
          <w:color w:val="FF0000"/>
          <w:sz w:val="22"/>
          <w:szCs w:val="22"/>
          <w:u w:val="single"/>
        </w:rPr>
        <w:t>l’avvio dell’attività è SUBORDINATO al rilascio delle succitate autorizzazioni</w:t>
      </w:r>
      <w:r w:rsidRPr="00012429">
        <w:rPr>
          <w:rFonts w:ascii="Arial" w:hAnsi="Arial" w:cs="Arial"/>
          <w:b/>
          <w:color w:val="FF0000"/>
          <w:sz w:val="22"/>
          <w:szCs w:val="22"/>
        </w:rPr>
        <w:t xml:space="preserve"> e verrà quindi convocata – al</w:t>
      </w:r>
      <w:bookmarkStart w:id="0" w:name="_GoBack"/>
      <w:bookmarkEnd w:id="0"/>
      <w:r w:rsidRPr="00012429">
        <w:rPr>
          <w:rFonts w:ascii="Arial" w:hAnsi="Arial" w:cs="Arial"/>
          <w:b/>
          <w:color w:val="FF0000"/>
          <w:sz w:val="22"/>
          <w:szCs w:val="22"/>
        </w:rPr>
        <w:t xml:space="preserve"> fine del rilascio delle stesse – Conferenza dei Servizi, ex art. 14, c.2, legge n. 241/1990. Prima dell’acquisizione di tali atti, i lavori NON potranno essere iniziati.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1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  <w:gridCol w:w="4889"/>
      </w:tblGrid>
      <w:tr w:rsidR="00486805" w:rsidRPr="009C6EBE" w:rsidTr="00486805">
        <w:tc>
          <w:tcPr>
            <w:tcW w:w="4889" w:type="dxa"/>
          </w:tcPr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486805" w:rsidRDefault="00486805" w:rsidP="0048680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67D8E" w:rsidRPr="00E67D8E" w:rsidRDefault="00E67D8E" w:rsidP="00486805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486805" w:rsidRPr="009F5B03" w:rsidRDefault="00486805" w:rsidP="0048680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486805" w:rsidRDefault="00486805" w:rsidP="00486805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67D8E" w:rsidRPr="00E67D8E" w:rsidRDefault="00E67D8E" w:rsidP="00486805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486805" w:rsidRPr="009F5B03" w:rsidRDefault="00486805" w:rsidP="0048680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486805" w:rsidRDefault="00486805" w:rsidP="0004787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486805" w:rsidRPr="009C6EBE" w:rsidRDefault="00486805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86805" w:rsidRDefault="00486805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486805" w:rsidRPr="004E39FC" w:rsidRDefault="00486805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486805" w:rsidRPr="009C6EBE" w:rsidRDefault="00486805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486805" w:rsidRDefault="00B438C0" w:rsidP="0048680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7EC620F3" wp14:editId="11EAF58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2429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22E3C"/>
    <w:rsid w:val="002D0988"/>
    <w:rsid w:val="003073DD"/>
    <w:rsid w:val="00324615"/>
    <w:rsid w:val="00352093"/>
    <w:rsid w:val="00367297"/>
    <w:rsid w:val="00370D34"/>
    <w:rsid w:val="0038337F"/>
    <w:rsid w:val="00391AB4"/>
    <w:rsid w:val="003A3A7F"/>
    <w:rsid w:val="003B1F94"/>
    <w:rsid w:val="004705D8"/>
    <w:rsid w:val="00486805"/>
    <w:rsid w:val="0049462A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E53A0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6375C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30B9"/>
    <w:rsid w:val="00CE48F8"/>
    <w:rsid w:val="00D03220"/>
    <w:rsid w:val="00D84B61"/>
    <w:rsid w:val="00D91F9A"/>
    <w:rsid w:val="00DA216D"/>
    <w:rsid w:val="00DB07ED"/>
    <w:rsid w:val="00DB382A"/>
    <w:rsid w:val="00DD2C9B"/>
    <w:rsid w:val="00DE0590"/>
    <w:rsid w:val="00DF7577"/>
    <w:rsid w:val="00E31C68"/>
    <w:rsid w:val="00E4513E"/>
    <w:rsid w:val="00E530BE"/>
    <w:rsid w:val="00E60E64"/>
    <w:rsid w:val="00E67D8E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B4074-ECCE-4B0A-B113-A804235B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14</TotalTime>
  <Pages>2</Pages>
  <Words>262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20</cp:revision>
  <cp:lastPrinted>2016-12-27T12:21:00Z</cp:lastPrinted>
  <dcterms:created xsi:type="dcterms:W3CDTF">2016-12-27T12:19:00Z</dcterms:created>
  <dcterms:modified xsi:type="dcterms:W3CDTF">2019-06-03T08:07:00Z</dcterms:modified>
</cp:coreProperties>
</file>