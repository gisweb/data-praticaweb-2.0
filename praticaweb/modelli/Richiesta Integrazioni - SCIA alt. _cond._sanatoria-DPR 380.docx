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5C" w:rsidRPr="009C6EBE" w:rsidRDefault="002A1B5C" w:rsidP="002A1B5C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2A1B5C" w:rsidRPr="009C6EBE" w:rsidRDefault="002A1B5C" w:rsidP="002A1B5C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A1B5C" w:rsidRPr="009C6EBE" w:rsidTr="00ED0C14">
        <w:tc>
          <w:tcPr>
            <w:tcW w:w="2500" w:type="pct"/>
          </w:tcPr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1B5C" w:rsidRPr="009C6EBE" w:rsidTr="00ED0C14">
        <w:tc>
          <w:tcPr>
            <w:tcW w:w="2500" w:type="pct"/>
          </w:tcPr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A1B5C" w:rsidRPr="002A1B5C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A1B5C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A1B5C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2A1B5C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2A1B5C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2A1B5C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A1B5C" w:rsidRPr="009C6EBE" w:rsidTr="00ED0C14">
        <w:tc>
          <w:tcPr>
            <w:tcW w:w="2500" w:type="pct"/>
          </w:tcPr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A1B5C" w:rsidRPr="009C6EBE" w:rsidTr="00ED0C14">
        <w:tc>
          <w:tcPr>
            <w:tcW w:w="2500" w:type="pct"/>
          </w:tcPr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A1B5C" w:rsidRPr="002A1B5C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A1B5C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A1B5C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2A1B5C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2A1B5C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2A1B5C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1B5C" w:rsidRPr="009C6EBE" w:rsidRDefault="002A1B5C" w:rsidP="00ED0C1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F6843" w:rsidRPr="001F30A1" w:rsidRDefault="002A1B5C" w:rsidP="001F30A1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. </w:t>
      </w:r>
      <w:r w:rsidR="00100ED7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3F6843" w:rsidRDefault="00A07806" w:rsidP="002A1B5C">
      <w:pPr>
        <w:autoSpaceDE w:val="0"/>
        <w:autoSpaceDN w:val="0"/>
        <w:adjustRightInd w:val="0"/>
        <w:spacing w:before="480" w:after="120"/>
        <w:ind w:firstLine="36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</w:t>
      </w:r>
      <w:r w:rsidRPr="003F6843">
        <w:rPr>
          <w:rFonts w:ascii="Arial" w:hAnsi="Arial" w:cs="Arial"/>
          <w:b/>
          <w:color w:val="000000"/>
          <w:sz w:val="22"/>
          <w:szCs w:val="22"/>
          <w:u w:val="single"/>
        </w:rPr>
        <w:t>entro il termine di 30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</w:t>
      </w:r>
      <w:r w:rsidR="003F6843">
        <w:rPr>
          <w:rFonts w:ascii="Arial" w:hAnsi="Arial" w:cs="Arial"/>
          <w:color w:val="000000"/>
          <w:sz w:val="22"/>
          <w:szCs w:val="22"/>
        </w:rPr>
        <w:t>perfezionare la pratica e consentire l’istruttoria della stessa:</w:t>
      </w:r>
    </w:p>
    <w:p w:rsidR="00714AD7" w:rsidRPr="003F6843" w:rsidRDefault="00714AD7" w:rsidP="003F6843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240" w:after="240"/>
        <w:ind w:left="714" w:hanging="357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3F6843">
        <w:rPr>
          <w:rFonts w:ascii="Arial" w:hAnsi="Arial" w:cs="Arial"/>
          <w:i/>
          <w:sz w:val="22"/>
          <w:szCs w:val="22"/>
        </w:rPr>
        <w:fldChar w:fldCharType="begin"/>
      </w:r>
      <w:r w:rsidRPr="003F6843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3F6843">
        <w:rPr>
          <w:rFonts w:ascii="Arial" w:hAnsi="Arial" w:cs="Arial"/>
          <w:i/>
          <w:sz w:val="22"/>
          <w:szCs w:val="22"/>
        </w:rPr>
        <w:fldChar w:fldCharType="separate"/>
      </w:r>
      <w:r w:rsidRPr="003F6843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3F6843">
        <w:rPr>
          <w:rFonts w:ascii="Arial" w:hAnsi="Arial" w:cs="Arial"/>
          <w:i/>
          <w:sz w:val="22"/>
          <w:szCs w:val="22"/>
        </w:rPr>
        <w:fldChar w:fldCharType="end"/>
      </w:r>
      <w:r w:rsidRPr="003F6843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A07806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 w:rsidRPr="0086220F">
        <w:rPr>
          <w:rFonts w:ascii="Arial" w:hAnsi="Arial" w:cs="Arial"/>
          <w:sz w:val="22"/>
          <w:szCs w:val="22"/>
        </w:rPr>
        <w:t xml:space="preserve">all’art. </w:t>
      </w:r>
      <w:r w:rsidR="003F6843" w:rsidRPr="0086220F">
        <w:rPr>
          <w:rFonts w:ascii="Arial" w:hAnsi="Arial" w:cs="Arial"/>
          <w:sz w:val="22"/>
          <w:szCs w:val="22"/>
        </w:rPr>
        <w:t>1</w:t>
      </w:r>
      <w:r w:rsidR="003F6843" w:rsidRPr="00F6699C">
        <w:rPr>
          <w:rFonts w:ascii="Arial" w:hAnsi="Arial" w:cs="Arial"/>
          <w:sz w:val="22"/>
          <w:szCs w:val="22"/>
        </w:rPr>
        <w:t>9,</w:t>
      </w:r>
      <w:r w:rsidR="0073256D" w:rsidRPr="00F6699C">
        <w:rPr>
          <w:rFonts w:ascii="Arial" w:hAnsi="Arial" w:cs="Arial"/>
          <w:sz w:val="22"/>
          <w:szCs w:val="22"/>
        </w:rPr>
        <w:t xml:space="preserve"> </w:t>
      </w:r>
      <w:r w:rsidR="003F6843" w:rsidRPr="00F6699C">
        <w:rPr>
          <w:rFonts w:ascii="Arial" w:hAnsi="Arial" w:cs="Arial"/>
          <w:sz w:val="22"/>
          <w:szCs w:val="22"/>
        </w:rPr>
        <w:t xml:space="preserve">c. </w:t>
      </w:r>
      <w:r w:rsidR="0073256D" w:rsidRPr="00147EB1">
        <w:rPr>
          <w:rFonts w:ascii="Arial" w:hAnsi="Arial" w:cs="Arial"/>
          <w:sz w:val="22"/>
          <w:szCs w:val="22"/>
        </w:rPr>
        <w:t>3</w:t>
      </w:r>
      <w:r w:rsidR="0086220F" w:rsidRPr="00147EB1">
        <w:rPr>
          <w:rFonts w:ascii="Arial" w:hAnsi="Arial" w:cs="Arial"/>
          <w:sz w:val="22"/>
          <w:szCs w:val="22"/>
        </w:rPr>
        <w:t xml:space="preserve"> </w:t>
      </w:r>
      <w:r w:rsidR="00F6699C" w:rsidRPr="00147EB1">
        <w:rPr>
          <w:rFonts w:ascii="Arial" w:hAnsi="Arial" w:cs="Arial"/>
          <w:sz w:val="22"/>
          <w:szCs w:val="22"/>
        </w:rPr>
        <w:t>e</w:t>
      </w:r>
      <w:r w:rsidR="0073256D" w:rsidRPr="00147EB1">
        <w:rPr>
          <w:rFonts w:ascii="Arial" w:hAnsi="Arial" w:cs="Arial"/>
          <w:sz w:val="22"/>
          <w:szCs w:val="22"/>
        </w:rPr>
        <w:t xml:space="preserve"> 6 bis</w:t>
      </w:r>
      <w:r w:rsidR="0086220F" w:rsidRPr="00F6699C">
        <w:rPr>
          <w:rFonts w:ascii="Arial" w:hAnsi="Arial" w:cs="Arial"/>
          <w:sz w:val="22"/>
          <w:szCs w:val="22"/>
        </w:rPr>
        <w:t xml:space="preserve"> </w:t>
      </w:r>
      <w:r w:rsidR="003F6843" w:rsidRPr="0086220F">
        <w:rPr>
          <w:rFonts w:ascii="Arial" w:hAnsi="Arial" w:cs="Arial"/>
          <w:sz w:val="22"/>
          <w:szCs w:val="22"/>
        </w:rPr>
        <w:t xml:space="preserve">della L. 241/1990 </w:t>
      </w:r>
      <w:r w:rsidRPr="0086220F">
        <w:rPr>
          <w:rFonts w:ascii="Arial" w:hAnsi="Arial" w:cs="Arial"/>
          <w:sz w:val="22"/>
          <w:szCs w:val="22"/>
        </w:rPr>
        <w:t xml:space="preserve">e </w:t>
      </w:r>
      <w:r w:rsidR="003F6843" w:rsidRPr="0086220F">
        <w:rPr>
          <w:rFonts w:ascii="Arial" w:hAnsi="Arial" w:cs="Arial"/>
          <w:sz w:val="22"/>
          <w:szCs w:val="22"/>
        </w:rPr>
        <w:t>ss.mm. e ii.</w:t>
      </w:r>
      <w:r w:rsidRPr="0086220F">
        <w:rPr>
          <w:rFonts w:ascii="Arial" w:hAnsi="Arial" w:cs="Arial"/>
          <w:sz w:val="22"/>
          <w:szCs w:val="22"/>
        </w:rPr>
        <w:t xml:space="preserve">, </w:t>
      </w:r>
      <w:r w:rsidR="00A07806" w:rsidRPr="0086220F">
        <w:rPr>
          <w:rFonts w:ascii="Arial" w:hAnsi="Arial" w:cs="Arial"/>
          <w:sz w:val="22"/>
          <w:szCs w:val="22"/>
        </w:rPr>
        <w:t xml:space="preserve">si </w:t>
      </w:r>
      <w:r w:rsidR="00A07806" w:rsidRPr="00A07806">
        <w:rPr>
          <w:rFonts w:ascii="Arial" w:hAnsi="Arial" w:cs="Arial"/>
          <w:sz w:val="22"/>
          <w:szCs w:val="22"/>
        </w:rPr>
        <w:t>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dell’articolo sopracitato.</w:t>
      </w:r>
    </w:p>
    <w:p w:rsidR="00CE2D85" w:rsidRDefault="00CE2D85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Decorso tale termine, la pratica è da </w:t>
      </w:r>
      <w:r w:rsidRPr="00F6699C">
        <w:rPr>
          <w:rFonts w:ascii="Arial" w:hAnsi="Arial" w:cs="Arial"/>
          <w:sz w:val="22"/>
          <w:szCs w:val="22"/>
        </w:rPr>
        <w:t xml:space="preserve">considerarsi </w:t>
      </w:r>
      <w:r w:rsidR="0086220F" w:rsidRPr="00F6699C">
        <w:rPr>
          <w:rFonts w:ascii="Arial" w:hAnsi="Arial" w:cs="Arial"/>
          <w:b/>
          <w:color w:val="FF0000"/>
          <w:sz w:val="22"/>
          <w:szCs w:val="22"/>
          <w:highlight w:val="yellow"/>
        </w:rPr>
        <w:t>improcedibile / irricevibile / inammissibile / infondata</w:t>
      </w:r>
      <w:r>
        <w:rPr>
          <w:rFonts w:ascii="Arial" w:hAnsi="Arial" w:cs="Arial"/>
          <w:sz w:val="22"/>
          <w:szCs w:val="22"/>
        </w:rPr>
        <w:t xml:space="preserve">, ai sensi dell’art. </w:t>
      </w:r>
      <w:r w:rsidR="00153FEF">
        <w:rPr>
          <w:rFonts w:ascii="Arial" w:hAnsi="Arial" w:cs="Arial"/>
          <w:sz w:val="22"/>
          <w:szCs w:val="22"/>
        </w:rPr>
        <w:t>2 comma 1 della L. 241/1990</w:t>
      </w:r>
      <w:r w:rsidR="00F6699C">
        <w:rPr>
          <w:rFonts w:ascii="Arial" w:hAnsi="Arial" w:cs="Arial"/>
          <w:sz w:val="22"/>
          <w:szCs w:val="22"/>
        </w:rPr>
        <w:t>, per mancanza di documentazione essenziale.</w:t>
      </w:r>
      <w:bookmarkStart w:id="0" w:name="_GoBack"/>
      <w:bookmarkEnd w:id="0"/>
    </w:p>
    <w:p w:rsidR="00CE2D85" w:rsidRPr="00A07806" w:rsidRDefault="00CE2D85" w:rsidP="00A07806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2A1B5C">
      <w:pPr>
        <w:autoSpaceDE w:val="0"/>
        <w:autoSpaceDN w:val="0"/>
        <w:adjustRightInd w:val="0"/>
        <w:spacing w:before="120" w:after="120"/>
        <w:ind w:firstLine="426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2A1B5C" w:rsidRPr="00730F44" w:rsidRDefault="002A1B5C" w:rsidP="002A1B5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t xml:space="preserve">Sanremo, </w:t>
      </w:r>
      <w:r w:rsidRPr="00730F44">
        <w:rPr>
          <w:rFonts w:ascii="Arial" w:hAnsi="Arial" w:cs="Arial"/>
          <w:i/>
          <w:sz w:val="22"/>
          <w:szCs w:val="22"/>
        </w:rPr>
        <w:fldChar w:fldCharType="begin"/>
      </w:r>
      <w:r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F6699C">
        <w:rPr>
          <w:rFonts w:ascii="Arial" w:hAnsi="Arial" w:cs="Arial"/>
          <w:i/>
          <w:noProof/>
          <w:sz w:val="22"/>
          <w:szCs w:val="22"/>
        </w:rPr>
        <w:t>14 settembre 2017</w:t>
      </w:r>
      <w:r w:rsidRPr="00730F4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2A1B5C" w:rsidRPr="009C6EBE" w:rsidTr="00ED0C14">
        <w:tc>
          <w:tcPr>
            <w:tcW w:w="4889" w:type="dxa"/>
          </w:tcPr>
          <w:p w:rsidR="002A1B5C" w:rsidRPr="009C6EBE" w:rsidRDefault="002A1B5C" w:rsidP="00ED0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A1B5C" w:rsidRPr="00730F44" w:rsidRDefault="002A1B5C" w:rsidP="00ED0C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0F4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2A1B5C" w:rsidRDefault="002A1B5C" w:rsidP="00ED0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A1B5C" w:rsidRPr="009C6EBE" w:rsidRDefault="002A1B5C" w:rsidP="00ED0C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2A1B5C" w:rsidRPr="009C6EBE" w:rsidRDefault="002A1B5C" w:rsidP="002A1B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9FB" w:rsidRDefault="007C39FB" w:rsidP="00DF7577">
      <w:r>
        <w:separator/>
      </w:r>
    </w:p>
  </w:endnote>
  <w:endnote w:type="continuationSeparator" w:id="0">
    <w:p w:rsidR="007C39FB" w:rsidRDefault="007C39F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9FB" w:rsidRDefault="007C39FB" w:rsidP="00DF7577">
      <w:r>
        <w:separator/>
      </w:r>
    </w:p>
  </w:footnote>
  <w:footnote w:type="continuationSeparator" w:id="0">
    <w:p w:rsidR="007C39FB" w:rsidRDefault="007C39F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E11" w:rsidRDefault="00F77E11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77E11" w:rsidRPr="00DF7577" w:rsidRDefault="00F77E11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51E4"/>
    <w:multiLevelType w:val="hybridMultilevel"/>
    <w:tmpl w:val="98B26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C370B"/>
    <w:rsid w:val="000E71F7"/>
    <w:rsid w:val="000F1EDD"/>
    <w:rsid w:val="00100ED7"/>
    <w:rsid w:val="00147EB1"/>
    <w:rsid w:val="00153FEF"/>
    <w:rsid w:val="00172CED"/>
    <w:rsid w:val="001B4225"/>
    <w:rsid w:val="001D7DF6"/>
    <w:rsid w:val="001F30A1"/>
    <w:rsid w:val="002061BA"/>
    <w:rsid w:val="002A1B5C"/>
    <w:rsid w:val="002D033C"/>
    <w:rsid w:val="002D0988"/>
    <w:rsid w:val="00324615"/>
    <w:rsid w:val="00335B65"/>
    <w:rsid w:val="00352093"/>
    <w:rsid w:val="00367297"/>
    <w:rsid w:val="00370D34"/>
    <w:rsid w:val="0038337F"/>
    <w:rsid w:val="003F6843"/>
    <w:rsid w:val="004635BC"/>
    <w:rsid w:val="00463EA9"/>
    <w:rsid w:val="004705D8"/>
    <w:rsid w:val="004B610F"/>
    <w:rsid w:val="00517B31"/>
    <w:rsid w:val="00527C94"/>
    <w:rsid w:val="00563488"/>
    <w:rsid w:val="00567CEF"/>
    <w:rsid w:val="005710E6"/>
    <w:rsid w:val="00587817"/>
    <w:rsid w:val="00590324"/>
    <w:rsid w:val="005A2947"/>
    <w:rsid w:val="00624052"/>
    <w:rsid w:val="00660C73"/>
    <w:rsid w:val="006A01DF"/>
    <w:rsid w:val="006D5972"/>
    <w:rsid w:val="00703418"/>
    <w:rsid w:val="00714AD7"/>
    <w:rsid w:val="0073169F"/>
    <w:rsid w:val="0073256D"/>
    <w:rsid w:val="007672D9"/>
    <w:rsid w:val="007A6FD4"/>
    <w:rsid w:val="007B7BB4"/>
    <w:rsid w:val="007C39FB"/>
    <w:rsid w:val="007D3104"/>
    <w:rsid w:val="007D695F"/>
    <w:rsid w:val="0083520F"/>
    <w:rsid w:val="00855B62"/>
    <w:rsid w:val="0086220F"/>
    <w:rsid w:val="008F2965"/>
    <w:rsid w:val="00901901"/>
    <w:rsid w:val="00910440"/>
    <w:rsid w:val="009273CF"/>
    <w:rsid w:val="00931C61"/>
    <w:rsid w:val="009C56F4"/>
    <w:rsid w:val="009C6EBE"/>
    <w:rsid w:val="00A07806"/>
    <w:rsid w:val="00A224FD"/>
    <w:rsid w:val="00A632A8"/>
    <w:rsid w:val="00A75218"/>
    <w:rsid w:val="00A83252"/>
    <w:rsid w:val="00AB6BFD"/>
    <w:rsid w:val="00AC0B36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25647"/>
    <w:rsid w:val="00C47788"/>
    <w:rsid w:val="00C540BC"/>
    <w:rsid w:val="00C64F20"/>
    <w:rsid w:val="00C67D14"/>
    <w:rsid w:val="00C87BA6"/>
    <w:rsid w:val="00CE2D85"/>
    <w:rsid w:val="00CE48F8"/>
    <w:rsid w:val="00D84B61"/>
    <w:rsid w:val="00DA0427"/>
    <w:rsid w:val="00DA68F6"/>
    <w:rsid w:val="00DB07ED"/>
    <w:rsid w:val="00DE0590"/>
    <w:rsid w:val="00DF7577"/>
    <w:rsid w:val="00E4513E"/>
    <w:rsid w:val="00E530BE"/>
    <w:rsid w:val="00F17EF3"/>
    <w:rsid w:val="00F6699C"/>
    <w:rsid w:val="00F77E11"/>
    <w:rsid w:val="00FA5E38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F0F43-8EBA-446F-9DEA-7D3337F2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9</cp:revision>
  <cp:lastPrinted>2017-09-14T07:32:00Z</cp:lastPrinted>
  <dcterms:created xsi:type="dcterms:W3CDTF">2017-08-31T10:23:00Z</dcterms:created>
  <dcterms:modified xsi:type="dcterms:W3CDTF">2017-09-14T08:13:00Z</dcterms:modified>
</cp:coreProperties>
</file>