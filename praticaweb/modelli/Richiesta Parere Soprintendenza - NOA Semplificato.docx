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D86398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C75D70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C75D70">
              <w:rPr>
                <w:sz w:val="22"/>
              </w:rPr>
              <w:fldChar w:fldCharType="separate"/>
            </w:r>
            <w:r w:rsidR="00D86398">
              <w:rPr>
                <w:noProof/>
                <w:sz w:val="22"/>
              </w:rPr>
              <w:t>[protocollo]</w:t>
            </w:r>
            <w:r w:rsidR="00C75D70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C75D70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C75D70">
              <w:rPr>
                <w:sz w:val="22"/>
              </w:rPr>
              <w:fldChar w:fldCharType="separate"/>
            </w:r>
            <w:r w:rsidR="00D86398">
              <w:rPr>
                <w:noProof/>
                <w:sz w:val="22"/>
              </w:rPr>
              <w:t>[data_protocollo]</w:t>
            </w:r>
            <w:r w:rsidR="00C75D70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Pr="00211455" w:rsidRDefault="00211455" w:rsidP="00211455">
            <w:pPr>
              <w:tabs>
                <w:tab w:val="right" w:pos="-1418"/>
              </w:tabs>
              <w:rPr>
                <w:sz w:val="22"/>
              </w:rPr>
            </w:pPr>
            <w:r w:rsidRPr="00211455">
              <w:rPr>
                <w:sz w:val="22"/>
              </w:rPr>
              <w:t>Spettabile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211455" w:rsidRDefault="00211455" w:rsidP="00211455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16100  GENOVA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</w:rPr>
            </w:pPr>
          </w:p>
        </w:tc>
      </w:tr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Pr="00211455" w:rsidRDefault="00211455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11455">
              <w:rPr>
                <w:sz w:val="22"/>
              </w:rPr>
              <w:t>e.p.c. (1)</w:t>
            </w:r>
          </w:p>
        </w:tc>
      </w:tr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11455" w:rsidTr="004F5D73"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11455" w:rsidRDefault="00211455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11455" w:rsidRDefault="00211455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AC7D6E" w:rsidRDefault="00C15BC1" w:rsidP="00AC7D6E">
      <w:pPr>
        <w:jc w:val="both"/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 </w:t>
      </w:r>
      <w:r w:rsidR="00C75D70" w:rsidRPr="00BB7969">
        <w:rPr>
          <w:b/>
          <w:sz w:val="22"/>
        </w:rPr>
        <w:fldChar w:fldCharType="begin"/>
      </w:r>
      <w:r w:rsidRPr="00BB7969">
        <w:rPr>
          <w:b/>
          <w:sz w:val="22"/>
        </w:rPr>
        <w:instrText xml:space="preserve"> MERGEFIELD "NUMERO_PRATICA" </w:instrText>
      </w:r>
      <w:r w:rsidR="00C75D70" w:rsidRPr="00BB7969">
        <w:rPr>
          <w:b/>
          <w:sz w:val="22"/>
        </w:rPr>
        <w:fldChar w:fldCharType="separate"/>
      </w:r>
      <w:r w:rsidR="00D86398">
        <w:rPr>
          <w:b/>
          <w:noProof/>
          <w:sz w:val="22"/>
        </w:rPr>
        <w:t>[numero]</w:t>
      </w:r>
      <w:r w:rsidR="00C75D70" w:rsidRPr="00BB7969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 w:rsidR="00C63A35" w:rsidRPr="00C63A35">
        <w:rPr>
          <w:b/>
          <w:sz w:val="22"/>
        </w:rPr>
        <w:t>semplificata</w:t>
      </w:r>
      <w:r w:rsidR="00C63A35">
        <w:rPr>
          <w:sz w:val="22"/>
        </w:rPr>
        <w:t xml:space="preserve">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C75D70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C75D70">
        <w:rPr>
          <w:sz w:val="22"/>
        </w:rPr>
        <w:fldChar w:fldCharType="separate"/>
      </w:r>
      <w:r w:rsidR="00D86398">
        <w:rPr>
          <w:noProof/>
          <w:sz w:val="22"/>
        </w:rPr>
        <w:t>[oggetto]</w:t>
      </w:r>
      <w:r w:rsidR="00C75D70">
        <w:rPr>
          <w:sz w:val="22"/>
        </w:rPr>
        <w:fldChar w:fldCharType="end"/>
      </w:r>
      <w:r w:rsidR="00025FDD">
        <w:rPr>
          <w:sz w:val="22"/>
        </w:rPr>
        <w:t xml:space="preserve"> ubicate in </w:t>
      </w:r>
      <w:r w:rsidR="00C75D70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C75D70">
        <w:rPr>
          <w:sz w:val="22"/>
        </w:rPr>
        <w:fldChar w:fldCharType="separate"/>
      </w:r>
      <w:r w:rsidR="00D86398">
        <w:rPr>
          <w:noProof/>
          <w:sz w:val="22"/>
        </w:rPr>
        <w:t>[ubicazione]</w:t>
      </w:r>
      <w:r w:rsidR="00C75D70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AC7D6E" w:rsidRPr="00EE5A4B">
        <w:rPr>
          <w:b/>
          <w:sz w:val="22"/>
          <w:u w:val="single"/>
        </w:rPr>
        <w:t xml:space="preserve">richiesta parere ex art. </w:t>
      </w:r>
      <w:r w:rsidR="00AC7D6E">
        <w:rPr>
          <w:b/>
          <w:sz w:val="22"/>
          <w:u w:val="single"/>
        </w:rPr>
        <w:t>4 comma 6</w:t>
      </w:r>
      <w:r w:rsidR="00AC7D6E" w:rsidRPr="00EE5A4B">
        <w:rPr>
          <w:b/>
          <w:sz w:val="22"/>
          <w:u w:val="single"/>
        </w:rPr>
        <w:t xml:space="preserve"> del D.</w:t>
      </w:r>
      <w:r w:rsidR="00AC7D6E">
        <w:rPr>
          <w:b/>
          <w:sz w:val="22"/>
          <w:u w:val="single"/>
        </w:rPr>
        <w:t>P.R.</w:t>
      </w:r>
      <w:r w:rsidR="00AC7D6E" w:rsidRPr="00EE5A4B">
        <w:rPr>
          <w:b/>
          <w:sz w:val="22"/>
          <w:u w:val="single"/>
        </w:rPr>
        <w:t xml:space="preserve"> n. </w:t>
      </w:r>
      <w:r w:rsidR="00AC7D6E">
        <w:rPr>
          <w:b/>
          <w:sz w:val="22"/>
          <w:u w:val="single"/>
        </w:rPr>
        <w:t>139</w:t>
      </w:r>
      <w:r w:rsidR="00AC7D6E" w:rsidRPr="00EE5A4B">
        <w:rPr>
          <w:b/>
          <w:sz w:val="22"/>
          <w:u w:val="single"/>
        </w:rPr>
        <w:t>/20</w:t>
      </w:r>
      <w:r w:rsidR="00AC7D6E">
        <w:rPr>
          <w:b/>
          <w:sz w:val="22"/>
          <w:u w:val="single"/>
        </w:rPr>
        <w:t>1</w:t>
      </w:r>
      <w:r w:rsidR="00AC7D6E" w:rsidRPr="00EE5A4B">
        <w:rPr>
          <w:b/>
          <w:sz w:val="22"/>
          <w:u w:val="single"/>
        </w:rPr>
        <w:t>0.</w:t>
      </w:r>
      <w:r w:rsidR="00AC7D6E">
        <w:rPr>
          <w:sz w:val="22"/>
        </w:rPr>
        <w:t xml:space="preserve"> </w:t>
      </w:r>
    </w:p>
    <w:p w:rsidR="00C15BC1" w:rsidRDefault="00C15BC1">
      <w:pPr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C75D70">
        <w:rPr>
          <w:sz w:val="22"/>
        </w:rPr>
        <w:fldChar w:fldCharType="begin"/>
      </w:r>
      <w:r>
        <w:rPr>
          <w:sz w:val="22"/>
        </w:rPr>
        <w:instrText xml:space="preserve"> MERGEFIELD "DATA_CIE" </w:instrText>
      </w:r>
      <w:r w:rsidR="00C75D70">
        <w:rPr>
          <w:sz w:val="22"/>
        </w:rPr>
        <w:fldChar w:fldCharType="separate"/>
      </w:r>
      <w:r w:rsidR="00D86398">
        <w:rPr>
          <w:noProof/>
          <w:sz w:val="22"/>
        </w:rPr>
        <w:t>[data_rilascio_commissione]</w:t>
      </w:r>
      <w:r w:rsidR="00C75D70">
        <w:rPr>
          <w:sz w:val="22"/>
        </w:rPr>
        <w:fldChar w:fldCharType="end"/>
      </w:r>
      <w:r w:rsidR="00741F37">
        <w:rPr>
          <w:sz w:val="22"/>
        </w:rPr>
        <w:t xml:space="preserve"> con verbale n. ****;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86398"/>
    <w:rsid w:val="00025FDD"/>
    <w:rsid w:val="00042AFF"/>
    <w:rsid w:val="00160CCE"/>
    <w:rsid w:val="001D0A52"/>
    <w:rsid w:val="00211455"/>
    <w:rsid w:val="002755E2"/>
    <w:rsid w:val="00277893"/>
    <w:rsid w:val="00404029"/>
    <w:rsid w:val="004D16DB"/>
    <w:rsid w:val="00504428"/>
    <w:rsid w:val="00741F37"/>
    <w:rsid w:val="008A2EF9"/>
    <w:rsid w:val="00904C97"/>
    <w:rsid w:val="0091310B"/>
    <w:rsid w:val="009F77B1"/>
    <w:rsid w:val="00A24597"/>
    <w:rsid w:val="00A92365"/>
    <w:rsid w:val="00AC7D6E"/>
    <w:rsid w:val="00B64DC4"/>
    <w:rsid w:val="00B85E02"/>
    <w:rsid w:val="00BB7969"/>
    <w:rsid w:val="00BE3235"/>
    <w:rsid w:val="00C15BC1"/>
    <w:rsid w:val="00C63A35"/>
    <w:rsid w:val="00C75D70"/>
    <w:rsid w:val="00C83807"/>
    <w:rsid w:val="00D014C6"/>
    <w:rsid w:val="00D86398"/>
    <w:rsid w:val="00ED312B"/>
    <w:rsid w:val="00EE5A4B"/>
    <w:rsid w:val="00F1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75D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11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A%20semplif.%20ric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NOA semplif. ric parere soprint.dotx</Template>
  <TotalTime>2</TotalTime>
  <Pages>1</Pages>
  <Words>203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2001-01-04T11:50:00Z</cp:lastPrinted>
  <dcterms:created xsi:type="dcterms:W3CDTF">2013-12-04T11:02:00Z</dcterms:created>
  <dcterms:modified xsi:type="dcterms:W3CDTF">2013-12-04T14:30:00Z</dcterms:modified>
</cp:coreProperties>
</file>