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4500"/>
      </w:tblGrid>
      <w:tr w:rsidR="00AC25BE" w:rsidTr="00AC25BE"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5BE" w:rsidRDefault="00931ECC">
            <w:pPr>
              <w:tabs>
                <w:tab w:val="left" w:pos="900"/>
              </w:tabs>
              <w:jc w:val="center"/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pt;height:39.65pt" fillcolor="window">
                  <v:imagedata r:id="rId5" o:title=""/>
                </v:shape>
              </w:pict>
            </w:r>
          </w:p>
          <w:p w:rsidR="00AC25BE" w:rsidRDefault="00AC25BE">
            <w:pPr>
              <w:tabs>
                <w:tab w:val="left" w:pos="900"/>
              </w:tabs>
              <w:jc w:val="center"/>
              <w:rPr>
                <w:sz w:val="16"/>
                <w:szCs w:val="16"/>
              </w:rPr>
            </w:pPr>
          </w:p>
          <w:p w:rsidR="00AC25BE" w:rsidRDefault="00AC25BE">
            <w:pPr>
              <w:tabs>
                <w:tab w:val="left" w:pos="900"/>
              </w:tabs>
              <w:jc w:val="center"/>
              <w:rPr>
                <w:sz w:val="16"/>
                <w:szCs w:val="16"/>
              </w:rPr>
            </w:pPr>
          </w:p>
          <w:p w:rsidR="00AC25BE" w:rsidRDefault="00AC25BE">
            <w:pPr>
              <w:tabs>
                <w:tab w:val="left" w:pos="900"/>
              </w:tabs>
              <w:spacing w:line="40" w:lineRule="exact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5BE" w:rsidRDefault="00AC25BE">
            <w:pPr>
              <w:pStyle w:val="Titolo3"/>
              <w:jc w:val="center"/>
              <w:rPr>
                <w:rFonts w:eastAsiaTheme="minorEastAsia"/>
                <w:b w:val="0"/>
                <w:bCs w:val="0"/>
                <w:sz w:val="40"/>
                <w:szCs w:val="40"/>
              </w:rPr>
            </w:pPr>
            <w:r>
              <w:rPr>
                <w:rFonts w:eastAsiaTheme="minorEastAsia"/>
                <w:b w:val="0"/>
                <w:bCs w:val="0"/>
                <w:sz w:val="40"/>
                <w:szCs w:val="40"/>
              </w:rPr>
              <w:t>CITTÁ DI ALGHERO</w:t>
            </w:r>
          </w:p>
          <w:p w:rsidR="00AC25BE" w:rsidRDefault="00AC25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Provincia di Sassari</w:t>
            </w:r>
          </w:p>
          <w:p w:rsidR="00AC25BE" w:rsidRDefault="00AC25B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AC25BE" w:rsidRDefault="00AC25B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AC25BE" w:rsidRDefault="00931EC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SERVIZIO</w:t>
            </w:r>
            <w:bookmarkStart w:id="0" w:name="_GoBack"/>
            <w:bookmarkEnd w:id="0"/>
            <w:r w:rsidR="00AC25B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EDILIZIA PRIVATA</w:t>
            </w:r>
          </w:p>
          <w:p w:rsidR="00AC25BE" w:rsidRDefault="00AC25BE">
            <w:pPr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96149B" w:rsidRDefault="0096149B">
      <w:pPr>
        <w:jc w:val="both"/>
        <w:rPr>
          <w:rFonts w:ascii="Arial" w:hAnsi="Arial" w:cs="Arial"/>
          <w:bCs/>
          <w:snapToGrid w:val="0"/>
        </w:rPr>
      </w:pPr>
    </w:p>
    <w:p w:rsidR="0096149B" w:rsidRDefault="0096149B">
      <w:pPr>
        <w:pStyle w:val="Titolo2"/>
        <w:rPr>
          <w:b w:val="0"/>
          <w:bCs w:val="0"/>
          <w:i w:val="0"/>
          <w:iCs w:val="0"/>
          <w:snapToGrid w:val="0"/>
          <w:sz w:val="20"/>
          <w:szCs w:val="20"/>
        </w:rPr>
      </w:pPr>
      <w:r>
        <w:rPr>
          <w:b w:val="0"/>
          <w:bCs w:val="0"/>
          <w:i w:val="0"/>
          <w:iCs w:val="0"/>
          <w:snapToGrid w:val="0"/>
          <w:sz w:val="20"/>
          <w:szCs w:val="20"/>
        </w:rPr>
        <w:t xml:space="preserve">Pratica  Edilizia  n° </w:t>
      </w:r>
      <w:r w:rsidR="00384D17">
        <w:rPr>
          <w:b w:val="0"/>
          <w:bCs w:val="0"/>
          <w:i w:val="0"/>
          <w:iCs w:val="0"/>
          <w:snapToGrid w:val="0"/>
          <w:sz w:val="20"/>
          <w:szCs w:val="20"/>
        </w:rPr>
        <w:t>${pratica.numero}</w:t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</w:p>
    <w:p w:rsidR="0096149B" w:rsidRDefault="0096149B">
      <w:pPr>
        <w:pStyle w:val="Titolo2"/>
        <w:rPr>
          <w:b w:val="0"/>
          <w:bCs w:val="0"/>
          <w:i w:val="0"/>
          <w:iCs w:val="0"/>
          <w:snapToGrid w:val="0"/>
          <w:sz w:val="20"/>
          <w:szCs w:val="20"/>
        </w:rPr>
      </w:pPr>
      <w:r>
        <w:rPr>
          <w:b w:val="0"/>
          <w:bCs w:val="0"/>
          <w:i w:val="0"/>
          <w:iCs w:val="0"/>
          <w:snapToGrid w:val="0"/>
          <w:sz w:val="20"/>
          <w:szCs w:val="20"/>
        </w:rPr>
        <w:t xml:space="preserve">Autorizzazione Edilizia n°  _________ </w:t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  <w:t xml:space="preserve">         Data di rilascio:    _________</w:t>
      </w:r>
    </w:p>
    <w:p w:rsidR="0096149B" w:rsidRDefault="0096149B">
      <w:pPr>
        <w:tabs>
          <w:tab w:val="left" w:pos="3969"/>
        </w:tabs>
        <w:spacing w:line="240" w:lineRule="atLeast"/>
        <w:rPr>
          <w:rFonts w:ascii="Arial" w:hAnsi="Arial" w:cs="Arial"/>
          <w:sz w:val="28"/>
          <w:szCs w:val="28"/>
          <w:u w:val="single"/>
        </w:rPr>
      </w:pPr>
    </w:p>
    <w:p w:rsidR="0096149B" w:rsidRDefault="0096149B">
      <w:pPr>
        <w:tabs>
          <w:tab w:val="left" w:pos="3969"/>
        </w:tabs>
        <w:spacing w:line="240" w:lineRule="atLeast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IL DIRIGENTE</w:t>
      </w:r>
    </w:p>
    <w:p w:rsidR="0096149B" w:rsidRDefault="0096149B">
      <w:pPr>
        <w:jc w:val="both"/>
        <w:rPr>
          <w:rFonts w:ascii="Arial" w:hAnsi="Arial" w:cs="Arial"/>
          <w:bCs/>
          <w:snapToGrid w:val="0"/>
        </w:rPr>
      </w:pPr>
    </w:p>
    <w:p w:rsidR="0096149B" w:rsidRDefault="0096149B">
      <w:pPr>
        <w:jc w:val="both"/>
        <w:rPr>
          <w:rFonts w:ascii="Arial" w:hAnsi="Arial" w:cs="Arial"/>
          <w:bCs/>
          <w:snapToGrid w:val="0"/>
        </w:rPr>
      </w:pPr>
    </w:p>
    <w:p w:rsidR="0096149B" w:rsidRDefault="0096149B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  <w:snapToGrid w:val="0"/>
        </w:rPr>
        <w:t>VISTA</w:t>
      </w:r>
      <w:r>
        <w:rPr>
          <w:rFonts w:ascii="Arial" w:hAnsi="Arial" w:cs="Arial"/>
          <w:snapToGrid w:val="0"/>
        </w:rPr>
        <w:t xml:space="preserve"> la domanda del </w:t>
      </w:r>
      <w:r w:rsidR="00CA43BE">
        <w:rPr>
          <w:rFonts w:ascii="Arial" w:hAnsi="Arial" w:cs="Arial"/>
          <w:bCs/>
        </w:rPr>
        <w:t>${pratica.d_prot}</w:t>
      </w:r>
      <w:r>
        <w:rPr>
          <w:rFonts w:ascii="Arial" w:hAnsi="Arial" w:cs="Arial"/>
          <w:snapToGrid w:val="0"/>
        </w:rPr>
        <w:t xml:space="preserve"> protocollo n° </w:t>
      </w:r>
      <w:r w:rsidR="00CA43BE">
        <w:rPr>
          <w:rFonts w:ascii="Arial" w:hAnsi="Arial" w:cs="Arial"/>
          <w:bCs/>
        </w:rPr>
        <w:t>${pratica.prot}</w:t>
      </w:r>
      <w:r>
        <w:rPr>
          <w:rFonts w:ascii="Arial" w:hAnsi="Arial" w:cs="Arial"/>
          <w:snapToGrid w:val="0"/>
        </w:rPr>
        <w:t>, presentata da</w:t>
      </w:r>
      <w:r>
        <w:rPr>
          <w:rFonts w:ascii="Arial" w:hAnsi="Arial" w:cs="Arial"/>
          <w:snapToGrid w:val="0"/>
          <w:sz w:val="22"/>
          <w:szCs w:val="22"/>
        </w:rPr>
        <w:t xml:space="preserve"> </w:t>
      </w:r>
      <w:r w:rsidR="00CA43BE">
        <w:rPr>
          <w:rFonts w:ascii="Arial" w:hAnsi="Arial" w:cs="Arial"/>
          <w:snapToGrid w:val="0"/>
        </w:rPr>
        <w:t>${pratica.el_datirich}</w:t>
      </w:r>
      <w:r>
        <w:rPr>
          <w:rFonts w:ascii="Arial" w:hAnsi="Arial" w:cs="Arial"/>
          <w:snapToGrid w:val="0"/>
        </w:rPr>
        <w:t>, diretta ad ottenere l' Autorizzazione Edilizia  per l'esecuzione dei lavori di</w:t>
      </w:r>
      <w:r>
        <w:rPr>
          <w:rFonts w:ascii="Arial" w:hAnsi="Arial" w:cs="Arial"/>
        </w:rPr>
        <w:t xml:space="preserve"> </w:t>
      </w:r>
      <w:r w:rsidR="00CA43BE">
        <w:rPr>
          <w:rFonts w:ascii="Arial" w:hAnsi="Arial" w:cs="Arial"/>
          <w:bCs/>
        </w:rPr>
        <w:t>${pratica.oggetto}</w:t>
      </w:r>
      <w:r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</w:rPr>
        <w:t xml:space="preserve">da eseguirsi in territorio di questo Comune in </w:t>
      </w:r>
      <w:r w:rsidR="00CA43BE">
        <w:rPr>
          <w:rFonts w:ascii="Arial" w:hAnsi="Arial" w:cs="Arial"/>
          <w:bCs/>
        </w:rPr>
        <w:t>${pratica.el_indi}</w:t>
      </w:r>
      <w:r>
        <w:rPr>
          <w:rFonts w:ascii="Arial" w:hAnsi="Arial" w:cs="Arial"/>
        </w:rPr>
        <w:t xml:space="preserve">, su area distinta in Catasto al </w:t>
      </w:r>
      <w:r w:rsidR="00CA43BE">
        <w:rPr>
          <w:rFonts w:ascii="Arial" w:hAnsi="Arial" w:cs="Arial"/>
          <w:snapToGrid w:val="0"/>
        </w:rPr>
        <w:t>${pratica.el_cata}</w:t>
      </w:r>
      <w:r>
        <w:rPr>
          <w:rFonts w:ascii="Arial" w:hAnsi="Arial" w:cs="Arial"/>
        </w:rPr>
        <w:t>,</w:t>
      </w:r>
      <w:r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</w:rPr>
        <w:t>in conformità agli strumenti urbanistici regionali vigenti in questo Comune e del progetto redatto da:</w:t>
      </w:r>
    </w:p>
    <w:p w:rsidR="0096149B" w:rsidRDefault="0096149B">
      <w:pPr>
        <w:rPr>
          <w:rFonts w:ascii="Arial" w:hAnsi="Arial" w:cs="Arial"/>
        </w:rPr>
      </w:pPr>
    </w:p>
    <w:p w:rsidR="0096149B" w:rsidRDefault="0096149B" w:rsidP="00FD1E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Progettista: </w:t>
      </w:r>
      <w:r w:rsidR="00384D17">
        <w:rPr>
          <w:rFonts w:ascii="Arial" w:hAnsi="Arial" w:cs="Arial"/>
        </w:rPr>
        <w:t>${pratica.el_prog}</w:t>
      </w:r>
    </w:p>
    <w:p w:rsidR="0096149B" w:rsidRDefault="0096149B" w:rsidP="00FD1E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Direttore dei Lavori: </w:t>
      </w:r>
      <w:r w:rsidR="00384D17">
        <w:rPr>
          <w:rFonts w:ascii="Arial" w:hAnsi="Arial" w:cs="Arial"/>
        </w:rPr>
        <w:t>${pratica.el_dlav}</w:t>
      </w:r>
      <w:r>
        <w:rPr>
          <w:rFonts w:ascii="Arial" w:hAnsi="Arial" w:cs="Arial"/>
        </w:rPr>
        <w:br/>
      </w:r>
    </w:p>
    <w:p w:rsidR="0096149B" w:rsidRDefault="00CA43BE" w:rsidP="00FD1E5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${pratica.li_pareri}</w:t>
      </w:r>
    </w:p>
    <w:p w:rsidR="0096149B" w:rsidRDefault="00114C25" w:rsidP="00FD1E5A">
      <w:pPr>
        <w:pStyle w:val="Rientrocorpodeltesto"/>
        <w:jc w:val="lef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${pratica.aut_paes}</w:t>
      </w:r>
    </w:p>
    <w:p w:rsidR="0096149B" w:rsidRDefault="00CA43BE" w:rsidP="00FD1E5A">
      <w:pPr>
        <w:pStyle w:val="Rientrocorpodeltesto"/>
        <w:jc w:val="lef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${pratica_ap.li_pareri}</w:t>
      </w:r>
    </w:p>
    <w:p w:rsidR="007E042D" w:rsidRDefault="007E042D" w:rsidP="007E042D">
      <w:pPr>
        <w:rPr>
          <w:rFonts w:ascii="Arial" w:hAnsi="Arial" w:cs="Arial"/>
          <w:bCs/>
          <w:sz w:val="18"/>
          <w:szCs w:val="18"/>
        </w:rPr>
      </w:pPr>
      <w:r w:rsidRPr="00511791">
        <w:rPr>
          <w:rFonts w:ascii="Arial" w:hAnsi="Arial" w:cs="Arial"/>
          <w:b/>
          <w:bCs/>
          <w:sz w:val="18"/>
          <w:szCs w:val="18"/>
        </w:rPr>
        <w:t xml:space="preserve">VISTA </w:t>
      </w:r>
      <w:r>
        <w:rPr>
          <w:rFonts w:ascii="Arial" w:hAnsi="Arial" w:cs="Arial"/>
          <w:bCs/>
          <w:sz w:val="18"/>
          <w:szCs w:val="18"/>
        </w:rPr>
        <w:t>la ricevuta di versamento n.${pratica.n1_oc} del ${pratica.d1_oc}  ${pratica.fido_oc}, per oneri di cui alla L.10/77.</w:t>
      </w:r>
    </w:p>
    <w:p w:rsidR="007E042D" w:rsidRPr="00D47C73" w:rsidRDefault="007E042D" w:rsidP="007E042D">
      <w:pPr>
        <w:rPr>
          <w:rFonts w:ascii="Arial" w:hAnsi="Arial" w:cs="Arial"/>
          <w:bCs/>
          <w:sz w:val="18"/>
          <w:szCs w:val="18"/>
        </w:rPr>
      </w:pPr>
      <w:r w:rsidRPr="00D47C73">
        <w:rPr>
          <w:rFonts w:ascii="Arial" w:hAnsi="Arial" w:cs="Arial"/>
          <w:b/>
          <w:bCs/>
          <w:sz w:val="18"/>
          <w:szCs w:val="18"/>
        </w:rPr>
        <w:t>VISTA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la ricevuta di versamento dei diritti di segreteria n. ${pratica.n1_oi} del ${pratica.d1_oi} di € ${pratica.tot_oi}.</w:t>
      </w:r>
    </w:p>
    <w:p w:rsidR="0096149B" w:rsidRDefault="0096149B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b/>
          <w:bCs/>
          <w:snapToGrid w:val="0"/>
        </w:rPr>
        <w:t xml:space="preserve">VISTE </w:t>
      </w:r>
      <w:r>
        <w:rPr>
          <w:rFonts w:ascii="Arial" w:hAnsi="Arial" w:cs="Arial"/>
          <w:snapToGrid w:val="0"/>
        </w:rPr>
        <w:t>le disposizioni vigenti in materia, le particolari norme contenute nei vari regolamenti locali e negli strumenti urbanistici in vigore in questo comune, nonchè la legge 17/08/1942, n°1150 e successive modifiche ed integrazioni, e la L. 28/01/1977, n° 10 recante norme per la edificabilità dei suoli.</w:t>
      </w:r>
    </w:p>
    <w:p w:rsidR="0096149B" w:rsidRDefault="0096149B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b/>
          <w:bCs/>
          <w:snapToGrid w:val="0"/>
        </w:rPr>
        <w:t>VISTA</w:t>
      </w:r>
      <w:r>
        <w:rPr>
          <w:rFonts w:ascii="Arial" w:hAnsi="Arial" w:cs="Arial"/>
          <w:snapToGrid w:val="0"/>
        </w:rPr>
        <w:t xml:space="preserve"> la Legge Regionale n° 23/85 e successive modifiche ed integrazioni;</w:t>
      </w:r>
    </w:p>
    <w:p w:rsidR="0096149B" w:rsidRDefault="0096149B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b/>
          <w:bCs/>
          <w:snapToGrid w:val="0"/>
        </w:rPr>
        <w:t>VISTO</w:t>
      </w:r>
      <w:r>
        <w:rPr>
          <w:rFonts w:ascii="Arial" w:hAnsi="Arial" w:cs="Arial"/>
          <w:snapToGrid w:val="0"/>
        </w:rPr>
        <w:t xml:space="preserve"> il D.L.gvo n° 267 del 18/08/2000;</w:t>
      </w:r>
    </w:p>
    <w:p w:rsidR="0096149B" w:rsidRDefault="0096149B">
      <w:pPr>
        <w:jc w:val="both"/>
        <w:rPr>
          <w:rFonts w:ascii="Arial" w:hAnsi="Arial" w:cs="Arial"/>
          <w:b/>
          <w:bCs/>
          <w:snapToGrid w:val="0"/>
          <w:sz w:val="22"/>
          <w:szCs w:val="22"/>
          <w:u w:val="single"/>
        </w:rPr>
      </w:pPr>
    </w:p>
    <w:p w:rsidR="0096149B" w:rsidRDefault="0096149B">
      <w:pPr>
        <w:pStyle w:val="Titolo9"/>
        <w:rPr>
          <w:rFonts w:ascii="Arial" w:hAnsi="Arial" w:cs="Arial"/>
          <w:bCs w:val="0"/>
          <w:snapToGrid w:val="0"/>
          <w:sz w:val="20"/>
          <w:szCs w:val="20"/>
          <w:u w:val="none"/>
        </w:rPr>
      </w:pPr>
      <w:r>
        <w:rPr>
          <w:rFonts w:ascii="Arial" w:hAnsi="Arial" w:cs="Arial"/>
          <w:bCs w:val="0"/>
          <w:snapToGrid w:val="0"/>
          <w:sz w:val="20"/>
          <w:szCs w:val="20"/>
          <w:u w:val="none"/>
        </w:rPr>
        <w:t>RILASCIA</w:t>
      </w:r>
    </w:p>
    <w:p w:rsidR="0096149B" w:rsidRDefault="0096149B">
      <w:pPr>
        <w:jc w:val="both"/>
        <w:rPr>
          <w:rFonts w:ascii="Arial" w:hAnsi="Arial" w:cs="Arial"/>
          <w:snapToGrid w:val="0"/>
        </w:rPr>
      </w:pPr>
    </w:p>
    <w:p w:rsidR="0096149B" w:rsidRDefault="0096149B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a  </w:t>
      </w:r>
      <w:r w:rsidR="00384D17">
        <w:rPr>
          <w:rFonts w:ascii="Arial" w:hAnsi="Arial" w:cs="Arial"/>
          <w:snapToGrid w:val="0"/>
        </w:rPr>
        <w:t>${pratica.el_conc}</w:t>
      </w:r>
      <w:r>
        <w:rPr>
          <w:rFonts w:ascii="Arial" w:hAnsi="Arial" w:cs="Arial"/>
          <w:snapToGrid w:val="0"/>
        </w:rPr>
        <w:t>, salvo i diritti di terzi e con l'ottemperanza di tutte le norme e i regolamenti in vigore;</w:t>
      </w:r>
    </w:p>
    <w:p w:rsidR="0096149B" w:rsidRDefault="0096149B">
      <w:pPr>
        <w:rPr>
          <w:rFonts w:ascii="Arial" w:hAnsi="Arial" w:cs="Arial"/>
          <w:sz w:val="22"/>
          <w:szCs w:val="22"/>
        </w:rPr>
      </w:pPr>
    </w:p>
    <w:p w:rsidR="0096149B" w:rsidRDefault="0096149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AUTORIZZAZIONE</w:t>
      </w:r>
    </w:p>
    <w:p w:rsidR="0096149B" w:rsidRDefault="009614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 l'esecuzione dei lavori di </w:t>
      </w:r>
      <w:r w:rsidR="00384D17">
        <w:rPr>
          <w:rFonts w:ascii="Arial" w:hAnsi="Arial" w:cs="Arial"/>
        </w:rPr>
        <w:t>${pratica.oggetto}</w:t>
      </w:r>
      <w:r w:rsidR="00C01300">
        <w:rPr>
          <w:rFonts w:ascii="Arial" w:hAnsi="Arial" w:cs="Arial"/>
        </w:rPr>
        <w:t xml:space="preserve"> in ${pratica.el_indi},</w:t>
      </w:r>
      <w:r>
        <w:rPr>
          <w:rFonts w:ascii="Arial" w:hAnsi="Arial" w:cs="Arial"/>
        </w:rPr>
        <w:t xml:space="preserve"> a condizione che sia solo per il periodo stagionale estivo, sotto l'osservanza delle vigenti disposizioni in materia edilizia, di igiene e polizia locale, in conformità alla domanda presentata, ai grafici ed alla Relazione Tecnica  a firma di </w:t>
      </w:r>
      <w:r w:rsidR="00384D17">
        <w:rPr>
          <w:rFonts w:ascii="Arial" w:hAnsi="Arial" w:cs="Arial"/>
        </w:rPr>
        <w:t>${pratica.el_dlav}</w:t>
      </w:r>
      <w:r>
        <w:rPr>
          <w:rFonts w:ascii="Arial" w:hAnsi="Arial" w:cs="Arial"/>
        </w:rPr>
        <w:t>.</w:t>
      </w:r>
    </w:p>
    <w:p w:rsidR="0096149B" w:rsidRDefault="009614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lavori dovranno essere eseguiti secondo le migliori regole dell'arte muraria, perchè la costruzione riesca solida, igienica, decorosa ed atta alla sua destinazione tanto per i materiali usati, quanto per il sistema costruttivo adottato.</w:t>
      </w:r>
    </w:p>
    <w:p w:rsidR="0096149B" w:rsidRDefault="0096149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 presente Autorizzazione ha carattere temporaneo estivo con validità dal 1 aprile  al 31 ottobre di ogni anno e sino alla validità della Concessione Demaniale Marittima.</w:t>
      </w:r>
    </w:p>
    <w:p w:rsidR="0096149B" w:rsidRDefault="0096149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L'area dovrà essere pertanto sgomberata e resa libera immediatamente dopo tale periodo.</w:t>
      </w:r>
    </w:p>
    <w:p w:rsidR="0096149B" w:rsidRDefault="0096149B">
      <w:p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I lavori debbono essere ultimati entro tre mesi dalla data di consegna della presente autorizzazione.</w:t>
      </w:r>
    </w:p>
    <w:p w:rsidR="0096149B" w:rsidRDefault="0096149B">
      <w:pPr>
        <w:jc w:val="both"/>
        <w:rPr>
          <w:rFonts w:ascii="Arial" w:hAnsi="Arial" w:cs="Arial"/>
        </w:rPr>
      </w:pPr>
    </w:p>
    <w:p w:rsidR="0096149B" w:rsidRDefault="0096149B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Alghero  </w:t>
      </w:r>
      <w:r w:rsidR="00384D17">
        <w:rPr>
          <w:rFonts w:ascii="Arial" w:hAnsi="Arial" w:cs="Arial"/>
          <w:snapToGrid w:val="0"/>
        </w:rPr>
        <w:t>${data}</w:t>
      </w:r>
    </w:p>
    <w:p w:rsidR="0096149B" w:rsidRDefault="0096149B">
      <w:pPr>
        <w:jc w:val="both"/>
        <w:rPr>
          <w:rFonts w:ascii="Arial" w:hAnsi="Arial" w:cs="Arial"/>
          <w:snapToGrid w:val="0"/>
        </w:rPr>
      </w:pPr>
    </w:p>
    <w:p w:rsidR="0096149B" w:rsidRDefault="0096149B">
      <w:pPr>
        <w:jc w:val="both"/>
        <w:rPr>
          <w:rFonts w:ascii="Arial" w:hAnsi="Arial" w:cs="Arial"/>
          <w:snapToGrid w:val="0"/>
        </w:rPr>
      </w:pPr>
    </w:p>
    <w:p w:rsidR="0096149B" w:rsidRDefault="0096149B" w:rsidP="00405646">
      <w:pPr>
        <w:ind w:left="6372"/>
        <w:jc w:val="center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>Il  Dirigente del Settore</w:t>
      </w:r>
    </w:p>
    <w:p w:rsidR="009F4DC2" w:rsidRDefault="00405646" w:rsidP="00405646">
      <w:pPr>
        <w:ind w:left="6372"/>
        <w:jc w:val="center"/>
        <w:rPr>
          <w:rFonts w:ascii="Arial" w:hAnsi="Arial" w:cs="Arial"/>
          <w:snapToGrid w:val="0"/>
        </w:rPr>
      </w:pPr>
      <w:r>
        <w:rPr>
          <w:rFonts w:ascii="Arial" w:hAnsi="Arial" w:cs="Arial"/>
          <w:bCs/>
          <w:snapToGrid w:val="0"/>
        </w:rPr>
        <w:t>${pratica.dirigente}</w:t>
      </w:r>
    </w:p>
    <w:p w:rsidR="0096149B" w:rsidRDefault="0096149B" w:rsidP="009F4DC2">
      <w:pPr>
        <w:ind w:left="4248" w:firstLine="708"/>
        <w:jc w:val="both"/>
        <w:rPr>
          <w:rFonts w:ascii="Arial" w:hAnsi="Arial" w:cs="Arial"/>
          <w:sz w:val="22"/>
          <w:szCs w:val="22"/>
        </w:rPr>
      </w:pPr>
    </w:p>
    <w:sectPr w:rsidR="0096149B" w:rsidSect="00FA57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16A7"/>
    <w:rsid w:val="00102E2C"/>
    <w:rsid w:val="00114C25"/>
    <w:rsid w:val="00384D17"/>
    <w:rsid w:val="003C3D6A"/>
    <w:rsid w:val="003F7A92"/>
    <w:rsid w:val="00405646"/>
    <w:rsid w:val="00434171"/>
    <w:rsid w:val="006B16A7"/>
    <w:rsid w:val="007E042D"/>
    <w:rsid w:val="0087151E"/>
    <w:rsid w:val="00931ECC"/>
    <w:rsid w:val="0096149B"/>
    <w:rsid w:val="009F4DC2"/>
    <w:rsid w:val="00AC25BE"/>
    <w:rsid w:val="00B02238"/>
    <w:rsid w:val="00BD7621"/>
    <w:rsid w:val="00C01300"/>
    <w:rsid w:val="00CA43BE"/>
    <w:rsid w:val="00E269E7"/>
    <w:rsid w:val="00F97353"/>
    <w:rsid w:val="00FA570C"/>
    <w:rsid w:val="00FD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A570C"/>
    <w:rPr>
      <w:lang w:eastAsia="en-US"/>
    </w:rPr>
  </w:style>
  <w:style w:type="paragraph" w:styleId="Titolo2">
    <w:name w:val="heading 2"/>
    <w:basedOn w:val="Normale"/>
    <w:next w:val="Normale"/>
    <w:qFormat/>
    <w:rsid w:val="00FA570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FA57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8">
    <w:name w:val="heading 8"/>
    <w:basedOn w:val="Normale"/>
    <w:next w:val="Normale"/>
    <w:qFormat/>
    <w:rsid w:val="00FA570C"/>
    <w:p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qFormat/>
    <w:rsid w:val="00FA570C"/>
    <w:pPr>
      <w:keepNext/>
      <w:autoSpaceDE w:val="0"/>
      <w:autoSpaceDN w:val="0"/>
      <w:jc w:val="center"/>
      <w:outlineLvl w:val="8"/>
    </w:pPr>
    <w:rPr>
      <w:b/>
      <w:bCs/>
      <w:sz w:val="3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FA570C"/>
    <w:pPr>
      <w:autoSpaceDE w:val="0"/>
      <w:autoSpaceDN w:val="0"/>
      <w:jc w:val="both"/>
    </w:pPr>
  </w:style>
  <w:style w:type="character" w:customStyle="1" w:styleId="Titolo3Carattere">
    <w:name w:val="Titolo 3 Carattere"/>
    <w:basedOn w:val="Carpredefinitoparagrafo"/>
    <w:link w:val="Titolo3"/>
    <w:rsid w:val="00AC25BE"/>
    <w:rPr>
      <w:rFonts w:ascii="Arial" w:hAnsi="Arial" w:cs="Arial"/>
      <w:b/>
      <w:bCs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AUT_EDILIZIA_STR_PRECARI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AUT_EDILIZIA_STR_PRECARIE.DOT</Template>
  <TotalTime>39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VISTA la domanda del &lt;DT_PRGE_IS&gt; protocollo n° &lt;NUM_PR_GENIS&gt;, presentata da &lt;ELE_RICHINT_NSOS&gt;, diretta ad ottenere l' Autorizzazione Edilizia  per l'esecuzione dei lavori di &lt;OGGETT_RIC&gt; da eseguirsi in territorio di questo Comune in &lt;IND_PR&gt;, su area</vt:lpstr>
    </vt:vector>
  </TitlesOfParts>
  <Company>Geographica srl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la domanda del &lt;DT_PRGE_IS&gt; protocollo n° &lt;NUM_PR_GENIS&gt;, presentata da &lt;ELE_RICHINT_NSOS&gt;, diretta ad ottenere l' Autorizzazione Edilizia  per l'esecuzione dei lavori di &lt;OGGETT_RIC&gt; da eseguirsi in territorio di questo Comune in &lt;IND_PR&gt;, su area</dc:title>
  <dc:creator>marco</dc:creator>
  <cp:lastModifiedBy>Alberto Serra</cp:lastModifiedBy>
  <cp:revision>13</cp:revision>
  <dcterms:created xsi:type="dcterms:W3CDTF">2012-08-03T06:48:00Z</dcterms:created>
  <dcterms:modified xsi:type="dcterms:W3CDTF">2012-10-04T11:29:00Z</dcterms:modified>
</cp:coreProperties>
</file>