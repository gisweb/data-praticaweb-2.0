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E3" w:rsidRDefault="00EB7DE3">
      <w:pPr>
        <w:pStyle w:val="Title"/>
        <w:spacing w:line="120" w:lineRule="atLeast"/>
        <w:rPr>
          <w:rFonts w:ascii="Arial" w:hAnsi="Arial" w:cs="Arial"/>
          <w:sz w:val="18"/>
          <w:szCs w:val="18"/>
        </w:rPr>
      </w:pPr>
      <w:r w:rsidRPr="002B1EEA">
        <w:rPr>
          <w:rFonts w:ascii="Arial" w:hAnsi="Arial" w:cs="Arial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152.25pt">
            <v:imagedata r:id="rId5" o:title=""/>
          </v:shape>
        </w:pict>
      </w:r>
    </w:p>
    <w:p w:rsidR="00EB7DE3" w:rsidRDefault="00EB7DE3">
      <w:pPr>
        <w:pStyle w:val="Title"/>
        <w:spacing w:line="120" w:lineRule="atLeast"/>
        <w:rPr>
          <w:rFonts w:ascii="Arial" w:hAnsi="Arial" w:cs="Arial"/>
          <w:sz w:val="18"/>
          <w:szCs w:val="18"/>
        </w:rPr>
      </w:pPr>
    </w:p>
    <w:p w:rsidR="00EB7DE3" w:rsidRDefault="00EB7DE3" w:rsidP="00BA1780">
      <w:pPr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DIPARTIMENTO III </w:t>
      </w:r>
    </w:p>
    <w:p w:rsidR="00EB7DE3" w:rsidRDefault="00EB7DE3" w:rsidP="00BA1780">
      <w:pPr>
        <w:jc w:val="center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PIANIFICAZIONE TERRITORIALE</w:t>
      </w:r>
    </w:p>
    <w:p w:rsidR="00EB7DE3" w:rsidRDefault="00EB7DE3" w:rsidP="00BA1780">
      <w:pPr>
        <w:overflowPunct w:val="0"/>
        <w:autoSpaceDE w:val="0"/>
        <w:autoSpaceDN w:val="0"/>
        <w:adjustRightInd w:val="0"/>
        <w:jc w:val="center"/>
        <w:rPr>
          <w:b/>
          <w:bCs/>
          <w:color w:val="000000"/>
          <w:sz w:val="18"/>
          <w:szCs w:val="18"/>
        </w:rPr>
      </w:pPr>
      <w:r>
        <w:rPr>
          <w:b/>
          <w:bCs/>
          <w:color w:val="000000"/>
          <w:sz w:val="18"/>
          <w:szCs w:val="18"/>
        </w:rPr>
        <w:t>EDILIZIA PRIVATA</w:t>
      </w:r>
    </w:p>
    <w:p w:rsidR="00EB7DE3" w:rsidRDefault="00EB7DE3">
      <w:pPr>
        <w:jc w:val="center"/>
      </w:pPr>
    </w:p>
    <w:p w:rsidR="00EB7DE3" w:rsidRDefault="00EB7DE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Prot.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La Spezia,</w:t>
      </w:r>
    </w:p>
    <w:p w:rsidR="00EB7DE3" w:rsidRDefault="00EB7DE3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195"/>
        <w:gridCol w:w="1869"/>
        <w:gridCol w:w="4548"/>
      </w:tblGrid>
      <w:tr w:rsidR="00EB7DE3" w:rsidTr="009A5DC1">
        <w:trPr>
          <w:trHeight w:val="1"/>
        </w:trPr>
        <w:tc>
          <w:tcPr>
            <w:tcW w:w="3195" w:type="dxa"/>
            <w:shd w:val="clear" w:color="000000" w:fill="FFFFFF"/>
          </w:tcPr>
          <w:p w:rsidR="00EB7DE3" w:rsidRPr="00D653FB" w:rsidRDefault="00EB7DE3" w:rsidP="009A5DC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EB7DE3" w:rsidRPr="00D653FB" w:rsidRDefault="00EB7DE3" w:rsidP="009A5DC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</w:p>
        </w:tc>
        <w:tc>
          <w:tcPr>
            <w:tcW w:w="4548" w:type="dxa"/>
            <w:shd w:val="clear" w:color="000000" w:fill="FFFFFF"/>
          </w:tcPr>
          <w:p w:rsidR="00EB7DE3" w:rsidRDefault="00EB7DE3" w:rsidP="009A5D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Spett.le</w:t>
            </w:r>
          </w:p>
          <w:p w:rsidR="00EB7DE3" w:rsidRDefault="00EB7DE3" w:rsidP="009A5D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[nominativi.nominativo_notifiche;block=tbs:row;]</w:t>
            </w:r>
          </w:p>
          <w:p w:rsidR="00EB7DE3" w:rsidRPr="006C3575" w:rsidRDefault="00EB7DE3" w:rsidP="009A5D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</w:tc>
      </w:tr>
      <w:tr w:rsidR="00EB7DE3" w:rsidTr="009A5DC1">
        <w:trPr>
          <w:trHeight w:val="1"/>
        </w:trPr>
        <w:tc>
          <w:tcPr>
            <w:tcW w:w="3195" w:type="dxa"/>
            <w:shd w:val="clear" w:color="000000" w:fill="FFFFFF"/>
          </w:tcPr>
          <w:p w:rsidR="00EB7DE3" w:rsidRPr="00D653FB" w:rsidRDefault="00EB7DE3" w:rsidP="009A5DC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869" w:type="dxa"/>
            <w:shd w:val="clear" w:color="000000" w:fill="FFFFFF"/>
          </w:tcPr>
          <w:p w:rsidR="00EB7DE3" w:rsidRPr="00D653FB" w:rsidRDefault="00EB7DE3" w:rsidP="009A5DC1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</w:rPr>
            </w:pPr>
            <w:r w:rsidRPr="00D653FB">
              <w:rPr>
                <w:rFonts w:ascii="Arial" w:hAnsi="Arial" w:cs="Arial"/>
                <w:sz w:val="22"/>
                <w:szCs w:val="22"/>
              </w:rPr>
              <w:t>e p. c.</w:t>
            </w:r>
          </w:p>
        </w:tc>
        <w:tc>
          <w:tcPr>
            <w:tcW w:w="4548" w:type="dxa"/>
            <w:shd w:val="clear" w:color="000000" w:fill="FFFFFF"/>
          </w:tcPr>
          <w:p w:rsidR="00EB7DE3" w:rsidRPr="006C3575" w:rsidRDefault="00EB7DE3" w:rsidP="009A5D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C3575">
              <w:rPr>
                <w:rFonts w:ascii="Arial" w:hAnsi="Arial" w:cs="Arial"/>
                <w:b/>
                <w:bCs/>
                <w:sz w:val="22"/>
                <w:szCs w:val="22"/>
              </w:rPr>
              <w:t>[progettisti.nominativo;block=tbs:row;]</w:t>
            </w:r>
          </w:p>
          <w:p w:rsidR="00EB7DE3" w:rsidRPr="006C3575" w:rsidRDefault="00EB7DE3" w:rsidP="009A5D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C3575">
              <w:rPr>
                <w:rFonts w:ascii="Arial" w:hAnsi="Arial" w:cs="Arial"/>
                <w:b/>
                <w:bCs/>
                <w:sz w:val="22"/>
                <w:szCs w:val="22"/>
              </w:rPr>
              <w:t>[progettisti.indirizzo]</w:t>
            </w:r>
          </w:p>
          <w:p w:rsidR="00EB7DE3" w:rsidRPr="006C3575" w:rsidRDefault="00EB7DE3" w:rsidP="009A5DC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  <w:r w:rsidRPr="006C3575">
              <w:rPr>
                <w:rFonts w:ascii="Arial" w:hAnsi="Arial" w:cs="Arial"/>
                <w:b/>
                <w:bCs/>
                <w:sz w:val="22"/>
                <w:szCs w:val="22"/>
              </w:rPr>
              <w:t>[progettisti.cap] [progettisti.comune] ([progettisti.prov])</w:t>
            </w:r>
          </w:p>
        </w:tc>
      </w:tr>
    </w:tbl>
    <w:p w:rsidR="00EB7DE3" w:rsidRDefault="00EB7DE3">
      <w:pPr>
        <w:rPr>
          <w:rFonts w:ascii="Arial" w:hAnsi="Arial" w:cs="Arial"/>
          <w:sz w:val="22"/>
          <w:szCs w:val="22"/>
        </w:rPr>
      </w:pPr>
    </w:p>
    <w:p w:rsidR="00EB7DE3" w:rsidRDefault="00EB7DE3">
      <w:pPr>
        <w:rPr>
          <w:rFonts w:ascii="Arial" w:hAnsi="Arial" w:cs="Arial"/>
          <w:sz w:val="22"/>
          <w:szCs w:val="22"/>
        </w:rPr>
      </w:pPr>
    </w:p>
    <w:p w:rsidR="00EB7DE3" w:rsidRPr="00C971F8" w:rsidRDefault="00EB7DE3" w:rsidP="00C971F8">
      <w:pPr>
        <w:rPr>
          <w:rFonts w:ascii="Arial" w:hAnsi="Arial" w:cs="Arial"/>
          <w:sz w:val="22"/>
          <w:szCs w:val="22"/>
        </w:rPr>
      </w:pPr>
      <w:r w:rsidRPr="00C971F8">
        <w:rPr>
          <w:rFonts w:ascii="Arial" w:hAnsi="Arial" w:cs="Arial"/>
          <w:sz w:val="22"/>
          <w:szCs w:val="22"/>
        </w:rPr>
        <w:t xml:space="preserve">OGGETTO: Pratica Edilizia N. </w:t>
      </w:r>
      <w:r w:rsidRPr="000654AB">
        <w:rPr>
          <w:rFonts w:ascii="Arial" w:hAnsi="Arial" w:cs="Arial"/>
          <w:sz w:val="22"/>
          <w:szCs w:val="22"/>
        </w:rPr>
        <w:t>[numero]</w:t>
      </w:r>
      <w:r w:rsidRPr="00C971F8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</w:t>
      </w:r>
      <w:r w:rsidRPr="00C971F8">
        <w:rPr>
          <w:rFonts w:ascii="Arial" w:hAnsi="Arial" w:cs="Arial"/>
          <w:sz w:val="22"/>
          <w:szCs w:val="22"/>
        </w:rPr>
        <w:t xml:space="preserve">Concessioni ed.  </w:t>
      </w:r>
      <w:r>
        <w:rPr>
          <w:rFonts w:ascii="Arial" w:hAnsi="Arial" w:cs="Arial"/>
          <w:sz w:val="22"/>
          <w:szCs w:val="22"/>
        </w:rPr>
        <w:t>xxxxx</w:t>
      </w:r>
      <w:r w:rsidRPr="00C971F8">
        <w:rPr>
          <w:rFonts w:ascii="Arial" w:hAnsi="Arial" w:cs="Arial"/>
          <w:sz w:val="22"/>
          <w:szCs w:val="22"/>
        </w:rPr>
        <w:t xml:space="preserve"> e varianti C.E. </w:t>
      </w:r>
      <w:r>
        <w:rPr>
          <w:rFonts w:ascii="Arial" w:hAnsi="Arial" w:cs="Arial"/>
          <w:sz w:val="22"/>
          <w:szCs w:val="22"/>
        </w:rPr>
        <w:t>xxxxx</w:t>
      </w:r>
    </w:p>
    <w:p w:rsidR="00EB7DE3" w:rsidRDefault="00EB7DE3" w:rsidP="004D1AE5">
      <w:pPr>
        <w:rPr>
          <w:rFonts w:ascii="Arial" w:hAnsi="Arial" w:cs="Arial"/>
          <w:sz w:val="22"/>
          <w:szCs w:val="22"/>
        </w:rPr>
      </w:pPr>
      <w:r w:rsidRPr="00C971F8">
        <w:rPr>
          <w:rFonts w:ascii="Arial" w:hAnsi="Arial" w:cs="Arial"/>
          <w:sz w:val="22"/>
          <w:szCs w:val="22"/>
        </w:rPr>
        <w:t xml:space="preserve">Vostra istanza presentata </w:t>
      </w:r>
      <w:r>
        <w:rPr>
          <w:rFonts w:ascii="Arial" w:hAnsi="Arial" w:cs="Arial"/>
          <w:sz w:val="22"/>
          <w:szCs w:val="22"/>
        </w:rPr>
        <w:t>il [data_protocollo]</w:t>
      </w:r>
      <w:r w:rsidRPr="004B1AEB">
        <w:rPr>
          <w:rFonts w:ascii="Arial" w:hAnsi="Arial" w:cs="Arial"/>
          <w:sz w:val="22"/>
          <w:szCs w:val="22"/>
        </w:rPr>
        <w:t xml:space="preserve"> prot</w:t>
      </w:r>
      <w:r>
        <w:rPr>
          <w:rFonts w:ascii="Arial" w:hAnsi="Arial" w:cs="Arial"/>
          <w:sz w:val="22"/>
          <w:szCs w:val="22"/>
        </w:rPr>
        <w:t>. [protocollo]</w:t>
      </w:r>
      <w:r w:rsidRPr="004B1AEB">
        <w:rPr>
          <w:rFonts w:ascii="Arial" w:hAnsi="Arial" w:cs="Arial"/>
          <w:sz w:val="22"/>
          <w:szCs w:val="22"/>
        </w:rPr>
        <w:t>,</w:t>
      </w:r>
      <w:r w:rsidRPr="00C971F8">
        <w:rPr>
          <w:rFonts w:ascii="Arial" w:hAnsi="Arial" w:cs="Arial"/>
          <w:sz w:val="22"/>
          <w:szCs w:val="22"/>
        </w:rPr>
        <w:t xml:space="preserve"> relativa al Certificato di Agibilità ( già Abitabilità ) dell’edificio sito in </w:t>
      </w:r>
      <w:r w:rsidRPr="004B1AEB">
        <w:rPr>
          <w:rFonts w:ascii="Arial" w:hAnsi="Arial" w:cs="Arial"/>
          <w:b/>
          <w:sz w:val="22"/>
          <w:szCs w:val="22"/>
        </w:rPr>
        <w:t xml:space="preserve">in La </w:t>
      </w:r>
      <w:r w:rsidRPr="005440E0">
        <w:rPr>
          <w:rFonts w:ascii="Arial" w:hAnsi="Arial" w:cs="Arial"/>
          <w:b/>
          <w:sz w:val="22"/>
          <w:szCs w:val="22"/>
        </w:rPr>
        <w:t>Spezia in [ubicazione],</w:t>
      </w:r>
    </w:p>
    <w:p w:rsidR="00EB7DE3" w:rsidRPr="00C971F8" w:rsidRDefault="00EB7DE3">
      <w:pPr>
        <w:rPr>
          <w:rFonts w:ascii="Arial" w:hAnsi="Arial" w:cs="Arial"/>
          <w:sz w:val="22"/>
          <w:szCs w:val="22"/>
        </w:rPr>
      </w:pPr>
    </w:p>
    <w:tbl>
      <w:tblPr>
        <w:tblpPr w:leftFromText="141" w:rightFromText="141" w:vertAnchor="text" w:horzAnchor="margin" w:tblpXSpec="center" w:tblpY="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1620"/>
        <w:gridCol w:w="1800"/>
      </w:tblGrid>
      <w:tr w:rsidR="00EB7DE3" w:rsidRPr="004013D2" w:rsidTr="009A5DC1">
        <w:trPr>
          <w:trHeight w:val="299"/>
        </w:trPr>
        <w:tc>
          <w:tcPr>
            <w:tcW w:w="1620" w:type="dxa"/>
          </w:tcPr>
          <w:p w:rsidR="00EB7DE3" w:rsidRPr="004013D2" w:rsidRDefault="00EB7DE3" w:rsidP="009A5DC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Foglio</w:t>
            </w:r>
          </w:p>
        </w:tc>
        <w:tc>
          <w:tcPr>
            <w:tcW w:w="1620" w:type="dxa"/>
          </w:tcPr>
          <w:p w:rsidR="00EB7DE3" w:rsidRPr="004013D2" w:rsidRDefault="00EB7DE3" w:rsidP="009A5DC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Mappale</w:t>
            </w:r>
          </w:p>
        </w:tc>
        <w:tc>
          <w:tcPr>
            <w:tcW w:w="1800" w:type="dxa"/>
          </w:tcPr>
          <w:p w:rsidR="00EB7DE3" w:rsidRPr="004013D2" w:rsidRDefault="00EB7DE3" w:rsidP="009A5DC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Subalterno</w:t>
            </w:r>
          </w:p>
        </w:tc>
      </w:tr>
      <w:tr w:rsidR="00EB7DE3" w:rsidRPr="004013D2" w:rsidTr="009A5DC1">
        <w:tc>
          <w:tcPr>
            <w:tcW w:w="1620" w:type="dxa"/>
          </w:tcPr>
          <w:p w:rsidR="00EB7DE3" w:rsidRPr="004013D2" w:rsidRDefault="00EB7DE3" w:rsidP="009A5DC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[particelle_cu.foglio;block=tbs:row;]</w:t>
            </w:r>
          </w:p>
        </w:tc>
        <w:tc>
          <w:tcPr>
            <w:tcW w:w="1620" w:type="dxa"/>
          </w:tcPr>
          <w:p w:rsidR="00EB7DE3" w:rsidRPr="004013D2" w:rsidRDefault="00EB7DE3" w:rsidP="009A5DC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4013D2">
              <w:rPr>
                <w:rFonts w:ascii="Arial" w:hAnsi="Arial" w:cs="Arial"/>
                <w:sz w:val="22"/>
                <w:szCs w:val="22"/>
              </w:rPr>
              <w:t>[particelle_cu.mappale]</w:t>
            </w:r>
          </w:p>
        </w:tc>
        <w:tc>
          <w:tcPr>
            <w:tcW w:w="1800" w:type="dxa"/>
          </w:tcPr>
          <w:p w:rsidR="00EB7DE3" w:rsidRPr="009571BE" w:rsidRDefault="00EB7DE3" w:rsidP="009A5DC1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9571BE">
              <w:rPr>
                <w:rFonts w:ascii="Arial" w:hAnsi="Arial" w:cs="Arial"/>
                <w:sz w:val="22"/>
                <w:szCs w:val="22"/>
              </w:rPr>
              <w:t>[particelle_cu.</w:t>
            </w:r>
            <w:r>
              <w:rPr>
                <w:rFonts w:ascii="Arial" w:hAnsi="Arial" w:cs="Arial"/>
                <w:sz w:val="22"/>
                <w:szCs w:val="22"/>
              </w:rPr>
              <w:t>subalterno]</w:t>
            </w:r>
          </w:p>
        </w:tc>
      </w:tr>
    </w:tbl>
    <w:p w:rsidR="00EB7DE3" w:rsidRDefault="00EB7DE3" w:rsidP="00C971F8">
      <w:pPr>
        <w:rPr>
          <w:rFonts w:ascii="Arial" w:hAnsi="Arial" w:cs="Arial"/>
          <w:sz w:val="22"/>
          <w:szCs w:val="22"/>
        </w:rPr>
      </w:pPr>
    </w:p>
    <w:p w:rsidR="00EB7DE3" w:rsidRDefault="00EB7DE3" w:rsidP="00C971F8">
      <w:pPr>
        <w:rPr>
          <w:rFonts w:ascii="Arial" w:hAnsi="Arial" w:cs="Arial"/>
          <w:sz w:val="22"/>
          <w:szCs w:val="22"/>
        </w:rPr>
      </w:pPr>
    </w:p>
    <w:p w:rsidR="00EB7DE3" w:rsidRDefault="00EB7DE3" w:rsidP="00C971F8">
      <w:pPr>
        <w:rPr>
          <w:rFonts w:ascii="Arial" w:hAnsi="Arial" w:cs="Arial"/>
          <w:sz w:val="22"/>
          <w:szCs w:val="22"/>
        </w:rPr>
      </w:pPr>
    </w:p>
    <w:p w:rsidR="00EB7DE3" w:rsidRDefault="00EB7DE3">
      <w:pPr>
        <w:rPr>
          <w:rFonts w:ascii="Arial" w:hAnsi="Arial" w:cs="Arial"/>
          <w:sz w:val="22"/>
          <w:szCs w:val="22"/>
        </w:rPr>
      </w:pPr>
    </w:p>
    <w:p w:rsidR="00EB7DE3" w:rsidRDefault="00EB7DE3">
      <w:pPr>
        <w:rPr>
          <w:rFonts w:ascii="Arial" w:hAnsi="Arial" w:cs="Arial"/>
          <w:sz w:val="22"/>
          <w:szCs w:val="22"/>
        </w:rPr>
      </w:pPr>
    </w:p>
    <w:p w:rsidR="00EB7DE3" w:rsidRPr="00C971F8" w:rsidRDefault="00EB7DE3">
      <w:pPr>
        <w:rPr>
          <w:rFonts w:ascii="Arial" w:hAnsi="Arial" w:cs="Arial"/>
          <w:sz w:val="22"/>
          <w:szCs w:val="22"/>
        </w:rPr>
      </w:pPr>
    </w:p>
    <w:p w:rsidR="00EB7DE3" w:rsidRPr="00C971F8" w:rsidRDefault="00EB7DE3" w:rsidP="00C971F8">
      <w:pPr>
        <w:rPr>
          <w:rFonts w:ascii="Arial" w:hAnsi="Arial" w:cs="Arial"/>
          <w:sz w:val="22"/>
          <w:szCs w:val="22"/>
        </w:rPr>
      </w:pPr>
      <w:r w:rsidRPr="00C971F8">
        <w:rPr>
          <w:rFonts w:ascii="Arial" w:hAnsi="Arial" w:cs="Arial"/>
          <w:sz w:val="22"/>
          <w:szCs w:val="22"/>
        </w:rPr>
        <w:t xml:space="preserve">Si fa seguito alla nota in riferimento per comunicare che l’abitabilità del fabbricato </w:t>
      </w:r>
      <w:r>
        <w:rPr>
          <w:rFonts w:ascii="Arial" w:hAnsi="Arial" w:cs="Arial"/>
          <w:sz w:val="22"/>
          <w:szCs w:val="22"/>
        </w:rPr>
        <w:t>xxxx</w:t>
      </w:r>
      <w:r w:rsidRPr="00C971F8">
        <w:rPr>
          <w:rFonts w:ascii="Arial" w:hAnsi="Arial" w:cs="Arial"/>
          <w:sz w:val="22"/>
          <w:szCs w:val="22"/>
        </w:rPr>
        <w:t xml:space="preserve">  in oggetto</w:t>
      </w:r>
    </w:p>
    <w:p w:rsidR="00EB7DE3" w:rsidRPr="00C971F8" w:rsidRDefault="00EB7DE3" w:rsidP="00C971F8">
      <w:pPr>
        <w:rPr>
          <w:rFonts w:ascii="Arial" w:hAnsi="Arial" w:cs="Arial"/>
          <w:sz w:val="22"/>
          <w:szCs w:val="22"/>
        </w:rPr>
      </w:pPr>
      <w:r w:rsidRPr="00C971F8">
        <w:rPr>
          <w:rFonts w:ascii="Arial" w:hAnsi="Arial" w:cs="Arial"/>
          <w:sz w:val="22"/>
          <w:szCs w:val="22"/>
        </w:rPr>
        <w:t xml:space="preserve">indicato,  richiesta con istanza in data </w:t>
      </w:r>
      <w:r>
        <w:rPr>
          <w:rFonts w:ascii="Arial" w:hAnsi="Arial" w:cs="Arial"/>
          <w:sz w:val="22"/>
          <w:szCs w:val="22"/>
        </w:rPr>
        <w:t>[data_protocollo]</w:t>
      </w:r>
      <w:r w:rsidRPr="004B1AEB">
        <w:rPr>
          <w:rFonts w:ascii="Arial" w:hAnsi="Arial" w:cs="Arial"/>
          <w:sz w:val="22"/>
          <w:szCs w:val="22"/>
        </w:rPr>
        <w:t xml:space="preserve"> </w:t>
      </w:r>
      <w:r w:rsidRPr="00C971F8">
        <w:rPr>
          <w:rFonts w:ascii="Arial" w:hAnsi="Arial" w:cs="Arial"/>
          <w:sz w:val="22"/>
          <w:szCs w:val="22"/>
        </w:rPr>
        <w:t xml:space="preserve">e considerata la relativa istruttoria, </w:t>
      </w:r>
    </w:p>
    <w:p w:rsidR="00EB7DE3" w:rsidRPr="00C971F8" w:rsidRDefault="00EB7DE3" w:rsidP="00C971F8">
      <w:pPr>
        <w:rPr>
          <w:rFonts w:ascii="Arial" w:hAnsi="Arial" w:cs="Arial"/>
          <w:sz w:val="22"/>
          <w:szCs w:val="22"/>
          <w:u w:val="single"/>
        </w:rPr>
      </w:pPr>
      <w:r w:rsidRPr="00C971F8">
        <w:rPr>
          <w:rFonts w:ascii="Arial" w:hAnsi="Arial" w:cs="Arial"/>
          <w:sz w:val="22"/>
          <w:szCs w:val="22"/>
          <w:u w:val="single"/>
        </w:rPr>
        <w:t>è  e deve intendersi attestata ai sensi dell'art. 4 comma 3 dell'allora vigente DPR n. 425 del 22/04/1994.</w:t>
      </w:r>
    </w:p>
    <w:p w:rsidR="00EB7DE3" w:rsidRDefault="00EB7DE3" w:rsidP="00C971F8"/>
    <w:p w:rsidR="00EB7DE3" w:rsidRDefault="00EB7DE3" w:rsidP="00C971F8"/>
    <w:p w:rsidR="00EB7DE3" w:rsidRDefault="00EB7DE3" w:rsidP="00C971F8">
      <w:pPr>
        <w:rPr>
          <w:sz w:val="20"/>
          <w:szCs w:val="20"/>
        </w:rPr>
      </w:pPr>
    </w:p>
    <w:p w:rsidR="00EB7DE3" w:rsidRDefault="00EB7DE3" w:rsidP="00C971F8"/>
    <w:p w:rsidR="00EB7DE3" w:rsidRDefault="00EB7DE3" w:rsidP="00696DC6">
      <w:pPr>
        <w:tabs>
          <w:tab w:val="left" w:pos="5580"/>
          <w:tab w:val="left" w:pos="64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</w:p>
    <w:p w:rsidR="00EB7DE3" w:rsidRDefault="00EB7DE3" w:rsidP="00696DC6">
      <w:pPr>
        <w:rPr>
          <w:rFonts w:ascii="Arial" w:hAnsi="Arial" w:cs="Arial"/>
          <w:sz w:val="22"/>
          <w:szCs w:val="22"/>
        </w:rPr>
      </w:pPr>
    </w:p>
    <w:p w:rsidR="00EB7DE3" w:rsidRPr="00696DC6" w:rsidRDefault="00EB7DE3" w:rsidP="00696DC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</w:t>
      </w:r>
      <w:r w:rsidRPr="00696DC6">
        <w:rPr>
          <w:rFonts w:ascii="Arial" w:hAnsi="Arial" w:cs="Arial"/>
          <w:sz w:val="22"/>
          <w:szCs w:val="22"/>
        </w:rPr>
        <w:t>Responsabile del Servizio edilizia</w:t>
      </w:r>
    </w:p>
    <w:p w:rsidR="00EB7DE3" w:rsidRPr="00696DC6" w:rsidRDefault="00EB7DE3" w:rsidP="00696DC6">
      <w:pPr>
        <w:rPr>
          <w:rFonts w:ascii="Arial" w:hAnsi="Arial" w:cs="Arial"/>
          <w:sz w:val="22"/>
          <w:szCs w:val="22"/>
        </w:rPr>
      </w:pPr>
      <w:r w:rsidRPr="00696DC6">
        <w:rPr>
          <w:rFonts w:ascii="Arial" w:hAnsi="Arial" w:cs="Arial"/>
          <w:sz w:val="22"/>
          <w:szCs w:val="22"/>
        </w:rPr>
        <w:t xml:space="preserve">                 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</w:t>
      </w:r>
      <w:r w:rsidRPr="00696DC6">
        <w:rPr>
          <w:rFonts w:ascii="Arial" w:hAnsi="Arial" w:cs="Arial"/>
          <w:sz w:val="22"/>
          <w:szCs w:val="22"/>
        </w:rPr>
        <w:t>Geom. Luciano Callegari</w:t>
      </w:r>
    </w:p>
    <w:p w:rsidR="00EB7DE3" w:rsidRDefault="00EB7DE3" w:rsidP="00696DC6">
      <w:pPr>
        <w:tabs>
          <w:tab w:val="left" w:pos="5580"/>
          <w:tab w:val="left" w:pos="6480"/>
        </w:tabs>
        <w:rPr>
          <w:rFonts w:ascii="Arial" w:hAnsi="Arial" w:cs="Arial"/>
          <w:sz w:val="22"/>
          <w:szCs w:val="22"/>
        </w:rPr>
      </w:pPr>
    </w:p>
    <w:sectPr w:rsidR="00EB7DE3" w:rsidSect="0016019D">
      <w:pgSz w:w="11906" w:h="16838"/>
      <w:pgMar w:top="89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A5DB1"/>
    <w:multiLevelType w:val="hybridMultilevel"/>
    <w:tmpl w:val="188CFF8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283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6466"/>
    <w:rsid w:val="00051D8F"/>
    <w:rsid w:val="000654AB"/>
    <w:rsid w:val="000A621B"/>
    <w:rsid w:val="000C3A67"/>
    <w:rsid w:val="000D513D"/>
    <w:rsid w:val="000F42D8"/>
    <w:rsid w:val="0016019D"/>
    <w:rsid w:val="00191596"/>
    <w:rsid w:val="001E40DE"/>
    <w:rsid w:val="001F44A5"/>
    <w:rsid w:val="00227D81"/>
    <w:rsid w:val="00236150"/>
    <w:rsid w:val="00251914"/>
    <w:rsid w:val="00260FEE"/>
    <w:rsid w:val="002B1EEA"/>
    <w:rsid w:val="002B2026"/>
    <w:rsid w:val="002F4564"/>
    <w:rsid w:val="00356504"/>
    <w:rsid w:val="003F308B"/>
    <w:rsid w:val="004013D2"/>
    <w:rsid w:val="00403DB0"/>
    <w:rsid w:val="0042760B"/>
    <w:rsid w:val="00427DF7"/>
    <w:rsid w:val="00457CF1"/>
    <w:rsid w:val="00474EBC"/>
    <w:rsid w:val="004B1AEB"/>
    <w:rsid w:val="004B58EA"/>
    <w:rsid w:val="004C1E44"/>
    <w:rsid w:val="004D1AE5"/>
    <w:rsid w:val="004F1455"/>
    <w:rsid w:val="004F2A90"/>
    <w:rsid w:val="00510C2E"/>
    <w:rsid w:val="005440E0"/>
    <w:rsid w:val="0056104F"/>
    <w:rsid w:val="00563BA4"/>
    <w:rsid w:val="005C31D6"/>
    <w:rsid w:val="005D624B"/>
    <w:rsid w:val="005E144B"/>
    <w:rsid w:val="00643759"/>
    <w:rsid w:val="0064510B"/>
    <w:rsid w:val="00690D84"/>
    <w:rsid w:val="00696DC6"/>
    <w:rsid w:val="006C3575"/>
    <w:rsid w:val="006E55D8"/>
    <w:rsid w:val="007007BD"/>
    <w:rsid w:val="00727787"/>
    <w:rsid w:val="00731C63"/>
    <w:rsid w:val="007831E9"/>
    <w:rsid w:val="00824BD7"/>
    <w:rsid w:val="00830A58"/>
    <w:rsid w:val="00877BAE"/>
    <w:rsid w:val="008A210E"/>
    <w:rsid w:val="009571BE"/>
    <w:rsid w:val="00965FFF"/>
    <w:rsid w:val="009913C1"/>
    <w:rsid w:val="009A5DC1"/>
    <w:rsid w:val="009B5214"/>
    <w:rsid w:val="009B52D6"/>
    <w:rsid w:val="009D68D5"/>
    <w:rsid w:val="009F2120"/>
    <w:rsid w:val="009F6602"/>
    <w:rsid w:val="00A105D1"/>
    <w:rsid w:val="00A15732"/>
    <w:rsid w:val="00AA54FB"/>
    <w:rsid w:val="00AE2C5B"/>
    <w:rsid w:val="00B02C95"/>
    <w:rsid w:val="00B100A2"/>
    <w:rsid w:val="00B253A3"/>
    <w:rsid w:val="00B65844"/>
    <w:rsid w:val="00B91F3E"/>
    <w:rsid w:val="00BA1780"/>
    <w:rsid w:val="00BD3A90"/>
    <w:rsid w:val="00BF6466"/>
    <w:rsid w:val="00C2503C"/>
    <w:rsid w:val="00C50DA3"/>
    <w:rsid w:val="00C53698"/>
    <w:rsid w:val="00C971F8"/>
    <w:rsid w:val="00CF5CBF"/>
    <w:rsid w:val="00D02EAD"/>
    <w:rsid w:val="00D030A6"/>
    <w:rsid w:val="00D158C3"/>
    <w:rsid w:val="00D276E5"/>
    <w:rsid w:val="00D51172"/>
    <w:rsid w:val="00D653FB"/>
    <w:rsid w:val="00D956E9"/>
    <w:rsid w:val="00DC0E3E"/>
    <w:rsid w:val="00EB7DE3"/>
    <w:rsid w:val="00F0742B"/>
    <w:rsid w:val="00F250EC"/>
    <w:rsid w:val="00F61C4D"/>
    <w:rsid w:val="00F87BBD"/>
    <w:rsid w:val="00FB5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BD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4BD7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4BD7"/>
    <w:pPr>
      <w:keepNext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4BD7"/>
    <w:pPr>
      <w:keepNext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4BD7"/>
    <w:pPr>
      <w:keepNext/>
      <w:jc w:val="both"/>
      <w:outlineLvl w:val="3"/>
    </w:pPr>
    <w:rPr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4375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4375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43759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43759"/>
    <w:rPr>
      <w:rFonts w:ascii="Calibri" w:hAnsi="Calibri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824BD7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643759"/>
    <w:rPr>
      <w:rFonts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824BD7"/>
    <w:pPr>
      <w:jc w:val="center"/>
    </w:pPr>
    <w:rPr>
      <w:outline/>
      <w:color w:val="000000"/>
      <w:sz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643759"/>
    <w:rPr>
      <w:rFonts w:ascii="Cambria" w:hAnsi="Cambria" w:cs="Times New Roman"/>
      <w:b/>
      <w:bCs/>
      <w:kern w:val="28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6E55D8"/>
    <w:pPr>
      <w:jc w:val="center"/>
    </w:pPr>
    <w:rPr>
      <w:b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097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184</Words>
  <Characters>1054</Characters>
  <Application>Microsoft Office Outlook</Application>
  <DocSecurity>0</DocSecurity>
  <Lines>0</Lines>
  <Paragraphs>0</Paragraphs>
  <ScaleCrop>false</ScaleCrop>
  <Company>Comune della Spezia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Lombardo;OpenTBS 1.9.4</dc:creator>
  <cp:keywords/>
  <dc:description/>
  <cp:lastModifiedBy>Comune La Spezia</cp:lastModifiedBy>
  <cp:revision>4</cp:revision>
  <dcterms:created xsi:type="dcterms:W3CDTF">2016-02-23T10:10:00Z</dcterms:created>
  <dcterms:modified xsi:type="dcterms:W3CDTF">2016-03-08T08:52:00Z</dcterms:modified>
</cp:coreProperties>
</file>