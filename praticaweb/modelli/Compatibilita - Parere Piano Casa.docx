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892" w:rsidRDefault="00AF1B9B">
      <w:pPr>
        <w:jc w:val="center"/>
        <w:rPr>
          <w:b/>
          <w:sz w:val="24"/>
        </w:rPr>
      </w:pPr>
      <w:bookmarkStart w:id="0" w:name="_GoBack"/>
      <w:bookmarkEnd w:id="0"/>
      <w:r>
        <w:rPr>
          <w:b/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-106680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D0892" w:rsidRPr="0075703D" w:rsidRDefault="006D0892" w:rsidP="00253D9F">
      <w:pPr>
        <w:pStyle w:val="Titolo2"/>
        <w:ind w:left="0"/>
        <w:rPr>
          <w:color w:val="0000FF"/>
          <w:sz w:val="26"/>
          <w:szCs w:val="26"/>
        </w:rPr>
      </w:pPr>
      <w:r w:rsidRPr="0075703D">
        <w:rPr>
          <w:color w:val="0000FF"/>
          <w:sz w:val="26"/>
          <w:szCs w:val="26"/>
        </w:rPr>
        <w:t>S</w:t>
      </w:r>
      <w:r w:rsidR="00253D9F" w:rsidRPr="0075703D">
        <w:rPr>
          <w:color w:val="0000FF"/>
          <w:sz w:val="26"/>
          <w:szCs w:val="26"/>
        </w:rPr>
        <w:t>ettore</w:t>
      </w:r>
      <w:r w:rsidRPr="0075703D">
        <w:rPr>
          <w:color w:val="0000FF"/>
          <w:sz w:val="26"/>
          <w:szCs w:val="26"/>
        </w:rPr>
        <w:t xml:space="preserve"> T</w:t>
      </w:r>
      <w:r w:rsidR="00253D9F" w:rsidRPr="0075703D">
        <w:rPr>
          <w:color w:val="0000FF"/>
          <w:sz w:val="26"/>
          <w:szCs w:val="26"/>
        </w:rPr>
        <w:t>erritorio</w:t>
      </w:r>
      <w:r w:rsidR="009E4A26" w:rsidRPr="0075703D">
        <w:rPr>
          <w:color w:val="0000FF"/>
          <w:sz w:val="26"/>
          <w:szCs w:val="26"/>
        </w:rPr>
        <w:t xml:space="preserve"> – Servizio </w:t>
      </w:r>
      <w:r w:rsidR="009A3725">
        <w:rPr>
          <w:color w:val="0000FF"/>
          <w:sz w:val="26"/>
          <w:szCs w:val="26"/>
        </w:rPr>
        <w:t>Edilizia Privata</w:t>
      </w:r>
    </w:p>
    <w:p w:rsidR="009E4A26" w:rsidRPr="0075703D" w:rsidRDefault="009E4A26" w:rsidP="009E4A26">
      <w:pPr>
        <w:rPr>
          <w:b/>
          <w:i/>
          <w:color w:val="0000FF"/>
          <w:sz w:val="22"/>
          <w:szCs w:val="22"/>
        </w:rPr>
      </w:pPr>
      <w:r w:rsidRPr="0075703D">
        <w:rPr>
          <w:b/>
          <w:i/>
          <w:color w:val="0000FF"/>
          <w:sz w:val="22"/>
          <w:szCs w:val="22"/>
        </w:rPr>
        <w:t>Tel 0184.580.3</w:t>
      </w:r>
      <w:r w:rsidR="004D7E54">
        <w:rPr>
          <w:b/>
          <w:i/>
          <w:color w:val="0000FF"/>
          <w:sz w:val="22"/>
          <w:szCs w:val="22"/>
        </w:rPr>
        <w:t>17</w:t>
      </w:r>
      <w:r w:rsidRPr="0075703D">
        <w:rPr>
          <w:b/>
          <w:i/>
          <w:color w:val="0000FF"/>
          <w:sz w:val="22"/>
          <w:szCs w:val="22"/>
        </w:rPr>
        <w:t xml:space="preserve"> – fax 0184.580.</w:t>
      </w:r>
      <w:r w:rsidR="00916DF7" w:rsidRPr="0075703D">
        <w:rPr>
          <w:b/>
          <w:i/>
          <w:color w:val="0000FF"/>
          <w:sz w:val="22"/>
          <w:szCs w:val="22"/>
        </w:rPr>
        <w:t>467 Centralino 0184.5801</w:t>
      </w:r>
    </w:p>
    <w:p w:rsidR="00916DF7" w:rsidRPr="0075703D" w:rsidRDefault="00916DF7" w:rsidP="009E4A26">
      <w:pPr>
        <w:rPr>
          <w:b/>
          <w:i/>
          <w:color w:val="0000FF"/>
          <w:sz w:val="22"/>
          <w:szCs w:val="22"/>
        </w:rPr>
      </w:pPr>
      <w:r w:rsidRPr="0075703D">
        <w:rPr>
          <w:b/>
          <w:i/>
          <w:color w:val="0000FF"/>
          <w:sz w:val="22"/>
          <w:szCs w:val="22"/>
        </w:rPr>
        <w:t>C.so Cavallotti 59 – 18038 Sanremo (IM)</w:t>
      </w:r>
    </w:p>
    <w:p w:rsidR="00916DF7" w:rsidRPr="0075703D" w:rsidRDefault="00916DF7" w:rsidP="009E4A26">
      <w:pPr>
        <w:rPr>
          <w:b/>
          <w:i/>
          <w:color w:val="0000FF"/>
          <w:sz w:val="22"/>
          <w:szCs w:val="22"/>
        </w:rPr>
      </w:pPr>
      <w:r w:rsidRPr="0075703D">
        <w:rPr>
          <w:b/>
          <w:i/>
          <w:color w:val="0000FF"/>
          <w:sz w:val="22"/>
          <w:szCs w:val="22"/>
        </w:rPr>
        <w:t xml:space="preserve">e-mail </w:t>
      </w:r>
      <w:r w:rsidR="009A3725">
        <w:rPr>
          <w:b/>
          <w:i/>
          <w:color w:val="0000FF"/>
          <w:sz w:val="22"/>
          <w:szCs w:val="22"/>
          <w:u w:val="single"/>
        </w:rPr>
        <w:t>ediliziaprivata</w:t>
      </w:r>
      <w:r w:rsidRPr="004D7E54">
        <w:rPr>
          <w:b/>
          <w:i/>
          <w:color w:val="0000FF"/>
          <w:sz w:val="22"/>
          <w:szCs w:val="22"/>
          <w:u w:val="single"/>
        </w:rPr>
        <w:t>@comunedisanremo.it</w:t>
      </w:r>
    </w:p>
    <w:p w:rsidR="0012382F" w:rsidRDefault="0012382F">
      <w:pPr>
        <w:ind w:firstLine="3"/>
        <w:rPr>
          <w:sz w:val="24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9C7592" w:rsidTr="004F5D73">
        <w:tc>
          <w:tcPr>
            <w:tcW w:w="2500" w:type="pct"/>
          </w:tcPr>
          <w:p w:rsidR="009C7592" w:rsidRDefault="009C7592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9C7592" w:rsidRPr="009C7592" w:rsidRDefault="009C7592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C7592">
              <w:rPr>
                <w:sz w:val="22"/>
                <w:szCs w:val="22"/>
              </w:rPr>
              <w:t>Preg.mo Sig.</w:t>
            </w:r>
          </w:p>
        </w:tc>
      </w:tr>
      <w:tr w:rsidR="009C7592" w:rsidTr="004F5D73">
        <w:tc>
          <w:tcPr>
            <w:tcW w:w="2500" w:type="pct"/>
          </w:tcPr>
          <w:p w:rsidR="009C7592" w:rsidRDefault="009C7592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9C7592" w:rsidRDefault="009C7592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9C7592" w:rsidRDefault="009C7592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9C7592" w:rsidRDefault="009C7592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9C7592" w:rsidRDefault="009C7592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9C7592" w:rsidTr="004F5D73">
        <w:tc>
          <w:tcPr>
            <w:tcW w:w="2500" w:type="pct"/>
          </w:tcPr>
          <w:p w:rsidR="009C7592" w:rsidRDefault="009C7592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9C7592" w:rsidRDefault="009C7592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c/o</w:t>
            </w:r>
          </w:p>
          <w:p w:rsidR="009C7592" w:rsidRDefault="009C7592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9C7592" w:rsidRDefault="009C7592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9C7592" w:rsidRDefault="009C7592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9C7592" w:rsidRDefault="009C7592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9C7592" w:rsidTr="004F5D73">
        <w:tc>
          <w:tcPr>
            <w:tcW w:w="2500" w:type="pct"/>
          </w:tcPr>
          <w:p w:rsidR="009C7592" w:rsidRDefault="009C7592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9C7592" w:rsidRPr="009C7592" w:rsidRDefault="009C7592" w:rsidP="009C7592">
            <w:pPr>
              <w:rPr>
                <w:sz w:val="22"/>
                <w:szCs w:val="22"/>
              </w:rPr>
            </w:pPr>
            <w:r w:rsidRPr="009C7592">
              <w:rPr>
                <w:sz w:val="22"/>
                <w:szCs w:val="22"/>
              </w:rPr>
              <w:t>e.p.c.</w:t>
            </w:r>
          </w:p>
          <w:p w:rsidR="009C7592" w:rsidRPr="009C7592" w:rsidRDefault="009C7592" w:rsidP="009C7592">
            <w:pPr>
              <w:rPr>
                <w:b/>
                <w:sz w:val="22"/>
                <w:szCs w:val="22"/>
              </w:rPr>
            </w:pPr>
            <w:r w:rsidRPr="009C7592">
              <w:rPr>
                <w:b/>
                <w:sz w:val="22"/>
                <w:szCs w:val="22"/>
              </w:rPr>
              <w:t>REGIONE LIGURIA</w:t>
            </w:r>
          </w:p>
          <w:p w:rsidR="009C7592" w:rsidRPr="009C7592" w:rsidRDefault="009C7592" w:rsidP="009C7592">
            <w:pPr>
              <w:rPr>
                <w:b/>
                <w:sz w:val="22"/>
                <w:szCs w:val="22"/>
              </w:rPr>
            </w:pPr>
            <w:r w:rsidRPr="009C7592">
              <w:rPr>
                <w:b/>
                <w:sz w:val="22"/>
                <w:szCs w:val="22"/>
              </w:rPr>
              <w:t>Servizio Tutela del Paesaggio</w:t>
            </w:r>
          </w:p>
          <w:p w:rsidR="009C7592" w:rsidRPr="009C7592" w:rsidRDefault="009C7592" w:rsidP="009C7592">
            <w:pPr>
              <w:rPr>
                <w:sz w:val="22"/>
                <w:szCs w:val="22"/>
              </w:rPr>
            </w:pPr>
            <w:r w:rsidRPr="009C7592">
              <w:rPr>
                <w:sz w:val="22"/>
                <w:szCs w:val="22"/>
              </w:rPr>
              <w:t xml:space="preserve">Via </w:t>
            </w:r>
            <w:proofErr w:type="spellStart"/>
            <w:r w:rsidRPr="009C7592">
              <w:rPr>
                <w:sz w:val="22"/>
                <w:szCs w:val="22"/>
              </w:rPr>
              <w:t>Fieschi</w:t>
            </w:r>
            <w:proofErr w:type="spellEnd"/>
            <w:r w:rsidRPr="009C7592">
              <w:rPr>
                <w:sz w:val="22"/>
                <w:szCs w:val="22"/>
              </w:rPr>
              <w:t xml:space="preserve"> 15</w:t>
            </w:r>
          </w:p>
          <w:p w:rsidR="009C7592" w:rsidRPr="009C7592" w:rsidRDefault="009C7592" w:rsidP="009C7592">
            <w:pPr>
              <w:rPr>
                <w:sz w:val="22"/>
                <w:szCs w:val="22"/>
              </w:rPr>
            </w:pPr>
            <w:r w:rsidRPr="009C7592">
              <w:rPr>
                <w:sz w:val="22"/>
                <w:szCs w:val="22"/>
              </w:rPr>
              <w:t>16121 GENOVA</w:t>
            </w:r>
          </w:p>
          <w:p w:rsidR="009C7592" w:rsidRDefault="009C7592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</w:p>
        </w:tc>
      </w:tr>
    </w:tbl>
    <w:p w:rsidR="000D5B11" w:rsidRDefault="000D5B11">
      <w:pPr>
        <w:rPr>
          <w:sz w:val="24"/>
        </w:rPr>
      </w:pPr>
    </w:p>
    <w:p w:rsidR="0056161F" w:rsidRDefault="006D0892" w:rsidP="00B92AC7">
      <w:pPr>
        <w:jc w:val="both"/>
        <w:rPr>
          <w:sz w:val="24"/>
        </w:rPr>
      </w:pPr>
      <w:r w:rsidRPr="00D50FF4">
        <w:rPr>
          <w:b/>
          <w:sz w:val="24"/>
          <w:u w:val="single"/>
        </w:rPr>
        <w:t>OGGETTO:</w:t>
      </w:r>
      <w:r>
        <w:rPr>
          <w:sz w:val="24"/>
        </w:rPr>
        <w:t xml:space="preserve"> Vs. </w:t>
      </w:r>
      <w:r w:rsidR="003340A1">
        <w:rPr>
          <w:sz w:val="24"/>
        </w:rPr>
        <w:t xml:space="preserve">istanza di </w:t>
      </w:r>
      <w:r w:rsidR="00A7454B">
        <w:rPr>
          <w:sz w:val="24"/>
        </w:rPr>
        <w:t xml:space="preserve">parere preventivo del </w:t>
      </w:r>
      <w:r w:rsidR="001C7B4D">
        <w:rPr>
          <w:sz w:val="24"/>
        </w:rPr>
        <w:t>****</w:t>
      </w:r>
      <w:r w:rsidR="00A7454B">
        <w:rPr>
          <w:sz w:val="24"/>
        </w:rPr>
        <w:t xml:space="preserve"> (</w:t>
      </w:r>
      <w:proofErr w:type="spellStart"/>
      <w:r w:rsidR="00A7454B">
        <w:rPr>
          <w:sz w:val="24"/>
        </w:rPr>
        <w:t>prot</w:t>
      </w:r>
      <w:proofErr w:type="spellEnd"/>
      <w:r w:rsidR="00A7454B">
        <w:rPr>
          <w:sz w:val="24"/>
        </w:rPr>
        <w:t xml:space="preserve">. </w:t>
      </w:r>
      <w:r w:rsidR="001C7B4D">
        <w:rPr>
          <w:sz w:val="24"/>
        </w:rPr>
        <w:t>****</w:t>
      </w:r>
      <w:r w:rsidR="00A7454B">
        <w:rPr>
          <w:sz w:val="24"/>
        </w:rPr>
        <w:t xml:space="preserve"> del </w:t>
      </w:r>
      <w:r w:rsidR="001C7B4D">
        <w:rPr>
          <w:sz w:val="24"/>
        </w:rPr>
        <w:t>*****</w:t>
      </w:r>
      <w:r w:rsidR="00A7454B">
        <w:rPr>
          <w:sz w:val="24"/>
        </w:rPr>
        <w:t>)</w:t>
      </w:r>
      <w:r w:rsidR="00BE315A">
        <w:rPr>
          <w:sz w:val="24"/>
        </w:rPr>
        <w:t xml:space="preserve"> – Nota della Regione Liguria del 15/02/2012 </w:t>
      </w:r>
      <w:proofErr w:type="spellStart"/>
      <w:r w:rsidR="00BE315A">
        <w:rPr>
          <w:sz w:val="24"/>
        </w:rPr>
        <w:t>prot</w:t>
      </w:r>
      <w:proofErr w:type="spellEnd"/>
      <w:r w:rsidR="00BE315A">
        <w:rPr>
          <w:sz w:val="24"/>
        </w:rPr>
        <w:t xml:space="preserve">. n. </w:t>
      </w:r>
      <w:proofErr w:type="spellStart"/>
      <w:r w:rsidR="00BE315A">
        <w:rPr>
          <w:sz w:val="24"/>
        </w:rPr>
        <w:t>pg</w:t>
      </w:r>
      <w:proofErr w:type="spellEnd"/>
      <w:r w:rsidR="00BE315A">
        <w:rPr>
          <w:sz w:val="24"/>
        </w:rPr>
        <w:t>/2012/73945</w:t>
      </w:r>
      <w:r w:rsidR="00D50FF4">
        <w:rPr>
          <w:sz w:val="24"/>
        </w:rPr>
        <w:t xml:space="preserve"> – Pratica Edilizia n. </w:t>
      </w:r>
      <w:r w:rsidR="00936F3F">
        <w:rPr>
          <w:sz w:val="24"/>
        </w:rPr>
        <w:fldChar w:fldCharType="begin"/>
      </w:r>
      <w:r w:rsidR="00D50FF4">
        <w:rPr>
          <w:sz w:val="24"/>
        </w:rPr>
        <w:instrText xml:space="preserve"> MERGEFIELD "NUMERO_PRATICA" </w:instrText>
      </w:r>
      <w:r w:rsidR="00936F3F">
        <w:rPr>
          <w:sz w:val="24"/>
        </w:rPr>
        <w:fldChar w:fldCharType="separate"/>
      </w:r>
      <w:r w:rsidR="00AF1B9B">
        <w:rPr>
          <w:noProof/>
          <w:sz w:val="24"/>
        </w:rPr>
        <w:t>[numero]</w:t>
      </w:r>
      <w:r w:rsidR="00936F3F">
        <w:rPr>
          <w:sz w:val="24"/>
        </w:rPr>
        <w:fldChar w:fldCharType="end"/>
      </w:r>
      <w:r w:rsidR="00D50FF4">
        <w:rPr>
          <w:sz w:val="24"/>
        </w:rPr>
        <w:t xml:space="preserve"> per lavori di </w:t>
      </w:r>
      <w:r w:rsidR="00936F3F">
        <w:rPr>
          <w:sz w:val="24"/>
        </w:rPr>
        <w:fldChar w:fldCharType="begin"/>
      </w:r>
      <w:r w:rsidR="00D50FF4">
        <w:rPr>
          <w:sz w:val="24"/>
        </w:rPr>
        <w:instrText xml:space="preserve"> MERGEFIELD "OGGETTO" </w:instrText>
      </w:r>
      <w:r w:rsidR="00936F3F">
        <w:rPr>
          <w:sz w:val="24"/>
        </w:rPr>
        <w:fldChar w:fldCharType="separate"/>
      </w:r>
      <w:r w:rsidR="00AF1B9B">
        <w:rPr>
          <w:noProof/>
          <w:sz w:val="24"/>
        </w:rPr>
        <w:t>[oggetto]</w:t>
      </w:r>
      <w:r w:rsidR="00936F3F">
        <w:rPr>
          <w:sz w:val="24"/>
        </w:rPr>
        <w:fldChar w:fldCharType="end"/>
      </w:r>
      <w:r w:rsidR="00D50FF4">
        <w:rPr>
          <w:sz w:val="24"/>
        </w:rPr>
        <w:t xml:space="preserve"> in </w:t>
      </w:r>
      <w:r w:rsidR="00936F3F">
        <w:rPr>
          <w:sz w:val="24"/>
        </w:rPr>
        <w:fldChar w:fldCharType="begin"/>
      </w:r>
      <w:r w:rsidR="00D50FF4">
        <w:rPr>
          <w:sz w:val="24"/>
        </w:rPr>
        <w:instrText xml:space="preserve"> MERGEFIELD "INTERVENTO" </w:instrText>
      </w:r>
      <w:r w:rsidR="00936F3F">
        <w:rPr>
          <w:sz w:val="24"/>
        </w:rPr>
        <w:fldChar w:fldCharType="separate"/>
      </w:r>
      <w:r w:rsidR="00AF1B9B">
        <w:rPr>
          <w:noProof/>
          <w:sz w:val="24"/>
        </w:rPr>
        <w:t>intervento</w:t>
      </w:r>
      <w:r w:rsidR="00936F3F">
        <w:rPr>
          <w:sz w:val="24"/>
        </w:rPr>
        <w:fldChar w:fldCharType="end"/>
      </w:r>
      <w:r w:rsidR="001C7B4D">
        <w:rPr>
          <w:sz w:val="24"/>
        </w:rPr>
        <w:t>.</w:t>
      </w:r>
    </w:p>
    <w:p w:rsidR="00043821" w:rsidRDefault="00043821" w:rsidP="00B92AC7">
      <w:pPr>
        <w:jc w:val="both"/>
        <w:rPr>
          <w:sz w:val="24"/>
        </w:rPr>
      </w:pPr>
    </w:p>
    <w:p w:rsidR="00E96865" w:rsidRDefault="00E96865">
      <w:pPr>
        <w:rPr>
          <w:sz w:val="24"/>
        </w:rPr>
      </w:pPr>
    </w:p>
    <w:p w:rsidR="00F54900" w:rsidRDefault="00C91342">
      <w:pPr>
        <w:pStyle w:val="Rientrocorpodeltesto"/>
      </w:pPr>
      <w:r>
        <w:t>Egregi</w:t>
      </w:r>
      <w:r w:rsidR="001C7B4D">
        <w:t>e</w:t>
      </w:r>
      <w:r>
        <w:t xml:space="preserve"> </w:t>
      </w:r>
      <w:proofErr w:type="spellStart"/>
      <w:r w:rsidR="001C7B4D">
        <w:t>SS.LL.</w:t>
      </w:r>
      <w:proofErr w:type="spellEnd"/>
      <w:r w:rsidR="00BE315A">
        <w:t xml:space="preserve">, e </w:t>
      </w:r>
      <w:proofErr w:type="spellStart"/>
      <w:r w:rsidR="00E24D27">
        <w:t>S</w:t>
      </w:r>
      <w:r w:rsidR="00BE315A">
        <w:t>pett.le</w:t>
      </w:r>
      <w:proofErr w:type="spellEnd"/>
      <w:r w:rsidR="00BE315A">
        <w:t xml:space="preserve"> Regione</w:t>
      </w:r>
      <w:r w:rsidR="0008276B">
        <w:t xml:space="preserve"> che ci legge per conoscenza,</w:t>
      </w:r>
      <w:r>
        <w:t xml:space="preserve"> </w:t>
      </w:r>
      <w:r w:rsidR="00F54900">
        <w:t>si riscontra la pari nota in oggetto</w:t>
      </w:r>
      <w:r w:rsidR="00E24D27">
        <w:t xml:space="preserve">, </w:t>
      </w:r>
      <w:r w:rsidR="00A53CE7">
        <w:t xml:space="preserve">ribadendo quanto già </w:t>
      </w:r>
      <w:r w:rsidR="00043821">
        <w:t>esposto</w:t>
      </w:r>
      <w:r w:rsidR="00760613">
        <w:t xml:space="preserve"> da Questa Amministrazione</w:t>
      </w:r>
      <w:r w:rsidR="00A53CE7">
        <w:t xml:space="preserve"> in ordine </w:t>
      </w:r>
      <w:r w:rsidR="003E23AE">
        <w:t>agli aspetti procedurali e di co</w:t>
      </w:r>
      <w:r w:rsidR="00585FDF">
        <w:t>mpetenza per le pratiche di che trattasi.</w:t>
      </w:r>
    </w:p>
    <w:p w:rsidR="00585FDF" w:rsidRDefault="00585FDF">
      <w:pPr>
        <w:pStyle w:val="Rientrocorpodeltesto"/>
      </w:pPr>
    </w:p>
    <w:p w:rsidR="00585FDF" w:rsidRDefault="00DB1D13">
      <w:pPr>
        <w:pStyle w:val="Rientrocorpodeltesto"/>
      </w:pPr>
      <w:r>
        <w:t xml:space="preserve">Si rimane </w:t>
      </w:r>
      <w:r w:rsidR="005D19A2">
        <w:t xml:space="preserve">molto </w:t>
      </w:r>
      <w:r>
        <w:t>perplessi sull’</w:t>
      </w:r>
      <w:r w:rsidR="00176242">
        <w:t>applicabilità delle direttive contenute nella circolare applicativa in ordine alla verifica del presupposto della suscettibilità dei fabbricati</w:t>
      </w:r>
      <w:r w:rsidR="00A31332">
        <w:t xml:space="preserve"> a riqualificazione …. di cui all’art. 2 comma 1 lett. c) della </w:t>
      </w:r>
      <w:proofErr w:type="spellStart"/>
      <w:r w:rsidR="00A31332">
        <w:t>L.R.</w:t>
      </w:r>
      <w:proofErr w:type="spellEnd"/>
      <w:r w:rsidR="00A31332">
        <w:t xml:space="preserve"> </w:t>
      </w:r>
      <w:r w:rsidR="00076DBD">
        <w:t xml:space="preserve">49/09 e ss. mm. e </w:t>
      </w:r>
      <w:proofErr w:type="spellStart"/>
      <w:r w:rsidR="00076DBD">
        <w:t>ii</w:t>
      </w:r>
      <w:proofErr w:type="spellEnd"/>
      <w:r w:rsidR="00076DBD">
        <w:t>., in quanto appare slegata dal dettato normativo indicato.</w:t>
      </w:r>
    </w:p>
    <w:p w:rsidR="00076DBD" w:rsidRDefault="00076DBD">
      <w:pPr>
        <w:pStyle w:val="Rientrocorpodeltesto"/>
      </w:pPr>
    </w:p>
    <w:p w:rsidR="00076DBD" w:rsidRDefault="00076DBD">
      <w:pPr>
        <w:pStyle w:val="Rientrocorpodeltesto"/>
      </w:pPr>
      <w:r>
        <w:t xml:space="preserve">Ciò premesso, a mero titolo collaborativo, si comunica che, </w:t>
      </w:r>
      <w:r w:rsidR="0070692C">
        <w:t>in relazione</w:t>
      </w:r>
      <w:r>
        <w:t xml:space="preserve"> </w:t>
      </w:r>
      <w:r w:rsidR="0070692C">
        <w:t>al</w:t>
      </w:r>
      <w:r>
        <w:t>l’intervento</w:t>
      </w:r>
      <w:r w:rsidR="0070692C">
        <w:t>,</w:t>
      </w:r>
      <w:r>
        <w:t xml:space="preserve"> </w:t>
      </w:r>
      <w:r w:rsidR="0070692C">
        <w:t>preso atto d</w:t>
      </w:r>
      <w:r w:rsidR="00C408E3">
        <w:t>i</w:t>
      </w:r>
      <w:r w:rsidR="0070692C">
        <w:t xml:space="preserve"> </w:t>
      </w:r>
      <w:r w:rsidR="00C408E3">
        <w:t>****</w:t>
      </w:r>
      <w:r w:rsidR="005D19A2">
        <w:t xml:space="preserve"> e della documentazione </w:t>
      </w:r>
      <w:r w:rsidR="00714EA4">
        <w:t>depositata agli atti di questo Servizio</w:t>
      </w:r>
      <w:r w:rsidR="00F21531">
        <w:t xml:space="preserve">, </w:t>
      </w:r>
      <w:r w:rsidR="00F21531" w:rsidRPr="00FF73EB">
        <w:rPr>
          <w:b/>
          <w:u w:val="single"/>
        </w:rPr>
        <w:t xml:space="preserve">si ritiene l’intervento suscettibile alla riqualificazione </w:t>
      </w:r>
      <w:r w:rsidR="00D0355F" w:rsidRPr="00FF73EB">
        <w:rPr>
          <w:b/>
          <w:u w:val="single"/>
        </w:rPr>
        <w:t>di cui all’art. 2 comma 1 lettera 1.2</w:t>
      </w:r>
      <w:r w:rsidR="00D0355F">
        <w:t xml:space="preserve"> </w:t>
      </w:r>
      <w:r w:rsidR="00FF73EB">
        <w:t>della succitata norma.</w:t>
      </w:r>
    </w:p>
    <w:p w:rsidR="00FF73EB" w:rsidRDefault="00FF73EB">
      <w:pPr>
        <w:pStyle w:val="Rientrocorpodeltesto"/>
      </w:pPr>
    </w:p>
    <w:p w:rsidR="006D0892" w:rsidRDefault="007D0C7A">
      <w:pPr>
        <w:ind w:left="708"/>
        <w:jc w:val="both"/>
        <w:rPr>
          <w:sz w:val="24"/>
        </w:rPr>
      </w:pPr>
      <w:r>
        <w:rPr>
          <w:sz w:val="24"/>
        </w:rPr>
        <w:t>Distinti saluti.</w:t>
      </w:r>
    </w:p>
    <w:p w:rsidR="00060885" w:rsidRDefault="006D0892">
      <w:pPr>
        <w:jc w:val="both"/>
        <w:rPr>
          <w:sz w:val="24"/>
        </w:rPr>
      </w:pPr>
      <w:r>
        <w:rPr>
          <w:sz w:val="24"/>
        </w:rPr>
        <w:tab/>
      </w:r>
    </w:p>
    <w:p w:rsidR="006D0892" w:rsidRDefault="006D0892">
      <w:pPr>
        <w:jc w:val="both"/>
        <w:rPr>
          <w:sz w:val="24"/>
        </w:rPr>
      </w:pPr>
      <w:r>
        <w:rPr>
          <w:sz w:val="24"/>
        </w:rPr>
        <w:t xml:space="preserve">Sanremo, </w:t>
      </w:r>
      <w:r w:rsidR="009C7592">
        <w:rPr>
          <w:sz w:val="24"/>
        </w:rPr>
        <w:t>[data]</w:t>
      </w:r>
      <w:r w:rsidR="004421E9">
        <w:rPr>
          <w:sz w:val="24"/>
        </w:rPr>
        <w:t>.</w:t>
      </w:r>
    </w:p>
    <w:p w:rsidR="00913A56" w:rsidRDefault="00913A56">
      <w:pPr>
        <w:rPr>
          <w:sz w:val="24"/>
        </w:rPr>
      </w:pPr>
    </w:p>
    <w:p w:rsidR="00AD537C" w:rsidRDefault="00AD537C">
      <w:pPr>
        <w:rPr>
          <w:sz w:val="24"/>
        </w:rPr>
      </w:pPr>
    </w:p>
    <w:p w:rsidR="00AD537C" w:rsidRDefault="00AD537C" w:rsidP="00AD537C">
      <w:pPr>
        <w:ind w:firstLine="708"/>
        <w:rPr>
          <w:sz w:val="24"/>
        </w:rPr>
      </w:pPr>
      <w:r>
        <w:rPr>
          <w:sz w:val="24"/>
        </w:rPr>
        <w:t>Il Responsabile del Procedimento</w:t>
      </w:r>
    </w:p>
    <w:p w:rsidR="00AD537C" w:rsidRDefault="00AD537C" w:rsidP="00AD537C">
      <w:pPr>
        <w:ind w:firstLine="708"/>
        <w:rPr>
          <w:sz w:val="24"/>
        </w:rPr>
      </w:pPr>
      <w:r>
        <w:rPr>
          <w:sz w:val="24"/>
        </w:rPr>
        <w:t xml:space="preserve">    Geom. Pietro ACCINELLI</w:t>
      </w:r>
    </w:p>
    <w:p w:rsidR="00035456" w:rsidRPr="00014050" w:rsidRDefault="00F949DA" w:rsidP="00B20364">
      <w:pPr>
        <w:ind w:left="1416" w:right="1134"/>
        <w:rPr>
          <w:sz w:val="24"/>
        </w:rPr>
      </w:pPr>
      <w:r w:rsidRPr="00014050">
        <w:rPr>
          <w:sz w:val="24"/>
        </w:rPr>
        <w:t xml:space="preserve"> </w:t>
      </w:r>
      <w:r w:rsidR="00035456" w:rsidRPr="00014050">
        <w:rPr>
          <w:sz w:val="24"/>
        </w:rPr>
        <w:t xml:space="preserve">                                                                    Il Dirigente Settore Territorio               </w:t>
      </w:r>
    </w:p>
    <w:p w:rsidR="00035456" w:rsidRPr="00014050" w:rsidRDefault="00035456">
      <w:pPr>
        <w:ind w:left="4957" w:right="1134"/>
        <w:rPr>
          <w:sz w:val="24"/>
        </w:rPr>
      </w:pPr>
      <w:r w:rsidRPr="00014050">
        <w:rPr>
          <w:sz w:val="24"/>
        </w:rPr>
        <w:t xml:space="preserve">      </w:t>
      </w:r>
      <w:r w:rsidR="00014050">
        <w:rPr>
          <w:sz w:val="24"/>
        </w:rPr>
        <w:t xml:space="preserve">     </w:t>
      </w:r>
      <w:r w:rsidRPr="00014050">
        <w:rPr>
          <w:sz w:val="24"/>
        </w:rPr>
        <w:t xml:space="preserve"> Ing. </w:t>
      </w:r>
      <w:r w:rsidR="00D54EAA" w:rsidRPr="00014050">
        <w:rPr>
          <w:sz w:val="24"/>
        </w:rPr>
        <w:t>Gian Paolo TRUCCHI</w:t>
      </w:r>
    </w:p>
    <w:p w:rsidR="00B20364" w:rsidRDefault="00B20364" w:rsidP="00135290">
      <w:pPr>
        <w:rPr>
          <w:sz w:val="24"/>
        </w:rPr>
      </w:pPr>
    </w:p>
    <w:p w:rsidR="00C408E3" w:rsidRDefault="00C408E3" w:rsidP="00135290">
      <w:pPr>
        <w:rPr>
          <w:sz w:val="24"/>
        </w:rPr>
      </w:pPr>
    </w:p>
    <w:p w:rsidR="00060885" w:rsidRDefault="00060885" w:rsidP="00F03A37">
      <w:pPr>
        <w:rPr>
          <w:b/>
          <w:i/>
          <w:color w:val="0000FF"/>
          <w:sz w:val="22"/>
          <w:szCs w:val="22"/>
        </w:rPr>
      </w:pPr>
    </w:p>
    <w:p w:rsidR="00F03A37" w:rsidRPr="00A13197" w:rsidRDefault="00F03A37" w:rsidP="00F03A37">
      <w:pPr>
        <w:rPr>
          <w:b/>
          <w:i/>
          <w:color w:val="0000FF"/>
          <w:sz w:val="22"/>
          <w:szCs w:val="22"/>
        </w:rPr>
      </w:pPr>
      <w:r w:rsidRPr="00A13197">
        <w:rPr>
          <w:b/>
          <w:i/>
          <w:color w:val="0000FF"/>
          <w:sz w:val="22"/>
          <w:szCs w:val="22"/>
        </w:rPr>
        <w:t>Orario di apertura e ricevimento ufficio: lunedì 09:00</w:t>
      </w:r>
      <w:r w:rsidR="00A13197" w:rsidRPr="00A13197">
        <w:rPr>
          <w:b/>
          <w:i/>
          <w:color w:val="0000FF"/>
          <w:sz w:val="22"/>
          <w:szCs w:val="22"/>
        </w:rPr>
        <w:t xml:space="preserve"> – 13:00 e 15:00 – 17:00 </w:t>
      </w:r>
      <w:proofErr w:type="spellStart"/>
      <w:r w:rsidR="00A13197" w:rsidRPr="00A13197">
        <w:rPr>
          <w:b/>
          <w:i/>
          <w:color w:val="0000FF"/>
          <w:sz w:val="22"/>
          <w:szCs w:val="22"/>
        </w:rPr>
        <w:t>venerdi</w:t>
      </w:r>
      <w:proofErr w:type="spellEnd"/>
      <w:r w:rsidR="00A13197" w:rsidRPr="00A13197">
        <w:rPr>
          <w:b/>
          <w:i/>
          <w:color w:val="0000FF"/>
          <w:sz w:val="22"/>
          <w:szCs w:val="22"/>
        </w:rPr>
        <w:t xml:space="preserve"> 09:00 – 13:00</w:t>
      </w:r>
    </w:p>
    <w:p w:rsidR="00F03A37" w:rsidRDefault="00F03A37" w:rsidP="00135290">
      <w:pPr>
        <w:rPr>
          <w:sz w:val="24"/>
        </w:rPr>
      </w:pPr>
    </w:p>
    <w:sectPr w:rsidR="00F03A37" w:rsidSect="00E96865">
      <w:pgSz w:w="11906" w:h="16838"/>
      <w:pgMar w:top="568" w:right="1134" w:bottom="709" w:left="1134" w:header="720" w:footer="720" w:gutter="0"/>
      <w:cols w:space="720"/>
    </w:sectPr>
  </w:body>
</w:document>
</file>

<file path=word/document2.xml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D6F64"/>
    <w:multiLevelType w:val="hybridMultilevel"/>
    <w:tmpl w:val="C41043EE"/>
    <w:lvl w:ilvl="0" w:tplc="4BE02438">
      <w:start w:val="5"/>
      <w:numFmt w:val="bullet"/>
      <w:lvlText w:val="–"/>
      <w:lvlJc w:val="left"/>
      <w:pPr>
        <w:tabs>
          <w:tab w:val="num" w:pos="6024"/>
        </w:tabs>
        <w:ind w:left="602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6744"/>
        </w:tabs>
        <w:ind w:left="67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7464"/>
        </w:tabs>
        <w:ind w:left="74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8184"/>
        </w:tabs>
        <w:ind w:left="81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8904"/>
        </w:tabs>
        <w:ind w:left="89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9624"/>
        </w:tabs>
        <w:ind w:left="96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10344"/>
        </w:tabs>
        <w:ind w:left="103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11064"/>
        </w:tabs>
        <w:ind w:left="110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11784"/>
        </w:tabs>
        <w:ind w:left="11784" w:hanging="360"/>
      </w:pPr>
      <w:rPr>
        <w:rFonts w:ascii="Wingdings" w:hAnsi="Wingdings" w:hint="default"/>
      </w:rPr>
    </w:lvl>
  </w:abstractNum>
  <w:abstractNum w:abstractNumId="1">
    <w:nsid w:val="20185FDD"/>
    <w:multiLevelType w:val="singleLevel"/>
    <w:tmpl w:val="DAEAC0EC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2">
    <w:nsid w:val="2A9F573C"/>
    <w:multiLevelType w:val="hybridMultilevel"/>
    <w:tmpl w:val="059A3608"/>
    <w:lvl w:ilvl="0" w:tplc="A0F0B548">
      <w:start w:val="3"/>
      <w:numFmt w:val="bullet"/>
      <w:lvlText w:val="-"/>
      <w:lvlJc w:val="left"/>
      <w:pPr>
        <w:tabs>
          <w:tab w:val="num" w:pos="1578"/>
        </w:tabs>
        <w:ind w:left="1578" w:hanging="87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>
    <w:nsid w:val="44082ED1"/>
    <w:multiLevelType w:val="hybridMultilevel"/>
    <w:tmpl w:val="FFECBAE4"/>
    <w:lvl w:ilvl="0" w:tplc="3CD882BC">
      <w:start w:val="5"/>
      <w:numFmt w:val="bullet"/>
      <w:lvlText w:val="-"/>
      <w:lvlJc w:val="left"/>
      <w:pPr>
        <w:tabs>
          <w:tab w:val="num" w:pos="1593"/>
        </w:tabs>
        <w:ind w:left="1593" w:hanging="885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>
    <w:nsid w:val="5BF219FF"/>
    <w:multiLevelType w:val="singleLevel"/>
    <w:tmpl w:val="F80692F6"/>
    <w:lvl w:ilvl="0">
      <w:numFmt w:val="bullet"/>
      <w:lvlText w:val="-"/>
      <w:lvlJc w:val="left"/>
      <w:pPr>
        <w:tabs>
          <w:tab w:val="num" w:pos="363"/>
        </w:tabs>
        <w:ind w:left="363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linkStyles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AF1B9B"/>
    <w:rsid w:val="000126FF"/>
    <w:rsid w:val="00014050"/>
    <w:rsid w:val="000208BE"/>
    <w:rsid w:val="00035456"/>
    <w:rsid w:val="00040620"/>
    <w:rsid w:val="00040696"/>
    <w:rsid w:val="00043821"/>
    <w:rsid w:val="0005528C"/>
    <w:rsid w:val="00060885"/>
    <w:rsid w:val="00072E98"/>
    <w:rsid w:val="00074615"/>
    <w:rsid w:val="00076DBD"/>
    <w:rsid w:val="0008276B"/>
    <w:rsid w:val="0008480F"/>
    <w:rsid w:val="00087802"/>
    <w:rsid w:val="000A027A"/>
    <w:rsid w:val="000A0C15"/>
    <w:rsid w:val="000B798E"/>
    <w:rsid w:val="000D5B11"/>
    <w:rsid w:val="000E73C0"/>
    <w:rsid w:val="00115A31"/>
    <w:rsid w:val="0012382F"/>
    <w:rsid w:val="00125A56"/>
    <w:rsid w:val="00135290"/>
    <w:rsid w:val="00141362"/>
    <w:rsid w:val="00146AA2"/>
    <w:rsid w:val="00156B87"/>
    <w:rsid w:val="001655DD"/>
    <w:rsid w:val="00176242"/>
    <w:rsid w:val="001C5041"/>
    <w:rsid w:val="001C7B4D"/>
    <w:rsid w:val="001E3E34"/>
    <w:rsid w:val="001E654D"/>
    <w:rsid w:val="00202B4C"/>
    <w:rsid w:val="002055DC"/>
    <w:rsid w:val="00231299"/>
    <w:rsid w:val="002428EA"/>
    <w:rsid w:val="00242AC1"/>
    <w:rsid w:val="00253D9F"/>
    <w:rsid w:val="00264602"/>
    <w:rsid w:val="00293C2E"/>
    <w:rsid w:val="002A220F"/>
    <w:rsid w:val="002B63F1"/>
    <w:rsid w:val="002D305B"/>
    <w:rsid w:val="002E5BF7"/>
    <w:rsid w:val="002F6086"/>
    <w:rsid w:val="00300E92"/>
    <w:rsid w:val="00316779"/>
    <w:rsid w:val="003340A1"/>
    <w:rsid w:val="00335E52"/>
    <w:rsid w:val="00340DEE"/>
    <w:rsid w:val="00347E23"/>
    <w:rsid w:val="00352F92"/>
    <w:rsid w:val="003716F4"/>
    <w:rsid w:val="0037775D"/>
    <w:rsid w:val="003938C0"/>
    <w:rsid w:val="003A11F4"/>
    <w:rsid w:val="003E23AE"/>
    <w:rsid w:val="003E2990"/>
    <w:rsid w:val="003F3394"/>
    <w:rsid w:val="00437987"/>
    <w:rsid w:val="004421E9"/>
    <w:rsid w:val="00444450"/>
    <w:rsid w:val="00474E9B"/>
    <w:rsid w:val="00494263"/>
    <w:rsid w:val="004B1F31"/>
    <w:rsid w:val="004B64FC"/>
    <w:rsid w:val="004C2322"/>
    <w:rsid w:val="004C6017"/>
    <w:rsid w:val="004C7818"/>
    <w:rsid w:val="004C7CE4"/>
    <w:rsid w:val="004D08CA"/>
    <w:rsid w:val="004D7E54"/>
    <w:rsid w:val="004F22BE"/>
    <w:rsid w:val="00504E3E"/>
    <w:rsid w:val="005110EA"/>
    <w:rsid w:val="00545C54"/>
    <w:rsid w:val="0056161F"/>
    <w:rsid w:val="00572E46"/>
    <w:rsid w:val="00585FDF"/>
    <w:rsid w:val="005907E1"/>
    <w:rsid w:val="005A791B"/>
    <w:rsid w:val="005B4783"/>
    <w:rsid w:val="005C036D"/>
    <w:rsid w:val="005D19A2"/>
    <w:rsid w:val="005D676E"/>
    <w:rsid w:val="005F542C"/>
    <w:rsid w:val="00660405"/>
    <w:rsid w:val="00675FB0"/>
    <w:rsid w:val="00680FF6"/>
    <w:rsid w:val="006A6D56"/>
    <w:rsid w:val="006B60D5"/>
    <w:rsid w:val="006C2366"/>
    <w:rsid w:val="006C2FC1"/>
    <w:rsid w:val="006D0892"/>
    <w:rsid w:val="006E00CF"/>
    <w:rsid w:val="00703CB9"/>
    <w:rsid w:val="0070692C"/>
    <w:rsid w:val="00714EA4"/>
    <w:rsid w:val="0075234B"/>
    <w:rsid w:val="007558F7"/>
    <w:rsid w:val="0075703D"/>
    <w:rsid w:val="00760613"/>
    <w:rsid w:val="007772BB"/>
    <w:rsid w:val="00786448"/>
    <w:rsid w:val="007B27CD"/>
    <w:rsid w:val="007C0A95"/>
    <w:rsid w:val="007C296A"/>
    <w:rsid w:val="007C7640"/>
    <w:rsid w:val="007D0C7A"/>
    <w:rsid w:val="007E0A54"/>
    <w:rsid w:val="00812E6E"/>
    <w:rsid w:val="008227E7"/>
    <w:rsid w:val="00827396"/>
    <w:rsid w:val="008319DB"/>
    <w:rsid w:val="00837D05"/>
    <w:rsid w:val="008412B4"/>
    <w:rsid w:val="00845076"/>
    <w:rsid w:val="00856A40"/>
    <w:rsid w:val="00860025"/>
    <w:rsid w:val="00863ED9"/>
    <w:rsid w:val="008C374F"/>
    <w:rsid w:val="008C764B"/>
    <w:rsid w:val="008E23EB"/>
    <w:rsid w:val="008F0D69"/>
    <w:rsid w:val="008F1C96"/>
    <w:rsid w:val="008F75F9"/>
    <w:rsid w:val="0090713F"/>
    <w:rsid w:val="00913A56"/>
    <w:rsid w:val="00916DF7"/>
    <w:rsid w:val="00933880"/>
    <w:rsid w:val="00936F3F"/>
    <w:rsid w:val="00985726"/>
    <w:rsid w:val="009A3725"/>
    <w:rsid w:val="009B6B92"/>
    <w:rsid w:val="009C336E"/>
    <w:rsid w:val="009C7592"/>
    <w:rsid w:val="009D3AC2"/>
    <w:rsid w:val="009D6B49"/>
    <w:rsid w:val="009E3610"/>
    <w:rsid w:val="009E4A26"/>
    <w:rsid w:val="009E4BEB"/>
    <w:rsid w:val="00A04DEC"/>
    <w:rsid w:val="00A13197"/>
    <w:rsid w:val="00A31332"/>
    <w:rsid w:val="00A31D7F"/>
    <w:rsid w:val="00A53CE7"/>
    <w:rsid w:val="00A71BD7"/>
    <w:rsid w:val="00A7221F"/>
    <w:rsid w:val="00A7454B"/>
    <w:rsid w:val="00A87D21"/>
    <w:rsid w:val="00A91451"/>
    <w:rsid w:val="00A9476B"/>
    <w:rsid w:val="00A95EFE"/>
    <w:rsid w:val="00AD537C"/>
    <w:rsid w:val="00AD63A8"/>
    <w:rsid w:val="00AF1B9B"/>
    <w:rsid w:val="00B20364"/>
    <w:rsid w:val="00B22766"/>
    <w:rsid w:val="00B27BF2"/>
    <w:rsid w:val="00B5451C"/>
    <w:rsid w:val="00B56BCC"/>
    <w:rsid w:val="00B57E45"/>
    <w:rsid w:val="00B92112"/>
    <w:rsid w:val="00B92AC7"/>
    <w:rsid w:val="00BA5AD0"/>
    <w:rsid w:val="00BB0BB7"/>
    <w:rsid w:val="00BD6711"/>
    <w:rsid w:val="00BE315A"/>
    <w:rsid w:val="00BF2778"/>
    <w:rsid w:val="00C36536"/>
    <w:rsid w:val="00C408E3"/>
    <w:rsid w:val="00C63ED0"/>
    <w:rsid w:val="00C67387"/>
    <w:rsid w:val="00C91342"/>
    <w:rsid w:val="00C94B13"/>
    <w:rsid w:val="00CB7C9F"/>
    <w:rsid w:val="00CD3823"/>
    <w:rsid w:val="00CE660D"/>
    <w:rsid w:val="00D026E9"/>
    <w:rsid w:val="00D0355F"/>
    <w:rsid w:val="00D03F9E"/>
    <w:rsid w:val="00D50FF4"/>
    <w:rsid w:val="00D54EAA"/>
    <w:rsid w:val="00D64AC2"/>
    <w:rsid w:val="00DA117F"/>
    <w:rsid w:val="00DB1D13"/>
    <w:rsid w:val="00DC1DDA"/>
    <w:rsid w:val="00DE4CFB"/>
    <w:rsid w:val="00DF38D2"/>
    <w:rsid w:val="00E2232A"/>
    <w:rsid w:val="00E24D27"/>
    <w:rsid w:val="00E31EBF"/>
    <w:rsid w:val="00E43A15"/>
    <w:rsid w:val="00E531ED"/>
    <w:rsid w:val="00E56BFD"/>
    <w:rsid w:val="00E63624"/>
    <w:rsid w:val="00E820BF"/>
    <w:rsid w:val="00E83D84"/>
    <w:rsid w:val="00E87425"/>
    <w:rsid w:val="00E929D8"/>
    <w:rsid w:val="00E93688"/>
    <w:rsid w:val="00E96865"/>
    <w:rsid w:val="00EA76E8"/>
    <w:rsid w:val="00EC0F3C"/>
    <w:rsid w:val="00ED1689"/>
    <w:rsid w:val="00ED286B"/>
    <w:rsid w:val="00ED28C3"/>
    <w:rsid w:val="00ED4A52"/>
    <w:rsid w:val="00EF1BAC"/>
    <w:rsid w:val="00F03A37"/>
    <w:rsid w:val="00F21531"/>
    <w:rsid w:val="00F54900"/>
    <w:rsid w:val="00F613DE"/>
    <w:rsid w:val="00F949DA"/>
    <w:rsid w:val="00F96590"/>
    <w:rsid w:val="00FD24C6"/>
    <w:rsid w:val="00FD7F29"/>
    <w:rsid w:val="00FE3456"/>
    <w:rsid w:val="00FF7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0E73C0"/>
  </w:style>
  <w:style w:type="paragraph" w:styleId="Titolo1">
    <w:name w:val="heading 1"/>
    <w:basedOn w:val="Normale"/>
    <w:next w:val="Normale"/>
    <w:qFormat/>
    <w:rsid w:val="000E73C0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0E73C0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0E73C0"/>
    <w:pPr>
      <w:keepNext/>
      <w:ind w:firstLine="3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0E73C0"/>
    <w:pPr>
      <w:ind w:firstLine="708"/>
      <w:jc w:val="both"/>
    </w:pPr>
    <w:rPr>
      <w:sz w:val="24"/>
    </w:rPr>
  </w:style>
  <w:style w:type="paragraph" w:styleId="Indirizzodestinatario">
    <w:name w:val="envelope address"/>
    <w:basedOn w:val="Normale"/>
    <w:rsid w:val="00ED1689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Indirizzomittente">
    <w:name w:val="envelope return"/>
    <w:basedOn w:val="Normale"/>
    <w:rsid w:val="00ED1689"/>
    <w:rPr>
      <w:rFonts w:ascii="Arial" w:hAnsi="Arial" w:cs="Arial"/>
    </w:rPr>
  </w:style>
  <w:style w:type="paragraph" w:styleId="Testofumetto">
    <w:name w:val="Balloon Text"/>
    <w:basedOn w:val="Normale"/>
    <w:semiHidden/>
    <w:rsid w:val="00F949D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9C75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parere%20compatibilit&#224;%20pianocas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parere compatibilità pianocasa.dotx</Template>
  <TotalTime>5</TotalTime>
  <Pages>2</Pages>
  <Words>237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Roberto Starnini</cp:lastModifiedBy>
  <cp:revision>2</cp:revision>
  <cp:lastPrinted>2012-09-04T12:34:00Z</cp:lastPrinted>
  <dcterms:created xsi:type="dcterms:W3CDTF">2013-12-04T11:09:00Z</dcterms:created>
  <dcterms:modified xsi:type="dcterms:W3CDTF">2013-12-04T14:23:00Z</dcterms:modified>
</cp:coreProperties>
</file>