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E0" w:rsidRPr="00A01619" w:rsidRDefault="004744E0" w:rsidP="006E3052">
      <w:pPr>
        <w:pStyle w:val="Heading4"/>
        <w:jc w:val="both"/>
        <w:rPr>
          <w:rFonts w:ascii="Arial" w:hAnsi="Arial" w:cs="Arial"/>
          <w:b w:val="0"/>
          <w:iCs/>
          <w:sz w:val="22"/>
          <w:szCs w:val="22"/>
        </w:rPr>
      </w:pPr>
      <w:r w:rsidRPr="00A01619">
        <w:rPr>
          <w:rFonts w:ascii="Arial" w:hAnsi="Arial" w:cs="Arial"/>
          <w:sz w:val="22"/>
          <w:szCs w:val="22"/>
        </w:rPr>
        <w:t>Protocollo n. ________  del ____________</w:t>
      </w:r>
    </w:p>
    <w:p w:rsidR="004744E0" w:rsidRDefault="004744E0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4744E0" w:rsidRDefault="004744E0" w:rsidP="004718BB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4744E0" w:rsidTr="00027EE7">
        <w:trPr>
          <w:trHeight w:val="1"/>
        </w:trPr>
        <w:tc>
          <w:tcPr>
            <w:tcW w:w="3195" w:type="dxa"/>
            <w:shd w:val="clear" w:color="000000" w:fill="FFFFFF"/>
          </w:tcPr>
          <w:p w:rsidR="004744E0" w:rsidRPr="00D653FB" w:rsidRDefault="004744E0" w:rsidP="003569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4744E0" w:rsidRPr="00D653FB" w:rsidRDefault="004744E0" w:rsidP="003569F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4744E0" w:rsidRDefault="004744E0" w:rsidP="009730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4744E0" w:rsidRDefault="004744E0" w:rsidP="009730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4744E0" w:rsidRPr="004D362E" w:rsidRDefault="004744E0" w:rsidP="00D771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4744E0" w:rsidTr="00027EE7">
        <w:trPr>
          <w:trHeight w:val="1"/>
        </w:trPr>
        <w:tc>
          <w:tcPr>
            <w:tcW w:w="3195" w:type="dxa"/>
            <w:shd w:val="clear" w:color="000000" w:fill="FFFFFF"/>
          </w:tcPr>
          <w:p w:rsidR="004744E0" w:rsidRPr="00D653FB" w:rsidRDefault="004744E0" w:rsidP="003569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4744E0" w:rsidRPr="00D653FB" w:rsidRDefault="004744E0" w:rsidP="003569F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4744E0" w:rsidRPr="004D362E" w:rsidRDefault="004744E0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[progettisti.nominativo;block=tbs:row;]</w:t>
            </w:r>
          </w:p>
          <w:p w:rsidR="004744E0" w:rsidRPr="004D362E" w:rsidRDefault="004744E0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[progettisti.indirizzo]</w:t>
            </w:r>
          </w:p>
          <w:p w:rsidR="004744E0" w:rsidRPr="004D362E" w:rsidRDefault="004744E0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[progettisti.cap] [progettisti.comune] ([progettisti.prov])</w:t>
            </w:r>
          </w:p>
          <w:p w:rsidR="004744E0" w:rsidRPr="004D362E" w:rsidRDefault="004744E0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[progettisti.pec]</w:t>
            </w:r>
          </w:p>
          <w:p w:rsidR="004744E0" w:rsidRPr="004D362E" w:rsidRDefault="004744E0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4744E0" w:rsidRDefault="004744E0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4744E0" w:rsidRPr="000850AD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Oggetto: </w:t>
      </w:r>
      <w:r w:rsidRPr="000850AD">
        <w:rPr>
          <w:rFonts w:ascii="Arial" w:hAnsi="Arial" w:cs="Arial"/>
          <w:b/>
        </w:rPr>
        <w:t xml:space="preserve">Progetto  relativo a </w:t>
      </w:r>
      <w:r w:rsidRPr="00F054F7">
        <w:rPr>
          <w:rFonts w:ascii="Arial" w:hAnsi="Arial" w:cs="Arial"/>
          <w:b/>
          <w:bCs/>
        </w:rPr>
        <w:t xml:space="preserve">[oggetto] </w:t>
      </w:r>
      <w:r>
        <w:rPr>
          <w:rFonts w:ascii="Arial" w:hAnsi="Arial" w:cs="Arial"/>
          <w:b/>
          <w:bCs/>
        </w:rPr>
        <w:t xml:space="preserve">- </w:t>
      </w:r>
      <w:r w:rsidRPr="00F054F7">
        <w:rPr>
          <w:rFonts w:ascii="Arial" w:hAnsi="Arial" w:cs="Arial"/>
          <w:b/>
          <w:bCs/>
        </w:rPr>
        <w:t>[ubicazione]</w:t>
      </w: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Pr="000850AD" w:rsidRDefault="004744E0" w:rsidP="00027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Pratica edilizia n° </w:t>
      </w:r>
      <w:r>
        <w:rPr>
          <w:rFonts w:ascii="Arial" w:hAnsi="Arial" w:cs="Arial"/>
          <w:b/>
          <w:iCs/>
        </w:rPr>
        <w:t>[numero]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b/>
          <w:iCs/>
        </w:rPr>
        <w:t>[data_presentazione]</w:t>
      </w: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Si comunica che  questo Servizio, relativamente al progetto in oggetto indicato, ha rilasciato permesso di costruire </w:t>
      </w:r>
      <w:r w:rsidRPr="000850AD">
        <w:rPr>
          <w:rFonts w:ascii="Arial" w:hAnsi="Arial" w:cs="Arial"/>
          <w:b/>
        </w:rPr>
        <w:t xml:space="preserve">n. </w:t>
      </w:r>
      <w:r>
        <w:rPr>
          <w:rFonts w:ascii="Arial" w:hAnsi="Arial" w:cs="Arial"/>
          <w:b/>
        </w:rPr>
        <w:t xml:space="preserve"> [numero_titolo] </w:t>
      </w:r>
      <w:r w:rsidRPr="000850AD">
        <w:rPr>
          <w:rFonts w:ascii="Arial" w:hAnsi="Arial" w:cs="Arial"/>
          <w:b/>
        </w:rPr>
        <w:t xml:space="preserve">in data </w:t>
      </w:r>
      <w:r>
        <w:rPr>
          <w:rFonts w:ascii="Arial" w:hAnsi="Arial" w:cs="Arial"/>
          <w:b/>
        </w:rPr>
        <w:t>[data_rilascio_titolo]</w:t>
      </w: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 </w:t>
      </w: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Lo stesso dovrà essere ritirato presso lo Sportello Unico dell’edilizia di questo Comune nei giorni di martedì 8,00 – 18,00 orario continuato,  giovedì ore 8,30 – 12 e sabato ore 8,30 – 11,30.</w:t>
      </w:r>
    </w:p>
    <w:p w:rsidR="004744E0" w:rsidRPr="000850AD" w:rsidRDefault="004744E0" w:rsidP="0092672B">
      <w:pPr>
        <w:rPr>
          <w:rFonts w:ascii="Arial" w:hAnsi="Arial" w:cs="Arial"/>
        </w:rPr>
      </w:pP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 pagamento dei diritti di segreteria e della marca da bollo, necessari per il ritiro del suddetto provvedimento, potrà avvenire anche a mezzo bancomat o carta di credito da effettuarsi direttamente allo Sportello.</w:t>
      </w:r>
    </w:p>
    <w:p w:rsidR="004744E0" w:rsidRPr="000850AD" w:rsidRDefault="004744E0" w:rsidP="0092672B">
      <w:pPr>
        <w:rPr>
          <w:rFonts w:ascii="Arial" w:hAnsi="Arial" w:cs="Arial"/>
        </w:rPr>
      </w:pPr>
    </w:p>
    <w:p w:rsidR="004744E0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>Per il ritiro del permesso di costruire è necessario portare la relazione del tecnico e i disegni allegati alla pratica in formato digitale PDF (dimensione non superiore ai 2 MG per documento).</w:t>
      </w:r>
    </w:p>
    <w:p w:rsidR="004744E0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>L`inizio dei lavori dovrà avvenire entro un anno dalla data del presente permesso di costruire.</w:t>
      </w:r>
    </w:p>
    <w:p w:rsidR="004744E0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>Il Permesso di Costruire ha validità di tre anni dalla data di inizio dei lavori (ART.13 R.E.)</w:t>
      </w:r>
    </w:p>
    <w:p w:rsidR="004744E0" w:rsidRPr="000850AD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Default="004744E0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RESPONSABILE SERVIZIO EDILIZIA</w:t>
      </w:r>
    </w:p>
    <w:p w:rsidR="004744E0" w:rsidRDefault="004744E0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(geom. CALLEGARI LUCIANO)</w:t>
      </w:r>
    </w:p>
    <w:p w:rsidR="004744E0" w:rsidRPr="000850AD" w:rsidRDefault="004744E0" w:rsidP="00027EE7">
      <w:pPr>
        <w:overflowPunct w:val="0"/>
        <w:autoSpaceDE w:val="0"/>
        <w:autoSpaceDN w:val="0"/>
        <w:adjustRightInd w:val="0"/>
        <w:ind w:left="4955" w:firstLine="709"/>
        <w:jc w:val="center"/>
        <w:rPr>
          <w:rFonts w:ascii="Arial" w:hAnsi="Arial" w:cs="Arial"/>
          <w:b/>
        </w:rPr>
      </w:pPr>
      <w:r w:rsidRPr="002E17C7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7.25pt;height:73.5pt">
            <v:imagedata r:id="rId7" o:title=""/>
          </v:shape>
        </w:pict>
      </w:r>
    </w:p>
    <w:p w:rsidR="004744E0" w:rsidRPr="000850AD" w:rsidRDefault="004744E0" w:rsidP="00027EE7">
      <w:pPr>
        <w:jc w:val="center"/>
        <w:rPr>
          <w:rFonts w:ascii="Arial" w:hAnsi="Arial" w:cs="Arial"/>
        </w:rPr>
      </w:pP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</w:p>
    <w:p w:rsidR="004744E0" w:rsidRPr="000850AD" w:rsidRDefault="004744E0" w:rsidP="00027EE7">
      <w:pPr>
        <w:rPr>
          <w:rFonts w:ascii="Arial" w:hAnsi="Arial" w:cs="Arial"/>
          <w:u w:val="single"/>
        </w:rPr>
      </w:pPr>
      <w:r w:rsidRPr="000850AD">
        <w:rPr>
          <w:rFonts w:ascii="Arial" w:hAnsi="Arial" w:cs="Arial"/>
          <w:u w:val="single"/>
        </w:rPr>
        <w:t>DELEGA</w:t>
      </w:r>
    </w:p>
    <w:p w:rsidR="004744E0" w:rsidRPr="000850AD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Il/la sottoscritt__ ______________________________ delega il/la sig._____________________________</w:t>
      </w:r>
    </w:p>
    <w:p w:rsidR="004744E0" w:rsidRPr="000850AD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nella sua qualità di incaricat__ a trattare la pratica in oggetto presso gli Uffici Comunali, per chiarimenti, informazioni od altro.</w:t>
      </w:r>
    </w:p>
    <w:p w:rsidR="004744E0" w:rsidRPr="000850AD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Data______________</w:t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_______________________</w:t>
      </w:r>
    </w:p>
    <w:p w:rsidR="004744E0" w:rsidRPr="000850AD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firma leggibile</w:t>
      </w:r>
    </w:p>
    <w:p w:rsidR="004744E0" w:rsidRDefault="004744E0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4744E0" w:rsidRPr="00E33383" w:rsidRDefault="004744E0" w:rsidP="00E33383"/>
    <w:sectPr w:rsidR="004744E0" w:rsidRPr="00E33383" w:rsidSect="006E3052">
      <w:headerReference w:type="default" r:id="rId8"/>
      <w:headerReference w:type="first" r:id="rId9"/>
      <w:pgSz w:w="11906" w:h="16838"/>
      <w:pgMar w:top="1079" w:right="1134" w:bottom="71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4E0" w:rsidRDefault="004744E0" w:rsidP="009B365B">
      <w:r>
        <w:separator/>
      </w:r>
    </w:p>
  </w:endnote>
  <w:endnote w:type="continuationSeparator" w:id="0">
    <w:p w:rsidR="004744E0" w:rsidRDefault="004744E0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4E0" w:rsidRDefault="004744E0" w:rsidP="009B365B">
      <w:r>
        <w:separator/>
      </w:r>
    </w:p>
  </w:footnote>
  <w:footnote w:type="continuationSeparator" w:id="0">
    <w:p w:rsidR="004744E0" w:rsidRDefault="004744E0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4E0" w:rsidRDefault="004744E0">
    <w:pPr>
      <w:pStyle w:val="Header"/>
    </w:pPr>
    <w:r>
      <w:t>[Digitare il testo]</w:t>
    </w:r>
  </w:p>
  <w:p w:rsidR="004744E0" w:rsidRDefault="004744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4E0" w:rsidRDefault="004744E0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1" o:spid="_x0000_i1026" type="#_x0000_t75" alt="Stemma SP ufficiale rgb standard" style="width:55.5pt;height:79.5pt;visibility:visible">
          <v:imagedata r:id="rId1" o:title=""/>
        </v:shape>
      </w:pict>
    </w:r>
  </w:p>
  <w:p w:rsidR="004744E0" w:rsidRDefault="004744E0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4744E0" w:rsidRPr="00E12010" w:rsidRDefault="004744E0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4744E0" w:rsidRPr="00E12010" w:rsidRDefault="004744E0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4744E0" w:rsidRPr="00E12010" w:rsidRDefault="004744E0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4744E0" w:rsidRPr="00E12010" w:rsidRDefault="004744E0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4744E0" w:rsidRPr="00E12010" w:rsidRDefault="004744E0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4744E0" w:rsidRPr="00E12010" w:rsidRDefault="004744E0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4744E0" w:rsidRDefault="004744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65B"/>
    <w:rsid w:val="00027EE7"/>
    <w:rsid w:val="0004350C"/>
    <w:rsid w:val="000850AD"/>
    <w:rsid w:val="000F3137"/>
    <w:rsid w:val="00136E62"/>
    <w:rsid w:val="001529EB"/>
    <w:rsid w:val="001A0C75"/>
    <w:rsid w:val="00222F72"/>
    <w:rsid w:val="0025118C"/>
    <w:rsid w:val="002840A0"/>
    <w:rsid w:val="002C2D64"/>
    <w:rsid w:val="002E17C7"/>
    <w:rsid w:val="003569F3"/>
    <w:rsid w:val="00394AFD"/>
    <w:rsid w:val="003973D0"/>
    <w:rsid w:val="00464C26"/>
    <w:rsid w:val="004718BB"/>
    <w:rsid w:val="004744E0"/>
    <w:rsid w:val="004757C4"/>
    <w:rsid w:val="004A57E5"/>
    <w:rsid w:val="004D362E"/>
    <w:rsid w:val="004F278C"/>
    <w:rsid w:val="005417D7"/>
    <w:rsid w:val="00562BA2"/>
    <w:rsid w:val="005937FF"/>
    <w:rsid w:val="00626C23"/>
    <w:rsid w:val="00630A14"/>
    <w:rsid w:val="006C2F4A"/>
    <w:rsid w:val="006E3052"/>
    <w:rsid w:val="00733669"/>
    <w:rsid w:val="007C7FEC"/>
    <w:rsid w:val="008F1AA6"/>
    <w:rsid w:val="00902480"/>
    <w:rsid w:val="0092672B"/>
    <w:rsid w:val="0097309F"/>
    <w:rsid w:val="009B365B"/>
    <w:rsid w:val="009C6502"/>
    <w:rsid w:val="00A01619"/>
    <w:rsid w:val="00A22D9C"/>
    <w:rsid w:val="00AF7A70"/>
    <w:rsid w:val="00B13D38"/>
    <w:rsid w:val="00B222B2"/>
    <w:rsid w:val="00B92926"/>
    <w:rsid w:val="00C6313D"/>
    <w:rsid w:val="00C847E3"/>
    <w:rsid w:val="00C85EFD"/>
    <w:rsid w:val="00CA11EB"/>
    <w:rsid w:val="00CF60F0"/>
    <w:rsid w:val="00D653FB"/>
    <w:rsid w:val="00D77106"/>
    <w:rsid w:val="00E12010"/>
    <w:rsid w:val="00E268FC"/>
    <w:rsid w:val="00E33383"/>
    <w:rsid w:val="00E824AC"/>
    <w:rsid w:val="00F00272"/>
    <w:rsid w:val="00F054F7"/>
    <w:rsid w:val="00F20E30"/>
    <w:rsid w:val="00F27456"/>
    <w:rsid w:val="00F97B0D"/>
    <w:rsid w:val="00FF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BB"/>
    <w:pPr>
      <w:jc w:val="both"/>
    </w:pPr>
    <w:rPr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027EE7"/>
    <w:pPr>
      <w:keepNext/>
      <w:spacing w:before="240" w:after="60"/>
      <w:jc w:val="left"/>
      <w:outlineLvl w:val="3"/>
    </w:pPr>
    <w:rPr>
      <w:rFonts w:ascii="Times New Roman" w:eastAsia="Times New Roman" w:hAnsi="Times New Roman"/>
      <w:b/>
      <w:bCs/>
      <w:sz w:val="28"/>
      <w:szCs w:val="28"/>
      <w:lang w:eastAsia="it-I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027EE7"/>
    <w:rPr>
      <w:rFonts w:eastAsia="Times New Roman" w:cs="Times New Roman"/>
      <w:b/>
      <w:bCs/>
      <w:sz w:val="28"/>
      <w:szCs w:val="28"/>
      <w:lang w:val="it-IT" w:eastAsia="it-IT" w:bidi="ar-SA"/>
    </w:rPr>
  </w:style>
  <w:style w:type="paragraph" w:styleId="Header">
    <w:name w:val="header"/>
    <w:basedOn w:val="Normal"/>
    <w:link w:val="HeaderChar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B36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365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85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2</Pages>
  <Words>257</Words>
  <Characters>1465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RACCOMANDATA A</dc:title>
  <dc:subject/>
  <dc:creator>sil</dc:creator>
  <cp:keywords/>
  <dc:description/>
  <cp:lastModifiedBy>Comune La Spezia</cp:lastModifiedBy>
  <cp:revision>12</cp:revision>
  <dcterms:created xsi:type="dcterms:W3CDTF">2015-06-12T10:14:00Z</dcterms:created>
  <dcterms:modified xsi:type="dcterms:W3CDTF">2015-09-18T08:02:00Z</dcterms:modified>
</cp:coreProperties>
</file>