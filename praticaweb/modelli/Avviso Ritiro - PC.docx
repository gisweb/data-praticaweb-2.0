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29" w:rsidRDefault="00AA1464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236220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FA0" w:rsidRDefault="00C44FA0">
      <w:pPr>
        <w:jc w:val="center"/>
        <w:rPr>
          <w:sz w:val="22"/>
        </w:rPr>
      </w:pPr>
    </w:p>
    <w:p w:rsidR="00C44FA0" w:rsidRDefault="00C44FA0">
      <w:pPr>
        <w:jc w:val="center"/>
        <w:rPr>
          <w:sz w:val="22"/>
        </w:rPr>
      </w:pPr>
    </w:p>
    <w:p w:rsidR="008254CB" w:rsidRDefault="00620C29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"NUMERO_PROT"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[protocollo]</w:t>
      </w:r>
      <w:r w:rsidR="00982C7F">
        <w:rPr>
          <w:sz w:val="22"/>
        </w:rPr>
        <w:fldChar w:fldCharType="end"/>
      </w:r>
      <w:r>
        <w:rPr>
          <w:sz w:val="22"/>
        </w:rPr>
        <w:t xml:space="preserve"> del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"DATA_PROT"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[data_protocollo]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</w:t>
      </w:r>
    </w:p>
    <w:p w:rsidR="00620C29" w:rsidRDefault="00620C29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"NUMERO_PRATICA"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[numero]</w:t>
      </w:r>
      <w:r w:rsidR="00982C7F">
        <w:rPr>
          <w:sz w:val="22"/>
        </w:rPr>
        <w:fldChar w:fldCharType="end"/>
      </w:r>
      <w:r>
        <w:rPr>
          <w:sz w:val="22"/>
        </w:rPr>
        <w:t xml:space="preserve"> C.E.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"DATA_CIE"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[data_ce]</w:t>
      </w:r>
      <w:r w:rsidR="00982C7F">
        <w:rPr>
          <w:sz w:val="22"/>
        </w:rPr>
        <w:fldChar w:fldCharType="end"/>
      </w:r>
    </w:p>
    <w:p w:rsidR="00620C29" w:rsidRDefault="00620C29">
      <w:pPr>
        <w:rPr>
          <w:sz w:val="22"/>
        </w:rPr>
      </w:pPr>
    </w:p>
    <w:p w:rsidR="00620C29" w:rsidRDefault="00620C29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A63382" w:rsidRDefault="00A63382" w:rsidP="00A63382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OGGETTO:</w:t>
      </w:r>
      <w:r w:rsidR="008254CB" w:rsidRPr="008254CB">
        <w:rPr>
          <w:sz w:val="22"/>
        </w:rPr>
        <w:t xml:space="preserve">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"OGGETTO"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[oggetto]</w:t>
      </w:r>
      <w:r w:rsidR="00982C7F">
        <w:rPr>
          <w:sz w:val="22"/>
        </w:rPr>
        <w:fldChar w:fldCharType="end"/>
      </w:r>
      <w:r w:rsidR="008254CB">
        <w:rPr>
          <w:sz w:val="22"/>
        </w:rPr>
        <w:t xml:space="preserve"> in </w:t>
      </w:r>
      <w:r w:rsidR="00982C7F">
        <w:rPr>
          <w:sz w:val="22"/>
        </w:rPr>
        <w:fldChar w:fldCharType="begin"/>
      </w:r>
      <w:r w:rsidR="008254CB">
        <w:rPr>
          <w:sz w:val="22"/>
        </w:rPr>
        <w:instrText xml:space="preserve"> MERGEFIELD "UBICAZIONE" </w:instrText>
      </w:r>
      <w:r w:rsidR="00982C7F">
        <w:rPr>
          <w:sz w:val="22"/>
        </w:rPr>
        <w:fldChar w:fldCharType="separate"/>
      </w:r>
      <w:r w:rsidR="00AA1464">
        <w:rPr>
          <w:noProof/>
          <w:sz w:val="22"/>
        </w:rPr>
        <w:t>[ubicazione]</w:t>
      </w:r>
      <w:r w:rsidR="00982C7F">
        <w:rPr>
          <w:sz w:val="22"/>
        </w:rPr>
        <w:fldChar w:fldCharType="end"/>
      </w:r>
      <w:r>
        <w:rPr>
          <w:sz w:val="22"/>
        </w:rPr>
        <w:t>.</w:t>
      </w:r>
    </w:p>
    <w:p w:rsidR="00620C29" w:rsidRDefault="00620C29">
      <w:pPr>
        <w:rPr>
          <w:sz w:val="22"/>
        </w:rPr>
      </w:pPr>
    </w:p>
    <w:p w:rsidR="00620C29" w:rsidRPr="00620C29" w:rsidRDefault="00620C29">
      <w:pPr>
        <w:rPr>
          <w:b/>
          <w:i/>
          <w:sz w:val="22"/>
          <w:u w:val="single"/>
        </w:rPr>
      </w:pPr>
      <w:r w:rsidRPr="00620C29">
        <w:rPr>
          <w:b/>
          <w:i/>
          <w:sz w:val="22"/>
          <w:u w:val="single"/>
        </w:rPr>
        <w:t>A ½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316D5" w:rsidTr="004F5D73"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Pr="00ED37BE" w:rsidRDefault="002316D5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 xml:space="preserve">Preg.mo/ma </w:t>
            </w:r>
            <w:proofErr w:type="spellStart"/>
            <w:r>
              <w:rPr>
                <w:sz w:val="22"/>
              </w:rPr>
              <w:t>Sig.re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ra</w:t>
            </w:r>
            <w:proofErr w:type="spellEnd"/>
          </w:p>
        </w:tc>
      </w:tr>
      <w:tr w:rsidR="002316D5" w:rsidTr="004F5D73"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316D5" w:rsidTr="004F5D73"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sz w:val="22"/>
              </w:rPr>
              <w:t xml:space="preserve">Preg.mo/ma </w:t>
            </w:r>
            <w:proofErr w:type="spellStart"/>
            <w:r>
              <w:rPr>
                <w:sz w:val="22"/>
              </w:rPr>
              <w:t>Sig.re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ra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316D5" w:rsidRDefault="002316D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20C29" w:rsidRDefault="00620C29">
      <w:pPr>
        <w:rPr>
          <w:sz w:val="22"/>
        </w:rPr>
      </w:pPr>
    </w:p>
    <w:p w:rsidR="00620C29" w:rsidRDefault="00620C29">
      <w:pPr>
        <w:jc w:val="both"/>
        <w:rPr>
          <w:sz w:val="22"/>
        </w:rPr>
      </w:pPr>
      <w:r>
        <w:rPr>
          <w:sz w:val="22"/>
        </w:rPr>
        <w:t xml:space="preserve">In riferimento alla pratica di cui all'oggetto, si notifica alla S.V. che sentito il parere della Commissione Edilizia, la stessa è stata approvata alle condizioni previste dal Permesso per Costruire depositato presso </w:t>
      </w:r>
      <w:smartTag w:uri="urn:schemas-microsoft-com:office:smarttags" w:element="PersonName">
        <w:smartTagPr>
          <w:attr w:name="ProductID" w:val="la Ripartizione Territorio"/>
        </w:smartTagPr>
        <w:r>
          <w:rPr>
            <w:sz w:val="22"/>
          </w:rPr>
          <w:t>la Ripartizione Territorio</w:t>
        </w:r>
      </w:smartTag>
      <w:r>
        <w:rPr>
          <w:sz w:val="22"/>
        </w:rPr>
        <w:t xml:space="preserve"> di questo Comune.</w:t>
      </w:r>
    </w:p>
    <w:p w:rsidR="00620C29" w:rsidRDefault="00620C29">
      <w:pPr>
        <w:jc w:val="both"/>
        <w:rPr>
          <w:sz w:val="22"/>
        </w:rPr>
      </w:pPr>
      <w:r>
        <w:rPr>
          <w:sz w:val="22"/>
        </w:rPr>
        <w:t xml:space="preserve">Detto Permesso per Costruire potrà essere ritirato, previo adempimento degli obblighi previsti dalle leggi vigenti (pagamento diritti di segreteria e munirsi di marca da bollo da Euro </w:t>
      </w:r>
      <w:r w:rsidR="00BD7DAD">
        <w:rPr>
          <w:sz w:val="22"/>
        </w:rPr>
        <w:t>16,00</w:t>
      </w:r>
      <w:r>
        <w:rPr>
          <w:sz w:val="22"/>
        </w:rPr>
        <w:t>).</w:t>
      </w:r>
    </w:p>
    <w:p w:rsidR="00620C29" w:rsidRDefault="00620C29">
      <w:pPr>
        <w:jc w:val="both"/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>Sanremo,</w:t>
      </w:r>
      <w:r w:rsidR="002316D5">
        <w:rPr>
          <w:sz w:val="22"/>
        </w:rPr>
        <w:t xml:space="preserve"> [data]</w:t>
      </w: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620C29" w:rsidRDefault="00620C2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Ing. </w:t>
      </w:r>
      <w:r w:rsidR="00076DD3">
        <w:rPr>
          <w:sz w:val="22"/>
        </w:rPr>
        <w:t>Gian Paolo TRUCCHI</w:t>
      </w:r>
    </w:p>
    <w:p w:rsidR="00620C29" w:rsidRDefault="00620C29"/>
    <w:sectPr w:rsidR="00620C29" w:rsidSect="00620C29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A1464"/>
    <w:rsid w:val="0002472E"/>
    <w:rsid w:val="00076DD3"/>
    <w:rsid w:val="000B32FA"/>
    <w:rsid w:val="000D7963"/>
    <w:rsid w:val="001A44B0"/>
    <w:rsid w:val="002316D5"/>
    <w:rsid w:val="00272500"/>
    <w:rsid w:val="00285BE1"/>
    <w:rsid w:val="002C3C6D"/>
    <w:rsid w:val="00416DA5"/>
    <w:rsid w:val="00505C73"/>
    <w:rsid w:val="00620C29"/>
    <w:rsid w:val="008254CB"/>
    <w:rsid w:val="00930180"/>
    <w:rsid w:val="00982C7F"/>
    <w:rsid w:val="009B7828"/>
    <w:rsid w:val="00A63382"/>
    <w:rsid w:val="00AA1464"/>
    <w:rsid w:val="00AA666C"/>
    <w:rsid w:val="00BD7DAD"/>
    <w:rsid w:val="00BE5FFE"/>
    <w:rsid w:val="00C44FA0"/>
    <w:rsid w:val="00C50588"/>
    <w:rsid w:val="00D56726"/>
    <w:rsid w:val="00F42735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82C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D5672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D56726"/>
    <w:rPr>
      <w:rFonts w:ascii="Arial" w:hAnsi="Arial" w:cs="Arial"/>
    </w:rPr>
  </w:style>
  <w:style w:type="table" w:styleId="Grigliatabella">
    <w:name w:val="Table Grid"/>
    <w:basedOn w:val="Tabellanormale"/>
    <w:rsid w:val="00231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VVISO%20RITIRO%20CON_AU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AVVISO RITIRO CON_AUT.dotx</Template>
  <TotalTime>1</TotalTime>
  <Pages>1</Pages>
  <Words>127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2010-03-23T08:44:00Z</cp:lastPrinted>
  <dcterms:created xsi:type="dcterms:W3CDTF">2013-12-04T10:11:00Z</dcterms:created>
  <dcterms:modified xsi:type="dcterms:W3CDTF">2013-12-04T14:19:00Z</dcterms:modified>
</cp:coreProperties>
</file>