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B2" w:rsidRDefault="00AC0484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0B2" w:rsidRDefault="003220B2"/>
    <w:p w:rsidR="003220B2" w:rsidRDefault="003220B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3220B2" w:rsidRDefault="003220B2">
      <w:pPr>
        <w:jc w:val="center"/>
        <w:rPr>
          <w:sz w:val="16"/>
        </w:rPr>
      </w:pPr>
    </w:p>
    <w:p w:rsidR="003220B2" w:rsidRDefault="003220B2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3220B2" w:rsidRDefault="003220B2">
      <w:pPr>
        <w:rPr>
          <w:sz w:val="12"/>
        </w:rPr>
      </w:pPr>
    </w:p>
    <w:p w:rsidR="003220B2" w:rsidRDefault="003220B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3220B2" w:rsidRDefault="003220B2">
      <w:pPr>
        <w:ind w:left="1134" w:hanging="1134"/>
        <w:rPr>
          <w:b/>
        </w:rPr>
      </w:pPr>
    </w:p>
    <w:p w:rsidR="003220B2" w:rsidRDefault="003220B2">
      <w:pPr>
        <w:rPr>
          <w:sz w:val="24"/>
        </w:rPr>
      </w:pPr>
    </w:p>
    <w:p w:rsidR="003220B2" w:rsidRDefault="003220B2">
      <w:pPr>
        <w:ind w:left="1418" w:hanging="1418"/>
        <w:jc w:val="both"/>
        <w:rPr>
          <w:sz w:val="24"/>
        </w:rPr>
      </w:pPr>
    </w:p>
    <w:p w:rsidR="003220B2" w:rsidRDefault="003220B2">
      <w:pPr>
        <w:rPr>
          <w:sz w:val="24"/>
        </w:rPr>
      </w:pPr>
    </w:p>
    <w:p w:rsidR="003220B2" w:rsidRPr="00A723B4" w:rsidRDefault="003220B2" w:rsidP="00B57218">
      <w:pPr>
        <w:tabs>
          <w:tab w:val="center" w:pos="4820"/>
          <w:tab w:val="right" w:pos="9638"/>
        </w:tabs>
        <w:jc w:val="both"/>
        <w:rPr>
          <w:color w:val="000000"/>
          <w:sz w:val="24"/>
        </w:rPr>
      </w:pPr>
      <w:proofErr w:type="spellStart"/>
      <w:r w:rsidRPr="00A723B4">
        <w:rPr>
          <w:color w:val="000000"/>
          <w:sz w:val="24"/>
        </w:rPr>
        <w:t>Prot</w:t>
      </w:r>
      <w:proofErr w:type="spellEnd"/>
      <w:r w:rsidRPr="00A723B4">
        <w:rPr>
          <w:color w:val="000000"/>
          <w:sz w:val="24"/>
        </w:rPr>
        <w:t xml:space="preserve">. </w:t>
      </w:r>
      <w:r w:rsidR="00B57218">
        <w:rPr>
          <w:color w:val="000000"/>
          <w:sz w:val="24"/>
        </w:rPr>
        <w:t>n</w:t>
      </w:r>
      <w:r w:rsidRPr="00A723B4">
        <w:rPr>
          <w:color w:val="000000"/>
          <w:sz w:val="24"/>
        </w:rPr>
        <w:t>.</w:t>
      </w:r>
      <w:r w:rsidR="00B57218">
        <w:rPr>
          <w:color w:val="000000"/>
          <w:sz w:val="24"/>
        </w:rPr>
        <w:tab/>
      </w:r>
      <w:r w:rsidR="00135DF3" w:rsidRPr="00A723B4">
        <w:rPr>
          <w:color w:val="000000"/>
          <w:sz w:val="24"/>
        </w:rPr>
        <w:t>CLP</w:t>
      </w:r>
      <w:r w:rsidR="00AC0484">
        <w:rPr>
          <w:color w:val="000000"/>
          <w:sz w:val="24"/>
        </w:rPr>
        <w:t xml:space="preserve"> [numero_parere_clp]</w:t>
      </w:r>
      <w:r w:rsidR="00B57218">
        <w:rPr>
          <w:color w:val="000000"/>
          <w:sz w:val="24"/>
        </w:rPr>
        <w:tab/>
      </w:r>
      <w:r w:rsidR="00135DF3" w:rsidRPr="00A723B4">
        <w:rPr>
          <w:color w:val="000000"/>
          <w:sz w:val="24"/>
        </w:rPr>
        <w:t>Data</w:t>
      </w:r>
    </w:p>
    <w:p w:rsidR="003220B2" w:rsidRPr="00A723B4" w:rsidRDefault="003220B2">
      <w:pPr>
        <w:ind w:left="1134" w:hanging="1134"/>
        <w:jc w:val="both"/>
        <w:rPr>
          <w:color w:val="000000"/>
          <w:sz w:val="24"/>
        </w:rPr>
      </w:pPr>
    </w:p>
    <w:p w:rsidR="00395EC1" w:rsidRPr="00A723B4" w:rsidRDefault="003220B2" w:rsidP="00395EC1">
      <w:pPr>
        <w:jc w:val="both"/>
        <w:rPr>
          <w:noProof/>
          <w:color w:val="000000"/>
          <w:sz w:val="24"/>
        </w:rPr>
      </w:pPr>
      <w:r w:rsidRPr="00A723B4">
        <w:rPr>
          <w:color w:val="000000"/>
          <w:sz w:val="24"/>
        </w:rPr>
        <w:t xml:space="preserve">OGGETTO: </w:t>
      </w:r>
      <w:r w:rsidR="00135DF3" w:rsidRPr="00A723B4">
        <w:rPr>
          <w:color w:val="000000"/>
          <w:sz w:val="24"/>
        </w:rPr>
        <w:t>Trasmissione Aut</w:t>
      </w:r>
      <w:r w:rsidR="00A723B4" w:rsidRPr="00A723B4">
        <w:rPr>
          <w:color w:val="000000"/>
          <w:sz w:val="24"/>
        </w:rPr>
        <w:t xml:space="preserve">orizzazione Paesaggistica </w:t>
      </w:r>
      <w:proofErr w:type="spellStart"/>
      <w:r w:rsidR="00A723B4" w:rsidRPr="00A723B4">
        <w:rPr>
          <w:color w:val="000000"/>
          <w:sz w:val="24"/>
        </w:rPr>
        <w:t>n°</w:t>
      </w:r>
      <w:proofErr w:type="spellEnd"/>
      <w:r w:rsidR="00AC0484">
        <w:rPr>
          <w:color w:val="000000"/>
          <w:sz w:val="24"/>
        </w:rPr>
        <w:t xml:space="preserve"> [numero_autorizzazione_amb] </w:t>
      </w:r>
      <w:r w:rsidR="00135DF3" w:rsidRPr="00A723B4">
        <w:rPr>
          <w:color w:val="000000"/>
          <w:sz w:val="24"/>
        </w:rPr>
        <w:t xml:space="preserve">rilasciata ai sensi dell’art. 146, comma 11, del </w:t>
      </w:r>
      <w:proofErr w:type="spellStart"/>
      <w:r w:rsidR="00135DF3" w:rsidRPr="00A723B4">
        <w:rPr>
          <w:color w:val="000000"/>
          <w:sz w:val="24"/>
        </w:rPr>
        <w:t>D.Lgs.</w:t>
      </w:r>
      <w:proofErr w:type="spellEnd"/>
      <w:r w:rsidR="00135DF3" w:rsidRPr="00A723B4">
        <w:rPr>
          <w:color w:val="000000"/>
          <w:sz w:val="24"/>
        </w:rPr>
        <w:t xml:space="preserve"> 42/2004</w:t>
      </w:r>
      <w:r w:rsidR="00395EC1" w:rsidRPr="00A723B4">
        <w:rPr>
          <w:color w:val="000000"/>
          <w:sz w:val="24"/>
        </w:rPr>
        <w:t xml:space="preserve"> - </w:t>
      </w:r>
      <w:r w:rsidR="00A723B4" w:rsidRPr="00A723B4">
        <w:rPr>
          <w:color w:val="000000"/>
          <w:sz w:val="24"/>
        </w:rPr>
        <w:t xml:space="preserve">intervento di </w:t>
      </w:r>
      <w:r w:rsidR="00AC0484">
        <w:rPr>
          <w:color w:val="000000"/>
          <w:sz w:val="24"/>
        </w:rPr>
        <w:t xml:space="preserve">[oggetto] </w:t>
      </w:r>
      <w:r w:rsidR="00A723B4" w:rsidRPr="00A723B4">
        <w:rPr>
          <w:color w:val="000000"/>
          <w:sz w:val="24"/>
        </w:rPr>
        <w:t xml:space="preserve">su immobile sito </w:t>
      </w:r>
      <w:r w:rsidR="003B5A90" w:rsidRPr="00A723B4">
        <w:rPr>
          <w:noProof/>
          <w:color w:val="000000"/>
          <w:sz w:val="24"/>
        </w:rPr>
        <w:t xml:space="preserve"> in </w:t>
      </w:r>
      <w:r w:rsidR="00AC0484">
        <w:rPr>
          <w:noProof/>
          <w:color w:val="000000"/>
          <w:sz w:val="24"/>
        </w:rPr>
        <w:t>[ubicazione]</w:t>
      </w:r>
    </w:p>
    <w:p w:rsidR="003B5A90" w:rsidRPr="00A723B4" w:rsidRDefault="003B5A90" w:rsidP="00395EC1">
      <w:pPr>
        <w:jc w:val="both"/>
        <w:rPr>
          <w:noProof/>
          <w:color w:val="000000"/>
          <w:sz w:val="24"/>
        </w:rPr>
      </w:pPr>
    </w:p>
    <w:p w:rsidR="00AC0484" w:rsidRPr="00AC0484" w:rsidRDefault="00AC0484" w:rsidP="00AC0484">
      <w:pPr>
        <w:rPr>
          <w:b/>
          <w:bCs/>
          <w:color w:val="000000"/>
          <w:sz w:val="24"/>
          <w:u w:val="single"/>
        </w:rPr>
      </w:pPr>
      <w:r w:rsidRPr="00AC0484">
        <w:rPr>
          <w:b/>
          <w:bCs/>
          <w:color w:val="000000"/>
          <w:sz w:val="24"/>
          <w:u w:val="single"/>
        </w:rPr>
        <w:t>RACCOMANDATA A/R</w:t>
      </w:r>
    </w:p>
    <w:p w:rsidR="00AC0484" w:rsidRPr="005167EF" w:rsidRDefault="00AC0484" w:rsidP="00AC0484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68"/>
        <w:gridCol w:w="1231"/>
        <w:gridCol w:w="7046"/>
      </w:tblGrid>
      <w:tr w:rsidR="00AC0484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484" w:rsidRPr="005167EF" w:rsidRDefault="00AC0484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484" w:rsidRPr="005167EF" w:rsidRDefault="00AC0484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218" w:rsidRPr="00B57218" w:rsidRDefault="00B57218" w:rsidP="00B57218">
            <w:pPr>
              <w:rPr>
                <w:b/>
                <w:color w:val="000000"/>
                <w:sz w:val="24"/>
                <w:szCs w:val="24"/>
              </w:rPr>
            </w:pPr>
            <w:r w:rsidRPr="00B57218">
              <w:rPr>
                <w:b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B57218" w:rsidRPr="00B57218" w:rsidRDefault="00B57218" w:rsidP="00B57218">
            <w:pPr>
              <w:rPr>
                <w:color w:val="000000"/>
                <w:sz w:val="24"/>
                <w:szCs w:val="24"/>
              </w:rPr>
            </w:pPr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richiedenti.sede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</w:t>
            </w:r>
          </w:p>
          <w:p w:rsidR="00AC0484" w:rsidRDefault="00B57218" w:rsidP="00B57218">
            <w:pPr>
              <w:rPr>
                <w:color w:val="000000"/>
                <w:sz w:val="24"/>
                <w:szCs w:val="24"/>
              </w:rPr>
            </w:pPr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richiedenti.capd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richiedenti.cap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richiedenti.comuned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richiedenti.comune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richiedenti.provd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richiedenti.prov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]])</w:t>
            </w:r>
          </w:p>
          <w:p w:rsidR="00B57218" w:rsidRPr="00FE189E" w:rsidRDefault="00B57218" w:rsidP="00B57218">
            <w:pPr>
              <w:rPr>
                <w:color w:val="000000"/>
                <w:sz w:val="24"/>
                <w:szCs w:val="24"/>
              </w:rPr>
            </w:pPr>
          </w:p>
        </w:tc>
      </w:tr>
      <w:tr w:rsidR="00AC0484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484" w:rsidRPr="005167EF" w:rsidRDefault="00AC0484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484" w:rsidRPr="005167EF" w:rsidRDefault="00AC0484" w:rsidP="00AC048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218" w:rsidRPr="00B57218" w:rsidRDefault="00B57218" w:rsidP="00B57218">
            <w:pPr>
              <w:rPr>
                <w:b/>
                <w:color w:val="000000"/>
                <w:sz w:val="24"/>
                <w:szCs w:val="24"/>
              </w:rPr>
            </w:pPr>
            <w:r w:rsidRPr="00B57218">
              <w:rPr>
                <w:b/>
                <w:color w:val="000000"/>
                <w:sz w:val="24"/>
                <w:szCs w:val="24"/>
              </w:rPr>
              <w:t xml:space="preserve"> [progettisti.ragsoc;ifempty=[progettisti.nominativo];block=tbs:row]</w:t>
            </w:r>
          </w:p>
          <w:p w:rsidR="00B57218" w:rsidRPr="00B57218" w:rsidRDefault="00B57218" w:rsidP="00B57218">
            <w:pPr>
              <w:rPr>
                <w:color w:val="000000"/>
                <w:sz w:val="24"/>
                <w:szCs w:val="24"/>
              </w:rPr>
            </w:pPr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progettisti.sede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</w:t>
            </w:r>
          </w:p>
          <w:p w:rsidR="00AC0484" w:rsidRPr="00FE189E" w:rsidRDefault="00B57218" w:rsidP="00B57218">
            <w:pPr>
              <w:rPr>
                <w:color w:val="000000"/>
                <w:sz w:val="24"/>
                <w:szCs w:val="24"/>
              </w:rPr>
            </w:pPr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progettisti.capd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progettisti.cap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progettisti.comuned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progettisti.comune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progettisti.provd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57218">
              <w:rPr>
                <w:color w:val="000000"/>
                <w:sz w:val="24"/>
                <w:szCs w:val="24"/>
              </w:rPr>
              <w:t>progettisti.prov</w:t>
            </w:r>
            <w:proofErr w:type="spellEnd"/>
            <w:r w:rsidRPr="00B57218">
              <w:rPr>
                <w:color w:val="000000"/>
                <w:sz w:val="24"/>
                <w:szCs w:val="24"/>
              </w:rPr>
              <w:t>]])</w:t>
            </w:r>
          </w:p>
        </w:tc>
      </w:tr>
    </w:tbl>
    <w:p w:rsidR="00AC0484" w:rsidRDefault="00AC0484" w:rsidP="00AC0484">
      <w:pPr>
        <w:jc w:val="both"/>
        <w:rPr>
          <w:color w:val="000000"/>
          <w:sz w:val="24"/>
          <w:szCs w:val="24"/>
        </w:rPr>
      </w:pPr>
    </w:p>
    <w:p w:rsidR="00AC0484" w:rsidRPr="005167EF" w:rsidRDefault="00AC0484" w:rsidP="00AC0484">
      <w:pPr>
        <w:jc w:val="both"/>
        <w:rPr>
          <w:color w:val="000000"/>
          <w:sz w:val="24"/>
          <w:szCs w:val="24"/>
        </w:rPr>
      </w:pPr>
    </w:p>
    <w:p w:rsidR="00135DF3" w:rsidRPr="00A723B4" w:rsidRDefault="00135DF3" w:rsidP="00135DF3">
      <w:pPr>
        <w:ind w:firstLine="708"/>
        <w:rPr>
          <w:color w:val="000000"/>
          <w:sz w:val="24"/>
        </w:rPr>
      </w:pPr>
      <w:r w:rsidRPr="00A723B4">
        <w:rPr>
          <w:color w:val="000000"/>
          <w:sz w:val="24"/>
        </w:rPr>
        <w:t xml:space="preserve">Ai sensi dell’articolo 146, comma 11, del </w:t>
      </w:r>
      <w:proofErr w:type="spellStart"/>
      <w:r w:rsidRPr="00A723B4">
        <w:rPr>
          <w:color w:val="000000"/>
          <w:sz w:val="24"/>
        </w:rPr>
        <w:t>D.Lgs.</w:t>
      </w:r>
      <w:proofErr w:type="spellEnd"/>
      <w:r w:rsidRPr="00A723B4">
        <w:rPr>
          <w:color w:val="000000"/>
          <w:sz w:val="24"/>
        </w:rPr>
        <w:t xml:space="preserve"> 42/2004, si trasmette, allegata alla presente, l’A</w:t>
      </w:r>
      <w:r w:rsidR="00DA054B" w:rsidRPr="00A723B4">
        <w:rPr>
          <w:color w:val="000000"/>
          <w:sz w:val="24"/>
        </w:rPr>
        <w:t xml:space="preserve">utorizzazione Paesaggistica </w:t>
      </w:r>
      <w:proofErr w:type="spellStart"/>
      <w:r w:rsidR="00DA054B" w:rsidRPr="00A723B4">
        <w:rPr>
          <w:color w:val="000000"/>
          <w:sz w:val="24"/>
        </w:rPr>
        <w:t>n°</w:t>
      </w:r>
      <w:proofErr w:type="spellEnd"/>
      <w:r w:rsidR="00DA054B" w:rsidRPr="00A723B4">
        <w:rPr>
          <w:color w:val="000000"/>
          <w:sz w:val="24"/>
        </w:rPr>
        <w:t xml:space="preserve"> </w:t>
      </w:r>
      <w:r w:rsidR="00AC0484">
        <w:rPr>
          <w:color w:val="000000"/>
          <w:sz w:val="24"/>
        </w:rPr>
        <w:t>[numero_autorizzazione_amb]</w:t>
      </w:r>
      <w:r w:rsidRPr="00A723B4">
        <w:rPr>
          <w:color w:val="000000"/>
          <w:sz w:val="24"/>
        </w:rPr>
        <w:t xml:space="preserve"> rilasciata in data </w:t>
      </w:r>
      <w:proofErr w:type="spellStart"/>
      <w:r w:rsidR="00A723B4" w:rsidRPr="00A723B4">
        <w:rPr>
          <w:color w:val="000000"/>
          <w:sz w:val="24"/>
        </w:rPr>
        <w:t>…………………</w:t>
      </w:r>
      <w:proofErr w:type="spellEnd"/>
      <w:r w:rsidR="00307D5E" w:rsidRPr="00A723B4">
        <w:rPr>
          <w:color w:val="000000"/>
          <w:sz w:val="24"/>
        </w:rPr>
        <w:t>.</w:t>
      </w:r>
    </w:p>
    <w:p w:rsidR="00270F2B" w:rsidRPr="00A723B4" w:rsidRDefault="00270F2B" w:rsidP="00135DF3">
      <w:pPr>
        <w:ind w:firstLine="708"/>
        <w:rPr>
          <w:color w:val="000000"/>
          <w:sz w:val="24"/>
        </w:rPr>
      </w:pPr>
    </w:p>
    <w:p w:rsidR="00135DF3" w:rsidRPr="00A723B4" w:rsidRDefault="00135DF3">
      <w:pPr>
        <w:rPr>
          <w:color w:val="000000"/>
          <w:sz w:val="24"/>
        </w:rPr>
      </w:pPr>
    </w:p>
    <w:p w:rsidR="00135DF3" w:rsidRPr="00A723B4" w:rsidRDefault="00135DF3">
      <w:pPr>
        <w:rPr>
          <w:color w:val="000000"/>
          <w:sz w:val="24"/>
        </w:rPr>
      </w:pPr>
    </w:p>
    <w:p w:rsidR="00135DF3" w:rsidRPr="00A723B4" w:rsidRDefault="00135DF3">
      <w:pPr>
        <w:rPr>
          <w:color w:val="000000"/>
          <w:sz w:val="24"/>
        </w:rPr>
      </w:pPr>
      <w:r w:rsidRPr="00A723B4">
        <w:rPr>
          <w:color w:val="000000"/>
          <w:sz w:val="24"/>
        </w:rPr>
        <w:tab/>
        <w:t>Distinti Saluti.</w:t>
      </w:r>
    </w:p>
    <w:p w:rsidR="00135DF3" w:rsidRPr="00A723B4" w:rsidRDefault="00135DF3">
      <w:pPr>
        <w:rPr>
          <w:color w:val="000000"/>
          <w:sz w:val="24"/>
        </w:rPr>
      </w:pPr>
    </w:p>
    <w:p w:rsidR="00135DF3" w:rsidRPr="00A723B4" w:rsidRDefault="003B5A90">
      <w:pPr>
        <w:rPr>
          <w:color w:val="000000"/>
          <w:sz w:val="24"/>
        </w:rPr>
      </w:pP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="00135DF3" w:rsidRPr="00A723B4">
        <w:rPr>
          <w:color w:val="000000"/>
          <w:sz w:val="24"/>
        </w:rPr>
        <w:t>IL RESPONSABILE DEL PROCEDIMENTO</w:t>
      </w:r>
    </w:p>
    <w:p w:rsidR="00135DF3" w:rsidRPr="00A723B4" w:rsidRDefault="00135DF3">
      <w:pPr>
        <w:rPr>
          <w:color w:val="000000"/>
          <w:sz w:val="24"/>
        </w:rPr>
      </w:pP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</w:r>
      <w:r w:rsidRPr="00A723B4">
        <w:rPr>
          <w:color w:val="000000"/>
          <w:sz w:val="24"/>
        </w:rPr>
        <w:tab/>
        <w:t>(Ing. Paolo Ferrari)</w:t>
      </w:r>
    </w:p>
    <w:sectPr w:rsidR="00135DF3" w:rsidRPr="00A723B4" w:rsidSect="008A22C6">
      <w:footerReference w:type="even" r:id="rId9"/>
      <w:footerReference w:type="default" r:id="rId10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EA4" w:rsidRDefault="00567EA4">
      <w:r>
        <w:separator/>
      </w:r>
    </w:p>
  </w:endnote>
  <w:endnote w:type="continuationSeparator" w:id="0">
    <w:p w:rsidR="00567EA4" w:rsidRDefault="00567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0B2" w:rsidRDefault="008A22C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220B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220B2" w:rsidRDefault="003220B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0B2" w:rsidRDefault="003220B2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3220B2" w:rsidRDefault="003220B2">
    <w:pPr>
      <w:tabs>
        <w:tab w:val="left" w:pos="2694"/>
        <w:tab w:val="right" w:pos="9639"/>
      </w:tabs>
      <w:rPr>
        <w:sz w:val="18"/>
      </w:rPr>
    </w:pPr>
  </w:p>
  <w:p w:rsidR="003220B2" w:rsidRDefault="008A22C6">
    <w:pPr>
      <w:pStyle w:val="Pidipagina"/>
      <w:ind w:left="284" w:right="360"/>
    </w:pPr>
    <w:r w:rsidRPr="008A22C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3220B2" w:rsidRDefault="003220B2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3220B2" w:rsidRDefault="003220B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3220B2" w:rsidRDefault="003220B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3220B2" w:rsidRDefault="003220B2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3220B2">
      <w:t xml:space="preserve">     Comune certificato:</w:t>
    </w:r>
  </w:p>
  <w:p w:rsidR="003220B2" w:rsidRDefault="00AC0484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20B2" w:rsidRDefault="003220B2">
    <w:pPr>
      <w:pStyle w:val="Pidipagina"/>
      <w:ind w:left="284" w:right="360"/>
    </w:pPr>
  </w:p>
  <w:p w:rsidR="003220B2" w:rsidRDefault="003220B2">
    <w:pPr>
      <w:pStyle w:val="Pidipagina"/>
      <w:ind w:left="284" w:right="360"/>
    </w:pPr>
  </w:p>
  <w:p w:rsidR="003220B2" w:rsidRDefault="008A22C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1F48AA">
        <w:rPr>
          <w:noProof/>
          <w:sz w:val="16"/>
        </w:rPr>
        <w:t>F:\UFFICI\EDILIZIA\VIGNOLA\DIA 2012\3222 PLACANO\PAESAGGISTICA\SOPR. LETTERA TRASM. AUTORIZZ. AL RICHIEDENTE.DOC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EA4" w:rsidRDefault="00567EA4">
      <w:r>
        <w:separator/>
      </w:r>
    </w:p>
  </w:footnote>
  <w:footnote w:type="continuationSeparator" w:id="0">
    <w:p w:rsidR="00567EA4" w:rsidRDefault="00567E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20B2"/>
    <w:rsid w:val="000D7CD3"/>
    <w:rsid w:val="00135DF3"/>
    <w:rsid w:val="001F48AA"/>
    <w:rsid w:val="00247F47"/>
    <w:rsid w:val="00270F2B"/>
    <w:rsid w:val="00307D5E"/>
    <w:rsid w:val="003220B2"/>
    <w:rsid w:val="00395EC1"/>
    <w:rsid w:val="003B5A90"/>
    <w:rsid w:val="003B6790"/>
    <w:rsid w:val="003B769B"/>
    <w:rsid w:val="00521C52"/>
    <w:rsid w:val="00567EA4"/>
    <w:rsid w:val="0057647C"/>
    <w:rsid w:val="005B3E81"/>
    <w:rsid w:val="008A22C6"/>
    <w:rsid w:val="00932A0B"/>
    <w:rsid w:val="00A723B4"/>
    <w:rsid w:val="00AC0484"/>
    <w:rsid w:val="00B01CB7"/>
    <w:rsid w:val="00B57218"/>
    <w:rsid w:val="00C70C17"/>
    <w:rsid w:val="00CB0D13"/>
    <w:rsid w:val="00D0759D"/>
    <w:rsid w:val="00DA054B"/>
    <w:rsid w:val="00DD036A"/>
    <w:rsid w:val="00DF5E61"/>
    <w:rsid w:val="00E1556C"/>
    <w:rsid w:val="00EC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A22C6"/>
  </w:style>
  <w:style w:type="paragraph" w:styleId="Titolo1">
    <w:name w:val="heading 1"/>
    <w:basedOn w:val="Normale"/>
    <w:next w:val="Normale"/>
    <w:qFormat/>
    <w:rsid w:val="008A22C6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8A22C6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8A22C6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8A22C6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8A22C6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8A22C6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8A22C6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8A22C6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8A22C6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8A22C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8A22C6"/>
  </w:style>
  <w:style w:type="paragraph" w:styleId="Intestazione">
    <w:name w:val="header"/>
    <w:basedOn w:val="Normale"/>
    <w:rsid w:val="008A22C6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8A22C6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8A22C6"/>
    <w:rPr>
      <w:color w:val="0000FF"/>
      <w:u w:val="single"/>
    </w:rPr>
  </w:style>
  <w:style w:type="paragraph" w:styleId="Testofumetto">
    <w:name w:val="Balloon Text"/>
    <w:basedOn w:val="Normale"/>
    <w:semiHidden/>
    <w:rsid w:val="008A2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E159F-EB36-4049-8DFD-63F98288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1157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3122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3</cp:revision>
  <cp:lastPrinted>2013-12-23T09:11:00Z</cp:lastPrinted>
  <dcterms:created xsi:type="dcterms:W3CDTF">2014-04-01T09:24:00Z</dcterms:created>
  <dcterms:modified xsi:type="dcterms:W3CDTF">2014-05-30T13:19:00Z</dcterms:modified>
</cp:coreProperties>
</file>