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1C" w:rsidRPr="00232AE8" w:rsidRDefault="00232AE8" w:rsidP="009331C7">
      <w:pPr>
        <w:jc w:val="center"/>
        <w:rPr>
          <w:b/>
          <w:color w:val="FF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6473190</wp:posOffset>
                </wp:positionH>
                <wp:positionV relativeFrom="paragraph">
                  <wp:posOffset>-380365</wp:posOffset>
                </wp:positionV>
                <wp:extent cx="1080135" cy="8999855"/>
                <wp:effectExtent l="5715" t="10160" r="952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8999855"/>
                        </a:xfrm>
                        <a:prstGeom prst="rect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9.7pt;margin-top:-29.95pt;width:85.05pt;height:70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DDIwIAAD0EAAAOAAAAZHJzL2Uyb0RvYy54bWysU9uO0zAQfUfiHyy/0yTdFpqo6WrVZRHS&#10;AisWPsB1nMTCN8Zu0+XrGTvZ0gJPiDxYM5nx8ZkzM+vro1bkIMBLa2pazHJKhOG2kaar6dcvd69W&#10;lPjATMOUNaKmT8LT683LF+vBVWJue6saAQRBjK8GV9M+BFdlmee90MzPrBMGg60FzQK60GUNsAHR&#10;tcrmef46Gyw0DiwX3uPf2zFINwm/bQUPn9rWi0BUTZFbSCekcxfPbLNmVQfM9ZJPNNg/sNBMGnz0&#10;BHXLAiN7kH9AacnBetuGGbc6s20ruUg1YDVF/ls1jz1zItWC4nh3ksn/P1j+8fAARDbYO0oM09ii&#10;zygaM50S5CrKMzhfYdaje4BYoHf3ln/zxNhtj1niBsAOvWANkipifnZxIToer5Ld8ME2iM72wSal&#10;ji3oCIgakGNqyNOpIeIYCMefRb7Ki6slJRxjq7IsV8tleoNVz9cd+PBOWE2iUVNA8gmeHe59iHRY&#10;9ZyS6FslmzupVHKg220VkAOL05Fvt2U5ofvzNGXIUNNyOV8m5IuYv4TI8fsbhJYBx1xJjWXEnGnw&#10;om5vTZOGMDCpRhspKzMJGbUbe7CzzRPqCHacYdw5NHoLPygZcH5r6r/vGQhK1HuDvSiLxSIOfHIW&#10;yzdzdOA8sjuPMMMRqqaBktHchnFJ9g5k1+NLRard2BvsXyuTsrG3I6uJLM5oEnzap7gE537K+rX1&#10;m58AAAD//wMAUEsDBBQABgAIAAAAIQAhyJYb4wAAAA4BAAAPAAAAZHJzL2Rvd25yZXYueG1sTI/B&#10;TsMwDIbvSLxDZCRuW9J1ZW1pOjEQTJxQBxduWRPaisapmnQrb493gpt/+dPvz8V2tj07mdF3DiVE&#10;SwHMYO10h42Ej/fnRQrMB4Va9Q6NhB/jYVteXxUq1+6MlTkdQsOoBH2uJLQhDDnnvm6NVX7pBoO0&#10;+3KjVYHi2HA9qjOV256vhLjjVnVIF1o1mMfW1N+HyUqI90FMn3H1+rZZPe326cucRrtKytub+eEe&#10;WDBz+IPhok/qUJLT0U2oPespiyhbEythkWQZsAsSpVkC7EhTnGzWwMuC/3+j/AUAAP//AwBQSwEC&#10;LQAUAAYACAAAACEAtoM4kv4AAADhAQAAEwAAAAAAAAAAAAAAAAAAAAAAW0NvbnRlbnRfVHlwZXNd&#10;LnhtbFBLAQItABQABgAIAAAAIQA4/SH/1gAAAJQBAAALAAAAAAAAAAAAAAAAAC8BAABfcmVscy8u&#10;cmVsc1BLAQItABQABgAIAAAAIQAnbKDDIwIAAD0EAAAOAAAAAAAAAAAAAAAAAC4CAABkcnMvZTJv&#10;RG9jLnhtbFBLAQItABQABgAIAAAAIQAhyJYb4wAAAA4BAAAPAAAAAAAAAAAAAAAAAH0EAABkcnMv&#10;ZG93bnJldi54bWxQSwUGAAAAAAQABADzAAAAjQUAAAAA&#10;" fillcolor="#0c9"/>
            </w:pict>
          </mc:Fallback>
        </mc:AlternateContent>
      </w:r>
      <w:r w:rsidR="00CD19F6">
        <w:br w:type="column"/>
      </w:r>
      <w:r w:rsidR="001F4B1C" w:rsidRPr="00232AE8">
        <w:rPr>
          <w:b/>
          <w:color w:val="FF0000"/>
          <w:sz w:val="40"/>
          <w:szCs w:val="40"/>
        </w:rPr>
        <w:lastRenderedPageBreak/>
        <w:t xml:space="preserve">CARTELLA PER PRATICA EDILIZIA N° </w:t>
      </w:r>
      <w:r w:rsidR="00416B69" w:rsidRPr="00232AE8">
        <w:rPr>
          <w:b/>
          <w:color w:val="FF0000"/>
          <w:sz w:val="40"/>
          <w:szCs w:val="40"/>
        </w:rPr>
        <w:fldChar w:fldCharType="begin"/>
      </w:r>
      <w:r w:rsidR="000600CF" w:rsidRPr="00232AE8">
        <w:rPr>
          <w:b/>
          <w:color w:val="FF0000"/>
          <w:sz w:val="40"/>
          <w:szCs w:val="40"/>
        </w:rPr>
        <w:instrText xml:space="preserve"> MERGEFIELD "NUMERO_PRATICA" </w:instrText>
      </w:r>
      <w:r w:rsidR="00416B69" w:rsidRPr="00232AE8">
        <w:rPr>
          <w:b/>
          <w:color w:val="FF0000"/>
          <w:sz w:val="40"/>
          <w:szCs w:val="40"/>
        </w:rPr>
        <w:fldChar w:fldCharType="separate"/>
      </w:r>
      <w:r w:rsidR="00081E30" w:rsidRPr="00232AE8">
        <w:rPr>
          <w:b/>
          <w:noProof/>
          <w:color w:val="FF0000"/>
          <w:sz w:val="40"/>
          <w:szCs w:val="40"/>
        </w:rPr>
        <w:t>[numero]</w:t>
      </w:r>
      <w:r w:rsidR="00416B69" w:rsidRPr="00232AE8">
        <w:rPr>
          <w:b/>
          <w:color w:val="FF0000"/>
          <w:sz w:val="40"/>
          <w:szCs w:val="40"/>
        </w:rPr>
        <w:fldChar w:fldCharType="end"/>
      </w:r>
    </w:p>
    <w:p w:rsidR="001F4B1C" w:rsidRPr="00232AE8" w:rsidRDefault="00232AE8" w:rsidP="00853F21">
      <w:pPr>
        <w:widowControl w:val="0"/>
        <w:shd w:val="clear" w:color="auto" w:fill="00CC99"/>
        <w:spacing w:before="120" w:after="120"/>
        <w:jc w:val="center"/>
        <w:rPr>
          <w:b/>
          <w:color w:val="FF0000"/>
          <w:sz w:val="32"/>
          <w:szCs w:val="32"/>
        </w:rPr>
      </w:pPr>
      <w:r w:rsidRPr="00232AE8">
        <w:rPr>
          <w:b/>
          <w:color w:val="FF0000"/>
          <w:sz w:val="32"/>
          <w:szCs w:val="32"/>
        </w:rPr>
        <w:t>COMUNICAZIONE INIZIO LAVORI ASSEVERATA</w:t>
      </w:r>
    </w:p>
    <w:p w:rsidR="00232AE8" w:rsidRPr="00232AE8" w:rsidRDefault="00232AE8" w:rsidP="00853F21">
      <w:pPr>
        <w:widowControl w:val="0"/>
        <w:shd w:val="clear" w:color="auto" w:fill="00CC99"/>
        <w:spacing w:before="120" w:after="120"/>
        <w:jc w:val="center"/>
        <w:rPr>
          <w:b/>
          <w:color w:val="FF0000"/>
          <w:sz w:val="32"/>
          <w:szCs w:val="32"/>
          <w:u w:val="single"/>
        </w:rPr>
      </w:pPr>
      <w:r w:rsidRPr="00232AE8">
        <w:rPr>
          <w:b/>
          <w:color w:val="FF0000"/>
          <w:sz w:val="32"/>
          <w:szCs w:val="32"/>
          <w:u w:val="single"/>
        </w:rPr>
        <w:t>Interventi già realizzati</w:t>
      </w:r>
    </w:p>
    <w:p w:rsidR="001F4B1C" w:rsidRPr="00232AE8" w:rsidRDefault="001F4B1C" w:rsidP="00853F21">
      <w:pPr>
        <w:widowControl w:val="0"/>
        <w:shd w:val="clear" w:color="auto" w:fill="00CC99"/>
        <w:spacing w:before="120" w:after="120"/>
        <w:ind w:left="2977" w:hanging="2977"/>
        <w:rPr>
          <w:b/>
          <w:color w:val="FF0000"/>
        </w:rPr>
      </w:pPr>
      <w:r w:rsidRPr="00232AE8">
        <w:rPr>
          <w:b/>
          <w:color w:val="FF0000"/>
        </w:rPr>
        <w:t>DOMANDA PRESENTATA DA:</w:t>
      </w:r>
      <w:r w:rsidR="000600CF" w:rsidRPr="00232AE8">
        <w:rPr>
          <w:b/>
          <w:color w:val="FF0000"/>
        </w:rPr>
        <w:t xml:space="preserve"> </w:t>
      </w:r>
      <w:r w:rsidR="00416B69" w:rsidRPr="00232AE8">
        <w:rPr>
          <w:b/>
          <w:color w:val="FF0000"/>
          <w:sz w:val="32"/>
          <w:szCs w:val="32"/>
        </w:rPr>
        <w:fldChar w:fldCharType="begin"/>
      </w:r>
      <w:r w:rsidR="000600CF" w:rsidRPr="00232AE8">
        <w:rPr>
          <w:b/>
          <w:color w:val="FF0000"/>
          <w:sz w:val="32"/>
          <w:szCs w:val="32"/>
        </w:rPr>
        <w:instrText xml:space="preserve"> MERGEFIELD "RICHIEDENTI" </w:instrText>
      </w:r>
      <w:r w:rsidR="00416B69" w:rsidRPr="00232AE8">
        <w:rPr>
          <w:b/>
          <w:color w:val="FF0000"/>
          <w:sz w:val="32"/>
          <w:szCs w:val="32"/>
        </w:rPr>
        <w:fldChar w:fldCharType="separate"/>
      </w:r>
      <w:r w:rsidR="00081E30" w:rsidRPr="00232AE8">
        <w:rPr>
          <w:b/>
          <w:noProof/>
          <w:color w:val="FF0000"/>
          <w:sz w:val="32"/>
          <w:szCs w:val="32"/>
        </w:rPr>
        <w:t>[elenco_richiedenti]</w:t>
      </w:r>
      <w:r w:rsidR="00416B69" w:rsidRPr="00232AE8">
        <w:rPr>
          <w:b/>
          <w:color w:val="FF0000"/>
          <w:sz w:val="32"/>
          <w:szCs w:val="32"/>
        </w:rPr>
        <w:fldChar w:fldCharType="end"/>
      </w:r>
    </w:p>
    <w:p w:rsidR="001F4B1C" w:rsidRPr="00232AE8" w:rsidRDefault="001F4B1C" w:rsidP="00853F21">
      <w:pPr>
        <w:widowControl w:val="0"/>
        <w:shd w:val="clear" w:color="auto" w:fill="00CC99"/>
        <w:spacing w:before="120" w:after="120"/>
        <w:ind w:left="3119" w:hanging="3119"/>
        <w:rPr>
          <w:b/>
          <w:color w:val="FF0000"/>
        </w:rPr>
      </w:pPr>
      <w:r w:rsidRPr="00232AE8">
        <w:rPr>
          <w:b/>
          <w:color w:val="FF0000"/>
        </w:rPr>
        <w:t>Per l’esecuzione dei seguenti lavori:</w:t>
      </w:r>
      <w:r w:rsidR="000600CF" w:rsidRPr="00232AE8">
        <w:rPr>
          <w:b/>
          <w:color w:val="FF0000"/>
        </w:rPr>
        <w:t xml:space="preserve"> </w:t>
      </w:r>
      <w:r w:rsidR="00416B69" w:rsidRPr="00232AE8">
        <w:rPr>
          <w:b/>
          <w:color w:val="FF0000"/>
          <w:sz w:val="28"/>
          <w:szCs w:val="28"/>
        </w:rPr>
        <w:fldChar w:fldCharType="begin"/>
      </w:r>
      <w:r w:rsidR="000600CF" w:rsidRPr="00232AE8">
        <w:rPr>
          <w:b/>
          <w:color w:val="FF0000"/>
          <w:sz w:val="28"/>
          <w:szCs w:val="28"/>
        </w:rPr>
        <w:instrText xml:space="preserve"> MERGEFIELD "OGGETTO" </w:instrText>
      </w:r>
      <w:r w:rsidR="00416B69" w:rsidRPr="00232AE8">
        <w:rPr>
          <w:b/>
          <w:color w:val="FF0000"/>
          <w:sz w:val="28"/>
          <w:szCs w:val="28"/>
        </w:rPr>
        <w:fldChar w:fldCharType="separate"/>
      </w:r>
      <w:r w:rsidR="00081E30" w:rsidRPr="00232AE8">
        <w:rPr>
          <w:b/>
          <w:noProof/>
          <w:color w:val="FF0000"/>
          <w:sz w:val="28"/>
          <w:szCs w:val="28"/>
        </w:rPr>
        <w:t>[oggetto]</w:t>
      </w:r>
      <w:r w:rsidR="00416B69" w:rsidRPr="00232AE8">
        <w:rPr>
          <w:b/>
          <w:color w:val="FF0000"/>
          <w:sz w:val="28"/>
          <w:szCs w:val="28"/>
        </w:rPr>
        <w:fldChar w:fldCharType="end"/>
      </w:r>
    </w:p>
    <w:p w:rsidR="001F4B1C" w:rsidRPr="00232AE8" w:rsidRDefault="001F4B1C" w:rsidP="00853F21">
      <w:pPr>
        <w:widowControl w:val="0"/>
        <w:shd w:val="clear" w:color="auto" w:fill="00CC99"/>
        <w:spacing w:before="120" w:after="120"/>
        <w:ind w:left="2410" w:hanging="2410"/>
        <w:rPr>
          <w:b/>
          <w:color w:val="FF0000"/>
        </w:rPr>
      </w:pPr>
      <w:r w:rsidRPr="00232AE8">
        <w:rPr>
          <w:b/>
          <w:color w:val="FF0000"/>
        </w:rPr>
        <w:t>Ubicazione dell’intervento:</w:t>
      </w:r>
      <w:r w:rsidR="000600CF" w:rsidRPr="00232AE8">
        <w:rPr>
          <w:b/>
          <w:color w:val="FF0000"/>
        </w:rPr>
        <w:t xml:space="preserve"> </w:t>
      </w:r>
      <w:r w:rsidR="00416B69" w:rsidRPr="00232AE8">
        <w:rPr>
          <w:b/>
          <w:color w:val="FF0000"/>
          <w:sz w:val="28"/>
          <w:szCs w:val="28"/>
        </w:rPr>
        <w:fldChar w:fldCharType="begin"/>
      </w:r>
      <w:r w:rsidR="000600CF" w:rsidRPr="00232AE8">
        <w:rPr>
          <w:b/>
          <w:color w:val="FF0000"/>
          <w:sz w:val="28"/>
          <w:szCs w:val="28"/>
        </w:rPr>
        <w:instrText xml:space="preserve"> MERGEFIELD "UBICAZIONE" </w:instrText>
      </w:r>
      <w:r w:rsidR="00416B69" w:rsidRPr="00232AE8">
        <w:rPr>
          <w:b/>
          <w:color w:val="FF0000"/>
          <w:sz w:val="28"/>
          <w:szCs w:val="28"/>
        </w:rPr>
        <w:fldChar w:fldCharType="separate"/>
      </w:r>
      <w:r w:rsidR="00081E30" w:rsidRPr="00232AE8">
        <w:rPr>
          <w:b/>
          <w:noProof/>
          <w:color w:val="FF0000"/>
          <w:sz w:val="28"/>
          <w:szCs w:val="28"/>
        </w:rPr>
        <w:t>[ubicazione]</w:t>
      </w:r>
      <w:r w:rsidR="00416B69" w:rsidRPr="00232AE8">
        <w:rPr>
          <w:b/>
          <w:color w:val="FF0000"/>
          <w:sz w:val="28"/>
          <w:szCs w:val="28"/>
        </w:rPr>
        <w:fldChar w:fldCharType="end"/>
      </w:r>
    </w:p>
    <w:p w:rsidR="009331C7" w:rsidRPr="00232AE8" w:rsidRDefault="001F4B1C" w:rsidP="00853F21">
      <w:pPr>
        <w:widowControl w:val="0"/>
        <w:shd w:val="clear" w:color="auto" w:fill="00CC99"/>
        <w:spacing w:before="120" w:after="120"/>
        <w:ind w:left="3402" w:hanging="3402"/>
        <w:rPr>
          <w:b/>
          <w:color w:val="FF0000"/>
          <w:sz w:val="28"/>
          <w:szCs w:val="28"/>
        </w:rPr>
      </w:pPr>
      <w:r w:rsidRPr="00232AE8">
        <w:rPr>
          <w:b/>
          <w:color w:val="FF0000"/>
        </w:rPr>
        <w:t>Data di presentazione della domanda:</w:t>
      </w:r>
      <w:r w:rsidR="002944E0" w:rsidRPr="00232AE8">
        <w:rPr>
          <w:b/>
          <w:color w:val="FF0000"/>
        </w:rPr>
        <w:t xml:space="preserve"> </w:t>
      </w:r>
      <w:r w:rsidR="00416B69" w:rsidRPr="00232AE8">
        <w:rPr>
          <w:b/>
          <w:color w:val="FF0000"/>
          <w:sz w:val="28"/>
          <w:szCs w:val="28"/>
        </w:rPr>
        <w:fldChar w:fldCharType="begin"/>
      </w:r>
      <w:r w:rsidR="002944E0" w:rsidRPr="00232AE8">
        <w:rPr>
          <w:b/>
          <w:color w:val="FF0000"/>
          <w:sz w:val="28"/>
          <w:szCs w:val="28"/>
        </w:rPr>
        <w:instrText xml:space="preserve"> MERGEFIELD "DATA_PROT" </w:instrText>
      </w:r>
      <w:r w:rsidR="00416B69" w:rsidRPr="00232AE8">
        <w:rPr>
          <w:b/>
          <w:color w:val="FF0000"/>
          <w:sz w:val="28"/>
          <w:szCs w:val="28"/>
        </w:rPr>
        <w:fldChar w:fldCharType="separate"/>
      </w:r>
      <w:r w:rsidR="00081E30" w:rsidRPr="00232AE8">
        <w:rPr>
          <w:b/>
          <w:noProof/>
          <w:color w:val="FF0000"/>
          <w:sz w:val="28"/>
          <w:szCs w:val="28"/>
        </w:rPr>
        <w:t>[data_protocollo]</w:t>
      </w:r>
      <w:r w:rsidR="00416B69" w:rsidRPr="00232AE8">
        <w:rPr>
          <w:b/>
          <w:color w:val="FF0000"/>
          <w:sz w:val="28"/>
          <w:szCs w:val="28"/>
        </w:rPr>
        <w:fldChar w:fldCharType="end"/>
      </w:r>
      <w:r w:rsidRPr="00232AE8">
        <w:rPr>
          <w:b/>
          <w:color w:val="FF0000"/>
        </w:rPr>
        <w:t>N ° di protocollo</w:t>
      </w:r>
      <w:r w:rsidR="002944E0" w:rsidRPr="00232AE8">
        <w:rPr>
          <w:b/>
          <w:color w:val="FF0000"/>
        </w:rPr>
        <w:t xml:space="preserve">: </w:t>
      </w:r>
      <w:r w:rsidR="00416B69" w:rsidRPr="00232AE8">
        <w:rPr>
          <w:b/>
          <w:color w:val="FF0000"/>
          <w:sz w:val="28"/>
          <w:szCs w:val="28"/>
        </w:rPr>
        <w:fldChar w:fldCharType="begin"/>
      </w:r>
      <w:r w:rsidR="002944E0" w:rsidRPr="00232AE8">
        <w:rPr>
          <w:b/>
          <w:color w:val="FF0000"/>
          <w:sz w:val="28"/>
          <w:szCs w:val="28"/>
        </w:rPr>
        <w:instrText xml:space="preserve"> MERGEFIELD "NUMERO_PROT" </w:instrText>
      </w:r>
      <w:r w:rsidR="00416B69" w:rsidRPr="00232AE8">
        <w:rPr>
          <w:b/>
          <w:color w:val="FF0000"/>
          <w:sz w:val="28"/>
          <w:szCs w:val="28"/>
        </w:rPr>
        <w:fldChar w:fldCharType="separate"/>
      </w:r>
      <w:r w:rsidR="00081E30" w:rsidRPr="00232AE8">
        <w:rPr>
          <w:b/>
          <w:noProof/>
          <w:color w:val="FF0000"/>
          <w:sz w:val="28"/>
          <w:szCs w:val="28"/>
        </w:rPr>
        <w:t>[protocollo]</w:t>
      </w:r>
      <w:r w:rsidR="00416B69" w:rsidRPr="00232AE8">
        <w:rPr>
          <w:b/>
          <w:color w:val="FF0000"/>
          <w:sz w:val="28"/>
          <w:szCs w:val="28"/>
        </w:rPr>
        <w:fldChar w:fldCharType="end"/>
      </w:r>
    </w:p>
    <w:p w:rsidR="00291B51" w:rsidRPr="00232AE8" w:rsidRDefault="00291B51" w:rsidP="00291B51">
      <w:pPr>
        <w:widowControl w:val="0"/>
        <w:spacing w:before="120" w:after="120"/>
        <w:ind w:left="3402" w:hanging="3402"/>
        <w:jc w:val="right"/>
        <w:rPr>
          <w:b/>
          <w:color w:val="FF0000"/>
          <w:sz w:val="28"/>
          <w:szCs w:val="28"/>
        </w:rPr>
      </w:pPr>
      <w:bookmarkStart w:id="0" w:name="_GoBack"/>
      <w:bookmarkEnd w:id="0"/>
      <w:r w:rsidRPr="00232AE8">
        <w:rPr>
          <w:b/>
          <w:color w:val="FF0000"/>
          <w:sz w:val="32"/>
        </w:rPr>
        <w:t>RUP: [responsabile_procedimento]</w:t>
      </w:r>
    </w:p>
    <w:sectPr w:rsidR="00291B51" w:rsidRPr="00232AE8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E4CF8"/>
    <w:rsid w:val="001F4B1C"/>
    <w:rsid w:val="00232AE8"/>
    <w:rsid w:val="0025133A"/>
    <w:rsid w:val="00271DD5"/>
    <w:rsid w:val="00291B51"/>
    <w:rsid w:val="002944E0"/>
    <w:rsid w:val="00416B69"/>
    <w:rsid w:val="004B2C2A"/>
    <w:rsid w:val="004E3D94"/>
    <w:rsid w:val="005C0E2C"/>
    <w:rsid w:val="0062570B"/>
    <w:rsid w:val="00654E2D"/>
    <w:rsid w:val="006710E2"/>
    <w:rsid w:val="00705828"/>
    <w:rsid w:val="00767547"/>
    <w:rsid w:val="00853F21"/>
    <w:rsid w:val="008668E6"/>
    <w:rsid w:val="00867501"/>
    <w:rsid w:val="00873864"/>
    <w:rsid w:val="008A4449"/>
    <w:rsid w:val="008F6ABB"/>
    <w:rsid w:val="00910207"/>
    <w:rsid w:val="00925065"/>
    <w:rsid w:val="009331C7"/>
    <w:rsid w:val="00A37A47"/>
    <w:rsid w:val="00AD2D6D"/>
    <w:rsid w:val="00B10EA5"/>
    <w:rsid w:val="00B12975"/>
    <w:rsid w:val="00BE5E67"/>
    <w:rsid w:val="00CA4785"/>
    <w:rsid w:val="00CC2EEF"/>
    <w:rsid w:val="00CD19F6"/>
    <w:rsid w:val="00CF5F00"/>
    <w:rsid w:val="00D16B97"/>
    <w:rsid w:val="00D57BE7"/>
    <w:rsid w:val="00E66923"/>
    <w:rsid w:val="00EB715D"/>
    <w:rsid w:val="00EE2AD9"/>
    <w:rsid w:val="00F50444"/>
    <w:rsid w:val="00F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6f,#0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2</cp:revision>
  <cp:lastPrinted>2010-01-08T09:01:00Z</cp:lastPrinted>
  <dcterms:created xsi:type="dcterms:W3CDTF">2016-11-28T16:04:00Z</dcterms:created>
  <dcterms:modified xsi:type="dcterms:W3CDTF">2016-11-28T16:04:00Z</dcterms:modified>
</cp:coreProperties>
</file>