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BA1" w:rsidRDefault="009B58E4" w:rsidP="00E30BA1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0BA1" w:rsidRPr="00D315A7" w:rsidRDefault="00E30BA1" w:rsidP="00E30BA1">
      <w:pPr>
        <w:pStyle w:val="Titolo2"/>
        <w:ind w:left="0"/>
        <w:rPr>
          <w:color w:val="0000FF"/>
          <w:szCs w:val="28"/>
        </w:rPr>
      </w:pPr>
      <w:r w:rsidRPr="00D315A7">
        <w:rPr>
          <w:color w:val="0000FF"/>
          <w:szCs w:val="28"/>
        </w:rPr>
        <w:t xml:space="preserve">Settore Territorio – Servizio </w:t>
      </w:r>
      <w:r w:rsidR="00DF5965">
        <w:rPr>
          <w:color w:val="0000FF"/>
          <w:szCs w:val="28"/>
        </w:rPr>
        <w:t>Difesa del Suolo</w:t>
      </w:r>
    </w:p>
    <w:p w:rsidR="00E30BA1" w:rsidRPr="00D315A7" w:rsidRDefault="00E30BA1" w:rsidP="00E30BA1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Tel 0184.580.</w:t>
      </w:r>
      <w:r w:rsidR="00DF5965">
        <w:rPr>
          <w:b/>
          <w:i/>
          <w:color w:val="0000FF"/>
          <w:sz w:val="22"/>
          <w:szCs w:val="22"/>
        </w:rPr>
        <w:t>246</w:t>
      </w:r>
      <w:r w:rsidRPr="00D315A7">
        <w:rPr>
          <w:b/>
          <w:i/>
          <w:color w:val="0000FF"/>
          <w:sz w:val="22"/>
          <w:szCs w:val="22"/>
        </w:rPr>
        <w:t xml:space="preserve"> – fax 0184.580.467 Centralino 0184.5801</w:t>
      </w:r>
    </w:p>
    <w:p w:rsidR="00E30BA1" w:rsidRPr="00D315A7" w:rsidRDefault="00E30BA1" w:rsidP="00E30BA1">
      <w:pPr>
        <w:rPr>
          <w:b/>
          <w:i/>
          <w:color w:val="0000FF"/>
          <w:sz w:val="22"/>
          <w:szCs w:val="22"/>
        </w:rPr>
      </w:pPr>
      <w:r w:rsidRPr="00D315A7">
        <w:rPr>
          <w:b/>
          <w:i/>
          <w:color w:val="0000FF"/>
          <w:sz w:val="22"/>
          <w:szCs w:val="22"/>
        </w:rPr>
        <w:t>C.so Cavallotti 59 – 18038 Sanremo (IM)</w:t>
      </w:r>
    </w:p>
    <w:p w:rsidR="00E30BA1" w:rsidRDefault="00E30BA1" w:rsidP="00E30BA1">
      <w:pPr>
        <w:rPr>
          <w:b/>
          <w:i/>
          <w:color w:val="0000FF"/>
          <w:sz w:val="22"/>
          <w:szCs w:val="22"/>
          <w:u w:val="single"/>
        </w:rPr>
      </w:pPr>
      <w:r w:rsidRPr="00D315A7">
        <w:rPr>
          <w:b/>
          <w:i/>
          <w:color w:val="0000FF"/>
          <w:sz w:val="22"/>
          <w:szCs w:val="22"/>
        </w:rPr>
        <w:t>e-mail</w:t>
      </w:r>
      <w:r w:rsidR="00DF5965">
        <w:rPr>
          <w:b/>
          <w:i/>
          <w:color w:val="0000FF"/>
          <w:sz w:val="22"/>
          <w:szCs w:val="22"/>
        </w:rPr>
        <w:t>:</w:t>
      </w:r>
      <w:r w:rsidR="00DF5965">
        <w:rPr>
          <w:b/>
          <w:i/>
          <w:color w:val="0000FF"/>
          <w:sz w:val="22"/>
          <w:szCs w:val="22"/>
        </w:rPr>
        <w:tab/>
      </w:r>
      <w:hyperlink r:id="rId6" w:history="1">
        <w:r w:rsidR="00DF5965" w:rsidRPr="00981D52">
          <w:rPr>
            <w:rStyle w:val="Collegamentoipertestuale"/>
            <w:b/>
            <w:i/>
            <w:sz w:val="22"/>
            <w:szCs w:val="22"/>
          </w:rPr>
          <w:t>f.franco@comunedisanremo.it</w:t>
        </w:r>
      </w:hyperlink>
    </w:p>
    <w:p w:rsidR="00DF5965" w:rsidRPr="00D315A7" w:rsidRDefault="00DF5965" w:rsidP="00DF5965">
      <w:pPr>
        <w:ind w:firstLine="708"/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  <w:u w:val="single"/>
        </w:rPr>
        <w:t>a.crocetta</w:t>
      </w:r>
      <w:r w:rsidRPr="00D315A7">
        <w:rPr>
          <w:b/>
          <w:i/>
          <w:color w:val="0000FF"/>
          <w:sz w:val="22"/>
          <w:szCs w:val="22"/>
          <w:u w:val="single"/>
        </w:rPr>
        <w:t>@comunedisanremo.it</w:t>
      </w:r>
    </w:p>
    <w:p w:rsidR="00E30BA1" w:rsidRDefault="00E30BA1" w:rsidP="00E30BA1">
      <w:pPr>
        <w:ind w:firstLine="3"/>
        <w:rPr>
          <w:sz w:val="24"/>
        </w:rPr>
      </w:pPr>
    </w:p>
    <w:p w:rsidR="00E30BA1" w:rsidRDefault="00E30BA1" w:rsidP="00E30BA1">
      <w:pPr>
        <w:ind w:firstLine="3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>. Generale:</w:t>
      </w:r>
      <w:r w:rsidR="006F5804">
        <w:rPr>
          <w:sz w:val="24"/>
        </w:rPr>
        <w:t xml:space="preserve"> </w:t>
      </w:r>
      <w:r w:rsidR="006F5804" w:rsidRPr="006F5804">
        <w:rPr>
          <w:sz w:val="24"/>
        </w:rPr>
        <w:t>[</w:t>
      </w:r>
      <w:proofErr w:type="spellStart"/>
      <w:r w:rsidR="006F5804" w:rsidRPr="006F5804">
        <w:rPr>
          <w:sz w:val="24"/>
        </w:rPr>
        <w:t>pratica.prot</w:t>
      </w:r>
      <w:proofErr w:type="spellEnd"/>
      <w:r w:rsidR="006F5804" w:rsidRPr="006F5804">
        <w:rPr>
          <w:sz w:val="24"/>
        </w:rPr>
        <w:t>]</w:t>
      </w:r>
      <w:r w:rsidR="005361F4">
        <w:rPr>
          <w:sz w:val="24"/>
        </w:rPr>
        <w:t xml:space="preserve"> del</w:t>
      </w:r>
      <w:r w:rsidR="006F5804">
        <w:rPr>
          <w:sz w:val="24"/>
        </w:rPr>
        <w:t xml:space="preserve"> </w:t>
      </w:r>
      <w:r w:rsidR="006F5804" w:rsidRPr="006F5804">
        <w:rPr>
          <w:sz w:val="24"/>
        </w:rPr>
        <w:t>[pratica.d_prot]</w:t>
      </w:r>
      <w:r w:rsidR="005361F4">
        <w:rPr>
          <w:sz w:val="24"/>
        </w:rPr>
        <w:t>.</w:t>
      </w:r>
    </w:p>
    <w:p w:rsidR="005361F4" w:rsidRDefault="005361F4" w:rsidP="00E30BA1">
      <w:pPr>
        <w:ind w:firstLine="3"/>
        <w:rPr>
          <w:sz w:val="24"/>
        </w:rPr>
      </w:pPr>
      <w:r>
        <w:rPr>
          <w:sz w:val="24"/>
        </w:rPr>
        <w:t xml:space="preserve">PRATICA EDILIZIA: </w:t>
      </w:r>
      <w:r w:rsidR="006F5804" w:rsidRPr="006F5804">
        <w:rPr>
          <w:b/>
          <w:sz w:val="24"/>
        </w:rPr>
        <w:t>[</w:t>
      </w:r>
      <w:proofErr w:type="spellStart"/>
      <w:r w:rsidR="006F5804" w:rsidRPr="006F5804">
        <w:rPr>
          <w:b/>
          <w:sz w:val="24"/>
        </w:rPr>
        <w:t>pratica.numero</w:t>
      </w:r>
      <w:proofErr w:type="spellEnd"/>
      <w:r w:rsidR="006F5804" w:rsidRPr="006F5804">
        <w:rPr>
          <w:b/>
          <w:sz w:val="24"/>
        </w:rPr>
        <w:t>]</w:t>
      </w:r>
      <w:r w:rsidR="006F5804">
        <w:rPr>
          <w:sz w:val="24"/>
        </w:rPr>
        <w:t xml:space="preserve"> p</w:t>
      </w:r>
      <w:r w:rsidR="0048304C">
        <w:rPr>
          <w:sz w:val="24"/>
        </w:rPr>
        <w:t>er opere di</w:t>
      </w:r>
      <w:r w:rsidR="006F5804">
        <w:rPr>
          <w:sz w:val="24"/>
        </w:rPr>
        <w:t xml:space="preserve"> </w:t>
      </w:r>
      <w:r w:rsidR="006F5804" w:rsidRPr="006F5804">
        <w:rPr>
          <w:sz w:val="24"/>
        </w:rPr>
        <w:t>[</w:t>
      </w:r>
      <w:proofErr w:type="spellStart"/>
      <w:r w:rsidR="006F5804" w:rsidRPr="006F5804">
        <w:rPr>
          <w:sz w:val="24"/>
        </w:rPr>
        <w:t>pratica.oggetto</w:t>
      </w:r>
      <w:proofErr w:type="spellEnd"/>
      <w:r w:rsidR="006F5804" w:rsidRPr="006F5804">
        <w:rPr>
          <w:sz w:val="24"/>
        </w:rPr>
        <w:t>]</w:t>
      </w:r>
      <w:r w:rsidR="0048304C">
        <w:rPr>
          <w:sz w:val="24"/>
        </w:rPr>
        <w:t xml:space="preserve"> in </w:t>
      </w:r>
      <w:r w:rsidR="006F5804" w:rsidRPr="006F5804">
        <w:rPr>
          <w:sz w:val="24"/>
        </w:rPr>
        <w:t>[</w:t>
      </w:r>
      <w:proofErr w:type="spellStart"/>
      <w:r w:rsidR="006F5804" w:rsidRPr="006F5804">
        <w:rPr>
          <w:sz w:val="24"/>
        </w:rPr>
        <w:t>pratica.ubicazione</w:t>
      </w:r>
      <w:proofErr w:type="spellEnd"/>
      <w:r w:rsidR="006F5804" w:rsidRPr="006F5804">
        <w:rPr>
          <w:sz w:val="24"/>
        </w:rPr>
        <w:t>]</w:t>
      </w:r>
      <w:r w:rsidR="00D315A7">
        <w:rPr>
          <w:sz w:val="24"/>
        </w:rPr>
        <w:t xml:space="preserve"> </w:t>
      </w:r>
      <w:r w:rsidR="001E3EBC" w:rsidRPr="001E3EBC">
        <w:rPr>
          <w:b/>
          <w:i/>
          <w:sz w:val="24"/>
          <w:u w:val="single"/>
        </w:rPr>
        <w:t>in zona soggetta a vincolo idrogeologico</w:t>
      </w:r>
      <w:r w:rsidR="001E3EBC">
        <w:rPr>
          <w:b/>
          <w:i/>
          <w:sz w:val="24"/>
          <w:u w:val="single"/>
        </w:rPr>
        <w:t xml:space="preserve"> </w:t>
      </w:r>
      <w:r w:rsidR="006F5804">
        <w:rPr>
          <w:sz w:val="24"/>
        </w:rPr>
        <w:t>–</w:t>
      </w:r>
      <w:r w:rsidR="00D315A7">
        <w:rPr>
          <w:sz w:val="24"/>
        </w:rPr>
        <w:t xml:space="preserve"> Richiedenti</w:t>
      </w:r>
      <w:r w:rsidR="006F5804">
        <w:rPr>
          <w:sz w:val="24"/>
        </w:rPr>
        <w:t xml:space="preserve"> </w:t>
      </w:r>
      <w:r w:rsidR="006F5804" w:rsidRPr="006F5804">
        <w:rPr>
          <w:sz w:val="24"/>
        </w:rPr>
        <w:t>[pratica.el_rich]</w:t>
      </w:r>
      <w:r>
        <w:rPr>
          <w:sz w:val="24"/>
        </w:rPr>
        <w:t>.</w:t>
      </w:r>
    </w:p>
    <w:p w:rsidR="00E30BA1" w:rsidRDefault="00E30BA1" w:rsidP="00E30BA1">
      <w:pPr>
        <w:ind w:firstLine="3"/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3B40DE" w:rsidRDefault="001F7D8E" w:rsidP="00E30BA1">
      <w:pPr>
        <w:pStyle w:val="Rientrocorpodeltesto"/>
      </w:pPr>
      <w:r>
        <w:t xml:space="preserve">Con riferimento alla pratica in oggetto </w:t>
      </w:r>
      <w:r w:rsidR="003B40DE">
        <w:t>in data ******* è stato effettuato sopralluogo in sito da ******** come da documentazione fotografica che segue:</w:t>
      </w:r>
    </w:p>
    <w:p w:rsidR="003B40DE" w:rsidRDefault="003B40DE" w:rsidP="00E30BA1">
      <w:pPr>
        <w:pStyle w:val="Rientrocorpodeltesto"/>
      </w:pPr>
    </w:p>
    <w:p w:rsidR="006378CF" w:rsidRDefault="006378CF" w:rsidP="00E30BA1">
      <w:pPr>
        <w:jc w:val="both"/>
        <w:rPr>
          <w:sz w:val="24"/>
        </w:rPr>
      </w:pPr>
    </w:p>
    <w:p w:rsidR="006378CF" w:rsidRDefault="006378CF" w:rsidP="00E30BA1">
      <w:pPr>
        <w:jc w:val="both"/>
        <w:rPr>
          <w:sz w:val="24"/>
        </w:rPr>
      </w:pPr>
    </w:p>
    <w:p w:rsidR="00E3122B" w:rsidRDefault="00120A05" w:rsidP="00E30BA1">
      <w:pPr>
        <w:jc w:val="both"/>
        <w:rPr>
          <w:sz w:val="24"/>
        </w:rPr>
      </w:pPr>
      <w:r>
        <w:rPr>
          <w:sz w:val="24"/>
        </w:rPr>
        <w:t>******</w:t>
      </w:r>
    </w:p>
    <w:p w:rsidR="00470454" w:rsidRDefault="00470454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</w:p>
    <w:p w:rsidR="00ED09AD" w:rsidRDefault="00ED09AD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  <w:r>
        <w:rPr>
          <w:sz w:val="24"/>
        </w:rPr>
        <w:t>A tal proposito si evidenzia che:</w:t>
      </w:r>
    </w:p>
    <w:p w:rsidR="009436AD" w:rsidRDefault="009436AD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  <w:r>
        <w:rPr>
          <w:sz w:val="24"/>
        </w:rPr>
        <w:t>******</w:t>
      </w:r>
    </w:p>
    <w:p w:rsidR="009436AD" w:rsidRDefault="009436AD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  <w:r>
        <w:rPr>
          <w:sz w:val="24"/>
        </w:rPr>
        <w:t>E si prescrive:</w:t>
      </w:r>
    </w:p>
    <w:p w:rsidR="009436AD" w:rsidRDefault="009436AD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  <w:r>
        <w:rPr>
          <w:sz w:val="24"/>
        </w:rPr>
        <w:t>*******</w:t>
      </w:r>
    </w:p>
    <w:p w:rsidR="009436AD" w:rsidRDefault="009436AD" w:rsidP="00E30BA1">
      <w:pPr>
        <w:jc w:val="both"/>
        <w:rPr>
          <w:sz w:val="24"/>
        </w:rPr>
      </w:pPr>
    </w:p>
    <w:p w:rsidR="009436AD" w:rsidRDefault="009436AD" w:rsidP="00E30BA1">
      <w:pPr>
        <w:jc w:val="both"/>
        <w:rPr>
          <w:sz w:val="24"/>
        </w:rPr>
      </w:pPr>
    </w:p>
    <w:p w:rsidR="00E30BA1" w:rsidRDefault="001F7D8E" w:rsidP="00E30BA1">
      <w:pPr>
        <w:ind w:left="708"/>
        <w:jc w:val="both"/>
        <w:rPr>
          <w:sz w:val="24"/>
        </w:rPr>
      </w:pPr>
      <w:r>
        <w:rPr>
          <w:sz w:val="24"/>
        </w:rPr>
        <w:t>D</w:t>
      </w:r>
      <w:r w:rsidR="00E30BA1">
        <w:rPr>
          <w:sz w:val="24"/>
        </w:rPr>
        <w:t>istinti saluti.</w:t>
      </w:r>
    </w:p>
    <w:p w:rsidR="00E30BA1" w:rsidRDefault="00E30BA1" w:rsidP="00E30BA1">
      <w:pPr>
        <w:ind w:left="708"/>
        <w:jc w:val="both"/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61AE1" w:rsidRPr="00E61AE1" w:rsidRDefault="00E61AE1" w:rsidP="00E61AE1">
      <w:pPr>
        <w:tabs>
          <w:tab w:val="left" w:pos="5103"/>
          <w:tab w:val="left" w:pos="7371"/>
        </w:tabs>
        <w:rPr>
          <w:sz w:val="22"/>
          <w:szCs w:val="22"/>
        </w:rPr>
      </w:pPr>
      <w:r w:rsidRPr="00E61AE1">
        <w:rPr>
          <w:sz w:val="22"/>
          <w:szCs w:val="22"/>
        </w:rPr>
        <w:t>Sanremo, [data]</w:t>
      </w:r>
    </w:p>
    <w:p w:rsidR="00E61AE1" w:rsidRDefault="00E61AE1" w:rsidP="00E61AE1">
      <w:pPr>
        <w:rPr>
          <w:sz w:val="22"/>
          <w:szCs w:val="22"/>
        </w:rPr>
      </w:pPr>
    </w:p>
    <w:p w:rsidR="00E61AE1" w:rsidRDefault="00E61AE1" w:rsidP="00E61AE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/>
      </w:tblPr>
      <w:tblGrid>
        <w:gridCol w:w="4889"/>
        <w:gridCol w:w="4889"/>
      </w:tblGrid>
      <w:tr w:rsidR="00E61AE1" w:rsidTr="0025763B">
        <w:tc>
          <w:tcPr>
            <w:tcW w:w="4889" w:type="dxa"/>
          </w:tcPr>
          <w:p w:rsidR="00E61AE1" w:rsidRPr="00045041" w:rsidRDefault="00E61AE1" w:rsidP="0025763B">
            <w:pPr>
              <w:jc w:val="center"/>
              <w:rPr>
                <w:sz w:val="22"/>
                <w:szCs w:val="22"/>
              </w:rPr>
            </w:pPr>
            <w:r w:rsidRPr="00045041">
              <w:rPr>
                <w:sz w:val="22"/>
                <w:szCs w:val="22"/>
              </w:rPr>
              <w:t>IL RESPONSABILE DEL SERVIZIO</w:t>
            </w:r>
          </w:p>
          <w:p w:rsidR="00E61AE1" w:rsidRDefault="00E61AE1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  <w:hideMark/>
          </w:tcPr>
          <w:p w:rsidR="00E61AE1" w:rsidRDefault="00E61AE1" w:rsidP="002576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DIRIGENTE SETTORE TERRITORIO</w:t>
            </w:r>
          </w:p>
          <w:p w:rsidR="00E61AE1" w:rsidRDefault="00E61AE1" w:rsidP="0025763B">
            <w:pPr>
              <w:jc w:val="center"/>
              <w:rPr>
                <w:sz w:val="22"/>
                <w:szCs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E61AE1" w:rsidRDefault="00E61AE1" w:rsidP="00E61AE1">
      <w:pPr>
        <w:spacing w:line="360" w:lineRule="auto"/>
        <w:jc w:val="both"/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sz w:val="24"/>
        </w:rPr>
      </w:pPr>
    </w:p>
    <w:p w:rsidR="00E30BA1" w:rsidRDefault="00E30BA1" w:rsidP="00E30BA1">
      <w:pPr>
        <w:rPr>
          <w:b/>
          <w:i/>
          <w:color w:val="0000FF"/>
          <w:sz w:val="22"/>
          <w:szCs w:val="22"/>
        </w:rPr>
      </w:pPr>
    </w:p>
    <w:p w:rsidR="00E30BA1" w:rsidRDefault="00E30BA1" w:rsidP="00E30BA1">
      <w:pPr>
        <w:rPr>
          <w:b/>
          <w:i/>
          <w:color w:val="0000FF"/>
          <w:sz w:val="22"/>
          <w:szCs w:val="22"/>
        </w:rPr>
      </w:pPr>
      <w:r w:rsidRPr="00A13197">
        <w:rPr>
          <w:b/>
          <w:i/>
          <w:color w:val="0000FF"/>
          <w:sz w:val="22"/>
          <w:szCs w:val="22"/>
        </w:rPr>
        <w:t xml:space="preserve">Orario di apertura e ricevimento ufficio: lunedì 09:00 – 13:00 e 15:00 – 17:00 </w:t>
      </w:r>
      <w:proofErr w:type="spellStart"/>
      <w:r w:rsidRPr="00A13197">
        <w:rPr>
          <w:b/>
          <w:i/>
          <w:color w:val="0000FF"/>
          <w:sz w:val="22"/>
          <w:szCs w:val="22"/>
        </w:rPr>
        <w:t>venerdi</w:t>
      </w:r>
      <w:proofErr w:type="spellEnd"/>
      <w:r w:rsidRPr="00A13197">
        <w:rPr>
          <w:b/>
          <w:i/>
          <w:color w:val="0000FF"/>
          <w:sz w:val="22"/>
          <w:szCs w:val="22"/>
        </w:rPr>
        <w:t xml:space="preserve"> 09:00 – 13:00</w:t>
      </w:r>
    </w:p>
    <w:p w:rsidR="003F12CB" w:rsidRDefault="003F12CB" w:rsidP="00E30BA1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 xml:space="preserve">Responsabile del Procedimento e del Servizio: Dott. Geol. </w:t>
      </w:r>
      <w:smartTag w:uri="urn:schemas-microsoft-com:office:smarttags" w:element="PersonName">
        <w:smartTagPr>
          <w:attr w:name="ProductID" w:val="Fulvio FRANCO"/>
        </w:smartTagPr>
        <w:r>
          <w:rPr>
            <w:b/>
            <w:i/>
            <w:color w:val="0000FF"/>
            <w:sz w:val="22"/>
            <w:szCs w:val="22"/>
          </w:rPr>
          <w:t>Fulvio FRANCO</w:t>
        </w:r>
      </w:smartTag>
    </w:p>
    <w:p w:rsidR="00C0042A" w:rsidRPr="00A13197" w:rsidRDefault="00C0042A" w:rsidP="00E30BA1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Collaboratore Amministrativo: Dott. Alessio CROCETTA</w:t>
      </w:r>
    </w:p>
    <w:p w:rsidR="00E87425" w:rsidRPr="00E30BA1" w:rsidRDefault="00E87425" w:rsidP="00E30BA1"/>
    <w:sectPr w:rsidR="00E87425" w:rsidRPr="00E30BA1" w:rsidSect="003F12CB">
      <w:pgSz w:w="11906" w:h="16838"/>
      <w:pgMar w:top="568" w:right="1134" w:bottom="709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isplayBackgroundShape/>
  <w:proofState w:spelling="clean"/>
  <w:attachedTemplate r:id="rId1"/>
  <w:linkStyles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B58E4"/>
    <w:rsid w:val="00035456"/>
    <w:rsid w:val="00052C6C"/>
    <w:rsid w:val="00120A05"/>
    <w:rsid w:val="0016733E"/>
    <w:rsid w:val="001E3EBC"/>
    <w:rsid w:val="001F7D8E"/>
    <w:rsid w:val="003B40DE"/>
    <w:rsid w:val="003F12CB"/>
    <w:rsid w:val="00437987"/>
    <w:rsid w:val="00470454"/>
    <w:rsid w:val="0048304C"/>
    <w:rsid w:val="004C6A1C"/>
    <w:rsid w:val="005361F4"/>
    <w:rsid w:val="00557837"/>
    <w:rsid w:val="00576B9D"/>
    <w:rsid w:val="006378CF"/>
    <w:rsid w:val="006C2FC1"/>
    <w:rsid w:val="006D0892"/>
    <w:rsid w:val="006F5804"/>
    <w:rsid w:val="007B038C"/>
    <w:rsid w:val="008F01FC"/>
    <w:rsid w:val="009436AD"/>
    <w:rsid w:val="009B58E4"/>
    <w:rsid w:val="00A719CB"/>
    <w:rsid w:val="00A71BD7"/>
    <w:rsid w:val="00AC2F4C"/>
    <w:rsid w:val="00AD7B35"/>
    <w:rsid w:val="00C0042A"/>
    <w:rsid w:val="00C277C0"/>
    <w:rsid w:val="00D315A7"/>
    <w:rsid w:val="00DF5965"/>
    <w:rsid w:val="00E30BA1"/>
    <w:rsid w:val="00E3122B"/>
    <w:rsid w:val="00E469B3"/>
    <w:rsid w:val="00E61AE1"/>
    <w:rsid w:val="00E87425"/>
    <w:rsid w:val="00ED09AD"/>
    <w:rsid w:val="00FD5860"/>
    <w:rsid w:val="00FE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FE0590"/>
  </w:style>
  <w:style w:type="paragraph" w:styleId="Titolo1">
    <w:name w:val="heading 1"/>
    <w:basedOn w:val="Normale"/>
    <w:next w:val="Normale"/>
    <w:qFormat/>
    <w:rsid w:val="00FE059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E059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E059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FE0590"/>
    <w:pPr>
      <w:ind w:firstLine="708"/>
      <w:jc w:val="both"/>
    </w:pPr>
    <w:rPr>
      <w:sz w:val="24"/>
    </w:rPr>
  </w:style>
  <w:style w:type="character" w:styleId="Collegamentoipertestuale">
    <w:name w:val="Hyperlink"/>
    <w:basedOn w:val="Carpredefinitoparagrafo"/>
    <w:rsid w:val="00DF596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.franco@comunedisanremo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NO%20Vinc%20Idrogeol%20Verb%20Sopralluog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 Vinc Idrogeol Verb Sopralluogo.dot</Template>
  <TotalTime>8</TotalTime>
  <Pages>1</Pages>
  <Words>122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1083</CharactersWithSpaces>
  <SharedDoc>false</SharedDoc>
  <HLinks>
    <vt:vector size="6" baseType="variant">
      <vt:variant>
        <vt:i4>1179757</vt:i4>
      </vt:variant>
      <vt:variant>
        <vt:i4>0</vt:i4>
      </vt:variant>
      <vt:variant>
        <vt:i4>0</vt:i4>
      </vt:variant>
      <vt:variant>
        <vt:i4>5</vt:i4>
      </vt:variant>
      <vt:variant>
        <vt:lpwstr>mailto:f.franco@comunedisanremo.it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3</cp:revision>
  <cp:lastPrinted>1601-01-01T00:00:00Z</cp:lastPrinted>
  <dcterms:created xsi:type="dcterms:W3CDTF">2012-12-07T11:19:00Z</dcterms:created>
  <dcterms:modified xsi:type="dcterms:W3CDTF">2012-12-11T17:09:00Z</dcterms:modified>
</cp:coreProperties>
</file>