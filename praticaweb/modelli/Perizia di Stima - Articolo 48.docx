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AFC" w:rsidRDefault="00B83638" w:rsidP="00683AFC">
      <w:pPr>
        <w:ind w:firstLine="3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119D5C5" wp14:editId="572A8CC7">
            <wp:simplePos x="0" y="0"/>
            <wp:positionH relativeFrom="column">
              <wp:posOffset>17145</wp:posOffset>
            </wp:positionH>
            <wp:positionV relativeFrom="paragraph">
              <wp:posOffset>182245</wp:posOffset>
            </wp:positionV>
            <wp:extent cx="1764665" cy="777240"/>
            <wp:effectExtent l="0" t="0" r="0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3638" w:rsidRPr="00B83638" w:rsidRDefault="00B83638" w:rsidP="00B83638">
      <w:pPr>
        <w:widowControl w:val="0"/>
        <w:outlineLvl w:val="1"/>
        <w:rPr>
          <w:rFonts w:ascii="Arial" w:hAnsi="Arial" w:cs="Arial"/>
          <w:b/>
          <w:i/>
          <w:color w:val="0000FF"/>
          <w:sz w:val="20"/>
          <w:szCs w:val="20"/>
        </w:rPr>
      </w:pPr>
      <w:bookmarkStart w:id="0" w:name="_GoBack"/>
      <w:bookmarkEnd w:id="0"/>
      <w:r w:rsidRPr="00B83638">
        <w:rPr>
          <w:rFonts w:ascii="Arial" w:hAnsi="Arial" w:cs="Arial"/>
          <w:b/>
          <w:i/>
          <w:color w:val="0000FF"/>
          <w:sz w:val="20"/>
          <w:szCs w:val="20"/>
        </w:rPr>
        <w:t>Settore Territorio – Sportello Unico per l’Edilizia</w:t>
      </w:r>
    </w:p>
    <w:p w:rsidR="00B83638" w:rsidRPr="00B83638" w:rsidRDefault="00B83638" w:rsidP="00B83638">
      <w:pPr>
        <w:widowControl w:val="0"/>
        <w:rPr>
          <w:rFonts w:ascii="Arial" w:hAnsi="Arial" w:cs="Arial"/>
          <w:b/>
          <w:i/>
          <w:color w:val="0000FF"/>
          <w:sz w:val="20"/>
          <w:szCs w:val="20"/>
        </w:rPr>
      </w:pPr>
      <w:proofErr w:type="spellStart"/>
      <w:r w:rsidRPr="00B83638">
        <w:rPr>
          <w:rFonts w:ascii="Arial" w:hAnsi="Arial" w:cs="Arial"/>
          <w:b/>
          <w:i/>
          <w:color w:val="0000FF"/>
          <w:sz w:val="20"/>
          <w:szCs w:val="20"/>
        </w:rPr>
        <w:t>Tel</w:t>
      </w:r>
      <w:proofErr w:type="spellEnd"/>
      <w:r w:rsidRPr="00B83638">
        <w:rPr>
          <w:rFonts w:ascii="Arial" w:hAnsi="Arial" w:cs="Arial"/>
          <w:b/>
          <w:i/>
          <w:color w:val="0000FF"/>
          <w:sz w:val="20"/>
          <w:szCs w:val="20"/>
        </w:rPr>
        <w:t xml:space="preserve"> 0184.580.321/3 – fax 0184.580.467 Centralino 0184.5801</w:t>
      </w:r>
    </w:p>
    <w:p w:rsidR="00B83638" w:rsidRPr="00B83638" w:rsidRDefault="00B83638" w:rsidP="00B83638">
      <w:pPr>
        <w:widowControl w:val="0"/>
        <w:rPr>
          <w:rFonts w:ascii="Arial" w:hAnsi="Arial" w:cs="Arial"/>
          <w:b/>
          <w:i/>
          <w:color w:val="0000FF"/>
          <w:sz w:val="20"/>
          <w:szCs w:val="20"/>
        </w:rPr>
      </w:pPr>
      <w:r w:rsidRPr="00B83638">
        <w:rPr>
          <w:rFonts w:ascii="Arial" w:hAnsi="Arial" w:cs="Arial"/>
          <w:b/>
          <w:i/>
          <w:color w:val="0000FF"/>
          <w:sz w:val="20"/>
          <w:szCs w:val="20"/>
        </w:rPr>
        <w:t>C.so Cavallotti 59 – 18038 Sanremo (IM)</w:t>
      </w:r>
    </w:p>
    <w:p w:rsidR="00B83638" w:rsidRPr="00B83638" w:rsidRDefault="00B83638" w:rsidP="00B83638">
      <w:pPr>
        <w:widowControl w:val="0"/>
        <w:rPr>
          <w:rFonts w:ascii="Arial" w:hAnsi="Arial" w:cs="Arial"/>
          <w:b/>
          <w:i/>
          <w:color w:val="0000FF"/>
          <w:sz w:val="20"/>
          <w:szCs w:val="20"/>
        </w:rPr>
      </w:pPr>
      <w:r w:rsidRPr="00B83638">
        <w:rPr>
          <w:rFonts w:ascii="Arial" w:hAnsi="Arial" w:cs="Arial"/>
          <w:b/>
          <w:i/>
          <w:color w:val="0000FF"/>
          <w:sz w:val="20"/>
          <w:szCs w:val="20"/>
        </w:rPr>
        <w:t xml:space="preserve">PEC: </w:t>
      </w:r>
      <w:r w:rsidRPr="00B83638">
        <w:rPr>
          <w:rFonts w:ascii="Arial" w:hAnsi="Arial" w:cs="Arial"/>
          <w:b/>
          <w:i/>
          <w:color w:val="0000FF"/>
          <w:sz w:val="20"/>
          <w:szCs w:val="20"/>
          <w:u w:val="single"/>
        </w:rPr>
        <w:t>sue.comune.sanremo@legalmail.it</w:t>
      </w:r>
    </w:p>
    <w:p w:rsidR="00A7264A" w:rsidRPr="00F33FB3" w:rsidRDefault="00A7264A" w:rsidP="00683AFC">
      <w:pPr>
        <w:rPr>
          <w:b/>
          <w:i/>
          <w:color w:val="0000FF"/>
          <w:sz w:val="22"/>
          <w:szCs w:val="22"/>
        </w:rPr>
      </w:pPr>
      <w:r w:rsidRPr="00A7264A">
        <w:rPr>
          <w:b/>
          <w:i/>
          <w:color w:val="0000FF"/>
          <w:sz w:val="22"/>
          <w:szCs w:val="22"/>
        </w:rPr>
        <w:t xml:space="preserve">           </w:t>
      </w:r>
    </w:p>
    <w:p w:rsidR="00683AFC" w:rsidRDefault="00683AFC" w:rsidP="00683AFC">
      <w:pPr>
        <w:rPr>
          <w:sz w:val="22"/>
          <w:szCs w:val="22"/>
        </w:rPr>
      </w:pPr>
    </w:p>
    <w:p w:rsidR="00683AFC" w:rsidRPr="00ED0D63" w:rsidRDefault="00683AFC" w:rsidP="00683AFC">
      <w:pPr>
        <w:rPr>
          <w:sz w:val="22"/>
          <w:szCs w:val="22"/>
        </w:rPr>
      </w:pPr>
      <w:proofErr w:type="spellStart"/>
      <w:r w:rsidRPr="00ED0D63">
        <w:rPr>
          <w:sz w:val="22"/>
          <w:szCs w:val="22"/>
        </w:rPr>
        <w:t>Prot</w:t>
      </w:r>
      <w:proofErr w:type="spellEnd"/>
      <w:r w:rsidRPr="00ED0D63">
        <w:rPr>
          <w:sz w:val="22"/>
          <w:szCs w:val="22"/>
        </w:rPr>
        <w:t>. Generale:</w:t>
      </w:r>
      <w:r>
        <w:rPr>
          <w:sz w:val="22"/>
          <w:szCs w:val="22"/>
        </w:rPr>
        <w:t xml:space="preserve"> </w:t>
      </w:r>
      <w:r w:rsidR="002146A9">
        <w:rPr>
          <w:sz w:val="22"/>
          <w:szCs w:val="22"/>
        </w:rPr>
        <w:fldChar w:fldCharType="begin"/>
      </w:r>
      <w:r w:rsidR="00446562">
        <w:rPr>
          <w:sz w:val="22"/>
          <w:szCs w:val="22"/>
        </w:rPr>
        <w:instrText xml:space="preserve"> MERGEFIELD "NUMERO_PROT" </w:instrText>
      </w:r>
      <w:r w:rsidR="002146A9">
        <w:rPr>
          <w:sz w:val="22"/>
          <w:szCs w:val="22"/>
        </w:rPr>
        <w:fldChar w:fldCharType="separate"/>
      </w:r>
      <w:r w:rsidR="00D969A1">
        <w:rPr>
          <w:noProof/>
          <w:sz w:val="22"/>
          <w:szCs w:val="22"/>
        </w:rPr>
        <w:t>[protocollo]</w:t>
      </w:r>
      <w:r w:rsidR="002146A9">
        <w:rPr>
          <w:sz w:val="22"/>
          <w:szCs w:val="22"/>
        </w:rPr>
        <w:fldChar w:fldCharType="end"/>
      </w:r>
      <w:r w:rsidR="00446562">
        <w:rPr>
          <w:sz w:val="22"/>
          <w:szCs w:val="22"/>
        </w:rPr>
        <w:t xml:space="preserve"> del </w:t>
      </w:r>
      <w:r w:rsidR="002146A9">
        <w:rPr>
          <w:sz w:val="22"/>
          <w:szCs w:val="22"/>
        </w:rPr>
        <w:fldChar w:fldCharType="begin"/>
      </w:r>
      <w:r w:rsidR="00446562">
        <w:rPr>
          <w:sz w:val="22"/>
          <w:szCs w:val="22"/>
        </w:rPr>
        <w:instrText xml:space="preserve"> MERGEFIELD "DATA_PROT" </w:instrText>
      </w:r>
      <w:r w:rsidR="002146A9">
        <w:rPr>
          <w:sz w:val="22"/>
          <w:szCs w:val="22"/>
        </w:rPr>
        <w:fldChar w:fldCharType="separate"/>
      </w:r>
      <w:r w:rsidR="00D969A1">
        <w:rPr>
          <w:noProof/>
          <w:sz w:val="22"/>
          <w:szCs w:val="22"/>
        </w:rPr>
        <w:t>[data_protocollo]</w:t>
      </w:r>
      <w:r w:rsidR="002146A9">
        <w:rPr>
          <w:sz w:val="22"/>
          <w:szCs w:val="22"/>
        </w:rPr>
        <w:fldChar w:fldCharType="end"/>
      </w:r>
      <w:r w:rsidRPr="00ED0D63">
        <w:rPr>
          <w:sz w:val="22"/>
          <w:szCs w:val="22"/>
        </w:rPr>
        <w:t>.</w:t>
      </w:r>
    </w:p>
    <w:p w:rsidR="00683AFC" w:rsidRPr="00ED0D63" w:rsidRDefault="00683AFC" w:rsidP="00683AFC">
      <w:pPr>
        <w:rPr>
          <w:sz w:val="22"/>
          <w:szCs w:val="22"/>
        </w:rPr>
      </w:pPr>
      <w:r w:rsidRPr="00ED0D63">
        <w:rPr>
          <w:sz w:val="22"/>
          <w:szCs w:val="22"/>
        </w:rPr>
        <w:t xml:space="preserve">Rif. Pratica Edilizia n. </w:t>
      </w:r>
      <w:r w:rsidR="002146A9">
        <w:rPr>
          <w:b/>
          <w:sz w:val="22"/>
          <w:szCs w:val="22"/>
        </w:rPr>
        <w:fldChar w:fldCharType="begin"/>
      </w:r>
      <w:r w:rsidR="006B68EA">
        <w:rPr>
          <w:b/>
          <w:sz w:val="22"/>
          <w:szCs w:val="22"/>
        </w:rPr>
        <w:instrText xml:space="preserve"> MERGEFIELD "NUMERO_PRATICA" </w:instrText>
      </w:r>
      <w:r w:rsidR="002146A9">
        <w:rPr>
          <w:b/>
          <w:sz w:val="22"/>
          <w:szCs w:val="22"/>
        </w:rPr>
        <w:fldChar w:fldCharType="separate"/>
      </w:r>
      <w:r w:rsidR="00D969A1">
        <w:rPr>
          <w:b/>
          <w:noProof/>
          <w:sz w:val="22"/>
          <w:szCs w:val="22"/>
        </w:rPr>
        <w:t>[numero]</w:t>
      </w:r>
      <w:r w:rsidR="002146A9">
        <w:rPr>
          <w:b/>
          <w:sz w:val="22"/>
          <w:szCs w:val="22"/>
        </w:rPr>
        <w:fldChar w:fldCharType="end"/>
      </w:r>
      <w:r w:rsidRPr="00ED0D63">
        <w:rPr>
          <w:sz w:val="22"/>
          <w:szCs w:val="22"/>
        </w:rPr>
        <w:t>.</w:t>
      </w:r>
    </w:p>
    <w:p w:rsidR="00683AFC" w:rsidRPr="00ED0D63" w:rsidRDefault="00683AFC" w:rsidP="00683AFC">
      <w:pPr>
        <w:rPr>
          <w:sz w:val="22"/>
          <w:szCs w:val="22"/>
        </w:rPr>
      </w:pPr>
    </w:p>
    <w:p w:rsidR="00683AFC" w:rsidRPr="00ED0D63" w:rsidRDefault="00683AFC" w:rsidP="00683AFC">
      <w:pPr>
        <w:rPr>
          <w:b/>
          <w:i/>
          <w:sz w:val="22"/>
          <w:szCs w:val="22"/>
          <w:u w:val="single"/>
        </w:rPr>
      </w:pPr>
      <w:r w:rsidRPr="00ED0D63">
        <w:rPr>
          <w:b/>
          <w:i/>
          <w:sz w:val="22"/>
          <w:szCs w:val="22"/>
          <w:u w:val="single"/>
        </w:rPr>
        <w:t>A mezzo Raccomandata A/R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B3079B" w:rsidTr="004F5D73">
        <w:tc>
          <w:tcPr>
            <w:tcW w:w="2500" w:type="pct"/>
          </w:tcPr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3079B" w:rsidRPr="007761F7" w:rsidRDefault="00B3079B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7761F7">
              <w:rPr>
                <w:sz w:val="22"/>
                <w:szCs w:val="22"/>
              </w:rPr>
              <w:t>Gent. Sig.</w:t>
            </w:r>
          </w:p>
        </w:tc>
      </w:tr>
      <w:tr w:rsidR="00B3079B" w:rsidTr="004F5D73">
        <w:tc>
          <w:tcPr>
            <w:tcW w:w="2500" w:type="pct"/>
          </w:tcPr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B3079B" w:rsidTr="004F5D73">
        <w:tc>
          <w:tcPr>
            <w:tcW w:w="2500" w:type="pct"/>
          </w:tcPr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3079B" w:rsidRDefault="00B3079B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Preg.mo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B3079B" w:rsidRDefault="00B3079B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83AFC" w:rsidRPr="00ED0D63" w:rsidRDefault="00683AFC" w:rsidP="00683AFC">
      <w:pPr>
        <w:ind w:left="5664" w:firstLine="708"/>
        <w:rPr>
          <w:sz w:val="22"/>
          <w:szCs w:val="22"/>
        </w:rPr>
      </w:pPr>
    </w:p>
    <w:p w:rsidR="00683AFC" w:rsidRPr="00ED0D63" w:rsidRDefault="00683AFC" w:rsidP="00683AFC">
      <w:pPr>
        <w:rPr>
          <w:sz w:val="22"/>
          <w:szCs w:val="22"/>
        </w:rPr>
      </w:pPr>
      <w:r w:rsidRPr="00ED0D63">
        <w:rPr>
          <w:b/>
          <w:sz w:val="22"/>
          <w:szCs w:val="22"/>
        </w:rPr>
        <w:t>OGGETTO:</w:t>
      </w:r>
      <w:r w:rsidRPr="00ED0D63">
        <w:rPr>
          <w:sz w:val="22"/>
          <w:szCs w:val="22"/>
        </w:rPr>
        <w:t xml:space="preserve"> </w:t>
      </w:r>
      <w:r w:rsidR="00941E0E">
        <w:rPr>
          <w:sz w:val="22"/>
          <w:szCs w:val="22"/>
        </w:rPr>
        <w:t xml:space="preserve">Opere in difformità da titoli edilizi rilasciati prima del 1° settembre 1967 (art. 48 Legge Regionale n. 16/2008 e ss. mm. e ii.) </w:t>
      </w:r>
      <w:r w:rsidR="00941E0E">
        <w:rPr>
          <w:b/>
          <w:sz w:val="22"/>
          <w:szCs w:val="22"/>
        </w:rPr>
        <w:t>–</w:t>
      </w:r>
      <w:r w:rsidRPr="00ED0D63">
        <w:rPr>
          <w:b/>
          <w:sz w:val="22"/>
          <w:szCs w:val="22"/>
        </w:rPr>
        <w:t xml:space="preserve"> </w:t>
      </w:r>
      <w:r w:rsidR="00941E0E">
        <w:rPr>
          <w:b/>
          <w:sz w:val="22"/>
          <w:szCs w:val="22"/>
        </w:rPr>
        <w:t xml:space="preserve">Perizia di stima </w:t>
      </w:r>
      <w:r w:rsidR="00C43BD4">
        <w:rPr>
          <w:b/>
          <w:sz w:val="22"/>
          <w:szCs w:val="22"/>
        </w:rPr>
        <w:t>sanzione art. 48 comma 5°</w:t>
      </w:r>
      <w:r w:rsidRPr="00ED0D63">
        <w:rPr>
          <w:sz w:val="22"/>
          <w:szCs w:val="22"/>
        </w:rPr>
        <w:t>.</w:t>
      </w:r>
    </w:p>
    <w:p w:rsidR="00683AFC" w:rsidRDefault="00683AFC" w:rsidP="00F47EDA">
      <w:pPr>
        <w:autoSpaceDE w:val="0"/>
        <w:autoSpaceDN w:val="0"/>
        <w:adjustRightInd w:val="0"/>
        <w:rPr>
          <w:sz w:val="18"/>
          <w:szCs w:val="18"/>
        </w:rPr>
      </w:pPr>
    </w:p>
    <w:p w:rsidR="00683AFC" w:rsidRDefault="00683AFC" w:rsidP="00F47EDA">
      <w:pPr>
        <w:autoSpaceDE w:val="0"/>
        <w:autoSpaceDN w:val="0"/>
        <w:adjustRightInd w:val="0"/>
        <w:rPr>
          <w:sz w:val="18"/>
          <w:szCs w:val="18"/>
        </w:rPr>
      </w:pPr>
    </w:p>
    <w:p w:rsidR="00A5594C" w:rsidRPr="00FE7641" w:rsidRDefault="00137D2C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Visto l’art. 48 </w:t>
      </w:r>
      <w:r w:rsidR="00736E2F" w:rsidRPr="00FE7641">
        <w:rPr>
          <w:sz w:val="22"/>
          <w:szCs w:val="22"/>
        </w:rPr>
        <w:t>della Legge Regionale n. 16 del 18 giugno 2008 “disciplina dell’attività edilizia” coordinata con la Legge Regionale n. 9 del 5 aprile 2012</w:t>
      </w:r>
      <w:r w:rsidR="00A5594C" w:rsidRPr="00FE7641">
        <w:rPr>
          <w:sz w:val="22"/>
          <w:szCs w:val="22"/>
        </w:rPr>
        <w:t>;</w:t>
      </w:r>
    </w:p>
    <w:p w:rsidR="00A5594C" w:rsidRPr="00FE7641" w:rsidRDefault="00A5594C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Vista la Legge Regionale n. 25 del </w:t>
      </w:r>
      <w:r w:rsidR="00FB2E42" w:rsidRPr="00FE7641">
        <w:rPr>
          <w:sz w:val="22"/>
          <w:szCs w:val="22"/>
        </w:rPr>
        <w:t>7 aprile 1995 “disposizioni in materia di determinazione del contributo di costruzione”;</w:t>
      </w:r>
    </w:p>
    <w:p w:rsidR="00FB2E42" w:rsidRPr="00FE7641" w:rsidRDefault="00FB2E42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Vista la Legge Regionale n. 36 del </w:t>
      </w:r>
      <w:r w:rsidR="00924ABC" w:rsidRPr="00FE7641">
        <w:rPr>
          <w:sz w:val="22"/>
          <w:szCs w:val="22"/>
        </w:rPr>
        <w:t>4 settembre 1997 “legge urbanistica regionale”;</w:t>
      </w:r>
    </w:p>
    <w:p w:rsidR="00924ABC" w:rsidRPr="00FE7641" w:rsidRDefault="00924ABC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Visto il D.P.R. n. 380 del </w:t>
      </w:r>
      <w:r w:rsidR="003131E5" w:rsidRPr="00FE7641">
        <w:rPr>
          <w:sz w:val="22"/>
          <w:szCs w:val="22"/>
        </w:rPr>
        <w:t>6 giugno 2001 ”Testo unico delle disposizioni legislative e regolamentari in materia edilizia</w:t>
      </w:r>
      <w:r w:rsidR="005354CB" w:rsidRPr="00FE7641">
        <w:rPr>
          <w:sz w:val="22"/>
          <w:szCs w:val="22"/>
        </w:rPr>
        <w:t>”;</w:t>
      </w:r>
    </w:p>
    <w:p w:rsidR="00F47EDA" w:rsidRPr="00FE7641" w:rsidRDefault="005354CB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Visto l’a</w:t>
      </w:r>
      <w:r w:rsidR="00F47EDA" w:rsidRPr="00FE7641">
        <w:rPr>
          <w:sz w:val="22"/>
          <w:szCs w:val="22"/>
        </w:rPr>
        <w:t xml:space="preserve">rt. 164 del </w:t>
      </w:r>
      <w:proofErr w:type="spellStart"/>
      <w:r w:rsidR="00F47EDA" w:rsidRPr="00FE7641">
        <w:rPr>
          <w:sz w:val="22"/>
          <w:szCs w:val="22"/>
        </w:rPr>
        <w:t>D.Lgs.</w:t>
      </w:r>
      <w:proofErr w:type="spellEnd"/>
      <w:r w:rsidR="00F47EDA" w:rsidRPr="00FE7641">
        <w:rPr>
          <w:sz w:val="22"/>
          <w:szCs w:val="22"/>
        </w:rPr>
        <w:t xml:space="preserve"> 490/1999 sostituito dall’art. 167 del </w:t>
      </w:r>
      <w:proofErr w:type="spellStart"/>
      <w:r w:rsidR="00F47EDA" w:rsidRPr="00FE7641">
        <w:rPr>
          <w:sz w:val="22"/>
          <w:szCs w:val="22"/>
        </w:rPr>
        <w:t>D.Lgs.</w:t>
      </w:r>
      <w:proofErr w:type="spellEnd"/>
      <w:r w:rsidR="00F47EDA" w:rsidRPr="00FE7641">
        <w:rPr>
          <w:sz w:val="22"/>
          <w:szCs w:val="22"/>
        </w:rPr>
        <w:t xml:space="preserve"> 22 gennaio 2004 n. 42;</w:t>
      </w:r>
    </w:p>
    <w:p w:rsidR="00F47EDA" w:rsidRPr="00FE7641" w:rsidRDefault="005354CB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>Visti la L</w:t>
      </w:r>
      <w:r w:rsidR="00F47EDA" w:rsidRPr="00FE7641">
        <w:rPr>
          <w:sz w:val="22"/>
          <w:szCs w:val="22"/>
        </w:rPr>
        <w:t>egge 28 febbraio 1985, n. 47 ed Art. 39 della legge 23 dicembre 1994, n. 724;</w:t>
      </w:r>
    </w:p>
    <w:p w:rsidR="00F47EDA" w:rsidRPr="00FE7641" w:rsidRDefault="00FE7641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Visto il </w:t>
      </w:r>
      <w:r w:rsidR="00F47EDA" w:rsidRPr="00FE7641">
        <w:rPr>
          <w:sz w:val="22"/>
          <w:szCs w:val="22"/>
        </w:rPr>
        <w:t>Decreto del Ministero per i Beni Culturali e Ambientali 26 settembre 1997 concernente "Determinazione dei parametri e delle</w:t>
      </w:r>
      <w:r w:rsidR="001D29B4">
        <w:rPr>
          <w:sz w:val="22"/>
          <w:szCs w:val="22"/>
        </w:rPr>
        <w:t xml:space="preserve"> </w:t>
      </w:r>
      <w:r w:rsidR="00F47EDA" w:rsidRPr="00FE7641">
        <w:rPr>
          <w:sz w:val="22"/>
          <w:szCs w:val="22"/>
        </w:rPr>
        <w:t>modalità per la qualificazione della indennità risarcitoria per le opere abusive realizzata in area sottoposta a vincolo".</w:t>
      </w:r>
    </w:p>
    <w:p w:rsidR="00F47EDA" w:rsidRDefault="00FE7641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E7641">
        <w:rPr>
          <w:sz w:val="22"/>
          <w:szCs w:val="22"/>
        </w:rPr>
        <w:t xml:space="preserve">Vista la </w:t>
      </w:r>
      <w:r w:rsidR="00F47EDA" w:rsidRPr="00FE7641">
        <w:rPr>
          <w:sz w:val="22"/>
          <w:szCs w:val="22"/>
        </w:rPr>
        <w:t>Deliberazione del Commissario straordinario n. 197 del 11 maggio 2004.</w:t>
      </w:r>
    </w:p>
    <w:p w:rsidR="00B415D2" w:rsidRPr="001842E5" w:rsidRDefault="00B415D2" w:rsidP="00B415D2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Dato atto che l</w:t>
      </w:r>
      <w:r w:rsidRPr="001842E5">
        <w:rPr>
          <w:sz w:val="22"/>
          <w:szCs w:val="22"/>
        </w:rPr>
        <w:t>’intervento non rientra tra i casi di esclusione individuati dall’art. 1 Decreto del Ministero per i Beni Culturali e Ambientali 26</w:t>
      </w:r>
      <w:r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settembre 1997.</w:t>
      </w:r>
    </w:p>
    <w:p w:rsidR="001D29B4" w:rsidRPr="00FE7641" w:rsidRDefault="001D29B4" w:rsidP="001D29B4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Dato atto che la summenzionata pratica necessita di integrazione </w:t>
      </w:r>
      <w:r w:rsidR="00454B3E">
        <w:rPr>
          <w:sz w:val="22"/>
          <w:szCs w:val="22"/>
        </w:rPr>
        <w:t>di cui all’oggetto</w:t>
      </w:r>
      <w:r w:rsidR="008A1094">
        <w:rPr>
          <w:sz w:val="22"/>
          <w:szCs w:val="22"/>
        </w:rPr>
        <w:t xml:space="preserve">, per le opere di </w:t>
      </w:r>
      <w:r w:rsidR="002146A9" w:rsidRPr="00165099">
        <w:rPr>
          <w:b/>
          <w:sz w:val="22"/>
          <w:szCs w:val="22"/>
        </w:rPr>
        <w:fldChar w:fldCharType="begin"/>
      </w:r>
      <w:r w:rsidR="008A1094" w:rsidRPr="00165099">
        <w:rPr>
          <w:b/>
          <w:sz w:val="22"/>
          <w:szCs w:val="22"/>
        </w:rPr>
        <w:instrText xml:space="preserve"> MERGEFIELD "OGGETTO" </w:instrText>
      </w:r>
      <w:r w:rsidR="002146A9" w:rsidRPr="00165099">
        <w:rPr>
          <w:b/>
          <w:sz w:val="22"/>
          <w:szCs w:val="22"/>
        </w:rPr>
        <w:fldChar w:fldCharType="separate"/>
      </w:r>
      <w:r w:rsidR="00D969A1">
        <w:rPr>
          <w:b/>
          <w:noProof/>
          <w:sz w:val="22"/>
          <w:szCs w:val="22"/>
        </w:rPr>
        <w:t>[oggetto]</w:t>
      </w:r>
      <w:r w:rsidR="002146A9" w:rsidRPr="00165099">
        <w:rPr>
          <w:b/>
          <w:sz w:val="22"/>
          <w:szCs w:val="22"/>
        </w:rPr>
        <w:fldChar w:fldCharType="end"/>
      </w:r>
      <w:r w:rsidR="008A1094">
        <w:rPr>
          <w:sz w:val="22"/>
          <w:szCs w:val="22"/>
        </w:rPr>
        <w:t xml:space="preserve"> in </w:t>
      </w:r>
      <w:r w:rsidR="002146A9" w:rsidRPr="00165099">
        <w:rPr>
          <w:b/>
          <w:sz w:val="22"/>
          <w:szCs w:val="22"/>
        </w:rPr>
        <w:fldChar w:fldCharType="begin"/>
      </w:r>
      <w:r w:rsidR="008A1094" w:rsidRPr="00165099">
        <w:rPr>
          <w:b/>
          <w:sz w:val="22"/>
          <w:szCs w:val="22"/>
        </w:rPr>
        <w:instrText xml:space="preserve"> MERGEFIELD "UBICAZIONE" </w:instrText>
      </w:r>
      <w:r w:rsidR="002146A9" w:rsidRPr="00165099">
        <w:rPr>
          <w:b/>
          <w:sz w:val="22"/>
          <w:szCs w:val="22"/>
        </w:rPr>
        <w:fldChar w:fldCharType="separate"/>
      </w:r>
      <w:r w:rsidR="00D969A1">
        <w:rPr>
          <w:b/>
          <w:noProof/>
          <w:sz w:val="22"/>
          <w:szCs w:val="22"/>
        </w:rPr>
        <w:t>[ubicazione]</w:t>
      </w:r>
      <w:r w:rsidR="002146A9" w:rsidRPr="00165099">
        <w:rPr>
          <w:b/>
          <w:sz w:val="22"/>
          <w:szCs w:val="22"/>
        </w:rPr>
        <w:fldChar w:fldCharType="end"/>
      </w:r>
      <w:r w:rsidR="00165099">
        <w:rPr>
          <w:sz w:val="22"/>
          <w:szCs w:val="22"/>
        </w:rPr>
        <w:t xml:space="preserve"> istanza di </w:t>
      </w:r>
      <w:r w:rsidR="002146A9" w:rsidRPr="00165099">
        <w:rPr>
          <w:b/>
          <w:sz w:val="22"/>
          <w:szCs w:val="22"/>
        </w:rPr>
        <w:fldChar w:fldCharType="begin"/>
      </w:r>
      <w:r w:rsidR="00165099" w:rsidRPr="00165099">
        <w:rPr>
          <w:b/>
          <w:sz w:val="22"/>
          <w:szCs w:val="22"/>
        </w:rPr>
        <w:instrText xml:space="preserve"> MERGEFIELD "RICHIEDENTI" </w:instrText>
      </w:r>
      <w:r w:rsidR="002146A9" w:rsidRPr="00165099">
        <w:rPr>
          <w:b/>
          <w:sz w:val="22"/>
          <w:szCs w:val="22"/>
        </w:rPr>
        <w:fldChar w:fldCharType="separate"/>
      </w:r>
      <w:r w:rsidR="00D969A1">
        <w:rPr>
          <w:b/>
          <w:noProof/>
          <w:sz w:val="22"/>
          <w:szCs w:val="22"/>
        </w:rPr>
        <w:t>[elenco_richiedenti]</w:t>
      </w:r>
      <w:r w:rsidR="002146A9" w:rsidRPr="00165099">
        <w:rPr>
          <w:b/>
          <w:sz w:val="22"/>
          <w:szCs w:val="22"/>
        </w:rPr>
        <w:fldChar w:fldCharType="end"/>
      </w:r>
      <w:r w:rsidR="00454B3E">
        <w:rPr>
          <w:sz w:val="22"/>
          <w:szCs w:val="22"/>
        </w:rPr>
        <w:t>:</w:t>
      </w:r>
    </w:p>
    <w:p w:rsidR="00F47EDA" w:rsidRPr="001842E5" w:rsidRDefault="00A013AB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Tenuto conto che l’unità immobiliare </w:t>
      </w:r>
      <w:r w:rsidR="001F1E99">
        <w:rPr>
          <w:sz w:val="22"/>
          <w:szCs w:val="22"/>
        </w:rPr>
        <w:t xml:space="preserve">è </w:t>
      </w:r>
      <w:r w:rsidR="00F47EDA" w:rsidRPr="001842E5">
        <w:rPr>
          <w:sz w:val="22"/>
          <w:szCs w:val="22"/>
        </w:rPr>
        <w:t>individuata al N.C.E.U.</w:t>
      </w:r>
      <w:r w:rsidR="001F1E99" w:rsidRPr="001842E5">
        <w:rPr>
          <w:sz w:val="22"/>
          <w:szCs w:val="22"/>
        </w:rPr>
        <w:t xml:space="preserve"> </w:t>
      </w:r>
      <w:r w:rsidR="002146A9" w:rsidRPr="001842E5">
        <w:rPr>
          <w:sz w:val="22"/>
          <w:szCs w:val="22"/>
        </w:rPr>
        <w:fldChar w:fldCharType="begin"/>
      </w:r>
      <w:r w:rsidR="001F1E99" w:rsidRPr="001842E5">
        <w:rPr>
          <w:sz w:val="22"/>
          <w:szCs w:val="22"/>
        </w:rPr>
        <w:instrText xml:space="preserve"> MERGEFIELD "RIF_CATASTO" </w:instrText>
      </w:r>
      <w:r w:rsidR="002146A9" w:rsidRPr="001842E5">
        <w:rPr>
          <w:sz w:val="22"/>
          <w:szCs w:val="22"/>
        </w:rPr>
        <w:fldChar w:fldCharType="separate"/>
      </w:r>
      <w:r w:rsidR="00D969A1">
        <w:rPr>
          <w:noProof/>
          <w:sz w:val="22"/>
          <w:szCs w:val="22"/>
        </w:rPr>
        <w:t>[elenco_ct]</w:t>
      </w:r>
      <w:r w:rsidR="002146A9" w:rsidRPr="001842E5">
        <w:rPr>
          <w:sz w:val="22"/>
          <w:szCs w:val="22"/>
        </w:rPr>
        <w:fldChar w:fldCharType="end"/>
      </w:r>
      <w:r w:rsidR="002146A9" w:rsidRPr="001842E5">
        <w:rPr>
          <w:sz w:val="22"/>
          <w:szCs w:val="22"/>
        </w:rPr>
        <w:fldChar w:fldCharType="begin"/>
      </w:r>
      <w:r w:rsidR="001F1E99" w:rsidRPr="001842E5">
        <w:rPr>
          <w:sz w:val="22"/>
          <w:szCs w:val="22"/>
        </w:rPr>
        <w:instrText xml:space="preserve"> MERGEFIELD "RIF_CATASTO_URB" </w:instrText>
      </w:r>
      <w:r w:rsidR="002146A9" w:rsidRPr="001842E5">
        <w:rPr>
          <w:sz w:val="22"/>
          <w:szCs w:val="22"/>
        </w:rPr>
        <w:fldChar w:fldCharType="separate"/>
      </w:r>
      <w:r w:rsidR="00D969A1">
        <w:rPr>
          <w:noProof/>
          <w:sz w:val="22"/>
          <w:szCs w:val="22"/>
        </w:rPr>
        <w:t>[elenco_cu]</w:t>
      </w:r>
      <w:r w:rsidR="002146A9" w:rsidRPr="001842E5">
        <w:rPr>
          <w:sz w:val="22"/>
          <w:szCs w:val="22"/>
        </w:rPr>
        <w:fldChar w:fldCharType="end"/>
      </w:r>
      <w:r w:rsidR="00F47EDA" w:rsidRPr="001842E5">
        <w:rPr>
          <w:sz w:val="22"/>
          <w:szCs w:val="22"/>
        </w:rPr>
        <w:t xml:space="preserve">, categoria </w:t>
      </w:r>
      <w:r w:rsidR="001F1E99" w:rsidRPr="001842E5">
        <w:rPr>
          <w:sz w:val="22"/>
          <w:szCs w:val="22"/>
        </w:rPr>
        <w:t>****</w:t>
      </w:r>
      <w:r w:rsidR="00F47EDA" w:rsidRPr="001842E5">
        <w:rPr>
          <w:sz w:val="22"/>
          <w:szCs w:val="22"/>
        </w:rPr>
        <w:t>, rendita Euro ****.</w:t>
      </w:r>
    </w:p>
    <w:p w:rsidR="001F1E99" w:rsidRPr="001842E5" w:rsidRDefault="001F1E99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2607B1" w:rsidRPr="002607B1" w:rsidRDefault="002607B1" w:rsidP="002607B1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2607B1">
        <w:rPr>
          <w:b/>
          <w:sz w:val="22"/>
          <w:szCs w:val="22"/>
        </w:rPr>
        <w:t>IL DIRIGENTE SETTORE TERRITORIO</w:t>
      </w:r>
    </w:p>
    <w:p w:rsidR="002607B1" w:rsidRPr="002607B1" w:rsidRDefault="002607B1" w:rsidP="002607B1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2607B1">
        <w:rPr>
          <w:b/>
          <w:sz w:val="22"/>
          <w:szCs w:val="22"/>
        </w:rPr>
        <w:t>DISPONE</w:t>
      </w:r>
    </w:p>
    <w:p w:rsidR="00F47EDA" w:rsidRPr="002607B1" w:rsidRDefault="00F47EDA" w:rsidP="002607B1">
      <w:pPr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2607B1">
        <w:rPr>
          <w:b/>
          <w:sz w:val="22"/>
          <w:szCs w:val="22"/>
        </w:rPr>
        <w:t>APPLICABILITA’ DELL’INDENNITA’ RISARCITORIA</w:t>
      </w:r>
    </w:p>
    <w:p w:rsidR="002607B1" w:rsidRDefault="002607B1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47EDA" w:rsidRPr="00B415D2" w:rsidRDefault="00F47EDA" w:rsidP="001842E5">
      <w:pPr>
        <w:autoSpaceDE w:val="0"/>
        <w:autoSpaceDN w:val="0"/>
        <w:adjustRightInd w:val="0"/>
        <w:jc w:val="both"/>
        <w:rPr>
          <w:b/>
          <w:i/>
          <w:sz w:val="22"/>
          <w:szCs w:val="22"/>
          <w:u w:val="single"/>
        </w:rPr>
      </w:pPr>
      <w:r w:rsidRPr="00B415D2">
        <w:rPr>
          <w:b/>
          <w:i/>
          <w:sz w:val="22"/>
          <w:szCs w:val="22"/>
          <w:u w:val="single"/>
        </w:rPr>
        <w:lastRenderedPageBreak/>
        <w:t>PERIZIA DI VALUTAZIONE</w:t>
      </w:r>
    </w:p>
    <w:p w:rsidR="00F47EDA" w:rsidRDefault="00F47EDA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L’indennità risarcitoria è da valutare in base al profitto conseguito.</w:t>
      </w:r>
    </w:p>
    <w:p w:rsidR="00B811A6" w:rsidRPr="00B4795F" w:rsidRDefault="00F16136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Il comma 5° dell’art. 48 della Legge Regionale n. 16/2008 stabilisce che </w:t>
      </w:r>
      <w:r w:rsidR="00B4795F">
        <w:rPr>
          <w:sz w:val="22"/>
          <w:szCs w:val="22"/>
        </w:rPr>
        <w:t>“o</w:t>
      </w:r>
      <w:r w:rsidR="00B811A6" w:rsidRPr="00B4795F">
        <w:rPr>
          <w:sz w:val="22"/>
          <w:szCs w:val="22"/>
        </w:rPr>
        <w:t>ve le opere di cui ai commi 1, 2 e 3 risultino realizzate in aree od edifici già soggetti al</w:t>
      </w:r>
      <w:r w:rsidR="00B4795F">
        <w:rPr>
          <w:sz w:val="22"/>
          <w:szCs w:val="22"/>
        </w:rPr>
        <w:t xml:space="preserve"> </w:t>
      </w:r>
      <w:r w:rsidR="00B811A6" w:rsidRPr="00B4795F">
        <w:rPr>
          <w:sz w:val="22"/>
          <w:szCs w:val="22"/>
        </w:rPr>
        <w:t>vincolo di cui alla legge 29 giugno 1939, n. 1497 (Protezione delle bellezze naturali) in</w:t>
      </w:r>
      <w:r w:rsidR="00B4795F">
        <w:rPr>
          <w:sz w:val="22"/>
          <w:szCs w:val="22"/>
        </w:rPr>
        <w:t xml:space="preserve"> </w:t>
      </w:r>
      <w:r w:rsidR="00B811A6" w:rsidRPr="00B4795F">
        <w:rPr>
          <w:sz w:val="22"/>
          <w:szCs w:val="22"/>
        </w:rPr>
        <w:t>violazione dell’articolo 7 della medesima legge, sotto il profilo amministrativo il Comune, in</w:t>
      </w:r>
      <w:r w:rsidR="00B4795F">
        <w:rPr>
          <w:sz w:val="22"/>
          <w:szCs w:val="22"/>
        </w:rPr>
        <w:t xml:space="preserve"> </w:t>
      </w:r>
      <w:r w:rsidR="00B811A6" w:rsidRPr="00B4795F">
        <w:rPr>
          <w:sz w:val="22"/>
          <w:szCs w:val="22"/>
        </w:rPr>
        <w:t>applicazione dell’articolo 15 della stessa legge, impone il pagamento di una sanzione pari alla</w:t>
      </w:r>
      <w:r w:rsidR="004F3E48">
        <w:rPr>
          <w:sz w:val="22"/>
          <w:szCs w:val="22"/>
        </w:rPr>
        <w:t xml:space="preserve"> </w:t>
      </w:r>
      <w:r w:rsidR="00B811A6" w:rsidRPr="00B4795F">
        <w:rPr>
          <w:sz w:val="22"/>
          <w:szCs w:val="22"/>
        </w:rPr>
        <w:t>maggiore somma tra il danno arrecato e il profitto conseguito mediante la commessa</w:t>
      </w:r>
      <w:r w:rsidR="00B4795F">
        <w:rPr>
          <w:sz w:val="22"/>
          <w:szCs w:val="22"/>
        </w:rPr>
        <w:t xml:space="preserve"> </w:t>
      </w:r>
      <w:r w:rsidR="00B811A6" w:rsidRPr="00B4795F">
        <w:rPr>
          <w:sz w:val="22"/>
          <w:szCs w:val="22"/>
        </w:rPr>
        <w:t>trasgressione</w:t>
      </w:r>
      <w:r w:rsidR="00B4795F">
        <w:rPr>
          <w:sz w:val="22"/>
          <w:szCs w:val="22"/>
        </w:rPr>
        <w:t>”</w:t>
      </w:r>
      <w:r w:rsidR="00B811A6" w:rsidRPr="00B4795F">
        <w:rPr>
          <w:sz w:val="22"/>
          <w:szCs w:val="22"/>
        </w:rPr>
        <w:t>.</w:t>
      </w:r>
    </w:p>
    <w:p w:rsidR="00F47EDA" w:rsidRPr="001842E5" w:rsidRDefault="00F47EDA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Il comma 2 dell’art. 3 del Decreto del Ministero per i Beni Culturali e Ambientali 26 settembre 1997 stabilisce che in via ordinaria il</w:t>
      </w:r>
      <w:r w:rsidR="004F3E48"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profitto conseguito è pari al tre per cento del valore d’estimo dell’unità immobiliare.</w:t>
      </w:r>
    </w:p>
    <w:p w:rsidR="00F47EDA" w:rsidRPr="001842E5" w:rsidRDefault="00F47EDA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 xml:space="preserve">Nel caso in esame le opere abusive costituiscono </w:t>
      </w:r>
      <w:r w:rsidR="002146A9" w:rsidRPr="007D388D">
        <w:rPr>
          <w:b/>
          <w:sz w:val="22"/>
          <w:szCs w:val="22"/>
        </w:rPr>
        <w:fldChar w:fldCharType="begin"/>
      </w:r>
      <w:r w:rsidR="007D388D" w:rsidRPr="007D388D">
        <w:rPr>
          <w:b/>
          <w:sz w:val="22"/>
          <w:szCs w:val="22"/>
        </w:rPr>
        <w:instrText xml:space="preserve"> MERGEFIELD "OGGETTO" </w:instrText>
      </w:r>
      <w:r w:rsidR="002146A9" w:rsidRPr="007D388D">
        <w:rPr>
          <w:b/>
          <w:sz w:val="22"/>
          <w:szCs w:val="22"/>
        </w:rPr>
        <w:fldChar w:fldCharType="separate"/>
      </w:r>
      <w:r w:rsidR="00D969A1">
        <w:rPr>
          <w:b/>
          <w:noProof/>
          <w:sz w:val="22"/>
          <w:szCs w:val="22"/>
        </w:rPr>
        <w:t>[oggetto]</w:t>
      </w:r>
      <w:r w:rsidR="002146A9" w:rsidRPr="007D388D">
        <w:rPr>
          <w:b/>
          <w:sz w:val="22"/>
          <w:szCs w:val="22"/>
        </w:rPr>
        <w:fldChar w:fldCharType="end"/>
      </w:r>
      <w:r w:rsidR="007D388D">
        <w:rPr>
          <w:sz w:val="22"/>
          <w:szCs w:val="22"/>
        </w:rPr>
        <w:t>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Di seguito sono riportate le considerazioni effettuate per determinare un importo di rendita ca</w:t>
      </w:r>
      <w:r w:rsidR="009D6B25">
        <w:rPr>
          <w:sz w:val="22"/>
          <w:szCs w:val="22"/>
        </w:rPr>
        <w:t xml:space="preserve">tastale riferibile all’intervento considerato </w:t>
      </w:r>
      <w:r w:rsidRPr="001842E5">
        <w:rPr>
          <w:sz w:val="22"/>
          <w:szCs w:val="22"/>
        </w:rPr>
        <w:t>proporzionando i dati esistenti al fine di pervenire ad una valutazione equa del profitto conseguito.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 xml:space="preserve">La rendita catastale, riferibile alla tipologia di abuso, dell’immobile è di Euro </w:t>
      </w:r>
      <w:r w:rsidR="009D6B25">
        <w:rPr>
          <w:sz w:val="22"/>
          <w:szCs w:val="22"/>
        </w:rPr>
        <w:t>****,**</w:t>
      </w:r>
      <w:r w:rsidRPr="001842E5">
        <w:rPr>
          <w:sz w:val="22"/>
          <w:szCs w:val="22"/>
        </w:rPr>
        <w:t>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Considerato che detto valore è l’espressione del profitto conseguito in quanto differenza tra la rendita catastale attuale e quella</w:t>
      </w:r>
      <w:r w:rsidR="009D6B25"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precedente alle opere abusive eseguite sull’immobile.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Alla tariffa così determinata occorre applicare l’incremento previsto dall’art. 3 della Legge 662/1996 (5%) come stabilito dall’art.</w:t>
      </w:r>
      <w:r w:rsidR="009D6B25"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3 del citato Decreto del Ministero per i beni culturali e ambientali del 26.09.1997.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 xml:space="preserve">La rendita catastale di riferimento è di Euro </w:t>
      </w:r>
      <w:r w:rsidR="009D6B25">
        <w:rPr>
          <w:sz w:val="22"/>
          <w:szCs w:val="22"/>
        </w:rPr>
        <w:t>*****</w:t>
      </w:r>
      <w:r w:rsidRPr="001842E5">
        <w:rPr>
          <w:sz w:val="22"/>
          <w:szCs w:val="22"/>
        </w:rPr>
        <w:t xml:space="preserve"> + 5% = Euro </w:t>
      </w:r>
      <w:r w:rsidR="009D6B25">
        <w:rPr>
          <w:sz w:val="22"/>
          <w:szCs w:val="22"/>
        </w:rPr>
        <w:t>*****</w:t>
      </w:r>
      <w:r w:rsidRPr="001842E5">
        <w:rPr>
          <w:sz w:val="22"/>
          <w:szCs w:val="22"/>
        </w:rPr>
        <w:t>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IL valore d’estimo dell’immobile è individuato applicando il moltiplicatore previsto dal Decreto Ministero delle Finanze del 14</w:t>
      </w:r>
      <w:r w:rsidR="009D6B25"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 xml:space="preserve">dicembre 1991 che per gli immobili di categoria </w:t>
      </w:r>
      <w:r w:rsidR="009D6B25">
        <w:rPr>
          <w:sz w:val="22"/>
          <w:szCs w:val="22"/>
        </w:rPr>
        <w:t>***</w:t>
      </w:r>
      <w:r w:rsidRPr="001842E5">
        <w:rPr>
          <w:sz w:val="22"/>
          <w:szCs w:val="22"/>
        </w:rPr>
        <w:t xml:space="preserve"> è "100": Euro </w:t>
      </w:r>
      <w:r w:rsidR="009D6B25">
        <w:rPr>
          <w:sz w:val="22"/>
          <w:szCs w:val="22"/>
        </w:rPr>
        <w:t>*****</w:t>
      </w:r>
      <w:r w:rsidRPr="001842E5">
        <w:rPr>
          <w:sz w:val="22"/>
          <w:szCs w:val="22"/>
        </w:rPr>
        <w:t xml:space="preserve"> x 100 = Euro </w:t>
      </w:r>
      <w:r w:rsidR="009D6B25">
        <w:rPr>
          <w:sz w:val="22"/>
          <w:szCs w:val="22"/>
        </w:rPr>
        <w:t>******</w:t>
      </w:r>
      <w:r w:rsidRPr="001842E5">
        <w:rPr>
          <w:sz w:val="22"/>
          <w:szCs w:val="22"/>
        </w:rPr>
        <w:t>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Considerato che la Deliberazione del Commissario Straordinario n. 197 del</w:t>
      </w:r>
      <w:r w:rsidR="00E502CC">
        <w:rPr>
          <w:sz w:val="22"/>
          <w:szCs w:val="22"/>
        </w:rPr>
        <w:t xml:space="preserve"> 11.05.2004 ha stabilito </w:t>
      </w:r>
      <w:r w:rsidRPr="001842E5">
        <w:rPr>
          <w:sz w:val="22"/>
          <w:szCs w:val="22"/>
        </w:rPr>
        <w:t>nel caso di</w:t>
      </w:r>
      <w:r w:rsidR="009D6B25">
        <w:rPr>
          <w:sz w:val="22"/>
          <w:szCs w:val="22"/>
        </w:rPr>
        <w:t xml:space="preserve"> </w:t>
      </w:r>
      <w:r w:rsidRPr="001842E5">
        <w:rPr>
          <w:sz w:val="22"/>
          <w:szCs w:val="22"/>
        </w:rPr>
        <w:t>opere conformi alle norme di tutela l’aliquota da applicare per la determinazione del profitto è il 5,25%.</w:t>
      </w:r>
    </w:p>
    <w:p w:rsidR="000664EE" w:rsidRPr="001842E5" w:rsidRDefault="000664EE" w:rsidP="000664EE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 xml:space="preserve">Pertanto il profitto ammonta a Euro </w:t>
      </w:r>
      <w:r w:rsidR="00E502CC">
        <w:rPr>
          <w:sz w:val="22"/>
          <w:szCs w:val="22"/>
        </w:rPr>
        <w:t>*****</w:t>
      </w:r>
      <w:r w:rsidRPr="001842E5">
        <w:rPr>
          <w:sz w:val="22"/>
          <w:szCs w:val="22"/>
        </w:rPr>
        <w:t xml:space="preserve"> x 5,25% = Euro </w:t>
      </w:r>
      <w:r w:rsidR="00E502CC">
        <w:rPr>
          <w:sz w:val="22"/>
          <w:szCs w:val="22"/>
        </w:rPr>
        <w:t>*****</w:t>
      </w:r>
      <w:r w:rsidRPr="001842E5">
        <w:rPr>
          <w:sz w:val="22"/>
          <w:szCs w:val="22"/>
        </w:rPr>
        <w:t>.</w:t>
      </w:r>
    </w:p>
    <w:p w:rsidR="004F3E48" w:rsidRDefault="00F47EDA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842E5">
        <w:rPr>
          <w:sz w:val="22"/>
          <w:szCs w:val="22"/>
        </w:rPr>
        <w:t>Con deliberazione CS n. 197 del 11.05.2004 sono stati stabiliti i valori minimi della indennità dell’abuso;</w:t>
      </w:r>
    </w:p>
    <w:p w:rsidR="00F47EDA" w:rsidRPr="001842E5" w:rsidRDefault="001F49E4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F47EDA" w:rsidRPr="001842E5">
        <w:rPr>
          <w:sz w:val="22"/>
          <w:szCs w:val="22"/>
        </w:rPr>
        <w:t xml:space="preserve">oiché l’abuso è </w:t>
      </w:r>
      <w:r>
        <w:rPr>
          <w:sz w:val="22"/>
          <w:szCs w:val="22"/>
        </w:rPr>
        <w:t>*****</w:t>
      </w:r>
      <w:r w:rsidR="00F47EDA" w:rsidRPr="001842E5">
        <w:rPr>
          <w:sz w:val="22"/>
          <w:szCs w:val="22"/>
        </w:rPr>
        <w:t xml:space="preserve"> il valore minimo della indennità è pari a </w:t>
      </w:r>
      <w:r>
        <w:rPr>
          <w:sz w:val="22"/>
          <w:szCs w:val="22"/>
        </w:rPr>
        <w:t>e ****</w:t>
      </w:r>
      <w:r w:rsidR="00F47EDA" w:rsidRPr="001842E5">
        <w:rPr>
          <w:sz w:val="22"/>
          <w:szCs w:val="22"/>
        </w:rPr>
        <w:t>.</w:t>
      </w:r>
    </w:p>
    <w:p w:rsidR="0097772A" w:rsidRDefault="0097772A" w:rsidP="00FE0589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F47EDA" w:rsidRPr="006656B0" w:rsidRDefault="0097772A" w:rsidP="001842E5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6656B0">
        <w:rPr>
          <w:b/>
          <w:sz w:val="22"/>
          <w:szCs w:val="22"/>
        </w:rPr>
        <w:t>Ciò esposto</w:t>
      </w:r>
      <w:r w:rsidR="00F47EDA" w:rsidRPr="006656B0">
        <w:rPr>
          <w:b/>
          <w:sz w:val="22"/>
          <w:szCs w:val="22"/>
        </w:rPr>
        <w:t xml:space="preserve"> l’indennità</w:t>
      </w:r>
      <w:r w:rsidRPr="006656B0">
        <w:rPr>
          <w:b/>
          <w:sz w:val="22"/>
          <w:szCs w:val="22"/>
        </w:rPr>
        <w:t xml:space="preserve"> </w:t>
      </w:r>
      <w:r w:rsidR="00F47EDA" w:rsidRPr="006656B0">
        <w:rPr>
          <w:b/>
          <w:sz w:val="22"/>
          <w:szCs w:val="22"/>
        </w:rPr>
        <w:t xml:space="preserve">risarcitoria ammonta ad Euro </w:t>
      </w:r>
      <w:r w:rsidR="00E502CC">
        <w:rPr>
          <w:b/>
          <w:sz w:val="22"/>
          <w:szCs w:val="22"/>
        </w:rPr>
        <w:t>******</w:t>
      </w:r>
      <w:r w:rsidR="00F47EDA" w:rsidRPr="006656B0">
        <w:rPr>
          <w:b/>
          <w:sz w:val="22"/>
          <w:szCs w:val="22"/>
        </w:rPr>
        <w:t>.</w:t>
      </w:r>
    </w:p>
    <w:p w:rsidR="006656B0" w:rsidRDefault="006656B0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E0F87" w:rsidRDefault="00BE0F87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Sanremo, </w:t>
      </w:r>
      <w:r w:rsidR="00B3079B">
        <w:rPr>
          <w:sz w:val="22"/>
          <w:szCs w:val="22"/>
        </w:rPr>
        <w:t>[data]</w:t>
      </w:r>
      <w:r>
        <w:rPr>
          <w:sz w:val="22"/>
          <w:szCs w:val="22"/>
        </w:rPr>
        <w:t>.</w:t>
      </w:r>
    </w:p>
    <w:p w:rsidR="00BE0F87" w:rsidRDefault="00BE0F87" w:rsidP="001842E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03355" w:rsidTr="00303355">
        <w:tc>
          <w:tcPr>
            <w:tcW w:w="4889" w:type="dxa"/>
            <w:hideMark/>
          </w:tcPr>
          <w:p w:rsidR="00303355" w:rsidRDefault="003033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303355" w:rsidRDefault="003033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  <w:hideMark/>
          </w:tcPr>
          <w:p w:rsidR="00303355" w:rsidRDefault="0030335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IL DIRIGENTE DEL SETTORE TERRITORIO</w:t>
            </w:r>
          </w:p>
          <w:p w:rsidR="00303355" w:rsidRDefault="0030335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4A7734" w:rsidRDefault="004A7734" w:rsidP="00303355">
      <w:pPr>
        <w:ind w:firstLine="708"/>
      </w:pPr>
    </w:p>
    <w:sectPr w:rsidR="004A7734" w:rsidSect="00683AFC">
      <w:pgSz w:w="12240" w:h="15840"/>
      <w:pgMar w:top="360" w:right="1134" w:bottom="1134" w:left="1134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D969A1"/>
    <w:rsid w:val="000100D4"/>
    <w:rsid w:val="000115D5"/>
    <w:rsid w:val="00011E4B"/>
    <w:rsid w:val="00013083"/>
    <w:rsid w:val="00016A2A"/>
    <w:rsid w:val="0003079B"/>
    <w:rsid w:val="0004108A"/>
    <w:rsid w:val="000416BF"/>
    <w:rsid w:val="0004225D"/>
    <w:rsid w:val="000664EE"/>
    <w:rsid w:val="000853DD"/>
    <w:rsid w:val="00090FE2"/>
    <w:rsid w:val="000937AE"/>
    <w:rsid w:val="00097077"/>
    <w:rsid w:val="000A0C3C"/>
    <w:rsid w:val="000A0FE1"/>
    <w:rsid w:val="000A1013"/>
    <w:rsid w:val="000B0D94"/>
    <w:rsid w:val="000B2D52"/>
    <w:rsid w:val="000B388E"/>
    <w:rsid w:val="000C43C7"/>
    <w:rsid w:val="000C698B"/>
    <w:rsid w:val="000C7012"/>
    <w:rsid w:val="000C7497"/>
    <w:rsid w:val="000D16A5"/>
    <w:rsid w:val="000D6A3E"/>
    <w:rsid w:val="000E16F9"/>
    <w:rsid w:val="000E22D6"/>
    <w:rsid w:val="000F2668"/>
    <w:rsid w:val="00110DF7"/>
    <w:rsid w:val="0011270C"/>
    <w:rsid w:val="00114EC7"/>
    <w:rsid w:val="001160A9"/>
    <w:rsid w:val="0012380F"/>
    <w:rsid w:val="0012459A"/>
    <w:rsid w:val="00125D5F"/>
    <w:rsid w:val="001275FD"/>
    <w:rsid w:val="00130737"/>
    <w:rsid w:val="00132E8D"/>
    <w:rsid w:val="00134F77"/>
    <w:rsid w:val="00137D2C"/>
    <w:rsid w:val="0014036E"/>
    <w:rsid w:val="0014090D"/>
    <w:rsid w:val="00154484"/>
    <w:rsid w:val="001555C0"/>
    <w:rsid w:val="00157EC7"/>
    <w:rsid w:val="00165099"/>
    <w:rsid w:val="00165CCC"/>
    <w:rsid w:val="0017040C"/>
    <w:rsid w:val="001744A6"/>
    <w:rsid w:val="00176010"/>
    <w:rsid w:val="001777BA"/>
    <w:rsid w:val="00180115"/>
    <w:rsid w:val="001842E5"/>
    <w:rsid w:val="00186ECC"/>
    <w:rsid w:val="001959C1"/>
    <w:rsid w:val="00196DB0"/>
    <w:rsid w:val="001A0D8A"/>
    <w:rsid w:val="001A1EEC"/>
    <w:rsid w:val="001B6DBF"/>
    <w:rsid w:val="001C4AE9"/>
    <w:rsid w:val="001D1E1E"/>
    <w:rsid w:val="001D29B4"/>
    <w:rsid w:val="001D3462"/>
    <w:rsid w:val="001D3EB1"/>
    <w:rsid w:val="001E1A04"/>
    <w:rsid w:val="001E2E05"/>
    <w:rsid w:val="001E49C4"/>
    <w:rsid w:val="001E4E47"/>
    <w:rsid w:val="001F1E99"/>
    <w:rsid w:val="001F278D"/>
    <w:rsid w:val="001F49E4"/>
    <w:rsid w:val="00200408"/>
    <w:rsid w:val="00205970"/>
    <w:rsid w:val="00206F38"/>
    <w:rsid w:val="002132EB"/>
    <w:rsid w:val="00213BF8"/>
    <w:rsid w:val="002146A9"/>
    <w:rsid w:val="00220107"/>
    <w:rsid w:val="0022135A"/>
    <w:rsid w:val="0022137C"/>
    <w:rsid w:val="00225BD7"/>
    <w:rsid w:val="002334DD"/>
    <w:rsid w:val="00241F03"/>
    <w:rsid w:val="00260134"/>
    <w:rsid w:val="002607B1"/>
    <w:rsid w:val="0026143C"/>
    <w:rsid w:val="00263D0D"/>
    <w:rsid w:val="00266EC6"/>
    <w:rsid w:val="002738E8"/>
    <w:rsid w:val="00273C80"/>
    <w:rsid w:val="00277658"/>
    <w:rsid w:val="00280155"/>
    <w:rsid w:val="00283BA4"/>
    <w:rsid w:val="0029157E"/>
    <w:rsid w:val="00294213"/>
    <w:rsid w:val="002947B5"/>
    <w:rsid w:val="00295E1F"/>
    <w:rsid w:val="002A07F8"/>
    <w:rsid w:val="002A3AD8"/>
    <w:rsid w:val="002A69DE"/>
    <w:rsid w:val="002B4259"/>
    <w:rsid w:val="002B4593"/>
    <w:rsid w:val="002B4EAD"/>
    <w:rsid w:val="002B6F96"/>
    <w:rsid w:val="002C69AE"/>
    <w:rsid w:val="002D6B6F"/>
    <w:rsid w:val="002D759F"/>
    <w:rsid w:val="002E6CCA"/>
    <w:rsid w:val="002F466C"/>
    <w:rsid w:val="0030092B"/>
    <w:rsid w:val="00302214"/>
    <w:rsid w:val="00303355"/>
    <w:rsid w:val="003047CC"/>
    <w:rsid w:val="00304E48"/>
    <w:rsid w:val="00310030"/>
    <w:rsid w:val="003131E5"/>
    <w:rsid w:val="003142A1"/>
    <w:rsid w:val="003171F4"/>
    <w:rsid w:val="003205D4"/>
    <w:rsid w:val="003244D3"/>
    <w:rsid w:val="00325FA1"/>
    <w:rsid w:val="003378FD"/>
    <w:rsid w:val="00342247"/>
    <w:rsid w:val="003433C4"/>
    <w:rsid w:val="00344080"/>
    <w:rsid w:val="003459DA"/>
    <w:rsid w:val="00347D4D"/>
    <w:rsid w:val="00350CDE"/>
    <w:rsid w:val="0035266F"/>
    <w:rsid w:val="003535DE"/>
    <w:rsid w:val="003567FE"/>
    <w:rsid w:val="00367606"/>
    <w:rsid w:val="0036770D"/>
    <w:rsid w:val="00367B0F"/>
    <w:rsid w:val="0038014E"/>
    <w:rsid w:val="003813CF"/>
    <w:rsid w:val="00384F1A"/>
    <w:rsid w:val="003868A5"/>
    <w:rsid w:val="00386F59"/>
    <w:rsid w:val="00392673"/>
    <w:rsid w:val="003A209A"/>
    <w:rsid w:val="003A3D80"/>
    <w:rsid w:val="003B0E8B"/>
    <w:rsid w:val="003B7590"/>
    <w:rsid w:val="003C1562"/>
    <w:rsid w:val="003D00D4"/>
    <w:rsid w:val="003D08DD"/>
    <w:rsid w:val="003D391B"/>
    <w:rsid w:val="003D7260"/>
    <w:rsid w:val="003E2F91"/>
    <w:rsid w:val="003E4576"/>
    <w:rsid w:val="003E47AF"/>
    <w:rsid w:val="003E7836"/>
    <w:rsid w:val="003F333A"/>
    <w:rsid w:val="003F75DF"/>
    <w:rsid w:val="00401747"/>
    <w:rsid w:val="004031D9"/>
    <w:rsid w:val="0040424C"/>
    <w:rsid w:val="004044F5"/>
    <w:rsid w:val="0041534D"/>
    <w:rsid w:val="00420836"/>
    <w:rsid w:val="00420A67"/>
    <w:rsid w:val="004233EE"/>
    <w:rsid w:val="0042434F"/>
    <w:rsid w:val="00433D8B"/>
    <w:rsid w:val="00434434"/>
    <w:rsid w:val="00440396"/>
    <w:rsid w:val="004432BA"/>
    <w:rsid w:val="004440DB"/>
    <w:rsid w:val="00446562"/>
    <w:rsid w:val="00450CBE"/>
    <w:rsid w:val="00452528"/>
    <w:rsid w:val="00452C9A"/>
    <w:rsid w:val="00454B3E"/>
    <w:rsid w:val="0046285E"/>
    <w:rsid w:val="00462A8C"/>
    <w:rsid w:val="004659C9"/>
    <w:rsid w:val="0046679F"/>
    <w:rsid w:val="004710AE"/>
    <w:rsid w:val="00481E0E"/>
    <w:rsid w:val="00484557"/>
    <w:rsid w:val="00484CB6"/>
    <w:rsid w:val="0049486F"/>
    <w:rsid w:val="00496A20"/>
    <w:rsid w:val="004A19CB"/>
    <w:rsid w:val="004A47BE"/>
    <w:rsid w:val="004A7734"/>
    <w:rsid w:val="004B61C3"/>
    <w:rsid w:val="004C2CB3"/>
    <w:rsid w:val="004C31F5"/>
    <w:rsid w:val="004C55E7"/>
    <w:rsid w:val="004D05C7"/>
    <w:rsid w:val="004E6EB6"/>
    <w:rsid w:val="004F0037"/>
    <w:rsid w:val="004F3E48"/>
    <w:rsid w:val="004F5211"/>
    <w:rsid w:val="00500914"/>
    <w:rsid w:val="00501A95"/>
    <w:rsid w:val="00503B65"/>
    <w:rsid w:val="005042A1"/>
    <w:rsid w:val="00512B65"/>
    <w:rsid w:val="005133A6"/>
    <w:rsid w:val="00513A0A"/>
    <w:rsid w:val="00516CAC"/>
    <w:rsid w:val="00524A04"/>
    <w:rsid w:val="0052537D"/>
    <w:rsid w:val="005264AF"/>
    <w:rsid w:val="005354CB"/>
    <w:rsid w:val="00536C31"/>
    <w:rsid w:val="0054474A"/>
    <w:rsid w:val="00545469"/>
    <w:rsid w:val="00557610"/>
    <w:rsid w:val="005648DE"/>
    <w:rsid w:val="00565864"/>
    <w:rsid w:val="0056599F"/>
    <w:rsid w:val="00567319"/>
    <w:rsid w:val="0056737E"/>
    <w:rsid w:val="00572CB9"/>
    <w:rsid w:val="00575D09"/>
    <w:rsid w:val="00582214"/>
    <w:rsid w:val="005846FB"/>
    <w:rsid w:val="005870E8"/>
    <w:rsid w:val="00590E30"/>
    <w:rsid w:val="005926E7"/>
    <w:rsid w:val="00594C69"/>
    <w:rsid w:val="005A293F"/>
    <w:rsid w:val="005A3A85"/>
    <w:rsid w:val="005A3CB4"/>
    <w:rsid w:val="005A4FC5"/>
    <w:rsid w:val="005A6845"/>
    <w:rsid w:val="005A6943"/>
    <w:rsid w:val="005B09FF"/>
    <w:rsid w:val="005B4080"/>
    <w:rsid w:val="005C1DD1"/>
    <w:rsid w:val="005C5E2A"/>
    <w:rsid w:val="005C77BA"/>
    <w:rsid w:val="005C7949"/>
    <w:rsid w:val="005D016F"/>
    <w:rsid w:val="005D2603"/>
    <w:rsid w:val="005D49D4"/>
    <w:rsid w:val="005E30C6"/>
    <w:rsid w:val="005E54CC"/>
    <w:rsid w:val="00600E90"/>
    <w:rsid w:val="00605B2B"/>
    <w:rsid w:val="00610211"/>
    <w:rsid w:val="00612F99"/>
    <w:rsid w:val="0061652D"/>
    <w:rsid w:val="00616770"/>
    <w:rsid w:val="00620B4D"/>
    <w:rsid w:val="00623491"/>
    <w:rsid w:val="00623C70"/>
    <w:rsid w:val="00624F40"/>
    <w:rsid w:val="00627425"/>
    <w:rsid w:val="00634D88"/>
    <w:rsid w:val="006364F9"/>
    <w:rsid w:val="00644CE9"/>
    <w:rsid w:val="006532E3"/>
    <w:rsid w:val="00653C43"/>
    <w:rsid w:val="0065546D"/>
    <w:rsid w:val="00657516"/>
    <w:rsid w:val="00657ABA"/>
    <w:rsid w:val="00660F0D"/>
    <w:rsid w:val="006636A5"/>
    <w:rsid w:val="00664896"/>
    <w:rsid w:val="006656B0"/>
    <w:rsid w:val="006677C1"/>
    <w:rsid w:val="006756D7"/>
    <w:rsid w:val="00676172"/>
    <w:rsid w:val="00680087"/>
    <w:rsid w:val="00683AFC"/>
    <w:rsid w:val="00685528"/>
    <w:rsid w:val="00685DB5"/>
    <w:rsid w:val="00690A30"/>
    <w:rsid w:val="006923A7"/>
    <w:rsid w:val="00694FE4"/>
    <w:rsid w:val="00695607"/>
    <w:rsid w:val="0069631D"/>
    <w:rsid w:val="006A45D0"/>
    <w:rsid w:val="006B16C5"/>
    <w:rsid w:val="006B1789"/>
    <w:rsid w:val="006B68EA"/>
    <w:rsid w:val="006B6ACC"/>
    <w:rsid w:val="006B76DB"/>
    <w:rsid w:val="006C385B"/>
    <w:rsid w:val="006C6C72"/>
    <w:rsid w:val="006D25FD"/>
    <w:rsid w:val="006D2997"/>
    <w:rsid w:val="006E6C25"/>
    <w:rsid w:val="006E7A1F"/>
    <w:rsid w:val="006F41BE"/>
    <w:rsid w:val="006F6964"/>
    <w:rsid w:val="0070348E"/>
    <w:rsid w:val="00715765"/>
    <w:rsid w:val="00724908"/>
    <w:rsid w:val="00736E2F"/>
    <w:rsid w:val="00741735"/>
    <w:rsid w:val="007507C2"/>
    <w:rsid w:val="00756A90"/>
    <w:rsid w:val="00757FF7"/>
    <w:rsid w:val="00760088"/>
    <w:rsid w:val="00762D0B"/>
    <w:rsid w:val="00774755"/>
    <w:rsid w:val="00781B0F"/>
    <w:rsid w:val="007859E7"/>
    <w:rsid w:val="007865C3"/>
    <w:rsid w:val="007938D4"/>
    <w:rsid w:val="00796719"/>
    <w:rsid w:val="007A51A0"/>
    <w:rsid w:val="007A5668"/>
    <w:rsid w:val="007A7B08"/>
    <w:rsid w:val="007B3194"/>
    <w:rsid w:val="007B7A5A"/>
    <w:rsid w:val="007C1DDA"/>
    <w:rsid w:val="007C249F"/>
    <w:rsid w:val="007C5CCA"/>
    <w:rsid w:val="007D388D"/>
    <w:rsid w:val="007D4EC1"/>
    <w:rsid w:val="007E5440"/>
    <w:rsid w:val="007E5E9C"/>
    <w:rsid w:val="007F6840"/>
    <w:rsid w:val="007F73B6"/>
    <w:rsid w:val="00801665"/>
    <w:rsid w:val="00804049"/>
    <w:rsid w:val="008041F8"/>
    <w:rsid w:val="00811632"/>
    <w:rsid w:val="00816560"/>
    <w:rsid w:val="00816CB4"/>
    <w:rsid w:val="008275D4"/>
    <w:rsid w:val="00827ADA"/>
    <w:rsid w:val="00827EA0"/>
    <w:rsid w:val="00831A5A"/>
    <w:rsid w:val="0083505B"/>
    <w:rsid w:val="00866BFC"/>
    <w:rsid w:val="00871B79"/>
    <w:rsid w:val="0087216D"/>
    <w:rsid w:val="00873670"/>
    <w:rsid w:val="00873D3D"/>
    <w:rsid w:val="00881572"/>
    <w:rsid w:val="0088219D"/>
    <w:rsid w:val="008837CB"/>
    <w:rsid w:val="0088544B"/>
    <w:rsid w:val="008879E0"/>
    <w:rsid w:val="00891600"/>
    <w:rsid w:val="00894E80"/>
    <w:rsid w:val="008A1094"/>
    <w:rsid w:val="008C1B85"/>
    <w:rsid w:val="008C3E9D"/>
    <w:rsid w:val="008C56B2"/>
    <w:rsid w:val="008C5B17"/>
    <w:rsid w:val="008C5DD0"/>
    <w:rsid w:val="008D1B10"/>
    <w:rsid w:val="008D6BA4"/>
    <w:rsid w:val="008D7100"/>
    <w:rsid w:val="008F1847"/>
    <w:rsid w:val="00901D3B"/>
    <w:rsid w:val="00912D97"/>
    <w:rsid w:val="0091530A"/>
    <w:rsid w:val="009210FA"/>
    <w:rsid w:val="00924ABC"/>
    <w:rsid w:val="0093572F"/>
    <w:rsid w:val="009378EA"/>
    <w:rsid w:val="00940731"/>
    <w:rsid w:val="00940886"/>
    <w:rsid w:val="00941CEB"/>
    <w:rsid w:val="00941E0E"/>
    <w:rsid w:val="0096089C"/>
    <w:rsid w:val="0096174B"/>
    <w:rsid w:val="009625BE"/>
    <w:rsid w:val="009629BB"/>
    <w:rsid w:val="00971387"/>
    <w:rsid w:val="009738BF"/>
    <w:rsid w:val="00974801"/>
    <w:rsid w:val="0097772A"/>
    <w:rsid w:val="00980897"/>
    <w:rsid w:val="009808CF"/>
    <w:rsid w:val="009813C4"/>
    <w:rsid w:val="009819F1"/>
    <w:rsid w:val="00982857"/>
    <w:rsid w:val="0098423D"/>
    <w:rsid w:val="0099003C"/>
    <w:rsid w:val="00990430"/>
    <w:rsid w:val="009941F6"/>
    <w:rsid w:val="00995BE3"/>
    <w:rsid w:val="009A1593"/>
    <w:rsid w:val="009A4A69"/>
    <w:rsid w:val="009A57D2"/>
    <w:rsid w:val="009B4038"/>
    <w:rsid w:val="009B5AD4"/>
    <w:rsid w:val="009B68DC"/>
    <w:rsid w:val="009C028F"/>
    <w:rsid w:val="009C394A"/>
    <w:rsid w:val="009C6EC7"/>
    <w:rsid w:val="009D0746"/>
    <w:rsid w:val="009D400B"/>
    <w:rsid w:val="009D4672"/>
    <w:rsid w:val="009D5D10"/>
    <w:rsid w:val="009D6B25"/>
    <w:rsid w:val="009E29F3"/>
    <w:rsid w:val="009F07CB"/>
    <w:rsid w:val="009F109C"/>
    <w:rsid w:val="00A013AB"/>
    <w:rsid w:val="00A1572C"/>
    <w:rsid w:val="00A21542"/>
    <w:rsid w:val="00A239F0"/>
    <w:rsid w:val="00A331EA"/>
    <w:rsid w:val="00A34885"/>
    <w:rsid w:val="00A366C0"/>
    <w:rsid w:val="00A37593"/>
    <w:rsid w:val="00A37776"/>
    <w:rsid w:val="00A43E62"/>
    <w:rsid w:val="00A4700F"/>
    <w:rsid w:val="00A47930"/>
    <w:rsid w:val="00A5594C"/>
    <w:rsid w:val="00A67789"/>
    <w:rsid w:val="00A7264A"/>
    <w:rsid w:val="00A76CA4"/>
    <w:rsid w:val="00A82F1A"/>
    <w:rsid w:val="00A86092"/>
    <w:rsid w:val="00A90433"/>
    <w:rsid w:val="00A928C8"/>
    <w:rsid w:val="00A95F1F"/>
    <w:rsid w:val="00A97DA2"/>
    <w:rsid w:val="00AA4B3D"/>
    <w:rsid w:val="00AA57B5"/>
    <w:rsid w:val="00AA5CE2"/>
    <w:rsid w:val="00AA6F64"/>
    <w:rsid w:val="00AB4219"/>
    <w:rsid w:val="00AB4EF4"/>
    <w:rsid w:val="00AE1FD9"/>
    <w:rsid w:val="00AE429C"/>
    <w:rsid w:val="00AE4970"/>
    <w:rsid w:val="00AE4BB6"/>
    <w:rsid w:val="00AE7529"/>
    <w:rsid w:val="00AF1118"/>
    <w:rsid w:val="00AF341B"/>
    <w:rsid w:val="00AF3975"/>
    <w:rsid w:val="00AF40D5"/>
    <w:rsid w:val="00B045FF"/>
    <w:rsid w:val="00B13768"/>
    <w:rsid w:val="00B1692F"/>
    <w:rsid w:val="00B17748"/>
    <w:rsid w:val="00B25C78"/>
    <w:rsid w:val="00B3079B"/>
    <w:rsid w:val="00B415D2"/>
    <w:rsid w:val="00B4795F"/>
    <w:rsid w:val="00B50B8C"/>
    <w:rsid w:val="00B50C4C"/>
    <w:rsid w:val="00B542DA"/>
    <w:rsid w:val="00B55418"/>
    <w:rsid w:val="00B61F63"/>
    <w:rsid w:val="00B6266C"/>
    <w:rsid w:val="00B63E90"/>
    <w:rsid w:val="00B6471B"/>
    <w:rsid w:val="00B72123"/>
    <w:rsid w:val="00B76FD0"/>
    <w:rsid w:val="00B7732A"/>
    <w:rsid w:val="00B80FC3"/>
    <w:rsid w:val="00B811A6"/>
    <w:rsid w:val="00B82878"/>
    <w:rsid w:val="00B83638"/>
    <w:rsid w:val="00B849FB"/>
    <w:rsid w:val="00B87AAF"/>
    <w:rsid w:val="00B9326F"/>
    <w:rsid w:val="00B93BCD"/>
    <w:rsid w:val="00B9668A"/>
    <w:rsid w:val="00BA4852"/>
    <w:rsid w:val="00BB0AB4"/>
    <w:rsid w:val="00BB202F"/>
    <w:rsid w:val="00BC0654"/>
    <w:rsid w:val="00BC4741"/>
    <w:rsid w:val="00BC696F"/>
    <w:rsid w:val="00BC75BB"/>
    <w:rsid w:val="00BE0010"/>
    <w:rsid w:val="00BE07B5"/>
    <w:rsid w:val="00BE0F87"/>
    <w:rsid w:val="00BE0F98"/>
    <w:rsid w:val="00BE569C"/>
    <w:rsid w:val="00BE5E93"/>
    <w:rsid w:val="00BE7944"/>
    <w:rsid w:val="00BF2A30"/>
    <w:rsid w:val="00C01799"/>
    <w:rsid w:val="00C02B7F"/>
    <w:rsid w:val="00C04B12"/>
    <w:rsid w:val="00C102E9"/>
    <w:rsid w:val="00C20FC9"/>
    <w:rsid w:val="00C23769"/>
    <w:rsid w:val="00C27213"/>
    <w:rsid w:val="00C30CA3"/>
    <w:rsid w:val="00C31B34"/>
    <w:rsid w:val="00C32CEC"/>
    <w:rsid w:val="00C43BD4"/>
    <w:rsid w:val="00C503B6"/>
    <w:rsid w:val="00C5586C"/>
    <w:rsid w:val="00C60C9C"/>
    <w:rsid w:val="00C63392"/>
    <w:rsid w:val="00C66122"/>
    <w:rsid w:val="00C672E1"/>
    <w:rsid w:val="00C67E7C"/>
    <w:rsid w:val="00C7074B"/>
    <w:rsid w:val="00C708AE"/>
    <w:rsid w:val="00C72B43"/>
    <w:rsid w:val="00C7602F"/>
    <w:rsid w:val="00C87C33"/>
    <w:rsid w:val="00C91757"/>
    <w:rsid w:val="00C97F95"/>
    <w:rsid w:val="00CB7342"/>
    <w:rsid w:val="00CC0843"/>
    <w:rsid w:val="00CD3227"/>
    <w:rsid w:val="00CD5600"/>
    <w:rsid w:val="00CD5C93"/>
    <w:rsid w:val="00CD5CC8"/>
    <w:rsid w:val="00CD78C9"/>
    <w:rsid w:val="00CE0908"/>
    <w:rsid w:val="00CE1281"/>
    <w:rsid w:val="00CE3F2B"/>
    <w:rsid w:val="00CE4E1A"/>
    <w:rsid w:val="00CE7951"/>
    <w:rsid w:val="00CF16AD"/>
    <w:rsid w:val="00CF1B54"/>
    <w:rsid w:val="00CF1EB5"/>
    <w:rsid w:val="00CF3F43"/>
    <w:rsid w:val="00CF6ED3"/>
    <w:rsid w:val="00D02436"/>
    <w:rsid w:val="00D026AD"/>
    <w:rsid w:val="00D03E84"/>
    <w:rsid w:val="00D04854"/>
    <w:rsid w:val="00D134CD"/>
    <w:rsid w:val="00D137D6"/>
    <w:rsid w:val="00D14D7D"/>
    <w:rsid w:val="00D17FCF"/>
    <w:rsid w:val="00D20622"/>
    <w:rsid w:val="00D209FA"/>
    <w:rsid w:val="00D26232"/>
    <w:rsid w:val="00D36674"/>
    <w:rsid w:val="00D3768A"/>
    <w:rsid w:val="00D423C7"/>
    <w:rsid w:val="00D42F23"/>
    <w:rsid w:val="00D441D0"/>
    <w:rsid w:val="00D470C6"/>
    <w:rsid w:val="00D51145"/>
    <w:rsid w:val="00D52BDD"/>
    <w:rsid w:val="00D6715D"/>
    <w:rsid w:val="00D67A61"/>
    <w:rsid w:val="00D67FE4"/>
    <w:rsid w:val="00D73F09"/>
    <w:rsid w:val="00D77A38"/>
    <w:rsid w:val="00D93E3B"/>
    <w:rsid w:val="00D94A27"/>
    <w:rsid w:val="00D958D5"/>
    <w:rsid w:val="00D969A1"/>
    <w:rsid w:val="00DB0409"/>
    <w:rsid w:val="00DB1C9F"/>
    <w:rsid w:val="00DB57A0"/>
    <w:rsid w:val="00DB6868"/>
    <w:rsid w:val="00DC3DD1"/>
    <w:rsid w:val="00DC65BE"/>
    <w:rsid w:val="00DD5947"/>
    <w:rsid w:val="00DE2989"/>
    <w:rsid w:val="00DE3138"/>
    <w:rsid w:val="00DE3B3B"/>
    <w:rsid w:val="00DF02FC"/>
    <w:rsid w:val="00E03A8D"/>
    <w:rsid w:val="00E147D6"/>
    <w:rsid w:val="00E219D5"/>
    <w:rsid w:val="00E24142"/>
    <w:rsid w:val="00E25FA0"/>
    <w:rsid w:val="00E309C1"/>
    <w:rsid w:val="00E3352D"/>
    <w:rsid w:val="00E4272A"/>
    <w:rsid w:val="00E45ECE"/>
    <w:rsid w:val="00E502CC"/>
    <w:rsid w:val="00E53945"/>
    <w:rsid w:val="00E54530"/>
    <w:rsid w:val="00E54B08"/>
    <w:rsid w:val="00E56E1F"/>
    <w:rsid w:val="00E576EF"/>
    <w:rsid w:val="00E6283C"/>
    <w:rsid w:val="00E6453A"/>
    <w:rsid w:val="00E678BF"/>
    <w:rsid w:val="00E70233"/>
    <w:rsid w:val="00E70F66"/>
    <w:rsid w:val="00E7549F"/>
    <w:rsid w:val="00E816D8"/>
    <w:rsid w:val="00E84764"/>
    <w:rsid w:val="00E90614"/>
    <w:rsid w:val="00E92475"/>
    <w:rsid w:val="00E92C4E"/>
    <w:rsid w:val="00E96AF3"/>
    <w:rsid w:val="00E9770B"/>
    <w:rsid w:val="00EA3F46"/>
    <w:rsid w:val="00EB01FB"/>
    <w:rsid w:val="00EB12FA"/>
    <w:rsid w:val="00EB32FE"/>
    <w:rsid w:val="00EB4DD3"/>
    <w:rsid w:val="00EB7214"/>
    <w:rsid w:val="00EC140D"/>
    <w:rsid w:val="00EC727A"/>
    <w:rsid w:val="00ED01AC"/>
    <w:rsid w:val="00ED2955"/>
    <w:rsid w:val="00ED7275"/>
    <w:rsid w:val="00EE651C"/>
    <w:rsid w:val="00EE7E4E"/>
    <w:rsid w:val="00EF130E"/>
    <w:rsid w:val="00EF2811"/>
    <w:rsid w:val="00F01010"/>
    <w:rsid w:val="00F04F19"/>
    <w:rsid w:val="00F06295"/>
    <w:rsid w:val="00F075B2"/>
    <w:rsid w:val="00F16136"/>
    <w:rsid w:val="00F21440"/>
    <w:rsid w:val="00F254AA"/>
    <w:rsid w:val="00F259DF"/>
    <w:rsid w:val="00F27B21"/>
    <w:rsid w:val="00F311F4"/>
    <w:rsid w:val="00F34904"/>
    <w:rsid w:val="00F351AE"/>
    <w:rsid w:val="00F3603E"/>
    <w:rsid w:val="00F40CC5"/>
    <w:rsid w:val="00F425CD"/>
    <w:rsid w:val="00F42EF8"/>
    <w:rsid w:val="00F4445C"/>
    <w:rsid w:val="00F465F6"/>
    <w:rsid w:val="00F468D8"/>
    <w:rsid w:val="00F46F66"/>
    <w:rsid w:val="00F47EDA"/>
    <w:rsid w:val="00F5202C"/>
    <w:rsid w:val="00F719BF"/>
    <w:rsid w:val="00F749F7"/>
    <w:rsid w:val="00F76AE9"/>
    <w:rsid w:val="00F84210"/>
    <w:rsid w:val="00F84CBF"/>
    <w:rsid w:val="00F85BA1"/>
    <w:rsid w:val="00F93A00"/>
    <w:rsid w:val="00FA1A8E"/>
    <w:rsid w:val="00FB076C"/>
    <w:rsid w:val="00FB2E42"/>
    <w:rsid w:val="00FB7537"/>
    <w:rsid w:val="00FC372E"/>
    <w:rsid w:val="00FD0416"/>
    <w:rsid w:val="00FD4308"/>
    <w:rsid w:val="00FD57B7"/>
    <w:rsid w:val="00FE0589"/>
    <w:rsid w:val="00FE65EA"/>
    <w:rsid w:val="00FE6A66"/>
    <w:rsid w:val="00FE7641"/>
    <w:rsid w:val="00FF1601"/>
    <w:rsid w:val="00FF360D"/>
    <w:rsid w:val="00FF5887"/>
    <w:rsid w:val="00F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86ECC"/>
    <w:rPr>
      <w:sz w:val="24"/>
      <w:szCs w:val="24"/>
    </w:rPr>
  </w:style>
  <w:style w:type="paragraph" w:styleId="Titolo2">
    <w:name w:val="heading 2"/>
    <w:basedOn w:val="Normale"/>
    <w:next w:val="Normale"/>
    <w:qFormat/>
    <w:rsid w:val="00683AFC"/>
    <w:pPr>
      <w:keepNext/>
      <w:ind w:left="709"/>
      <w:outlineLvl w:val="1"/>
    </w:pPr>
    <w:rPr>
      <w:b/>
      <w:i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A7264A"/>
    <w:rPr>
      <w:color w:val="0000FF"/>
      <w:u w:val="single"/>
    </w:rPr>
  </w:style>
  <w:style w:type="character" w:customStyle="1" w:styleId="st1">
    <w:name w:val="st1"/>
    <w:basedOn w:val="Carpredefinitoparagrafo"/>
    <w:rsid w:val="003131E5"/>
  </w:style>
  <w:style w:type="table" w:styleId="Grigliatabella">
    <w:name w:val="Table Grid"/>
    <w:basedOn w:val="Tabellanormale"/>
    <w:rsid w:val="00B30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rt48%20Perizia%20di%20Stim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Art48 Perizia di Stima</Template>
  <TotalTime>1</TotalTime>
  <Pages>2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Edilizia 02 Alessio Crocetta</Company>
  <LinksUpToDate>false</LinksUpToDate>
  <CharactersWithSpaces>5176</CharactersWithSpaces>
  <SharedDoc>false</SharedDoc>
  <HLinks>
    <vt:vector size="6" baseType="variant">
      <vt:variant>
        <vt:i4>852015</vt:i4>
      </vt:variant>
      <vt:variant>
        <vt:i4>0</vt:i4>
      </vt:variant>
      <vt:variant>
        <vt:i4>0</vt:i4>
      </vt:variant>
      <vt:variant>
        <vt:i4>5</vt:i4>
      </vt:variant>
      <vt:variant>
        <vt:lpwstr>mailto:ediliziaprivata@comunedisanremo.it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</dc:creator>
  <cp:lastModifiedBy>Righetto Remo</cp:lastModifiedBy>
  <cp:revision>2</cp:revision>
  <dcterms:created xsi:type="dcterms:W3CDTF">2016-08-31T07:22:00Z</dcterms:created>
  <dcterms:modified xsi:type="dcterms:W3CDTF">2016-08-31T07:22:00Z</dcterms:modified>
</cp:coreProperties>
</file>