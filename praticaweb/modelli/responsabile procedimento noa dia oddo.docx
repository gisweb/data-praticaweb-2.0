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232F68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9C31C5" w:rsidRDefault="009C31C5" w:rsidP="009C31C5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>per</w:t>
      </w:r>
      <w:r w:rsidR="009C31C5">
        <w:rPr>
          <w:sz w:val="22"/>
        </w:rPr>
        <w:t xml:space="preserve">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pratica.oggetto</w:t>
      </w:r>
      <w:proofErr w:type="spellEnd"/>
      <w:r w:rsidR="009C31C5" w:rsidRPr="00C96DE3">
        <w:rPr>
          <w:sz w:val="22"/>
        </w:rPr>
        <w:t xml:space="preserve">] </w:t>
      </w:r>
      <w:r w:rsidR="009C31C5">
        <w:rPr>
          <w:sz w:val="22"/>
        </w:rPr>
        <w:t xml:space="preserve">-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pratica.ubicazione</w:t>
      </w:r>
      <w:proofErr w:type="spellEnd"/>
      <w:r w:rsidR="009C31C5" w:rsidRPr="00C96DE3">
        <w:rPr>
          <w:sz w:val="22"/>
        </w:rPr>
        <w:t>]</w:t>
      </w:r>
      <w:r w:rsidR="009C31C5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786C0C" w:rsidRDefault="00786C0C" w:rsidP="00786C0C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86C0C" w:rsidTr="00786C0C"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86C0C" w:rsidTr="00786C0C">
        <w:tc>
          <w:tcPr>
            <w:tcW w:w="2500" w:type="pct"/>
          </w:tcPr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86C0C" w:rsidRPr="00786C0C" w:rsidRDefault="00786C0C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86C0C">
              <w:rPr>
                <w:sz w:val="22"/>
                <w:szCs w:val="22"/>
              </w:rPr>
              <w:t>c/o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86C0C" w:rsidRDefault="00786C0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86C0C" w:rsidRDefault="00786C0C" w:rsidP="00786C0C">
      <w:pPr>
        <w:rPr>
          <w:sz w:val="22"/>
          <w:szCs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B10DC5" w:rsidRPr="00D31B67">
        <w:rPr>
          <w:sz w:val="22"/>
          <w:szCs w:val="22"/>
        </w:rPr>
        <w:t>ss.mm.</w:t>
      </w:r>
      <w:proofErr w:type="spellEnd"/>
      <w:r w:rsidR="00B10DC5" w:rsidRPr="00D31B67">
        <w:rPr>
          <w:sz w:val="22"/>
          <w:szCs w:val="22"/>
        </w:rPr>
        <w:t xml:space="preserve"> e </w:t>
      </w:r>
      <w:proofErr w:type="spellStart"/>
      <w:r w:rsidR="00B10DC5" w:rsidRPr="00D31B67">
        <w:rPr>
          <w:sz w:val="22"/>
          <w:szCs w:val="22"/>
        </w:rPr>
        <w:t>ii</w:t>
      </w:r>
      <w:proofErr w:type="spellEnd"/>
      <w:r w:rsidR="00B10DC5" w:rsidRPr="00D31B67">
        <w:rPr>
          <w:sz w:val="22"/>
          <w:szCs w:val="22"/>
        </w:rPr>
        <w:t>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 xml:space="preserve">Legge Regionale n. 16 del 06 giugno 2008 e </w:t>
      </w:r>
      <w:proofErr w:type="spellStart"/>
      <w:r w:rsidR="001E46A5" w:rsidRPr="001E46A5">
        <w:rPr>
          <w:sz w:val="22"/>
        </w:rPr>
        <w:t>ss.mm.</w:t>
      </w:r>
      <w:proofErr w:type="spellEnd"/>
      <w:r w:rsidR="001E46A5" w:rsidRPr="001E46A5">
        <w:rPr>
          <w:sz w:val="22"/>
        </w:rPr>
        <w:t xml:space="preserve"> e </w:t>
      </w:r>
      <w:proofErr w:type="spellStart"/>
      <w:r w:rsidR="001E46A5" w:rsidRPr="001E46A5">
        <w:rPr>
          <w:sz w:val="22"/>
        </w:rPr>
        <w:t>ii</w:t>
      </w:r>
      <w:proofErr w:type="spellEnd"/>
      <w:r w:rsidR="001E46A5" w:rsidRPr="001E46A5">
        <w:rPr>
          <w:sz w:val="22"/>
        </w:rPr>
        <w:t>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 xml:space="preserve">trattenuta e gestita secondo la norma </w:t>
      </w:r>
      <w:proofErr w:type="spellStart"/>
      <w:r w:rsidR="00B557A8">
        <w:rPr>
          <w:sz w:val="22"/>
        </w:rPr>
        <w:t>infra</w:t>
      </w:r>
      <w:proofErr w:type="spellEnd"/>
      <w:r w:rsidR="00B557A8">
        <w:rPr>
          <w:sz w:val="22"/>
        </w:rPr>
        <w:t xml:space="preserve">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9C31C5" w:rsidRPr="00C96DE3">
        <w:rPr>
          <w:sz w:val="22"/>
        </w:rPr>
        <w:t>[</w:t>
      </w:r>
      <w:proofErr w:type="spellStart"/>
      <w:r w:rsidR="009C31C5" w:rsidRPr="00C96DE3">
        <w:rPr>
          <w:sz w:val="22"/>
        </w:rPr>
        <w:t>pratica.prot</w:t>
      </w:r>
      <w:proofErr w:type="spellEnd"/>
      <w:r w:rsidR="009C31C5"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9C31C5" w:rsidRPr="003C7676">
        <w:rPr>
          <w:b/>
          <w:sz w:val="22"/>
        </w:rPr>
        <w:t>[</w:t>
      </w:r>
      <w:proofErr w:type="spellStart"/>
      <w:r w:rsidR="009C31C5" w:rsidRPr="003C7676">
        <w:rPr>
          <w:b/>
          <w:sz w:val="22"/>
        </w:rPr>
        <w:t>pratica.numero</w:t>
      </w:r>
      <w:proofErr w:type="spellEnd"/>
      <w:r w:rsidR="009C31C5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163D1C">
        <w:rPr>
          <w:sz w:val="22"/>
        </w:rPr>
        <w:t>[</w:t>
      </w:r>
      <w:proofErr w:type="spellStart"/>
      <w:r w:rsidR="00163D1C">
        <w:rPr>
          <w:sz w:val="22"/>
        </w:rPr>
        <w:t>pratica.dirigente</w:t>
      </w:r>
      <w:proofErr w:type="spellEnd"/>
      <w:r w:rsidR="00163D1C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163D1C">
        <w:rPr>
          <w:sz w:val="22"/>
        </w:rPr>
        <w:t>[</w:t>
      </w:r>
      <w:proofErr w:type="spellStart"/>
      <w:r w:rsidR="00163D1C">
        <w:rPr>
          <w:sz w:val="22"/>
        </w:rPr>
        <w:t>pratica.rdp</w:t>
      </w:r>
      <w:proofErr w:type="spellEnd"/>
      <w:r w:rsidR="00163D1C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425911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9C31C5" w:rsidRDefault="009C31C5" w:rsidP="009C31C5">
      <w:pPr>
        <w:jc w:val="both"/>
        <w:rPr>
          <w:sz w:val="22"/>
        </w:rPr>
      </w:pPr>
    </w:p>
    <w:p w:rsidR="009C31C5" w:rsidRDefault="009C31C5" w:rsidP="009C31C5">
      <w:pPr>
        <w:jc w:val="both"/>
        <w:rPr>
          <w:sz w:val="22"/>
        </w:rPr>
      </w:pPr>
    </w:p>
    <w:p w:rsidR="009C31C5" w:rsidRDefault="009C31C5" w:rsidP="009C31C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47C02">
        <w:rPr>
          <w:sz w:val="22"/>
        </w:rPr>
        <w:t>[data]</w:t>
      </w:r>
    </w:p>
    <w:p w:rsidR="009C31C5" w:rsidRDefault="009C31C5" w:rsidP="009C31C5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C31C5" w:rsidTr="00662F93">
        <w:tc>
          <w:tcPr>
            <w:tcW w:w="4889" w:type="dxa"/>
          </w:tcPr>
          <w:p w:rsidR="009C31C5" w:rsidRDefault="009C31C5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C31C5" w:rsidRDefault="009C31C5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C31C5" w:rsidRDefault="00747C02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9C31C5" w:rsidRDefault="009C31C5" w:rsidP="009C31C5">
      <w:pPr>
        <w:jc w:val="both"/>
      </w:pPr>
    </w:p>
    <w:sectPr w:rsidR="009C31C5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32F68"/>
    <w:rsid w:val="00073FD4"/>
    <w:rsid w:val="0010492C"/>
    <w:rsid w:val="00163D1C"/>
    <w:rsid w:val="001C4499"/>
    <w:rsid w:val="001E46A5"/>
    <w:rsid w:val="001F2482"/>
    <w:rsid w:val="00232F68"/>
    <w:rsid w:val="002607A8"/>
    <w:rsid w:val="00293A4A"/>
    <w:rsid w:val="003136CB"/>
    <w:rsid w:val="0035065F"/>
    <w:rsid w:val="0036523D"/>
    <w:rsid w:val="003F083E"/>
    <w:rsid w:val="00425911"/>
    <w:rsid w:val="004D48A1"/>
    <w:rsid w:val="004F76EE"/>
    <w:rsid w:val="00600241"/>
    <w:rsid w:val="00626DC4"/>
    <w:rsid w:val="00664396"/>
    <w:rsid w:val="0066637A"/>
    <w:rsid w:val="00723D43"/>
    <w:rsid w:val="00747C02"/>
    <w:rsid w:val="00786C0C"/>
    <w:rsid w:val="007A6483"/>
    <w:rsid w:val="007E4B9B"/>
    <w:rsid w:val="007F7987"/>
    <w:rsid w:val="0082670E"/>
    <w:rsid w:val="008344EE"/>
    <w:rsid w:val="0088203A"/>
    <w:rsid w:val="008B630A"/>
    <w:rsid w:val="008F64C5"/>
    <w:rsid w:val="009C31C5"/>
    <w:rsid w:val="00A17199"/>
    <w:rsid w:val="00A644FB"/>
    <w:rsid w:val="00B10DC5"/>
    <w:rsid w:val="00B557A8"/>
    <w:rsid w:val="00CA4003"/>
    <w:rsid w:val="00CC13EE"/>
    <w:rsid w:val="00D97D48"/>
    <w:rsid w:val="00E17611"/>
    <w:rsid w:val="00E26934"/>
    <w:rsid w:val="00E65B3C"/>
    <w:rsid w:val="00E747EC"/>
    <w:rsid w:val="00E75F23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747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9C3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D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ODDO.dot</Template>
  <TotalTime>1</TotalTime>
  <Pages>1</Pages>
  <Words>412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2010-01-07T11:47:00Z</cp:lastPrinted>
  <dcterms:created xsi:type="dcterms:W3CDTF">2012-12-07T16:49:00Z</dcterms:created>
  <dcterms:modified xsi:type="dcterms:W3CDTF">2012-12-13T15:57:00Z</dcterms:modified>
</cp:coreProperties>
</file>