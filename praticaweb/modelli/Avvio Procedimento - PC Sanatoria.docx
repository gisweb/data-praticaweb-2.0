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B03DC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B03DCD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B03DC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B03DCD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1A046D">
        <w:rPr>
          <w:rFonts w:ascii="Arial" w:hAnsi="Arial" w:cs="Arial"/>
          <w:sz w:val="22"/>
          <w:szCs w:val="22"/>
        </w:rPr>
        <w:t>Richiesta A</w:t>
      </w:r>
      <w:r w:rsidR="001A046D" w:rsidRPr="00B509B1">
        <w:rPr>
          <w:rFonts w:ascii="Arial" w:hAnsi="Arial" w:cs="Arial"/>
          <w:sz w:val="22"/>
          <w:szCs w:val="22"/>
        </w:rPr>
        <w:t xml:space="preserve">ccertamento di conformità di interventi soggetti a </w:t>
      </w:r>
      <w:r w:rsidR="001A046D" w:rsidRPr="00E85B31">
        <w:rPr>
          <w:rFonts w:ascii="Arial" w:hAnsi="Arial" w:cs="Arial"/>
          <w:sz w:val="22"/>
          <w:szCs w:val="22"/>
        </w:rPr>
        <w:t xml:space="preserve">Permesso di Costruire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B03DCD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B03DCD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1A046D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1A046D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degli articoli 31 e 49 della Legge Regionale 16 giugno 2008 n. 16 e successive modificazioni, con riferimento alla Richiesta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B03DCD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B03DCD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305C4C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B03DCD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B03DCD">
        <w:rPr>
          <w:rFonts w:ascii="Arial" w:hAnsi="Arial" w:cs="Arial"/>
          <w:sz w:val="22"/>
          <w:szCs w:val="22"/>
        </w:rPr>
        <w:fldChar w:fldCharType="separate"/>
      </w:r>
      <w:r w:rsidR="000615F8">
        <w:rPr>
          <w:rFonts w:ascii="Arial" w:hAnsi="Arial" w:cs="Arial"/>
          <w:noProof/>
          <w:sz w:val="22"/>
          <w:szCs w:val="22"/>
        </w:rPr>
        <w:t>1 luglio 2016</w:t>
      </w:r>
      <w:r w:rsidR="00B03DCD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05C4C" w:rsidRPr="009C6EBE" w:rsidTr="008A6188">
        <w:tc>
          <w:tcPr>
            <w:tcW w:w="4889" w:type="dxa"/>
          </w:tcPr>
          <w:p w:rsidR="00305C4C" w:rsidRPr="009C6EBE" w:rsidRDefault="00305C4C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F0F4F" w:rsidRPr="009C6EBE" w:rsidRDefault="001F0F4F" w:rsidP="001F0F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1F0F4F" w:rsidRDefault="001F0F4F" w:rsidP="001F0F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05C4C" w:rsidRPr="009C6EBE" w:rsidRDefault="001F0F4F" w:rsidP="001F0F4F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131" w:rsidRDefault="00493131" w:rsidP="00DF7577">
      <w:r>
        <w:separator/>
      </w:r>
    </w:p>
  </w:endnote>
  <w:endnote w:type="continuationSeparator" w:id="0">
    <w:p w:rsidR="00493131" w:rsidRDefault="00493131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131" w:rsidRDefault="00493131" w:rsidP="00DF7577">
      <w:r>
        <w:separator/>
      </w:r>
    </w:p>
  </w:footnote>
  <w:footnote w:type="continuationSeparator" w:id="0">
    <w:p w:rsidR="00493131" w:rsidRDefault="00493131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615F8"/>
    <w:rsid w:val="00063A50"/>
    <w:rsid w:val="000C370B"/>
    <w:rsid w:val="000F1EDD"/>
    <w:rsid w:val="001A046D"/>
    <w:rsid w:val="001B4225"/>
    <w:rsid w:val="001F0F4F"/>
    <w:rsid w:val="002061BA"/>
    <w:rsid w:val="002D0988"/>
    <w:rsid w:val="00305C4C"/>
    <w:rsid w:val="00324615"/>
    <w:rsid w:val="00352093"/>
    <w:rsid w:val="00367297"/>
    <w:rsid w:val="00370D34"/>
    <w:rsid w:val="00375DD6"/>
    <w:rsid w:val="0038337F"/>
    <w:rsid w:val="004135DF"/>
    <w:rsid w:val="004705D8"/>
    <w:rsid w:val="00493131"/>
    <w:rsid w:val="004B610F"/>
    <w:rsid w:val="004F193D"/>
    <w:rsid w:val="00517B31"/>
    <w:rsid w:val="00563488"/>
    <w:rsid w:val="00567CEF"/>
    <w:rsid w:val="005710E6"/>
    <w:rsid w:val="00587817"/>
    <w:rsid w:val="005A2947"/>
    <w:rsid w:val="005C3F98"/>
    <w:rsid w:val="00624052"/>
    <w:rsid w:val="00660C73"/>
    <w:rsid w:val="006A01DF"/>
    <w:rsid w:val="006D5972"/>
    <w:rsid w:val="00703418"/>
    <w:rsid w:val="007672D9"/>
    <w:rsid w:val="007B7BB4"/>
    <w:rsid w:val="007C2CF2"/>
    <w:rsid w:val="007D3104"/>
    <w:rsid w:val="007D695F"/>
    <w:rsid w:val="007E671C"/>
    <w:rsid w:val="0083520F"/>
    <w:rsid w:val="00901901"/>
    <w:rsid w:val="009273CF"/>
    <w:rsid w:val="00931C61"/>
    <w:rsid w:val="009C56F4"/>
    <w:rsid w:val="009C6EBE"/>
    <w:rsid w:val="00A224FD"/>
    <w:rsid w:val="00A632A8"/>
    <w:rsid w:val="00A75218"/>
    <w:rsid w:val="00AB6BFD"/>
    <w:rsid w:val="00AC6274"/>
    <w:rsid w:val="00AE487C"/>
    <w:rsid w:val="00B03DCD"/>
    <w:rsid w:val="00B05B9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F7577"/>
    <w:rsid w:val="00E4513E"/>
    <w:rsid w:val="00E530BE"/>
    <w:rsid w:val="00FB5008"/>
    <w:rsid w:val="00FC4BBD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A90C2-8866-44D5-B932-4C40BB49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2016-07-01T09:03:00Z</dcterms:created>
  <dcterms:modified xsi:type="dcterms:W3CDTF">2016-07-01T09:03:00Z</dcterms:modified>
</cp:coreProperties>
</file>