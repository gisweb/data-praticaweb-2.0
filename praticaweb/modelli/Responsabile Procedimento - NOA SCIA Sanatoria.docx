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34" w:rsidRDefault="00852F14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852F14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852F14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EE6F61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852F14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852F14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52F14" w:rsidTr="00772CB1">
        <w:tc>
          <w:tcPr>
            <w:tcW w:w="2500" w:type="pct"/>
          </w:tcPr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52F14" w:rsidTr="00772CB1">
        <w:tc>
          <w:tcPr>
            <w:tcW w:w="2500" w:type="pct"/>
          </w:tcPr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52F14" w:rsidRPr="00905E49" w:rsidRDefault="00852F14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852F14" w:rsidRDefault="00852F14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D912D9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n° 69 e dalla legge 30 luglio 2010 n° 122 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 xml:space="preserve">, </w:t>
      </w:r>
      <w:r w:rsidR="008E5C59">
        <w:rPr>
          <w:sz w:val="22"/>
        </w:rPr>
        <w:t>e r</w:t>
      </w:r>
      <w:r w:rsidR="008E5C59" w:rsidRPr="00D31B67">
        <w:rPr>
          <w:sz w:val="22"/>
          <w:szCs w:val="22"/>
        </w:rPr>
        <w:t>ichiamat</w:t>
      </w:r>
      <w:r w:rsidR="008E5C59">
        <w:rPr>
          <w:sz w:val="22"/>
          <w:szCs w:val="22"/>
        </w:rPr>
        <w:t>e</w:t>
      </w:r>
      <w:r w:rsidR="008E5C5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8E5C59" w:rsidRPr="00D31B67">
            <w:rPr>
              <w:sz w:val="22"/>
              <w:szCs w:val="22"/>
            </w:rPr>
            <w:t>la Legge</w:t>
          </w:r>
        </w:smartTag>
        <w:r w:rsidR="008E5C59" w:rsidRPr="00D31B67">
          <w:rPr>
            <w:sz w:val="22"/>
            <w:szCs w:val="22"/>
          </w:rPr>
          <w:t xml:space="preserve"> Regionale</w:t>
        </w:r>
      </w:smartTag>
      <w:r w:rsidR="008E5C5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8E5C5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8E5C59" w:rsidRPr="00D31B67">
          <w:rPr>
            <w:sz w:val="22"/>
            <w:szCs w:val="22"/>
          </w:rPr>
          <w:t>la Legge Regionale</w:t>
        </w:r>
      </w:smartTag>
      <w:r w:rsidR="008E5C5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8E5C59" w:rsidRPr="00D31B67">
          <w:rPr>
            <w:sz w:val="22"/>
            <w:szCs w:val="22"/>
          </w:rPr>
          <w:t>22 in</w:t>
        </w:r>
      </w:smartTag>
      <w:r w:rsidR="008E5C59" w:rsidRPr="00D31B67">
        <w:rPr>
          <w:sz w:val="22"/>
          <w:szCs w:val="22"/>
        </w:rPr>
        <w:t xml:space="preserve"> attuazione degli artt. 148 e 146 del Decreto Legislativo n. 42 del 22/01/2004 e ss.mm. e ii.</w:t>
      </w:r>
      <w:r w:rsidR="008E5C59">
        <w:rPr>
          <w:sz w:val="22"/>
          <w:szCs w:val="22"/>
        </w:rPr>
        <w:t xml:space="preserve"> per la valutazione e ed il rilascio di relativo titolo abilitativi ai soli fini paesistico ambientali,</w:t>
      </w:r>
      <w:r w:rsidR="008E5C59">
        <w:rPr>
          <w:sz w:val="22"/>
        </w:rPr>
        <w:t xml:space="preserve">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</w:t>
      </w:r>
      <w:r w:rsidR="005336B1">
        <w:rPr>
          <w:sz w:val="22"/>
        </w:rPr>
        <w:t>, 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36523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>ai fini del</w:t>
      </w:r>
      <w:r w:rsidR="007F7987">
        <w:rPr>
          <w:sz w:val="22"/>
        </w:rPr>
        <w:t xml:space="preserve"> rilascio</w:t>
      </w:r>
      <w:r>
        <w:rPr>
          <w:sz w:val="22"/>
        </w:rPr>
        <w:t xml:space="preserve"> da parte dell’Amministrazione Comunale </w:t>
      </w:r>
      <w:r w:rsidR="007F7987">
        <w:rPr>
          <w:sz w:val="22"/>
        </w:rPr>
        <w:t>del competente atto di assenso</w:t>
      </w:r>
      <w:r w:rsidR="0074216B">
        <w:rPr>
          <w:sz w:val="22"/>
        </w:rPr>
        <w:t xml:space="preserve"> </w:t>
      </w:r>
      <w:r w:rsidR="00180762">
        <w:rPr>
          <w:sz w:val="22"/>
        </w:rPr>
        <w:t xml:space="preserve"> richiesto </w:t>
      </w:r>
      <w:r w:rsidR="001738F8">
        <w:rPr>
          <w:sz w:val="22"/>
        </w:rPr>
        <w:t>(accertamento di compatibilità paesaggisitica)</w:t>
      </w:r>
      <w:r w:rsidR="005336B1">
        <w:rPr>
          <w:sz w:val="22"/>
        </w:rPr>
        <w:t>,</w:t>
      </w:r>
      <w:r w:rsidR="007F7987">
        <w:rPr>
          <w:sz w:val="22"/>
        </w:rPr>
        <w:t xml:space="preserve"> </w:t>
      </w:r>
      <w:r w:rsidR="00180762">
        <w:rPr>
          <w:sz w:val="22"/>
        </w:rPr>
        <w:t>dato atto</w:t>
      </w:r>
      <w:r w:rsidR="00E17611">
        <w:rPr>
          <w:sz w:val="22"/>
        </w:rPr>
        <w:t xml:space="preserve"> che </w:t>
      </w:r>
      <w:r w:rsidR="00180762">
        <w:rPr>
          <w:sz w:val="22"/>
        </w:rPr>
        <w:t>le opere</w:t>
      </w:r>
      <w:r w:rsidR="00E17611">
        <w:rPr>
          <w:sz w:val="22"/>
        </w:rPr>
        <w:t xml:space="preserve"> insist</w:t>
      </w:r>
      <w:r w:rsidR="00180762">
        <w:rPr>
          <w:sz w:val="22"/>
        </w:rPr>
        <w:t>ono</w:t>
      </w:r>
      <w:r w:rsidR="00E17611">
        <w:rPr>
          <w:sz w:val="22"/>
        </w:rPr>
        <w:t xml:space="preserve"> su un immobile sottoposto ad un vincolo</w:t>
      </w:r>
      <w:r w:rsidR="00180762">
        <w:rPr>
          <w:sz w:val="22"/>
        </w:rPr>
        <w:t xml:space="preserve"> per il quale il </w:t>
      </w:r>
      <w:r w:rsidR="003A3A39">
        <w:rPr>
          <w:sz w:val="22"/>
        </w:rPr>
        <w:t>rispetto del</w:t>
      </w:r>
      <w:r w:rsidR="00E17611">
        <w:rPr>
          <w:sz w:val="22"/>
        </w:rPr>
        <w:t>la tutela compete</w:t>
      </w:r>
      <w:r w:rsidR="00CA4003">
        <w:rPr>
          <w:sz w:val="22"/>
        </w:rPr>
        <w:t xml:space="preserve"> alla Scrivente Amministrazione</w:t>
      </w:r>
      <w:r w:rsidR="00B67E4A">
        <w:rPr>
          <w:sz w:val="22"/>
        </w:rPr>
        <w:t>,</w:t>
      </w:r>
      <w:r w:rsidR="0074216B">
        <w:rPr>
          <w:sz w:val="22"/>
        </w:rPr>
        <w:t xml:space="preserve"> </w:t>
      </w:r>
      <w:r w:rsidR="008A4AE9"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="008A4AE9">
          <w:rPr>
            <w:sz w:val="22"/>
          </w:rPr>
          <w:t>la S.v.</w:t>
        </w:r>
      </w:smartTag>
      <w:r w:rsidR="008A4AE9">
        <w:rPr>
          <w:sz w:val="22"/>
        </w:rPr>
        <w:t xml:space="preserve"> che </w:t>
      </w:r>
      <w:r w:rsidR="0074216B">
        <w:rPr>
          <w:sz w:val="22"/>
        </w:rPr>
        <w:t xml:space="preserve">il procedimento </w:t>
      </w:r>
      <w:r w:rsidR="008A4AE9">
        <w:rPr>
          <w:sz w:val="22"/>
        </w:rPr>
        <w:t>sarà</w:t>
      </w:r>
      <w:r w:rsidR="0074216B">
        <w:rPr>
          <w:sz w:val="22"/>
        </w:rPr>
        <w:t xml:space="preserve"> trattato come dal disposto normativo</w:t>
      </w:r>
      <w:r w:rsidR="008A4AE9">
        <w:rPr>
          <w:sz w:val="22"/>
        </w:rPr>
        <w:t>, per i motivi di cui in premessa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8E5C59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r w:rsidR="00815CDE">
        <w:rPr>
          <w:b/>
          <w:sz w:val="22"/>
        </w:rPr>
        <w:t>S.C</w:t>
      </w:r>
      <w:r w:rsidR="008F64C5" w:rsidRPr="008F64C5">
        <w:rPr>
          <w:b/>
          <w:sz w:val="22"/>
        </w:rPr>
        <w:t>.I.A.</w:t>
      </w:r>
      <w:r w:rsidR="001738F8">
        <w:rPr>
          <w:b/>
          <w:sz w:val="22"/>
        </w:rPr>
        <w:t xml:space="preserve"> in sanatoria</w:t>
      </w:r>
      <w:r w:rsidR="00E16B21">
        <w:rPr>
          <w:b/>
          <w:sz w:val="22"/>
        </w:rPr>
        <w:t xml:space="preserve"> sarà trattata come Nulla Osta Paesistico al fine di acquisire il titolo come sopra specificato, </w:t>
      </w:r>
      <w:r w:rsidR="00A66AA7">
        <w:rPr>
          <w:b/>
          <w:sz w:val="22"/>
        </w:rPr>
        <w:t>acquisito il quale la stessa sarà trattata secondo la procedura ordinaria</w:t>
      </w:r>
      <w:r w:rsidR="008F64C5" w:rsidRPr="008F64C5">
        <w:rPr>
          <w:b/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852F14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l’Ufficio Edilizia Privata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852F14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FC786E">
        <w:rPr>
          <w:sz w:val="22"/>
        </w:rPr>
        <w:t>l’Ing. Gian Paolo TRUCCHI</w:t>
      </w:r>
      <w:r>
        <w:rPr>
          <w:sz w:val="22"/>
        </w:rPr>
        <w:t xml:space="preserve">, il responsabile del Procedimento per la parte edilizia/urbanistica è il Geom. Pietro ACCINELLI, istruttore direttivo tecnico del Servizio Edilizia Privata e per la parte paesistico/ambientale è </w:t>
      </w:r>
      <w:r w:rsidR="00EB0157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9738CE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852F14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lastRenderedPageBreak/>
        <w:t xml:space="preserve">                       IL DIRIGENTE SETTORE TERRITORIO</w:t>
      </w:r>
    </w:p>
    <w:p w:rsidR="00E26934" w:rsidRDefault="000A6B0C" w:rsidP="000A6B0C">
      <w:pPr>
        <w:ind w:left="1416" w:firstLine="708"/>
        <w:jc w:val="both"/>
      </w:pPr>
      <w: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14"/>
    <w:rsid w:val="00073FD4"/>
    <w:rsid w:val="000A6B0C"/>
    <w:rsid w:val="000E31EB"/>
    <w:rsid w:val="0010492C"/>
    <w:rsid w:val="001738F8"/>
    <w:rsid w:val="00180762"/>
    <w:rsid w:val="001A7A8D"/>
    <w:rsid w:val="001C4499"/>
    <w:rsid w:val="001E46A5"/>
    <w:rsid w:val="001F2482"/>
    <w:rsid w:val="002607A8"/>
    <w:rsid w:val="00293A4A"/>
    <w:rsid w:val="003136CB"/>
    <w:rsid w:val="0035065F"/>
    <w:rsid w:val="00355167"/>
    <w:rsid w:val="0036523D"/>
    <w:rsid w:val="003A3A39"/>
    <w:rsid w:val="003F083E"/>
    <w:rsid w:val="00413755"/>
    <w:rsid w:val="004F5C5F"/>
    <w:rsid w:val="004F76EE"/>
    <w:rsid w:val="005336B1"/>
    <w:rsid w:val="005507B8"/>
    <w:rsid w:val="00600241"/>
    <w:rsid w:val="00664396"/>
    <w:rsid w:val="00723D43"/>
    <w:rsid w:val="0074216B"/>
    <w:rsid w:val="00770F83"/>
    <w:rsid w:val="007A309B"/>
    <w:rsid w:val="007A6483"/>
    <w:rsid w:val="007E4B9B"/>
    <w:rsid w:val="007F7987"/>
    <w:rsid w:val="00815CDE"/>
    <w:rsid w:val="0082670E"/>
    <w:rsid w:val="008344EE"/>
    <w:rsid w:val="00852F14"/>
    <w:rsid w:val="0088203A"/>
    <w:rsid w:val="008A4AE9"/>
    <w:rsid w:val="008B630A"/>
    <w:rsid w:val="008E5C59"/>
    <w:rsid w:val="008F64C5"/>
    <w:rsid w:val="009738CE"/>
    <w:rsid w:val="00A17199"/>
    <w:rsid w:val="00A644FB"/>
    <w:rsid w:val="00A66AA7"/>
    <w:rsid w:val="00A93129"/>
    <w:rsid w:val="00AA7B4E"/>
    <w:rsid w:val="00AF3130"/>
    <w:rsid w:val="00B45093"/>
    <w:rsid w:val="00B557A8"/>
    <w:rsid w:val="00B67E4A"/>
    <w:rsid w:val="00BB3872"/>
    <w:rsid w:val="00C146AB"/>
    <w:rsid w:val="00CA4003"/>
    <w:rsid w:val="00D912D9"/>
    <w:rsid w:val="00E16B21"/>
    <w:rsid w:val="00E17611"/>
    <w:rsid w:val="00E26934"/>
    <w:rsid w:val="00E52577"/>
    <w:rsid w:val="00E65B3C"/>
    <w:rsid w:val="00EB0157"/>
    <w:rsid w:val="00EE6F61"/>
    <w:rsid w:val="00F904D0"/>
    <w:rsid w:val="00FA6969"/>
    <w:rsid w:val="00F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83F09-7CFC-417F-A766-CC09F12C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52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NOA%20_SCIA%20in%20San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_SCIA in San ODDO.dotx</Template>
  <TotalTime>1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2010-01-07T11:44:00Z</cp:lastPrinted>
  <dcterms:created xsi:type="dcterms:W3CDTF">2013-12-04T14:33:00Z</dcterms:created>
  <dcterms:modified xsi:type="dcterms:W3CDTF">2013-12-04T14:34:00Z</dcterms:modified>
</cp:coreProperties>
</file>