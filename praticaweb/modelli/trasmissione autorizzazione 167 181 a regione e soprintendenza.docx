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6BB" w:rsidRDefault="00CA051F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BB" w:rsidRDefault="00F816BB"/>
    <w:p w:rsidR="00F816BB" w:rsidRDefault="00F816BB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F816BB" w:rsidRDefault="00F816BB">
      <w:pPr>
        <w:jc w:val="center"/>
        <w:rPr>
          <w:sz w:val="16"/>
        </w:rPr>
      </w:pPr>
    </w:p>
    <w:p w:rsidR="00F816BB" w:rsidRDefault="00F816BB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F816BB" w:rsidRDefault="00F816BB">
      <w:pPr>
        <w:rPr>
          <w:sz w:val="12"/>
        </w:rPr>
      </w:pPr>
    </w:p>
    <w:p w:rsidR="00945293" w:rsidRDefault="00945293" w:rsidP="00945293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PAESAGGIO</w:t>
      </w:r>
    </w:p>
    <w:p w:rsidR="00F816BB" w:rsidRDefault="00F816BB">
      <w:pPr>
        <w:ind w:left="1134" w:hanging="1134"/>
        <w:rPr>
          <w:b/>
        </w:rPr>
      </w:pPr>
    </w:p>
    <w:p w:rsidR="00F816BB" w:rsidRDefault="00F816BB">
      <w:pPr>
        <w:rPr>
          <w:sz w:val="24"/>
        </w:rPr>
      </w:pPr>
    </w:p>
    <w:p w:rsidR="00F816BB" w:rsidRDefault="00F816BB">
      <w:pPr>
        <w:ind w:left="1418" w:hanging="1418"/>
        <w:jc w:val="both"/>
        <w:rPr>
          <w:sz w:val="24"/>
        </w:rPr>
      </w:pPr>
    </w:p>
    <w:p w:rsidR="00F816BB" w:rsidRDefault="00F816BB">
      <w:pPr>
        <w:rPr>
          <w:sz w:val="24"/>
        </w:rPr>
      </w:pPr>
    </w:p>
    <w:p w:rsidR="00F816BB" w:rsidRPr="0046369A" w:rsidRDefault="00F816BB" w:rsidP="00100A9C">
      <w:pPr>
        <w:tabs>
          <w:tab w:val="center" w:pos="4820"/>
          <w:tab w:val="right" w:pos="9639"/>
        </w:tabs>
        <w:jc w:val="both"/>
        <w:rPr>
          <w:sz w:val="24"/>
        </w:rPr>
      </w:pPr>
      <w:proofErr w:type="spellStart"/>
      <w:r w:rsidRPr="005225B7">
        <w:rPr>
          <w:sz w:val="24"/>
        </w:rPr>
        <w:t>Prot</w:t>
      </w:r>
      <w:proofErr w:type="spellEnd"/>
      <w:r w:rsidRPr="005225B7">
        <w:rPr>
          <w:sz w:val="24"/>
        </w:rPr>
        <w:t xml:space="preserve">. </w:t>
      </w:r>
      <w:r w:rsidR="001425C8">
        <w:rPr>
          <w:sz w:val="24"/>
        </w:rPr>
        <w:t>n</w:t>
      </w:r>
      <w:r w:rsidRPr="005225B7">
        <w:rPr>
          <w:sz w:val="24"/>
        </w:rPr>
        <w:t>.</w:t>
      </w:r>
      <w:r w:rsidR="00100A9C">
        <w:rPr>
          <w:sz w:val="24"/>
        </w:rPr>
        <w:tab/>
      </w:r>
      <w:r w:rsidR="005225B7">
        <w:rPr>
          <w:sz w:val="24"/>
        </w:rPr>
        <w:t xml:space="preserve">CLP </w:t>
      </w:r>
      <w:r w:rsidR="00100A9C">
        <w:rPr>
          <w:sz w:val="24"/>
        </w:rPr>
        <w:t>[numero_parere_clp]</w:t>
      </w:r>
      <w:r w:rsidR="00100A9C">
        <w:rPr>
          <w:sz w:val="24"/>
        </w:rPr>
        <w:tab/>
      </w:r>
      <w:r w:rsidR="0046369A" w:rsidRPr="0046369A">
        <w:rPr>
          <w:sz w:val="24"/>
        </w:rPr>
        <w:t>Data</w:t>
      </w:r>
    </w:p>
    <w:p w:rsidR="00F816BB" w:rsidRPr="0046369A" w:rsidRDefault="00F816BB">
      <w:pPr>
        <w:ind w:left="1134" w:hanging="1134"/>
        <w:jc w:val="both"/>
        <w:rPr>
          <w:sz w:val="24"/>
        </w:rPr>
      </w:pPr>
    </w:p>
    <w:p w:rsidR="0046369A" w:rsidRDefault="00F816BB" w:rsidP="0046369A">
      <w:pPr>
        <w:ind w:left="1418" w:hanging="1418"/>
        <w:jc w:val="both"/>
        <w:rPr>
          <w:b/>
          <w:sz w:val="24"/>
        </w:rPr>
      </w:pPr>
      <w:r>
        <w:rPr>
          <w:sz w:val="24"/>
        </w:rPr>
        <w:t xml:space="preserve">OGGETTO: </w:t>
      </w:r>
      <w:r w:rsidR="0046369A">
        <w:rPr>
          <w:sz w:val="24"/>
        </w:rPr>
        <w:t xml:space="preserve">Trasmissione </w:t>
      </w:r>
      <w:r w:rsidR="00376B88">
        <w:rPr>
          <w:sz w:val="24"/>
        </w:rPr>
        <w:t xml:space="preserve">Compatibilità </w:t>
      </w:r>
      <w:r w:rsidR="00E367A8">
        <w:rPr>
          <w:sz w:val="24"/>
        </w:rPr>
        <w:t>Paesaggistica</w:t>
      </w:r>
      <w:r w:rsidR="0046369A">
        <w:rPr>
          <w:sz w:val="24"/>
        </w:rPr>
        <w:t xml:space="preserve"> </w:t>
      </w:r>
      <w:proofErr w:type="spellStart"/>
      <w:r w:rsidR="0046369A">
        <w:rPr>
          <w:sz w:val="24"/>
        </w:rPr>
        <w:t>n°</w:t>
      </w:r>
      <w:proofErr w:type="spellEnd"/>
      <w:r w:rsidR="0046369A">
        <w:rPr>
          <w:sz w:val="24"/>
        </w:rPr>
        <w:t xml:space="preserve"> </w:t>
      </w:r>
      <w:r w:rsidR="00E367A8">
        <w:rPr>
          <w:sz w:val="24"/>
        </w:rPr>
        <w:t>XXXX</w:t>
      </w:r>
      <w:r w:rsidR="0076087A">
        <w:rPr>
          <w:sz w:val="24"/>
        </w:rPr>
        <w:t xml:space="preserve"> </w:t>
      </w:r>
      <w:r w:rsidR="0046369A">
        <w:rPr>
          <w:sz w:val="24"/>
        </w:rPr>
        <w:t xml:space="preserve">rilasciata </w:t>
      </w:r>
      <w:r w:rsidR="00376B88">
        <w:rPr>
          <w:sz w:val="24"/>
        </w:rPr>
        <w:t xml:space="preserve">in data </w:t>
      </w:r>
      <w:r w:rsidR="00E367A8">
        <w:rPr>
          <w:sz w:val="24"/>
        </w:rPr>
        <w:t>XXXX</w:t>
      </w:r>
      <w:r w:rsidR="0076087A">
        <w:rPr>
          <w:sz w:val="24"/>
        </w:rPr>
        <w:t xml:space="preserve"> </w:t>
      </w:r>
      <w:r w:rsidR="0046369A">
        <w:rPr>
          <w:sz w:val="24"/>
        </w:rPr>
        <w:t xml:space="preserve">ai sensi dell’art. </w:t>
      </w:r>
      <w:r w:rsidR="00376B88">
        <w:rPr>
          <w:sz w:val="24"/>
        </w:rPr>
        <w:t>167</w:t>
      </w:r>
      <w:r w:rsidR="0046369A">
        <w:rPr>
          <w:sz w:val="24"/>
        </w:rPr>
        <w:t xml:space="preserve">, </w:t>
      </w:r>
      <w:r w:rsidR="00376B88">
        <w:rPr>
          <w:sz w:val="24"/>
        </w:rPr>
        <w:t>e 181</w:t>
      </w:r>
      <w:r w:rsidR="0046369A">
        <w:rPr>
          <w:sz w:val="24"/>
        </w:rPr>
        <w:t xml:space="preserve">, del </w:t>
      </w:r>
      <w:proofErr w:type="spellStart"/>
      <w:r w:rsidR="0046369A">
        <w:rPr>
          <w:sz w:val="24"/>
        </w:rPr>
        <w:t>D.Lgs.</w:t>
      </w:r>
      <w:proofErr w:type="spellEnd"/>
      <w:r w:rsidR="0046369A">
        <w:rPr>
          <w:sz w:val="24"/>
        </w:rPr>
        <w:t xml:space="preserve"> 42/2004.</w:t>
      </w:r>
    </w:p>
    <w:p w:rsidR="0046369A" w:rsidRDefault="0046369A" w:rsidP="0046369A">
      <w:pPr>
        <w:ind w:left="1418" w:hanging="1418"/>
        <w:jc w:val="both"/>
        <w:rPr>
          <w:b/>
          <w:sz w:val="24"/>
        </w:rPr>
      </w:pPr>
    </w:p>
    <w:p w:rsidR="0046369A" w:rsidRDefault="0046369A" w:rsidP="0046369A">
      <w:pPr>
        <w:ind w:left="1418" w:hanging="1418"/>
        <w:jc w:val="both"/>
        <w:rPr>
          <w:b/>
          <w:sz w:val="24"/>
        </w:rPr>
      </w:pPr>
    </w:p>
    <w:p w:rsidR="0046369A" w:rsidRPr="0046369A" w:rsidRDefault="0046369A" w:rsidP="0046369A">
      <w:pPr>
        <w:ind w:firstLine="5245"/>
        <w:jc w:val="both"/>
        <w:rPr>
          <w:sz w:val="24"/>
        </w:rPr>
      </w:pPr>
      <w:r w:rsidRPr="0046369A">
        <w:rPr>
          <w:sz w:val="24"/>
        </w:rPr>
        <w:t>Spett. Soprint</w:t>
      </w:r>
      <w:r w:rsidR="00FE0989">
        <w:rPr>
          <w:sz w:val="24"/>
        </w:rPr>
        <w:t>endenza</w:t>
      </w:r>
      <w:r w:rsidRPr="0046369A">
        <w:rPr>
          <w:sz w:val="24"/>
        </w:rPr>
        <w:t xml:space="preserve">  Beni Architettonici </w:t>
      </w:r>
    </w:p>
    <w:p w:rsidR="0046369A" w:rsidRPr="0046369A" w:rsidRDefault="0046369A" w:rsidP="0046369A">
      <w:pPr>
        <w:ind w:firstLine="5245"/>
        <w:jc w:val="both"/>
        <w:rPr>
          <w:sz w:val="24"/>
        </w:rPr>
      </w:pPr>
      <w:r w:rsidRPr="0046369A">
        <w:rPr>
          <w:sz w:val="24"/>
        </w:rPr>
        <w:t>e per il Paesaggio della Liguria</w:t>
      </w:r>
    </w:p>
    <w:p w:rsidR="0046369A" w:rsidRPr="0046369A" w:rsidRDefault="0046369A" w:rsidP="0046369A">
      <w:pPr>
        <w:ind w:firstLine="5245"/>
        <w:jc w:val="both"/>
        <w:rPr>
          <w:sz w:val="24"/>
        </w:rPr>
      </w:pPr>
      <w:r w:rsidRPr="0046369A">
        <w:rPr>
          <w:sz w:val="24"/>
        </w:rPr>
        <w:t>Via Balbi 10</w:t>
      </w:r>
    </w:p>
    <w:p w:rsidR="0046369A" w:rsidRPr="0046369A" w:rsidRDefault="0046369A" w:rsidP="0046369A">
      <w:pPr>
        <w:ind w:firstLine="5245"/>
        <w:jc w:val="both"/>
        <w:rPr>
          <w:b/>
          <w:sz w:val="24"/>
          <w:u w:val="single"/>
        </w:rPr>
      </w:pPr>
      <w:r w:rsidRPr="0046369A">
        <w:rPr>
          <w:b/>
          <w:sz w:val="24"/>
          <w:u w:val="single"/>
        </w:rPr>
        <w:t>16126 GENOVA</w:t>
      </w:r>
    </w:p>
    <w:p w:rsidR="0046369A" w:rsidRPr="0046369A" w:rsidRDefault="0046369A" w:rsidP="0046369A">
      <w:pPr>
        <w:ind w:left="3969" w:hanging="3969"/>
        <w:jc w:val="both"/>
        <w:rPr>
          <w:sz w:val="24"/>
        </w:rPr>
      </w:pPr>
    </w:p>
    <w:p w:rsidR="0046369A" w:rsidRPr="0046369A" w:rsidRDefault="0046369A" w:rsidP="0046369A">
      <w:pPr>
        <w:ind w:left="3969" w:hanging="3969"/>
        <w:jc w:val="both"/>
        <w:rPr>
          <w:sz w:val="24"/>
        </w:rPr>
      </w:pPr>
    </w:p>
    <w:p w:rsidR="0046369A" w:rsidRPr="0046369A" w:rsidRDefault="0046369A" w:rsidP="0046369A">
      <w:pPr>
        <w:ind w:left="9214" w:hanging="3969"/>
        <w:jc w:val="both"/>
        <w:rPr>
          <w:sz w:val="24"/>
        </w:rPr>
      </w:pPr>
      <w:r w:rsidRPr="0046369A">
        <w:rPr>
          <w:sz w:val="24"/>
        </w:rPr>
        <w:t>Spett. Regione Liguria</w:t>
      </w:r>
    </w:p>
    <w:p w:rsidR="0046369A" w:rsidRPr="0046369A" w:rsidRDefault="0046369A" w:rsidP="0046369A">
      <w:pPr>
        <w:ind w:left="9214" w:hanging="3969"/>
        <w:jc w:val="both"/>
        <w:rPr>
          <w:sz w:val="24"/>
        </w:rPr>
      </w:pPr>
      <w:proofErr w:type="spellStart"/>
      <w:r w:rsidRPr="0046369A">
        <w:rPr>
          <w:sz w:val="24"/>
        </w:rPr>
        <w:t>Dip</w:t>
      </w:r>
      <w:r w:rsidR="00FE0989">
        <w:rPr>
          <w:sz w:val="24"/>
        </w:rPr>
        <w:t>art</w:t>
      </w:r>
      <w:proofErr w:type="spellEnd"/>
      <w:r w:rsidRPr="0046369A">
        <w:rPr>
          <w:sz w:val="24"/>
        </w:rPr>
        <w:t>. Pianificazione Territoriale</w:t>
      </w:r>
    </w:p>
    <w:p w:rsidR="0046369A" w:rsidRPr="0046369A" w:rsidRDefault="0046369A" w:rsidP="0046369A">
      <w:pPr>
        <w:ind w:left="9214" w:hanging="3969"/>
        <w:jc w:val="both"/>
        <w:rPr>
          <w:sz w:val="24"/>
        </w:rPr>
      </w:pPr>
      <w:r w:rsidRPr="0046369A">
        <w:rPr>
          <w:sz w:val="24"/>
        </w:rPr>
        <w:t>Servizio Tutela Paesaggio</w:t>
      </w:r>
    </w:p>
    <w:p w:rsidR="0046369A" w:rsidRPr="0046369A" w:rsidRDefault="0046369A" w:rsidP="0046369A">
      <w:pPr>
        <w:ind w:left="9214" w:hanging="3969"/>
        <w:jc w:val="both"/>
        <w:rPr>
          <w:sz w:val="24"/>
        </w:rPr>
      </w:pPr>
      <w:r w:rsidRPr="0046369A">
        <w:rPr>
          <w:sz w:val="24"/>
        </w:rPr>
        <w:t>Via D’Annunzio 113</w:t>
      </w:r>
    </w:p>
    <w:p w:rsidR="0046369A" w:rsidRDefault="0046369A" w:rsidP="0046369A">
      <w:pPr>
        <w:ind w:left="9214" w:hanging="3969"/>
        <w:jc w:val="both"/>
        <w:rPr>
          <w:b/>
          <w:sz w:val="24"/>
          <w:u w:val="single"/>
        </w:rPr>
      </w:pPr>
      <w:r w:rsidRPr="0046369A">
        <w:rPr>
          <w:b/>
          <w:sz w:val="24"/>
          <w:u w:val="single"/>
        </w:rPr>
        <w:t>16121 GENOVA</w:t>
      </w:r>
    </w:p>
    <w:p w:rsidR="0046369A" w:rsidRDefault="0046369A" w:rsidP="0046369A">
      <w:pPr>
        <w:jc w:val="both"/>
        <w:rPr>
          <w:b/>
          <w:sz w:val="24"/>
          <w:u w:val="single"/>
        </w:rPr>
      </w:pPr>
    </w:p>
    <w:p w:rsidR="0046369A" w:rsidRDefault="0046369A" w:rsidP="0046369A">
      <w:pPr>
        <w:jc w:val="both"/>
        <w:rPr>
          <w:b/>
          <w:sz w:val="24"/>
          <w:u w:val="single"/>
        </w:rPr>
      </w:pPr>
    </w:p>
    <w:p w:rsidR="0046369A" w:rsidRDefault="0046369A" w:rsidP="0046369A">
      <w:pPr>
        <w:jc w:val="both"/>
        <w:rPr>
          <w:sz w:val="24"/>
        </w:rPr>
      </w:pPr>
      <w:r>
        <w:rPr>
          <w:sz w:val="24"/>
        </w:rPr>
        <w:tab/>
        <w:t xml:space="preserve">Ai sensi dell’articolo 146, comma 11, del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42/2004 si trasmette, allegata alla presente,</w:t>
      </w:r>
    </w:p>
    <w:p w:rsidR="0046369A" w:rsidRDefault="0046369A" w:rsidP="0046369A">
      <w:pPr>
        <w:jc w:val="both"/>
        <w:rPr>
          <w:sz w:val="24"/>
        </w:rPr>
      </w:pPr>
      <w:r>
        <w:rPr>
          <w:sz w:val="24"/>
        </w:rPr>
        <w:t xml:space="preserve">copia </w:t>
      </w:r>
      <w:r w:rsidR="00376B88">
        <w:rPr>
          <w:sz w:val="24"/>
        </w:rPr>
        <w:t xml:space="preserve">della Compatibilità Ambientale </w:t>
      </w:r>
      <w:proofErr w:type="spellStart"/>
      <w:r w:rsidR="00376B88">
        <w:rPr>
          <w:sz w:val="24"/>
        </w:rPr>
        <w:t>n°</w:t>
      </w:r>
      <w:proofErr w:type="spellEnd"/>
      <w:r w:rsidR="00376B88">
        <w:rPr>
          <w:sz w:val="24"/>
        </w:rPr>
        <w:t xml:space="preserve"> </w:t>
      </w:r>
      <w:r w:rsidR="00CA051F">
        <w:rPr>
          <w:sz w:val="24"/>
        </w:rPr>
        <w:t>_____</w:t>
      </w:r>
      <w:r w:rsidR="0076087A">
        <w:rPr>
          <w:sz w:val="24"/>
        </w:rPr>
        <w:t xml:space="preserve"> </w:t>
      </w:r>
      <w:r w:rsidR="00376B88">
        <w:rPr>
          <w:sz w:val="24"/>
        </w:rPr>
        <w:t xml:space="preserve">rilasciata in </w:t>
      </w:r>
      <w:r w:rsidR="00376B88" w:rsidRPr="0076087A">
        <w:rPr>
          <w:sz w:val="24"/>
        </w:rPr>
        <w:t>data</w:t>
      </w:r>
      <w:r w:rsidR="0076087A" w:rsidRPr="0076087A">
        <w:rPr>
          <w:sz w:val="24"/>
        </w:rPr>
        <w:t xml:space="preserve"> </w:t>
      </w:r>
      <w:r w:rsidR="00CA051F">
        <w:rPr>
          <w:sz w:val="24"/>
        </w:rPr>
        <w:t>__________</w:t>
      </w:r>
      <w:r w:rsidRPr="0076087A">
        <w:rPr>
          <w:sz w:val="24"/>
        </w:rPr>
        <w:t>.</w:t>
      </w:r>
    </w:p>
    <w:p w:rsidR="0046369A" w:rsidRDefault="0046369A" w:rsidP="0046369A">
      <w:pPr>
        <w:ind w:firstLine="708"/>
        <w:jc w:val="both"/>
        <w:rPr>
          <w:sz w:val="24"/>
        </w:rPr>
      </w:pPr>
      <w:r>
        <w:rPr>
          <w:sz w:val="24"/>
        </w:rPr>
        <w:t>Alla Regione Liguria si trasmette</w:t>
      </w:r>
      <w:r w:rsidR="00515B4A">
        <w:rPr>
          <w:sz w:val="24"/>
        </w:rPr>
        <w:t>,</w:t>
      </w:r>
      <w:r>
        <w:rPr>
          <w:sz w:val="24"/>
        </w:rPr>
        <w:t xml:space="preserve"> inoltre</w:t>
      </w:r>
      <w:r w:rsidR="00515B4A">
        <w:rPr>
          <w:sz w:val="24"/>
        </w:rPr>
        <w:t>,</w:t>
      </w:r>
      <w:r>
        <w:rPr>
          <w:sz w:val="24"/>
        </w:rPr>
        <w:t xml:space="preserve"> copia del parere vincolante rilasciato dalla Soprintendenza. </w:t>
      </w:r>
    </w:p>
    <w:p w:rsidR="0046369A" w:rsidRDefault="0046369A" w:rsidP="0046369A">
      <w:pPr>
        <w:ind w:firstLine="708"/>
        <w:jc w:val="both"/>
        <w:rPr>
          <w:sz w:val="24"/>
        </w:rPr>
      </w:pPr>
    </w:p>
    <w:p w:rsidR="0046369A" w:rsidRDefault="0046369A" w:rsidP="0046369A">
      <w:pPr>
        <w:ind w:firstLine="708"/>
        <w:jc w:val="both"/>
        <w:rPr>
          <w:sz w:val="24"/>
        </w:rPr>
      </w:pPr>
      <w:r>
        <w:rPr>
          <w:sz w:val="24"/>
        </w:rPr>
        <w:t>Distinti Saluti</w:t>
      </w:r>
    </w:p>
    <w:p w:rsidR="0046369A" w:rsidRDefault="0046369A" w:rsidP="0046369A">
      <w:pPr>
        <w:ind w:firstLine="708"/>
        <w:jc w:val="both"/>
        <w:rPr>
          <w:sz w:val="24"/>
        </w:rPr>
      </w:pPr>
    </w:p>
    <w:p w:rsidR="0046369A" w:rsidRDefault="0046369A" w:rsidP="001425C8">
      <w:pPr>
        <w:tabs>
          <w:tab w:val="center" w:pos="6804"/>
        </w:tabs>
        <w:ind w:firstLine="708"/>
        <w:jc w:val="both"/>
        <w:rPr>
          <w:sz w:val="24"/>
        </w:rPr>
      </w:pPr>
      <w:r>
        <w:rPr>
          <w:sz w:val="24"/>
        </w:rPr>
        <w:tab/>
        <w:t>IL RESPONSABILE DEL PROCEDIMENTO</w:t>
      </w:r>
    </w:p>
    <w:p w:rsidR="0046369A" w:rsidRPr="0046369A" w:rsidRDefault="0046369A" w:rsidP="001425C8">
      <w:pPr>
        <w:tabs>
          <w:tab w:val="center" w:pos="6804"/>
        </w:tabs>
        <w:ind w:firstLine="708"/>
        <w:jc w:val="both"/>
        <w:rPr>
          <w:sz w:val="24"/>
        </w:rPr>
      </w:pPr>
      <w:r>
        <w:rPr>
          <w:sz w:val="24"/>
        </w:rPr>
        <w:tab/>
        <w:t>(Ing. Paolo FERRARI)</w:t>
      </w:r>
    </w:p>
    <w:p w:rsidR="0046369A" w:rsidRDefault="0046369A" w:rsidP="0046369A">
      <w:pPr>
        <w:ind w:left="1418" w:hanging="1418"/>
        <w:jc w:val="both"/>
        <w:rPr>
          <w:sz w:val="24"/>
        </w:rPr>
      </w:pPr>
    </w:p>
    <w:sectPr w:rsidR="0046369A" w:rsidSect="006A444F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7FB" w:rsidRDefault="00C447FB">
      <w:r>
        <w:separator/>
      </w:r>
    </w:p>
  </w:endnote>
  <w:endnote w:type="continuationSeparator" w:id="0">
    <w:p w:rsidR="00C447FB" w:rsidRDefault="00C44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6BB" w:rsidRDefault="006A444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F816B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816BB" w:rsidRDefault="00F816BB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6BB" w:rsidRDefault="00F816BB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F816BB" w:rsidRDefault="00F816BB">
    <w:pPr>
      <w:tabs>
        <w:tab w:val="left" w:pos="2694"/>
        <w:tab w:val="right" w:pos="9639"/>
      </w:tabs>
      <w:rPr>
        <w:sz w:val="18"/>
      </w:rPr>
    </w:pPr>
  </w:p>
  <w:p w:rsidR="00F816BB" w:rsidRDefault="006A444F">
    <w:pPr>
      <w:pStyle w:val="Pidipagina"/>
      <w:ind w:left="284" w:right="360"/>
    </w:pPr>
    <w:r w:rsidRPr="006A444F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F816BB" w:rsidRDefault="00F816BB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F816BB" w:rsidRDefault="00F816BB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F816BB" w:rsidRDefault="00F816BB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F816BB" w:rsidRDefault="00F816BB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F816BB">
      <w:t xml:space="preserve">     Comune certificato:</w:t>
    </w:r>
  </w:p>
  <w:p w:rsidR="0076087A" w:rsidRDefault="00CA051F" w:rsidP="0076087A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816BB" w:rsidRDefault="00F816BB">
    <w:pPr>
      <w:pStyle w:val="Pidipagina"/>
      <w:ind w:left="284" w:right="360"/>
    </w:pPr>
  </w:p>
  <w:p w:rsidR="00F816BB" w:rsidRDefault="00F816BB">
    <w:pPr>
      <w:pStyle w:val="Pidipagina"/>
      <w:ind w:left="284" w:right="360"/>
    </w:pPr>
  </w:p>
  <w:p w:rsidR="00F816BB" w:rsidRDefault="00F816BB">
    <w:pPr>
      <w:pStyle w:val="Pidipagina"/>
      <w:ind w:left="284" w:right="360"/>
    </w:pPr>
  </w:p>
  <w:p w:rsidR="00F816BB" w:rsidRDefault="006A444F">
    <w:pPr>
      <w:pStyle w:val="Pidipagina"/>
      <w:ind w:left="284" w:right="360"/>
      <w:jc w:val="right"/>
      <w:rPr>
        <w:sz w:val="16"/>
      </w:rPr>
    </w:pPr>
    <w:fldSimple w:instr=" FILENAME \* Upper\p  \* MERGEFORMAT ">
      <w:r w:rsidR="00612CB8">
        <w:rPr>
          <w:noProof/>
          <w:sz w:val="16"/>
        </w:rPr>
        <w:t>F:\UFFICI\EDILIZIA\RABELLINO\PRATICHE EDILIZIE 2010-2011\762-4 E 004-15 AGÙ AURELIA MARGHERITA\PERMESSI FINALI\SOPR. LETTERA TRASM. A REGIONE E SOPRINT. AUT. PAESAGG 167 181 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7FB" w:rsidRDefault="00C447FB">
      <w:r>
        <w:separator/>
      </w:r>
    </w:p>
  </w:footnote>
  <w:footnote w:type="continuationSeparator" w:id="0">
    <w:p w:rsidR="00C447FB" w:rsidRDefault="00C447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816BB"/>
    <w:rsid w:val="00100A9C"/>
    <w:rsid w:val="001425C8"/>
    <w:rsid w:val="00192755"/>
    <w:rsid w:val="002F5F97"/>
    <w:rsid w:val="00376B88"/>
    <w:rsid w:val="0046369A"/>
    <w:rsid w:val="00515B4A"/>
    <w:rsid w:val="005225B7"/>
    <w:rsid w:val="00612CB8"/>
    <w:rsid w:val="006A444F"/>
    <w:rsid w:val="006E3BD1"/>
    <w:rsid w:val="0076087A"/>
    <w:rsid w:val="007E0DAB"/>
    <w:rsid w:val="00945293"/>
    <w:rsid w:val="00A505E2"/>
    <w:rsid w:val="00AD19FB"/>
    <w:rsid w:val="00B216B5"/>
    <w:rsid w:val="00B87C00"/>
    <w:rsid w:val="00C35118"/>
    <w:rsid w:val="00C447FB"/>
    <w:rsid w:val="00C533F9"/>
    <w:rsid w:val="00CA051F"/>
    <w:rsid w:val="00D9336C"/>
    <w:rsid w:val="00DD54A3"/>
    <w:rsid w:val="00E367A8"/>
    <w:rsid w:val="00E96E07"/>
    <w:rsid w:val="00F816BB"/>
    <w:rsid w:val="00FC6081"/>
    <w:rsid w:val="00FE0989"/>
    <w:rsid w:val="00FE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444F"/>
  </w:style>
  <w:style w:type="paragraph" w:styleId="Titolo1">
    <w:name w:val="heading 1"/>
    <w:basedOn w:val="Normale"/>
    <w:next w:val="Normale"/>
    <w:qFormat/>
    <w:rsid w:val="006A444F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6A444F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6A444F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6A444F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6A444F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6A444F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6A444F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6A444F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6A444F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6A444F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6A444F"/>
  </w:style>
  <w:style w:type="paragraph" w:styleId="Intestazione">
    <w:name w:val="header"/>
    <w:basedOn w:val="Normale"/>
    <w:rsid w:val="006A444F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6A444F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6A444F"/>
    <w:rPr>
      <w:color w:val="0000FF"/>
      <w:u w:val="single"/>
    </w:rPr>
  </w:style>
  <w:style w:type="paragraph" w:styleId="Testofumetto">
    <w:name w:val="Balloon Text"/>
    <w:basedOn w:val="Normale"/>
    <w:semiHidden/>
    <w:rsid w:val="006A4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817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3335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3</cp:revision>
  <cp:lastPrinted>2012-03-13T07:52:00Z</cp:lastPrinted>
  <dcterms:created xsi:type="dcterms:W3CDTF">2014-04-16T07:55:00Z</dcterms:created>
  <dcterms:modified xsi:type="dcterms:W3CDTF">2014-06-03T07:44:00Z</dcterms:modified>
</cp:coreProperties>
</file>