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FF74E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Square wrapText="bothSides"/>
            <wp:docPr id="5" name="Immagine 5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633" w:rsidRDefault="00E83633">
      <w:pPr>
        <w:jc w:val="center"/>
        <w:rPr>
          <w:b/>
        </w:rPr>
      </w:pPr>
    </w:p>
    <w:p w:rsidR="00E83633" w:rsidRDefault="00E83633">
      <w:pPr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E83633" w:rsidRDefault="00E83633"/>
          <w:p w:rsidR="001C6E8F" w:rsidRDefault="001C6E8F">
            <w:proofErr w:type="spellStart"/>
            <w:r>
              <w:t>Prot</w:t>
            </w:r>
            <w:proofErr w:type="spellEnd"/>
            <w:r>
              <w:t>. n. [protocollo]</w:t>
            </w:r>
          </w:p>
          <w:p w:rsidR="00482E37" w:rsidRDefault="001C6E8F">
            <w:pPr>
              <w:rPr>
                <w:b/>
              </w:rPr>
            </w:pPr>
            <w:proofErr w:type="gramStart"/>
            <w:r w:rsidRPr="001C6E8F">
              <w:t>del</w:t>
            </w:r>
            <w:proofErr w:type="gramEnd"/>
            <w:r w:rsidRPr="001C6E8F">
              <w:t xml:space="preserve"> [data_protocollo]</w:t>
            </w:r>
          </w:p>
        </w:tc>
        <w:tc>
          <w:tcPr>
            <w:tcW w:w="3354" w:type="dxa"/>
          </w:tcPr>
          <w:p w:rsidR="00E83633" w:rsidRDefault="00E83633">
            <w:pPr>
              <w:jc w:val="center"/>
              <w:rPr>
                <w:b/>
                <w:i/>
                <w:sz w:val="24"/>
              </w:rPr>
            </w:pPr>
          </w:p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>
        <w:tc>
          <w:tcPr>
            <w:tcW w:w="3354" w:type="dxa"/>
          </w:tcPr>
          <w:p w:rsidR="00482E37" w:rsidRDefault="00482E37">
            <w:pPr>
              <w:rPr>
                <w:b/>
              </w:rPr>
            </w:pPr>
          </w:p>
        </w:tc>
        <w:tc>
          <w:tcPr>
            <w:tcW w:w="3354" w:type="dxa"/>
          </w:tcPr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764565" w:rsidRDefault="00764565" w:rsidP="00D7455B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>Vista l’istanza presentata dal sig.</w:t>
      </w:r>
      <w:r w:rsidR="001C6E8F">
        <w:t xml:space="preserve"> </w:t>
      </w:r>
      <w:r w:rsidR="001C6E8F" w:rsidRPr="001C6E8F">
        <w:t>[elenco_richiedenti]</w:t>
      </w:r>
      <w:r w:rsidR="001C6E8F">
        <w:t xml:space="preserve"> </w:t>
      </w:r>
      <w:r>
        <w:t xml:space="preserve">in qualità di proprietario dell’immobile ubicato in Sanremo, </w:t>
      </w:r>
      <w:r w:rsidR="001C6E8F" w:rsidRPr="001C6E8F">
        <w:t>[ubicazione]</w:t>
      </w:r>
      <w:r>
        <w:t xml:space="preserve">, ai fini del successivo inoltro della </w:t>
      </w:r>
      <w:r w:rsidR="00677D0C">
        <w:rPr>
          <w:b/>
          <w:u w:val="single"/>
        </w:rPr>
        <w:t>denuncia</w:t>
      </w:r>
      <w:r w:rsidRPr="00D7455B">
        <w:rPr>
          <w:b/>
          <w:u w:val="single"/>
        </w:rPr>
        <w:t xml:space="preserve"> di inizio attività</w:t>
      </w:r>
      <w:r w:rsidRPr="004E4CE3">
        <w:t xml:space="preserve"> ai sensi </w:t>
      </w:r>
      <w:r w:rsidR="00EC480E" w:rsidRPr="004E4CE3">
        <w:t xml:space="preserve">Legge </w:t>
      </w:r>
      <w:r w:rsidR="00677D0C">
        <w:t xml:space="preserve">Regionale n. 9 del </w:t>
      </w:r>
      <w:r w:rsidR="004D7206">
        <w:t xml:space="preserve">5 aprile 2012 e ss. mm. </w:t>
      </w:r>
      <w:proofErr w:type="gramStart"/>
      <w:r w:rsidR="004D7206">
        <w:t>e</w:t>
      </w:r>
      <w:proofErr w:type="gramEnd"/>
      <w:r w:rsidR="004D7206">
        <w:t xml:space="preserve"> ii.</w:t>
      </w:r>
      <w:r w:rsidR="001975C3">
        <w:rPr>
          <w:b/>
        </w:rPr>
        <w:t>.</w:t>
      </w:r>
      <w:r>
        <w:t xml:space="preserve"> 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"/>
        </w:smartTagPr>
        <w:r>
          <w:t>la Legge</w:t>
        </w:r>
      </w:smartTag>
      <w:r>
        <w:t xml:space="preserve"> 28.01.77 n. 10;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56C78" w:rsidRDefault="00456C78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764565" w:rsidRDefault="00764565" w:rsidP="00D7455B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 w:rsidR="005C10B0">
        <w:t xml:space="preserve"> n°24 del 06.08.2001;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p w:rsidR="00482E37" w:rsidRDefault="00482E37">
      <w:pPr>
        <w:tabs>
          <w:tab w:val="left" w:pos="5103"/>
        </w:tabs>
        <w:rPr>
          <w:sz w:val="1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15"/>
        <w:gridCol w:w="4002"/>
        <w:gridCol w:w="3221"/>
      </w:tblGrid>
      <w:tr w:rsidR="00A05510" w:rsidTr="002B1814">
        <w:tc>
          <w:tcPr>
            <w:tcW w:w="3354" w:type="dxa"/>
            <w:tcMar>
              <w:top w:w="170" w:type="dxa"/>
            </w:tcMar>
          </w:tcPr>
          <w:p w:rsidR="00A05510" w:rsidRDefault="00A05510" w:rsidP="002B1814">
            <w:r w:rsidRPr="008C417F">
              <w:rPr>
                <w:b/>
                <w:sz w:val="18"/>
                <w:szCs w:val="18"/>
              </w:rPr>
              <w:t xml:space="preserve">Classe </w:t>
            </w:r>
            <w:proofErr w:type="spellStart"/>
            <w:proofErr w:type="gramStart"/>
            <w:r w:rsidRPr="008C417F">
              <w:rPr>
                <w:b/>
                <w:sz w:val="18"/>
                <w:szCs w:val="18"/>
              </w:rPr>
              <w:t>difunzi</w:t>
            </w:r>
            <w:r>
              <w:rPr>
                <w:b/>
                <w:sz w:val="18"/>
                <w:szCs w:val="18"/>
              </w:rPr>
              <w:t>one</w:t>
            </w:r>
            <w:proofErr w:type="spellEnd"/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>
              <w:rPr>
                <w:b/>
                <w:sz w:val="18"/>
                <w:szCs w:val="18"/>
              </w:rPr>
              <w:t>[</w:t>
            </w:r>
            <w:proofErr w:type="spellStart"/>
            <w:r>
              <w:rPr>
                <w:b/>
                <w:sz w:val="18"/>
                <w:szCs w:val="18"/>
              </w:rPr>
              <w:t>oneri_dettaglio.funzione;block</w:t>
            </w:r>
            <w:proofErr w:type="spellEnd"/>
            <w:r>
              <w:rPr>
                <w:b/>
                <w:sz w:val="18"/>
                <w:szCs w:val="18"/>
              </w:rPr>
              <w:t>=</w:t>
            </w:r>
            <w:proofErr w:type="spellStart"/>
            <w:r>
              <w:rPr>
                <w:b/>
                <w:sz w:val="18"/>
                <w:szCs w:val="18"/>
              </w:rPr>
              <w:t>w:tr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 xml:space="preserve">Superficie </w:t>
            </w:r>
            <w:proofErr w:type="spellStart"/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>mq</w:t>
            </w:r>
            <w:proofErr w:type="spellEnd"/>
            <w:r>
              <w:rPr>
                <w:b/>
                <w:sz w:val="18"/>
                <w:szCs w:val="18"/>
              </w:rPr>
              <w:t>[</w:t>
            </w:r>
            <w:proofErr w:type="spellStart"/>
            <w:r>
              <w:rPr>
                <w:b/>
                <w:sz w:val="18"/>
                <w:szCs w:val="18"/>
              </w:rPr>
              <w:t>oneri_dettaglio.superficie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Tariffa di riferimento = €[</w:t>
            </w:r>
            <w:proofErr w:type="spellStart"/>
            <w:r w:rsidRPr="008C417F">
              <w:rPr>
                <w:b/>
                <w:sz w:val="18"/>
                <w:szCs w:val="18"/>
              </w:rPr>
              <w:t>oneri_dettaglio.tariffa</w:t>
            </w:r>
            <w:proofErr w:type="spellEnd"/>
            <w:r w:rsidRPr="008C417F">
              <w:rPr>
                <w:b/>
                <w:sz w:val="18"/>
                <w:szCs w:val="18"/>
              </w:rPr>
              <w:t>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</w:t>
            </w:r>
            <w:proofErr w:type="spellStart"/>
            <w:r w:rsidRPr="008C417F">
              <w:rPr>
                <w:b/>
                <w:sz w:val="18"/>
                <w:szCs w:val="18"/>
              </w:rPr>
              <w:t>oneri_dettaglio.intervento</w:t>
            </w:r>
            <w:proofErr w:type="spellEnd"/>
            <w:r w:rsidRPr="008C417F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3354" w:type="dxa"/>
            <w:tcMar>
              <w:top w:w="170" w:type="dxa"/>
            </w:tcMar>
          </w:tcPr>
          <w:p w:rsidR="00A05510" w:rsidRDefault="00A05510" w:rsidP="002B1814">
            <w:r>
              <w:rPr>
                <w:sz w:val="18"/>
                <w:szCs w:val="18"/>
              </w:rPr>
              <w:t>Costo di costruzione = €[</w:t>
            </w:r>
            <w:proofErr w:type="spellStart"/>
            <w:r>
              <w:rPr>
                <w:sz w:val="18"/>
                <w:szCs w:val="18"/>
              </w:rPr>
              <w:t>oneri_dettaglio.mq_</w:t>
            </w:r>
            <w:proofErr w:type="gramStart"/>
            <w:r>
              <w:rPr>
                <w:sz w:val="18"/>
                <w:szCs w:val="18"/>
              </w:rPr>
              <w:t>cc</w:t>
            </w:r>
            <w:proofErr w:type="spellEnd"/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  <w:t>B</w:t>
            </w:r>
            <w:proofErr w:type="gramEnd"/>
            <w:r>
              <w:rPr>
                <w:sz w:val="18"/>
                <w:szCs w:val="18"/>
              </w:rPr>
              <w:t>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</w:t>
            </w:r>
            <w:proofErr w:type="spellStart"/>
            <w:r>
              <w:rPr>
                <w:sz w:val="18"/>
                <w:szCs w:val="18"/>
              </w:rPr>
              <w:t>oneri_dettaglio.mq_cc</w:t>
            </w:r>
            <w:proofErr w:type="spellEnd"/>
            <w:r>
              <w:rPr>
                <w:sz w:val="18"/>
                <w:szCs w:val="18"/>
              </w:rPr>
              <w:t>]X[</w:t>
            </w:r>
            <w:proofErr w:type="spellStart"/>
            <w:r>
              <w:rPr>
                <w:sz w:val="18"/>
                <w:szCs w:val="18"/>
              </w:rPr>
              <w:t>oneri_dettaglio.superficie</w:t>
            </w:r>
            <w:proofErr w:type="spellEnd"/>
            <w:r>
              <w:rPr>
                <w:sz w:val="18"/>
                <w:szCs w:val="18"/>
              </w:rPr>
              <w:t>]mq = € [oneri_dettaglio.cc]</w:t>
            </w:r>
            <w:r>
              <w:rPr>
                <w:sz w:val="18"/>
                <w:szCs w:val="18"/>
              </w:rPr>
              <w:br/>
              <w:t>Totale B1 = € [oneri_dettaglio.mq_b1]X [</w:t>
            </w:r>
            <w:proofErr w:type="spellStart"/>
            <w:r>
              <w:rPr>
                <w:sz w:val="18"/>
                <w:szCs w:val="18"/>
              </w:rPr>
              <w:t>oneri_dettaglio.superficie</w:t>
            </w:r>
            <w:proofErr w:type="spellEnd"/>
            <w:r>
              <w:rPr>
                <w:sz w:val="18"/>
                <w:szCs w:val="18"/>
              </w:rPr>
              <w:t>]mq = € [oneri_dettaglio.b1]</w:t>
            </w:r>
            <w:r>
              <w:rPr>
                <w:sz w:val="18"/>
                <w:szCs w:val="18"/>
              </w:rPr>
              <w:br/>
              <w:t>Totale B2 = € [oneri_dettaglio.mq_b2]X[</w:t>
            </w:r>
            <w:proofErr w:type="spellStart"/>
            <w:r>
              <w:rPr>
                <w:sz w:val="18"/>
                <w:szCs w:val="18"/>
              </w:rPr>
              <w:t>oneri_dettaglio.superficie</w:t>
            </w:r>
            <w:proofErr w:type="spellEnd"/>
            <w:r>
              <w:rPr>
                <w:sz w:val="18"/>
                <w:szCs w:val="18"/>
              </w:rPr>
              <w:t>]mq = € [oneri_dettaglio.b2]</w:t>
            </w:r>
          </w:p>
        </w:tc>
        <w:tc>
          <w:tcPr>
            <w:tcW w:w="3354" w:type="dxa"/>
            <w:tcMar>
              <w:top w:w="170" w:type="dxa"/>
            </w:tcMar>
          </w:tcPr>
          <w:p w:rsidR="00A05510" w:rsidRDefault="00A05510" w:rsidP="002B1814">
            <w:pPr>
              <w:tabs>
                <w:tab w:val="left" w:pos="5103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5906F0">
              <w:rPr>
                <w:b/>
                <w:sz w:val="18"/>
                <w:szCs w:val="18"/>
              </w:rPr>
              <w:t>Riduzioniapplicate</w:t>
            </w:r>
            <w:proofErr w:type="spellEnd"/>
            <w:r w:rsidRPr="005906F0"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br/>
              <w:t>[</w:t>
            </w:r>
            <w:proofErr w:type="spellStart"/>
            <w:proofErr w:type="gramEnd"/>
            <w:r>
              <w:rPr>
                <w:sz w:val="18"/>
                <w:szCs w:val="18"/>
              </w:rPr>
              <w:t>oneri_dettaglio.aggravio_carico_insediativo</w:t>
            </w:r>
            <w:proofErr w:type="spellEnd"/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  <w:t>[</w:t>
            </w:r>
            <w:proofErr w:type="spellStart"/>
            <w:r>
              <w:rPr>
                <w:sz w:val="18"/>
                <w:szCs w:val="18"/>
              </w:rPr>
              <w:t>oneri_dettaglio.incentivo_comunale</w:t>
            </w:r>
            <w:proofErr w:type="spellEnd"/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A05510" w:rsidRDefault="00A05510" w:rsidP="002B1814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oneri</w:t>
            </w:r>
            <w:proofErr w:type="gramEnd"/>
            <w:r>
              <w:rPr>
                <w:sz w:val="18"/>
                <w:szCs w:val="18"/>
              </w:rPr>
              <w:t>_dettaglio.tipologie_superiori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A05510" w:rsidRDefault="00A05510" w:rsidP="002B1814"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oneri</w:t>
            </w:r>
            <w:proofErr w:type="gramEnd"/>
            <w:r>
              <w:rPr>
                <w:sz w:val="18"/>
                <w:szCs w:val="18"/>
              </w:rPr>
              <w:t>_dettaglio.interventi_in_sua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</w:tbl>
    <w:p w:rsidR="003747EB" w:rsidRDefault="003747EB" w:rsidP="003747EB">
      <w:pPr>
        <w:tabs>
          <w:tab w:val="left" w:pos="5103"/>
        </w:tabs>
        <w:rPr>
          <w:sz w:val="10"/>
        </w:rPr>
      </w:pPr>
      <w:bookmarkStart w:id="0" w:name="_GoBack"/>
      <w:bookmarkEnd w:id="0"/>
    </w:p>
    <w:p w:rsidR="003747EB" w:rsidRDefault="003747EB" w:rsidP="003747EB">
      <w:pPr>
        <w:tabs>
          <w:tab w:val="left" w:pos="5103"/>
        </w:tabs>
      </w:pPr>
      <w:r>
        <w:t>Gli importi sono così ripartiti: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Pr="00384E04">
        <w:t>[oneri.cc]</w:t>
      </w:r>
    </w:p>
    <w:p w:rsidR="003747EB" w:rsidRDefault="003747EB" w:rsidP="003747EB">
      <w:pPr>
        <w:tabs>
          <w:tab w:val="left" w:pos="-1134"/>
          <w:tab w:val="left" w:pos="5220"/>
          <w:tab w:val="right" w:pos="9923"/>
        </w:tabs>
      </w:pPr>
      <w:r>
        <w:t>Oneri di Urbanizzazione primaria</w:t>
      </w:r>
      <w:r>
        <w:tab/>
        <w:t>[oneri.ou_pr90p]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  <w:t>[oneri.ou_sec93p]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  <w:t>[oneri.ou_sec7p]</w:t>
      </w:r>
    </w:p>
    <w:p w:rsidR="003747EB" w:rsidRDefault="003747EB" w:rsidP="003747EB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  <w:t>[oneri.ou_pr10p]</w:t>
      </w:r>
    </w:p>
    <w:p w:rsidR="003747EB" w:rsidRDefault="003747EB" w:rsidP="003747EB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>
        <w:rPr>
          <w:b/>
        </w:rPr>
        <w:tab/>
      </w:r>
      <w:r w:rsidRPr="00384E04">
        <w:rPr>
          <w:b/>
        </w:rPr>
        <w:t>[</w:t>
      </w:r>
      <w:proofErr w:type="spellStart"/>
      <w:r w:rsidRPr="00384E04">
        <w:rPr>
          <w:b/>
        </w:rPr>
        <w:t>oneri.totale</w:t>
      </w:r>
      <w:proofErr w:type="spellEnd"/>
      <w:r w:rsidRPr="00384E04">
        <w:rPr>
          <w:b/>
        </w:rPr>
        <w:t>]</w:t>
      </w:r>
    </w:p>
    <w:p w:rsidR="0097738D" w:rsidRDefault="0097738D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0343B7" w:rsidRDefault="000343B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B5147B">
      <w:pPr>
        <w:rPr>
          <w:b/>
        </w:rPr>
      </w:pPr>
      <w:r>
        <w:rPr>
          <w:b/>
        </w:rPr>
        <w:t xml:space="preserve">ESTREMI DELL’AVVENUTO </w:t>
      </w:r>
      <w:r w:rsidR="00482E37">
        <w:rPr>
          <w:b/>
        </w:rPr>
        <w:t xml:space="preserve">VERSAMENTO </w:t>
      </w:r>
      <w:r>
        <w:rPr>
          <w:b/>
        </w:rPr>
        <w:t xml:space="preserve">IN </w:t>
      </w:r>
      <w:r w:rsidR="00482E37">
        <w:rPr>
          <w:b/>
        </w:rPr>
        <w:t>UNICA SOLUZIONE:</w:t>
      </w:r>
    </w:p>
    <w:p w:rsidR="00596D01" w:rsidRDefault="00596D01"/>
    <w:p w:rsidR="00482E37" w:rsidRDefault="00482E37">
      <w:r>
        <w:t xml:space="preserve">Quietanze dalla n. </w:t>
      </w:r>
      <w:r w:rsidR="001C6E8F">
        <w:t>****</w:t>
      </w:r>
      <w:r>
        <w:t xml:space="preserve"> alla n. </w:t>
      </w:r>
      <w:r w:rsidR="001C6E8F">
        <w:t>****</w:t>
      </w:r>
      <w:r>
        <w:t xml:space="preserve"> del </w:t>
      </w:r>
      <w:r w:rsidR="001C6E8F">
        <w:t>****</w:t>
      </w:r>
      <w:r>
        <w:t xml:space="preserve"> Il Ragioniere Capo </w:t>
      </w:r>
      <w:r w:rsidR="001C6E8F">
        <w:t>****</w:t>
      </w:r>
      <w:r>
        <w:t>.</w:t>
      </w:r>
    </w:p>
    <w:p w:rsidR="00AE073C" w:rsidRDefault="00AE073C"/>
    <w:p w:rsidR="00AE073C" w:rsidRDefault="00AE073C" w:rsidP="00AE073C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 xml:space="preserve">Legge Regionale n. 16 del 06 giugno 2008 e ss.mm. </w:t>
      </w:r>
      <w:proofErr w:type="gramStart"/>
      <w:r w:rsidRPr="001F4167">
        <w:rPr>
          <w:u w:val="single"/>
        </w:rPr>
        <w:t>e</w:t>
      </w:r>
      <w:proofErr w:type="gramEnd"/>
      <w:r w:rsidRPr="001F4167">
        <w:rPr>
          <w:u w:val="single"/>
        </w:rPr>
        <w:t xml:space="preserve"> ii. </w:t>
      </w:r>
      <w:proofErr w:type="gramStart"/>
      <w:r w:rsidRPr="001F4167">
        <w:rPr>
          <w:u w:val="single"/>
        </w:rPr>
        <w:t>recante</w:t>
      </w:r>
      <w:proofErr w:type="gramEnd"/>
      <w:r w:rsidRPr="001F4167">
        <w:rPr>
          <w:u w:val="single"/>
        </w:rPr>
        <w:t xml:space="preserve">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563DD8" w:rsidRDefault="00563DD8">
      <w:pPr>
        <w:tabs>
          <w:tab w:val="left" w:pos="5103"/>
          <w:tab w:val="left" w:pos="7371"/>
        </w:tabs>
        <w:rPr>
          <w:sz w:val="10"/>
        </w:rPr>
      </w:pPr>
    </w:p>
    <w:p w:rsidR="00482E37" w:rsidRPr="000343B7" w:rsidRDefault="00482E37">
      <w:pPr>
        <w:tabs>
          <w:tab w:val="left" w:pos="5103"/>
          <w:tab w:val="left" w:pos="7371"/>
        </w:tabs>
      </w:pPr>
    </w:p>
    <w:p w:rsidR="00596D01" w:rsidRPr="00234FE7" w:rsidRDefault="000343B7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</w:t>
      </w:r>
      <w:r w:rsidR="008A0676" w:rsidRPr="00234FE7">
        <w:rPr>
          <w:b/>
        </w:rPr>
        <w:t>DEL CONTRIBUTO.</w:t>
      </w:r>
    </w:p>
    <w:p w:rsidR="00482E37" w:rsidRDefault="00482E37">
      <w:pPr>
        <w:jc w:val="center"/>
      </w:pPr>
    </w:p>
    <w:p w:rsidR="001B4F8A" w:rsidRDefault="001B4F8A">
      <w:pPr>
        <w:jc w:val="center"/>
      </w:pPr>
    </w:p>
    <w:p w:rsidR="001B4F8A" w:rsidRDefault="001B4F8A" w:rsidP="001B4F8A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1B4F8A" w:rsidTr="0025763B">
        <w:tc>
          <w:tcPr>
            <w:tcW w:w="4889" w:type="dxa"/>
          </w:tcPr>
          <w:p w:rsidR="001B4F8A" w:rsidRPr="00045041" w:rsidRDefault="001B4F8A" w:rsidP="0025763B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1B4F8A" w:rsidRDefault="001B4F8A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gramStart"/>
            <w:r>
              <w:t>pratica.rdp</w:t>
            </w:r>
            <w:proofErr w:type="gramEnd"/>
            <w:r>
              <w:t>]</w:t>
            </w:r>
          </w:p>
        </w:tc>
        <w:tc>
          <w:tcPr>
            <w:tcW w:w="4889" w:type="dxa"/>
            <w:hideMark/>
          </w:tcPr>
          <w:p w:rsidR="001B4F8A" w:rsidRDefault="001B4F8A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1B4F8A" w:rsidRDefault="001B4F8A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gramStart"/>
            <w:r>
              <w:t>dirigente</w:t>
            </w:r>
            <w:proofErr w:type="gramEnd"/>
            <w:r>
              <w:t>]</w:t>
            </w:r>
          </w:p>
        </w:tc>
      </w:tr>
    </w:tbl>
    <w:p w:rsidR="001B4F8A" w:rsidRDefault="001B4F8A" w:rsidP="001B4F8A">
      <w:pPr>
        <w:spacing w:line="360" w:lineRule="auto"/>
        <w:jc w:val="both"/>
      </w:pPr>
    </w:p>
    <w:p w:rsidR="001B4F8A" w:rsidRPr="001B4F8A" w:rsidRDefault="001B4F8A">
      <w:pPr>
        <w:jc w:val="center"/>
        <w:rPr>
          <w:sz w:val="22"/>
          <w:szCs w:val="22"/>
        </w:rPr>
      </w:pPr>
    </w:p>
    <w:sectPr w:rsidR="001B4F8A" w:rsidRPr="001B4F8A" w:rsidSect="002756C2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538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D11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75930E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D916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134C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F74EB"/>
    <w:rsid w:val="000343B7"/>
    <w:rsid w:val="001975C3"/>
    <w:rsid w:val="001B4F8A"/>
    <w:rsid w:val="001C6E8F"/>
    <w:rsid w:val="00234FE7"/>
    <w:rsid w:val="002756C2"/>
    <w:rsid w:val="003747EB"/>
    <w:rsid w:val="00456C78"/>
    <w:rsid w:val="00482E37"/>
    <w:rsid w:val="004C31DF"/>
    <w:rsid w:val="004C7298"/>
    <w:rsid w:val="004D7206"/>
    <w:rsid w:val="004E4CE3"/>
    <w:rsid w:val="004F7DC3"/>
    <w:rsid w:val="00563DD8"/>
    <w:rsid w:val="00596D01"/>
    <w:rsid w:val="005C10B0"/>
    <w:rsid w:val="005E3C24"/>
    <w:rsid w:val="00677D0C"/>
    <w:rsid w:val="006D03F9"/>
    <w:rsid w:val="006E163F"/>
    <w:rsid w:val="00764565"/>
    <w:rsid w:val="0085217D"/>
    <w:rsid w:val="008A0676"/>
    <w:rsid w:val="0097738D"/>
    <w:rsid w:val="00994865"/>
    <w:rsid w:val="00A05510"/>
    <w:rsid w:val="00AA3AE6"/>
    <w:rsid w:val="00AE073C"/>
    <w:rsid w:val="00B5147B"/>
    <w:rsid w:val="00CE4B61"/>
    <w:rsid w:val="00D22F1A"/>
    <w:rsid w:val="00D65E22"/>
    <w:rsid w:val="00D7455B"/>
    <w:rsid w:val="00E83633"/>
    <w:rsid w:val="00EC480E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476E1696-D274-4425-945D-4FA37974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756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05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%20per%20D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per DIA.dot</Template>
  <TotalTime>12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5</cp:revision>
  <cp:lastPrinted>2008-05-30T10:17:00Z</cp:lastPrinted>
  <dcterms:created xsi:type="dcterms:W3CDTF">2012-12-07T13:19:00Z</dcterms:created>
  <dcterms:modified xsi:type="dcterms:W3CDTF">2013-11-29T06:03:00Z</dcterms:modified>
</cp:coreProperties>
</file>