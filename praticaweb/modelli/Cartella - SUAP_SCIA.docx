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1C" w:rsidRDefault="00B37C5C" w:rsidP="009331C7">
      <w:pPr>
        <w:jc w:val="center"/>
        <w:rPr>
          <w:rFonts w:ascii="Century Gothic" w:hAnsi="Century Gothic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0C9AC4" wp14:editId="199A39A8">
                <wp:simplePos x="0" y="0"/>
                <wp:positionH relativeFrom="column">
                  <wp:posOffset>6473190</wp:posOffset>
                </wp:positionH>
                <wp:positionV relativeFrom="paragraph">
                  <wp:posOffset>-380365</wp:posOffset>
                </wp:positionV>
                <wp:extent cx="1080135" cy="8999855"/>
                <wp:effectExtent l="8255" t="6350" r="6985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8999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09.7pt;margin-top:-29.95pt;width:85.05pt;height:70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" fillcolor="#9cc2e5 [1940]"/>
            </w:pict>
          </mc:Fallback>
        </mc:AlternateContent>
      </w:r>
      <w:r w:rsidR="00CD19F6">
        <w:br w:type="column"/>
      </w:r>
      <w:r w:rsidR="001F4B1C" w:rsidRPr="009308F4">
        <w:rPr>
          <w:rFonts w:ascii="Century Gothic" w:hAnsi="Century Gothic"/>
          <w:b/>
          <w:sz w:val="40"/>
          <w:szCs w:val="40"/>
        </w:rPr>
        <w:lastRenderedPageBreak/>
        <w:t xml:space="preserve">CARTELLA PER PRATICA EDILIZIA N° </w: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begin"/>
      </w:r>
      <w:r w:rsidR="000600CF" w:rsidRPr="009308F4">
        <w:rPr>
          <w:rFonts w:ascii="Century Gothic" w:hAnsi="Century Gothic"/>
          <w:b/>
          <w:sz w:val="40"/>
          <w:szCs w:val="40"/>
        </w:rPr>
        <w:instrText xml:space="preserve"> MERGEFIELD "NUMERO_PRATICA" </w:instrTex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separate"/>
      </w:r>
      <w:r w:rsidR="00081E30" w:rsidRPr="009308F4">
        <w:rPr>
          <w:rFonts w:ascii="Century Gothic" w:hAnsi="Century Gothic"/>
          <w:b/>
          <w:noProof/>
          <w:sz w:val="40"/>
          <w:szCs w:val="40"/>
        </w:rPr>
        <w:t>[numero]</w: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end"/>
      </w:r>
    </w:p>
    <w:p w:rsidR="009308F4" w:rsidRPr="009308F4" w:rsidRDefault="009308F4" w:rsidP="009331C7">
      <w:pPr>
        <w:jc w:val="center"/>
        <w:rPr>
          <w:rFonts w:ascii="Century Gothic" w:hAnsi="Century Gothic"/>
          <w:b/>
          <w:sz w:val="40"/>
          <w:szCs w:val="40"/>
        </w:rPr>
      </w:pP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 w:themeFill="accent1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5"/>
      </w:tblGrid>
      <w:tr w:rsidR="00C0317F" w:rsidRPr="009308F4" w:rsidTr="00B37C5C">
        <w:trPr>
          <w:trHeight w:val="2190"/>
        </w:trPr>
        <w:tc>
          <w:tcPr>
            <w:tcW w:w="9615" w:type="dxa"/>
            <w:shd w:val="clear" w:color="auto" w:fill="9CC2E5" w:themeFill="accent1" w:themeFillTint="99"/>
          </w:tcPr>
          <w:p w:rsidR="00522D1B" w:rsidRDefault="00C0317F" w:rsidP="00522D1B">
            <w:pPr>
              <w:jc w:val="center"/>
              <w:rPr>
                <w:rFonts w:ascii="Century Gothic" w:hAnsi="Century Gothic"/>
                <w:b/>
                <w:sz w:val="72"/>
              </w:rPr>
            </w:pPr>
            <w:r w:rsidRPr="009308F4">
              <w:rPr>
                <w:rFonts w:ascii="Century Gothic" w:hAnsi="Century Gothic"/>
                <w:b/>
                <w:sz w:val="72"/>
              </w:rPr>
              <w:t>S.U.A.P.</w:t>
            </w:r>
          </w:p>
          <w:p w:rsidR="00522D1B" w:rsidRPr="009308F4" w:rsidRDefault="00DF76CC" w:rsidP="00522D1B">
            <w:pPr>
              <w:jc w:val="center"/>
              <w:rPr>
                <w:rFonts w:ascii="Century Gothic" w:hAnsi="Century Gothic"/>
                <w:b/>
                <w:sz w:val="72"/>
              </w:rPr>
            </w:pPr>
            <w:r>
              <w:rPr>
                <w:rFonts w:ascii="Century Gothic" w:hAnsi="Century Gothic"/>
                <w:b/>
                <w:sz w:val="72"/>
              </w:rPr>
              <w:t>SCIA</w:t>
            </w:r>
            <w:bookmarkStart w:id="0" w:name="_GoBack"/>
            <w:bookmarkEnd w:id="0"/>
          </w:p>
          <w:p w:rsidR="00191BFD" w:rsidRDefault="00191BFD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DOMANDA PRESENTATA DA: </w:t>
            </w:r>
            <w:r w:rsidR="005E1975" w:rsidRPr="005E1975">
              <w:rPr>
                <w:rFonts w:ascii="Century Gothic" w:hAnsi="Century Gothic"/>
                <w:b/>
                <w:sz w:val="32"/>
              </w:rPr>
              <w:t>[richiedent</w:t>
            </w:r>
            <w:r w:rsidR="00625CA4">
              <w:rPr>
                <w:rFonts w:ascii="Century Gothic" w:hAnsi="Century Gothic"/>
                <w:b/>
                <w:sz w:val="32"/>
              </w:rPr>
              <w:t>i</w:t>
            </w:r>
            <w:r w:rsidR="005E1975" w:rsidRPr="005E1975">
              <w:rPr>
                <w:rFonts w:ascii="Century Gothic" w:hAnsi="Century Gothic"/>
                <w:b/>
                <w:sz w:val="32"/>
              </w:rPr>
              <w:t>.nominativo;block=w:tr]</w:t>
            </w:r>
          </w:p>
          <w:p w:rsidR="00191BFD" w:rsidRDefault="00191BFD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Per l’esecuzione dei seguenti lavori: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"OGGETTO"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[oggetto]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9308F4" w:rsidRDefault="009308F4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Ubicazione dell’intervento: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"UBICAZIONE"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[ubicazione]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9308F4" w:rsidRDefault="009308F4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5B798E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Data di presentazione della domanda: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"DATA_PROT"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[data_protocollo]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N ° di protocollo: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"NUMERO_PROT"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[protocollo]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C0317F" w:rsidRPr="005B6CBE" w:rsidRDefault="00C0317F" w:rsidP="00C0317F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color w:val="000000"/>
                <w:sz w:val="32"/>
                <w:szCs w:val="36"/>
              </w:rPr>
            </w:pP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RUP: </w:t>
            </w:r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[</w:t>
            </w:r>
            <w:proofErr w:type="spellStart"/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responsabile_procedimento</w:t>
            </w:r>
            <w:proofErr w:type="spellEnd"/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]</w:t>
            </w:r>
          </w:p>
          <w:p w:rsidR="005B6CBE" w:rsidRPr="009308F4" w:rsidRDefault="005B6CBE" w:rsidP="005B6CBE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b/>
                <w:sz w:val="36"/>
                <w:szCs w:val="36"/>
              </w:rPr>
            </w:pP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ISTRUTTORE TECNICO: </w:t>
            </w:r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[</w:t>
            </w:r>
            <w:proofErr w:type="spellStart"/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istruttore_tecnico</w:t>
            </w:r>
            <w:proofErr w:type="spellEnd"/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]</w:t>
            </w: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 </w:t>
            </w:r>
          </w:p>
        </w:tc>
      </w:tr>
    </w:tbl>
    <w:p w:rsidR="00291B51" w:rsidRPr="009308F4" w:rsidRDefault="00291B51" w:rsidP="00C0317F">
      <w:pPr>
        <w:rPr>
          <w:rFonts w:ascii="Century Gothic" w:hAnsi="Century Gothic"/>
          <w:b/>
          <w:sz w:val="28"/>
          <w:szCs w:val="28"/>
        </w:rPr>
      </w:pPr>
    </w:p>
    <w:sectPr w:rsidR="00291B51" w:rsidRPr="009308F4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30"/>
    <w:rsid w:val="0003064A"/>
    <w:rsid w:val="000600CF"/>
    <w:rsid w:val="00071E41"/>
    <w:rsid w:val="00081E30"/>
    <w:rsid w:val="000A03E9"/>
    <w:rsid w:val="000C28F4"/>
    <w:rsid w:val="000D3A12"/>
    <w:rsid w:val="00184AC4"/>
    <w:rsid w:val="00191BFD"/>
    <w:rsid w:val="001E4CF8"/>
    <w:rsid w:val="001F4B1C"/>
    <w:rsid w:val="0025133A"/>
    <w:rsid w:val="00271DD5"/>
    <w:rsid w:val="00291B51"/>
    <w:rsid w:val="002944E0"/>
    <w:rsid w:val="00416B69"/>
    <w:rsid w:val="004B2C2A"/>
    <w:rsid w:val="004E3D94"/>
    <w:rsid w:val="00522D1B"/>
    <w:rsid w:val="005B6CBE"/>
    <w:rsid w:val="005B798E"/>
    <w:rsid w:val="005C0E2C"/>
    <w:rsid w:val="005E1975"/>
    <w:rsid w:val="0062570B"/>
    <w:rsid w:val="00625CA4"/>
    <w:rsid w:val="00654E2D"/>
    <w:rsid w:val="006710E2"/>
    <w:rsid w:val="00683AC5"/>
    <w:rsid w:val="00705828"/>
    <w:rsid w:val="00767547"/>
    <w:rsid w:val="00853F21"/>
    <w:rsid w:val="008668E6"/>
    <w:rsid w:val="00867501"/>
    <w:rsid w:val="00873864"/>
    <w:rsid w:val="008A4449"/>
    <w:rsid w:val="008F6ABB"/>
    <w:rsid w:val="00910207"/>
    <w:rsid w:val="00925065"/>
    <w:rsid w:val="009308F4"/>
    <w:rsid w:val="009331C7"/>
    <w:rsid w:val="00A37A47"/>
    <w:rsid w:val="00AD2D6D"/>
    <w:rsid w:val="00B10EA5"/>
    <w:rsid w:val="00B12975"/>
    <w:rsid w:val="00B37C5C"/>
    <w:rsid w:val="00BE5E67"/>
    <w:rsid w:val="00C0317F"/>
    <w:rsid w:val="00CA4785"/>
    <w:rsid w:val="00CC2EEF"/>
    <w:rsid w:val="00CD19F6"/>
    <w:rsid w:val="00CF5F00"/>
    <w:rsid w:val="00D16B97"/>
    <w:rsid w:val="00D57BE7"/>
    <w:rsid w:val="00DF76CC"/>
    <w:rsid w:val="00E66923"/>
    <w:rsid w:val="00EB715D"/>
    <w:rsid w:val="00EE2AD9"/>
    <w:rsid w:val="00F50444"/>
    <w:rsid w:val="00F94387"/>
    <w:rsid w:val="00FA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6f,#0c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3</cp:revision>
  <cp:lastPrinted>2010-01-08T09:01:00Z</cp:lastPrinted>
  <dcterms:created xsi:type="dcterms:W3CDTF">2018-02-21T09:48:00Z</dcterms:created>
  <dcterms:modified xsi:type="dcterms:W3CDTF">2018-02-21T09:48:00Z</dcterms:modified>
</cp:coreProperties>
</file>