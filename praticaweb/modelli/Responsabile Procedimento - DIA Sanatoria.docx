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34" w:rsidRDefault="00A577B8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3C1A2C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577B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577B8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CB6769" w:rsidRPr="00CB6769">
        <w:rPr>
          <w:b/>
          <w:i/>
          <w:sz w:val="22"/>
          <w:u w:val="single"/>
        </w:rPr>
        <w:t>Denuncia</w:t>
      </w:r>
      <w:r w:rsidR="00600241" w:rsidRPr="00CB6769">
        <w:rPr>
          <w:b/>
          <w:i/>
          <w:sz w:val="22"/>
          <w:u w:val="single"/>
        </w:rPr>
        <w:t xml:space="preserve"> di Inizio Attività</w:t>
      </w:r>
      <w:r w:rsidRPr="00CB6769">
        <w:rPr>
          <w:b/>
          <w:i/>
          <w:sz w:val="22"/>
          <w:u w:val="single"/>
        </w:rPr>
        <w:t xml:space="preserve"> </w:t>
      </w:r>
      <w:r w:rsidR="00C146AB" w:rsidRPr="00CB6769">
        <w:rPr>
          <w:b/>
          <w:i/>
          <w:sz w:val="22"/>
          <w:u w:val="single"/>
        </w:rPr>
        <w:t>in sanatoria</w:t>
      </w:r>
      <w:r w:rsidR="00C146AB">
        <w:rPr>
          <w:sz w:val="22"/>
        </w:rPr>
        <w:t xml:space="preserve">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577B8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577B8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A577B8" w:rsidTr="00772CB1">
        <w:tc>
          <w:tcPr>
            <w:tcW w:w="2500" w:type="pct"/>
          </w:tcPr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577B8" w:rsidTr="00772CB1">
        <w:tc>
          <w:tcPr>
            <w:tcW w:w="2500" w:type="pct"/>
          </w:tcPr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577B8" w:rsidRPr="00905E49" w:rsidRDefault="00A577B8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A577B8" w:rsidRDefault="00A577B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jc w:val="both"/>
        <w:rPr>
          <w:sz w:val="22"/>
        </w:rPr>
      </w:pPr>
      <w:bookmarkStart w:id="0" w:name="_GoBack"/>
      <w:bookmarkEnd w:id="0"/>
      <w:r>
        <w:rPr>
          <w:sz w:val="22"/>
        </w:rPr>
        <w:t xml:space="preserve">Ai sensi degli art. 4 e 5 della Legge 241/90 </w:t>
      </w:r>
      <w:r w:rsidR="00CB6769">
        <w:rPr>
          <w:sz w:val="22"/>
        </w:rPr>
        <w:t xml:space="preserve">e ss. mm. e ii.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del</w:t>
      </w:r>
      <w:r w:rsidR="008B630A">
        <w:rPr>
          <w:sz w:val="22"/>
        </w:rPr>
        <w:t xml:space="preserve">la Legge Regionale n. </w:t>
      </w:r>
      <w:r w:rsidR="00CB6769">
        <w:rPr>
          <w:sz w:val="22"/>
        </w:rPr>
        <w:t>9</w:t>
      </w:r>
      <w:r w:rsidR="008B630A">
        <w:rPr>
          <w:sz w:val="22"/>
        </w:rPr>
        <w:t xml:space="preserve"> del </w:t>
      </w:r>
      <w:r w:rsidR="0049776F">
        <w:rPr>
          <w:sz w:val="22"/>
        </w:rPr>
        <w:t>5 aprile 2012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 xml:space="preserve">, </w:t>
      </w:r>
      <w:r w:rsidR="005336B1">
        <w:rPr>
          <w:sz w:val="22"/>
        </w:rPr>
        <w:t>per quanto attiene alle procedure</w:t>
      </w:r>
      <w:r w:rsidR="007E4B9B">
        <w:rPr>
          <w:sz w:val="22"/>
        </w:rPr>
        <w:t xml:space="preserve"> </w:t>
      </w:r>
      <w:r>
        <w:rPr>
          <w:sz w:val="22"/>
        </w:rPr>
        <w:t>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E26934" w:rsidRDefault="00E26934" w:rsidP="0067663E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577B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2F7957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577B8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67663E" w:rsidRDefault="0067663E" w:rsidP="0067663E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detta istanza sarà trattata, per quanto di competenza comunale, dal</w:t>
      </w:r>
      <w:r w:rsidR="002F7957">
        <w:rPr>
          <w:sz w:val="22"/>
        </w:rPr>
        <w:t>lo Sportello Unico per l’Edilizia</w:t>
      </w:r>
      <w:r>
        <w:rPr>
          <w:sz w:val="22"/>
        </w:rPr>
        <w:t xml:space="preserve"> del Settore Territorio;</w:t>
      </w:r>
    </w:p>
    <w:p w:rsidR="0067663E" w:rsidRDefault="0067663E" w:rsidP="0067663E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il dirigente del Settore Territorio è l’Ing. Gian Paolo TRUCCHI</w:t>
      </w:r>
      <w:r w:rsidR="00D35DD9">
        <w:rPr>
          <w:sz w:val="22"/>
        </w:rPr>
        <w:t xml:space="preserve"> / Responsabile dello S.U.</w:t>
      </w:r>
      <w:r w:rsidR="003C1A2C">
        <w:rPr>
          <w:sz w:val="22"/>
        </w:rPr>
        <w:t>E</w:t>
      </w:r>
      <w:r w:rsidR="00D35DD9">
        <w:rPr>
          <w:sz w:val="22"/>
        </w:rPr>
        <w:t>.</w:t>
      </w:r>
      <w:r>
        <w:rPr>
          <w:sz w:val="22"/>
        </w:rPr>
        <w:t xml:space="preserve">, il responsabile del </w:t>
      </w:r>
      <w:r w:rsidR="00D35DD9">
        <w:rPr>
          <w:sz w:val="22"/>
        </w:rPr>
        <w:t>Procedimento</w:t>
      </w:r>
      <w:r>
        <w:rPr>
          <w:sz w:val="22"/>
        </w:rPr>
        <w:t xml:space="preserve"> è l’Arch. SEGGI Alessandra e </w:t>
      </w:r>
      <w:r w:rsidR="00D35DD9">
        <w:rPr>
          <w:sz w:val="22"/>
        </w:rPr>
        <w:t>l’incaricato al p</w:t>
      </w:r>
      <w:r>
        <w:rPr>
          <w:sz w:val="22"/>
        </w:rPr>
        <w:t xml:space="preserve">rocedimento è il </w:t>
      </w:r>
      <w:r w:rsidR="00D35DD9">
        <w:rPr>
          <w:sz w:val="22"/>
        </w:rPr>
        <w:t>Geom. Gabriela ROMANO</w:t>
      </w:r>
      <w:r>
        <w:rPr>
          <w:sz w:val="22"/>
        </w:rPr>
        <w:t>;</w:t>
      </w:r>
    </w:p>
    <w:p w:rsidR="002A0F6D" w:rsidRDefault="002A0F6D" w:rsidP="0067663E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l’orario di ricevimento del pubblico è il seguente: Lunedì dalle ore 09:00 alle 13:00 e dalle ore 15:00 alle 17:00 - </w:t>
      </w:r>
      <w:r w:rsidR="003A5679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2A0F6D" w:rsidRDefault="002A0F6D" w:rsidP="002A0F6D">
      <w:pPr>
        <w:jc w:val="both"/>
        <w:rPr>
          <w:sz w:val="22"/>
        </w:rPr>
      </w:pPr>
    </w:p>
    <w:p w:rsidR="002A0F6D" w:rsidRDefault="002A0F6D" w:rsidP="002A0F6D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2A0F6D" w:rsidRDefault="002A0F6D" w:rsidP="002A0F6D">
      <w:pPr>
        <w:jc w:val="both"/>
        <w:rPr>
          <w:sz w:val="22"/>
        </w:rPr>
      </w:pPr>
    </w:p>
    <w:p w:rsidR="002A0F6D" w:rsidRDefault="002A0F6D" w:rsidP="002A0F6D">
      <w:pPr>
        <w:jc w:val="both"/>
        <w:rPr>
          <w:sz w:val="22"/>
        </w:rPr>
      </w:pPr>
    </w:p>
    <w:p w:rsidR="002A0F6D" w:rsidRDefault="002A0F6D" w:rsidP="002A0F6D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A577B8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2A0F6D" w:rsidRDefault="002A0F6D" w:rsidP="002A0F6D">
      <w:pPr>
        <w:jc w:val="both"/>
        <w:rPr>
          <w:sz w:val="22"/>
        </w:rPr>
      </w:pPr>
    </w:p>
    <w:p w:rsidR="002A0F6D" w:rsidRDefault="002A0F6D" w:rsidP="002A0F6D">
      <w:pPr>
        <w:jc w:val="both"/>
        <w:rPr>
          <w:sz w:val="22"/>
        </w:rPr>
      </w:pPr>
    </w:p>
    <w:p w:rsidR="00D35DD9" w:rsidRDefault="00D35DD9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D35DD9" w:rsidRPr="005E1133" w:rsidRDefault="00D35DD9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D35DD9" w:rsidRPr="009C0218" w:rsidRDefault="00D35DD9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D35DD9" w:rsidRDefault="00D35DD9" w:rsidP="002A0F6D">
      <w:pPr>
        <w:jc w:val="both"/>
        <w:rPr>
          <w:sz w:val="22"/>
        </w:rPr>
      </w:pPr>
    </w:p>
    <w:p w:rsidR="00D35DD9" w:rsidRDefault="00D35DD9" w:rsidP="002A0F6D">
      <w:pPr>
        <w:jc w:val="both"/>
        <w:rPr>
          <w:sz w:val="22"/>
        </w:rPr>
      </w:pPr>
    </w:p>
    <w:p w:rsidR="002A0F6D" w:rsidRDefault="002A0F6D" w:rsidP="00D35DD9">
      <w:pPr>
        <w:ind w:left="2832" w:firstLine="708"/>
        <w:jc w:val="both"/>
        <w:rPr>
          <w:sz w:val="22"/>
        </w:rPr>
      </w:pPr>
      <w:r>
        <w:rPr>
          <w:sz w:val="22"/>
        </w:rPr>
        <w:t xml:space="preserve">                        IL DIRIGENTE SETTORE TERRITORIO</w:t>
      </w:r>
    </w:p>
    <w:p w:rsidR="002A0F6D" w:rsidRDefault="002A0F6D" w:rsidP="002A0F6D">
      <w:pPr>
        <w:jc w:val="both"/>
      </w:pPr>
      <w:r>
        <w:t xml:space="preserve">              </w:t>
      </w:r>
      <w:r w:rsidR="00D35DD9">
        <w:tab/>
      </w:r>
      <w:r w:rsidR="00D35DD9">
        <w:tab/>
      </w:r>
      <w:r w:rsidR="00D35DD9">
        <w:tab/>
      </w:r>
      <w:r w:rsidR="00D35DD9">
        <w:tab/>
      </w:r>
      <w:r w:rsidR="00D35DD9">
        <w:tab/>
      </w:r>
      <w:r w:rsidR="00D35DD9">
        <w:tab/>
      </w:r>
      <w:r w:rsidR="00D35DD9">
        <w:tab/>
      </w:r>
      <w:r w:rsidR="00D35DD9">
        <w:tab/>
      </w:r>
      <w:r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F4AAE"/>
    <w:multiLevelType w:val="hybridMultilevel"/>
    <w:tmpl w:val="7332C56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C95C08"/>
    <w:multiLevelType w:val="hybridMultilevel"/>
    <w:tmpl w:val="E018AF5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B8"/>
    <w:rsid w:val="00073FD4"/>
    <w:rsid w:val="000E31EB"/>
    <w:rsid w:val="0010492C"/>
    <w:rsid w:val="00137EC9"/>
    <w:rsid w:val="001738F8"/>
    <w:rsid w:val="00180762"/>
    <w:rsid w:val="001A7A8D"/>
    <w:rsid w:val="001C4499"/>
    <w:rsid w:val="001C7AE7"/>
    <w:rsid w:val="001E46A5"/>
    <w:rsid w:val="001F2482"/>
    <w:rsid w:val="002607A8"/>
    <w:rsid w:val="00293A4A"/>
    <w:rsid w:val="002A0F6D"/>
    <w:rsid w:val="002C21AE"/>
    <w:rsid w:val="002F7957"/>
    <w:rsid w:val="003136CB"/>
    <w:rsid w:val="0035065F"/>
    <w:rsid w:val="00355167"/>
    <w:rsid w:val="0036523D"/>
    <w:rsid w:val="003A3A39"/>
    <w:rsid w:val="003A5679"/>
    <w:rsid w:val="003C1A2C"/>
    <w:rsid w:val="003F083E"/>
    <w:rsid w:val="00413755"/>
    <w:rsid w:val="00482301"/>
    <w:rsid w:val="004919D7"/>
    <w:rsid w:val="0049776F"/>
    <w:rsid w:val="004F5C5F"/>
    <w:rsid w:val="004F76EE"/>
    <w:rsid w:val="005336B1"/>
    <w:rsid w:val="005507B8"/>
    <w:rsid w:val="00600241"/>
    <w:rsid w:val="00664396"/>
    <w:rsid w:val="0067663E"/>
    <w:rsid w:val="00723D43"/>
    <w:rsid w:val="0074216B"/>
    <w:rsid w:val="00770F83"/>
    <w:rsid w:val="007A309B"/>
    <w:rsid w:val="007A6483"/>
    <w:rsid w:val="007E4B9B"/>
    <w:rsid w:val="007F7987"/>
    <w:rsid w:val="00815CDE"/>
    <w:rsid w:val="0082670E"/>
    <w:rsid w:val="008344EE"/>
    <w:rsid w:val="0088203A"/>
    <w:rsid w:val="008A4AE9"/>
    <w:rsid w:val="008B3843"/>
    <w:rsid w:val="008B630A"/>
    <w:rsid w:val="008E5C59"/>
    <w:rsid w:val="008F64C5"/>
    <w:rsid w:val="00904E2E"/>
    <w:rsid w:val="00A17199"/>
    <w:rsid w:val="00A577B8"/>
    <w:rsid w:val="00A644FB"/>
    <w:rsid w:val="00A66AA7"/>
    <w:rsid w:val="00A93129"/>
    <w:rsid w:val="00AA7B4E"/>
    <w:rsid w:val="00AF3130"/>
    <w:rsid w:val="00B45093"/>
    <w:rsid w:val="00B557A8"/>
    <w:rsid w:val="00B67E4A"/>
    <w:rsid w:val="00C146AB"/>
    <w:rsid w:val="00C23CE2"/>
    <w:rsid w:val="00CA4003"/>
    <w:rsid w:val="00CB6769"/>
    <w:rsid w:val="00D35DD9"/>
    <w:rsid w:val="00D912D9"/>
    <w:rsid w:val="00E16B21"/>
    <w:rsid w:val="00E17611"/>
    <w:rsid w:val="00E26934"/>
    <w:rsid w:val="00E52577"/>
    <w:rsid w:val="00E65B3C"/>
    <w:rsid w:val="00EE6F61"/>
    <w:rsid w:val="00F904D0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6564A-2C79-4861-9354-FF1091E1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57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DIA%20San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San ODDO.dotx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2010-01-07T11:44:00Z</cp:lastPrinted>
  <dcterms:created xsi:type="dcterms:W3CDTF">2013-12-04T14:30:00Z</dcterms:created>
  <dcterms:modified xsi:type="dcterms:W3CDTF">2013-12-04T14:31:00Z</dcterms:modified>
</cp:coreProperties>
</file>