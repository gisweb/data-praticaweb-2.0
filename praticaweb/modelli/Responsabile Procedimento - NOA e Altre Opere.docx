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227798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F34A88" w:rsidRDefault="00F34A88" w:rsidP="00F34A88">
      <w:pPr>
        <w:jc w:val="center"/>
      </w:pPr>
      <w:r>
        <w:rPr>
          <w:b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22779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227798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227798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227798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p w:rsidR="00227798" w:rsidRDefault="00E26934" w:rsidP="00227798">
      <w:pPr>
        <w:rPr>
          <w:sz w:val="22"/>
        </w:rPr>
      </w:pPr>
      <w:r>
        <w:rPr>
          <w:sz w:val="22"/>
        </w:rPr>
        <w:tab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227798" w:rsidTr="00772CB1">
        <w:tc>
          <w:tcPr>
            <w:tcW w:w="2500" w:type="pct"/>
          </w:tcPr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27798" w:rsidTr="00772CB1">
        <w:tc>
          <w:tcPr>
            <w:tcW w:w="2500" w:type="pct"/>
          </w:tcPr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27798" w:rsidRPr="00905E49" w:rsidRDefault="00227798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27798" w:rsidRDefault="00227798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 xml:space="preserve">, </w:t>
      </w:r>
      <w:r w:rsidR="003A07DA">
        <w:rPr>
          <w:sz w:val="22"/>
        </w:rPr>
        <w:t>e r</w:t>
      </w:r>
      <w:r w:rsidR="003A07DA" w:rsidRPr="00D31B67">
        <w:rPr>
          <w:sz w:val="22"/>
          <w:szCs w:val="22"/>
        </w:rPr>
        <w:t>ichiamat</w:t>
      </w:r>
      <w:r w:rsidR="003A07DA">
        <w:rPr>
          <w:sz w:val="22"/>
          <w:szCs w:val="22"/>
        </w:rPr>
        <w:t>e</w:t>
      </w:r>
      <w:r w:rsidR="003A07DA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3A07DA" w:rsidRPr="00D31B67">
            <w:rPr>
              <w:sz w:val="22"/>
              <w:szCs w:val="22"/>
            </w:rPr>
            <w:t>la Legge</w:t>
          </w:r>
        </w:smartTag>
        <w:r w:rsidR="003A07DA" w:rsidRPr="00D31B67">
          <w:rPr>
            <w:sz w:val="22"/>
            <w:szCs w:val="22"/>
          </w:rPr>
          <w:t xml:space="preserve"> Regionale</w:t>
        </w:r>
      </w:smartTag>
      <w:r w:rsidR="003A07DA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3A07DA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3A07DA" w:rsidRPr="00D31B67">
          <w:rPr>
            <w:sz w:val="22"/>
            <w:szCs w:val="22"/>
          </w:rPr>
          <w:t>la Legge Regionale</w:t>
        </w:r>
      </w:smartTag>
      <w:r w:rsidR="003A07DA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3A07DA" w:rsidRPr="00D31B67">
          <w:rPr>
            <w:sz w:val="22"/>
            <w:szCs w:val="22"/>
          </w:rPr>
          <w:t>22 in</w:t>
        </w:r>
      </w:smartTag>
      <w:r w:rsidR="003A07DA" w:rsidRPr="00D31B67">
        <w:rPr>
          <w:sz w:val="22"/>
          <w:szCs w:val="22"/>
        </w:rPr>
        <w:t xml:space="preserve"> attuazione degli artt. 148 e 146 del Decreto Legislativo n. 42 del 22/01/2004 e ss.mm. e ii.</w:t>
      </w:r>
      <w:r w:rsidR="003A07DA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22779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183EF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227798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3A07DA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detta istanza sarà trattata, per quanto di competenza comunale, dal</w:t>
      </w:r>
      <w:r w:rsidR="00183EFC">
        <w:rPr>
          <w:sz w:val="22"/>
        </w:rPr>
        <w:t>lo Sportello Unico per l’Edilizia</w:t>
      </w:r>
      <w:r>
        <w:rPr>
          <w:sz w:val="22"/>
        </w:rPr>
        <w:t xml:space="preserve"> del Settore Territorio;</w:t>
      </w:r>
    </w:p>
    <w:p w:rsidR="00E26934" w:rsidRDefault="00E26934" w:rsidP="003A07DA">
      <w:pPr>
        <w:jc w:val="both"/>
        <w:rPr>
          <w:sz w:val="22"/>
        </w:rPr>
      </w:pPr>
    </w:p>
    <w:p w:rsidR="003A07DA" w:rsidRDefault="003A07DA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il dirigente del Settore Territorio</w:t>
      </w:r>
      <w:r w:rsidR="00183EFC">
        <w:rPr>
          <w:sz w:val="22"/>
        </w:rPr>
        <w:t xml:space="preserve"> / Responsabile S.U.E. </w:t>
      </w:r>
      <w:r>
        <w:rPr>
          <w:sz w:val="22"/>
        </w:rPr>
        <w:t xml:space="preserve">è </w:t>
      </w:r>
      <w:r w:rsidR="00C31528">
        <w:rPr>
          <w:sz w:val="22"/>
        </w:rPr>
        <w:t>l’Ing. Gian Paolo TRUCCHI</w:t>
      </w:r>
      <w:r>
        <w:rPr>
          <w:sz w:val="22"/>
        </w:rPr>
        <w:t xml:space="preserve">, </w:t>
      </w:r>
      <w:r w:rsidR="00BA6EC8">
        <w:rPr>
          <w:sz w:val="22"/>
        </w:rPr>
        <w:t>il Responsabile</w:t>
      </w:r>
      <w:r w:rsidR="00183EFC">
        <w:rPr>
          <w:sz w:val="22"/>
        </w:rPr>
        <w:t xml:space="preserve"> </w:t>
      </w:r>
      <w:r w:rsidR="00BA6EC8">
        <w:rPr>
          <w:sz w:val="22"/>
        </w:rPr>
        <w:t>del</w:t>
      </w:r>
      <w:r w:rsidR="00183EFC">
        <w:rPr>
          <w:sz w:val="22"/>
        </w:rPr>
        <w:t xml:space="preserve"> </w:t>
      </w:r>
      <w:r>
        <w:rPr>
          <w:sz w:val="22"/>
        </w:rPr>
        <w:t>Procedimento per la parte edilizia/urbanistica è l</w:t>
      </w:r>
      <w:r w:rsidR="00492C5F">
        <w:rPr>
          <w:sz w:val="22"/>
        </w:rPr>
        <w:t>’Arch. SEGGI Alessandra</w:t>
      </w:r>
      <w:r w:rsidR="00183EFC">
        <w:rPr>
          <w:sz w:val="22"/>
        </w:rPr>
        <w:t xml:space="preserve">, </w:t>
      </w:r>
      <w:r>
        <w:rPr>
          <w:sz w:val="22"/>
        </w:rPr>
        <w:t xml:space="preserve">e per la parte paesistico/ambientale è </w:t>
      </w:r>
      <w:r w:rsidR="00C752F3">
        <w:rPr>
          <w:sz w:val="22"/>
        </w:rPr>
        <w:t>l’</w:t>
      </w:r>
      <w:r w:rsidR="00492C5F">
        <w:rPr>
          <w:sz w:val="22"/>
        </w:rPr>
        <w:t>Ing. PASINI Enzo</w:t>
      </w:r>
      <w:r>
        <w:rPr>
          <w:sz w:val="22"/>
        </w:rPr>
        <w:t>;</w:t>
      </w:r>
    </w:p>
    <w:p w:rsidR="00E26934" w:rsidRDefault="00E26934" w:rsidP="003A07DA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3A07DA" w:rsidRDefault="003A07DA" w:rsidP="003A07DA">
      <w:pPr>
        <w:ind w:left="360"/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EA3C98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 w:rsidR="00F45018">
        <w:rPr>
          <w:sz w:val="22"/>
        </w:rPr>
        <w:t>[data]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   </w:t>
      </w:r>
      <w:r w:rsidR="003A07DA">
        <w:rPr>
          <w:sz w:val="22"/>
        </w:rPr>
        <w:tab/>
      </w:r>
      <w:r w:rsidR="003A07DA">
        <w:rPr>
          <w:sz w:val="22"/>
        </w:rPr>
        <w:tab/>
      </w:r>
      <w:r w:rsidR="003A07DA">
        <w:rPr>
          <w:sz w:val="22"/>
        </w:rPr>
        <w:tab/>
      </w:r>
      <w:r w:rsidR="003A07DA">
        <w:rPr>
          <w:sz w:val="22"/>
        </w:rPr>
        <w:tab/>
      </w:r>
      <w:r w:rsidR="003A07DA">
        <w:rPr>
          <w:sz w:val="22"/>
        </w:rPr>
        <w:tab/>
      </w:r>
      <w:r w:rsidR="003A07DA">
        <w:rPr>
          <w:sz w:val="22"/>
        </w:rPr>
        <w:tab/>
      </w:r>
      <w:r>
        <w:rPr>
          <w:sz w:val="22"/>
        </w:rPr>
        <w:t>IL DIRIGENTE SETTORE TERRITORIO</w:t>
      </w:r>
    </w:p>
    <w:p w:rsidR="00E26934" w:rsidRDefault="00E26934">
      <w:pPr>
        <w:jc w:val="both"/>
      </w:pPr>
      <w:r>
        <w:t xml:space="preserve">     </w:t>
      </w:r>
      <w:r w:rsidR="003A07DA">
        <w:tab/>
      </w:r>
      <w:r w:rsidR="003A07DA">
        <w:tab/>
      </w:r>
      <w:r w:rsidR="003A07DA">
        <w:tab/>
      </w:r>
      <w:r w:rsidR="003A07DA">
        <w:tab/>
      </w:r>
      <w:r w:rsidR="003A07DA">
        <w:tab/>
      </w:r>
      <w:r w:rsidR="003A07DA">
        <w:tab/>
      </w:r>
      <w:r>
        <w:t xml:space="preserve">               </w:t>
      </w:r>
      <w:r w:rsidR="00F45018">
        <w:t>[dirigente</w:t>
      </w:r>
      <w:bookmarkStart w:id="0" w:name="_GoBack"/>
      <w:bookmarkEnd w:id="0"/>
      <w:r w:rsidR="00F45018">
        <w:t>]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843E9"/>
    <w:multiLevelType w:val="hybridMultilevel"/>
    <w:tmpl w:val="209439C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076A3F"/>
    <w:multiLevelType w:val="hybridMultilevel"/>
    <w:tmpl w:val="8568723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0B0D5B"/>
    <w:multiLevelType w:val="hybridMultilevel"/>
    <w:tmpl w:val="A27ABF4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BE6FB8"/>
    <w:multiLevelType w:val="hybridMultilevel"/>
    <w:tmpl w:val="674C3DB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98"/>
    <w:rsid w:val="00183EFC"/>
    <w:rsid w:val="001C4499"/>
    <w:rsid w:val="001F2482"/>
    <w:rsid w:val="00211F6F"/>
    <w:rsid w:val="00227798"/>
    <w:rsid w:val="003136CB"/>
    <w:rsid w:val="003A07DA"/>
    <w:rsid w:val="00492C5F"/>
    <w:rsid w:val="004F76EE"/>
    <w:rsid w:val="005726A1"/>
    <w:rsid w:val="005B7A1D"/>
    <w:rsid w:val="005E4F0F"/>
    <w:rsid w:val="005F7D13"/>
    <w:rsid w:val="00664396"/>
    <w:rsid w:val="00706E77"/>
    <w:rsid w:val="0082670E"/>
    <w:rsid w:val="0088203A"/>
    <w:rsid w:val="008B630A"/>
    <w:rsid w:val="009E38D9"/>
    <w:rsid w:val="00A12C87"/>
    <w:rsid w:val="00A17199"/>
    <w:rsid w:val="00A822BA"/>
    <w:rsid w:val="00BA6EC8"/>
    <w:rsid w:val="00BF0763"/>
    <w:rsid w:val="00C31528"/>
    <w:rsid w:val="00C752F3"/>
    <w:rsid w:val="00C836F3"/>
    <w:rsid w:val="00E26934"/>
    <w:rsid w:val="00EA3C98"/>
    <w:rsid w:val="00F34A88"/>
    <w:rsid w:val="00F45018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917D9-7BEE-417E-B70C-ACD150F3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E4F0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27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NOA%20e%20Altre%20ope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 e Altre opere.dotx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2</cp:revision>
  <cp:lastPrinted>2010-01-07T12:02:00Z</cp:lastPrinted>
  <dcterms:created xsi:type="dcterms:W3CDTF">2013-12-04T14:23:00Z</dcterms:created>
  <dcterms:modified xsi:type="dcterms:W3CDTF">2013-12-04T16:11:00Z</dcterms:modified>
</cp:coreProperties>
</file>