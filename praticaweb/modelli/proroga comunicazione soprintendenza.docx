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4C1B5A">
      <w:pPr>
        <w:jc w:val="center"/>
        <w:rPr>
          <w:b/>
          <w:sz w:val="24"/>
        </w:rPr>
      </w:pPr>
    </w:p>
    <w:p w:rsidR="004C1B5A" w:rsidRDefault="009E304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C1B5A" w:rsidRDefault="009E3046">
      <w:pPr>
        <w:jc w:val="center"/>
      </w:pPr>
      <w:r>
        <w:rPr>
          <w:b/>
          <w:i/>
          <w:sz w:val="24"/>
        </w:rPr>
        <w:t>SERVIZIO EDILIZIA PRIVATA</w:t>
      </w:r>
    </w:p>
    <w:p w:rsidR="004C1B5A" w:rsidRDefault="004C1B5A"/>
    <w:p w:rsidR="004C1B5A" w:rsidRDefault="009E3046">
      <w:pPr>
        <w:rPr>
          <w:sz w:val="22"/>
        </w:rPr>
      </w:pPr>
      <w:proofErr w:type="spellStart"/>
      <w:r w:rsidRPr="009E3046">
        <w:rPr>
          <w:sz w:val="22"/>
        </w:rPr>
        <w:t>Prot</w:t>
      </w:r>
      <w:proofErr w:type="spellEnd"/>
      <w:r w:rsidRPr="009E3046">
        <w:rPr>
          <w:sz w:val="22"/>
        </w:rPr>
        <w:t>. n. [</w:t>
      </w:r>
      <w:proofErr w:type="spellStart"/>
      <w:r w:rsidRPr="009E3046">
        <w:rPr>
          <w:sz w:val="22"/>
        </w:rPr>
        <w:t>pratica.prot</w:t>
      </w:r>
      <w:proofErr w:type="spellEnd"/>
      <w:r w:rsidRPr="009E3046">
        <w:rPr>
          <w:sz w:val="22"/>
        </w:rPr>
        <w:t>] del [pratica.d_prot]</w:t>
      </w:r>
      <w:r>
        <w:rPr>
          <w:sz w:val="22"/>
        </w:rPr>
        <w:t>.</w:t>
      </w:r>
    </w:p>
    <w:p w:rsidR="004C1B5A" w:rsidRDefault="004C1B5A">
      <w:pPr>
        <w:rPr>
          <w:sz w:val="22"/>
        </w:rPr>
      </w:pPr>
    </w:p>
    <w:p w:rsidR="004C1B5A" w:rsidRDefault="009E3046" w:rsidP="009E3046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pratica.numero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 C.E. </w:t>
      </w:r>
      <w:r w:rsidRPr="009E3046">
        <w:rPr>
          <w:sz w:val="22"/>
        </w:rPr>
        <w:t>[pratica.d_ce]</w:t>
      </w:r>
      <w:r>
        <w:rPr>
          <w:sz w:val="22"/>
        </w:rPr>
        <w:t xml:space="preserve"> relativa a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pratica.oggetto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, in </w:t>
      </w:r>
      <w:r w:rsidRPr="009E3046">
        <w:rPr>
          <w:sz w:val="22"/>
        </w:rPr>
        <w:t>[</w:t>
      </w:r>
      <w:proofErr w:type="spellStart"/>
      <w:r w:rsidRPr="009E3046">
        <w:rPr>
          <w:sz w:val="22"/>
        </w:rPr>
        <w:t>pratica.ubicazione</w:t>
      </w:r>
      <w:proofErr w:type="spellEnd"/>
      <w:r w:rsidRPr="009E3046">
        <w:rPr>
          <w:sz w:val="22"/>
        </w:rPr>
        <w:t>]</w:t>
      </w:r>
      <w:r>
        <w:rPr>
          <w:sz w:val="22"/>
        </w:rPr>
        <w:t xml:space="preserve">, - </w:t>
      </w:r>
      <w:r w:rsidRPr="009E3046">
        <w:rPr>
          <w:sz w:val="22"/>
        </w:rPr>
        <w:t>[pratica.el_cterreni] [pratica.el_curbano]</w:t>
      </w:r>
      <w:r>
        <w:rPr>
          <w:sz w:val="22"/>
        </w:rPr>
        <w:t>.</w:t>
      </w:r>
    </w:p>
    <w:p w:rsidR="004C1B5A" w:rsidRDefault="004C1B5A">
      <w:pPr>
        <w:rPr>
          <w:sz w:val="22"/>
        </w:rPr>
      </w:pP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Spett.le</w:t>
      </w:r>
    </w:p>
    <w:p w:rsidR="004C1B5A" w:rsidRDefault="009E3046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MINISTERO PER I BENI</w:t>
      </w:r>
    </w:p>
    <w:p w:rsidR="004C1B5A" w:rsidRDefault="009E3046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CULTURALI ED AMBIENTALI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Soprintendenza per Beni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Ambientali e Culturali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Via Balbi, 10</w:t>
      </w:r>
    </w:p>
    <w:p w:rsidR="004C1B5A" w:rsidRDefault="009E304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16126 GENOVA</w:t>
      </w:r>
    </w:p>
    <w:p w:rsidR="004C1B5A" w:rsidRDefault="004C1B5A">
      <w:pPr>
        <w:rPr>
          <w:sz w:val="22"/>
        </w:rPr>
      </w:pPr>
    </w:p>
    <w:p w:rsidR="004C1B5A" w:rsidRDefault="004C1B5A">
      <w:pPr>
        <w:rPr>
          <w:sz w:val="22"/>
        </w:rPr>
      </w:pPr>
    </w:p>
    <w:p w:rsidR="004C1B5A" w:rsidRDefault="009E3046">
      <w:pPr>
        <w:jc w:val="both"/>
        <w:rPr>
          <w:sz w:val="22"/>
        </w:rPr>
      </w:pPr>
      <w:r>
        <w:rPr>
          <w:sz w:val="22"/>
        </w:rPr>
        <w:t xml:space="preserve">Ai sensi dell'art. 1 della Legge 431/1985 si comunica che, visto il parere favorevole espresso in data </w:t>
      </w:r>
      <w:r w:rsidRPr="009E3046">
        <w:rPr>
          <w:sz w:val="22"/>
        </w:rPr>
        <w:t>[pratica.d_ce]</w:t>
      </w:r>
      <w:r>
        <w:rPr>
          <w:sz w:val="22"/>
        </w:rPr>
        <w:t xml:space="preserve"> dalla Commissione Edilizia integrata ai sensi dell'art. 2 della Legge Regionale n. 44/1982 è stata rilasciata in data **** al </w:t>
      </w:r>
      <w:r w:rsidRPr="009E3046">
        <w:rPr>
          <w:sz w:val="22"/>
        </w:rPr>
        <w:t>[pratica.el_rich]</w:t>
      </w:r>
      <w:r>
        <w:rPr>
          <w:sz w:val="22"/>
        </w:rPr>
        <w:t>, l'autorizzazione/concessione ad eseguire i lavori di cui all'oggetto.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Tale intervento è previsto area vincolata dalla Legge 1497/1939 e successive modifiche ed integrazioni.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In ottemperanza a quanto richiesto dalla Circolare di Codesta Soprintendenza prot.6316 del 06.07.92 si certifica:</w:t>
      </w:r>
    </w:p>
    <w:p w:rsidR="004C1B5A" w:rsidRDefault="009E3046">
      <w:pPr>
        <w:jc w:val="both"/>
        <w:rPr>
          <w:sz w:val="22"/>
        </w:rPr>
      </w:pPr>
      <w:proofErr w:type="spellStart"/>
      <w:r>
        <w:rPr>
          <w:sz w:val="22"/>
        </w:rPr>
        <w:t>-l</w:t>
      </w:r>
      <w:proofErr w:type="spellEnd"/>
      <w:r>
        <w:rPr>
          <w:sz w:val="22"/>
        </w:rPr>
        <w:t>'intervento è compatibile con le indicazioni del P.T.C.P.;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-il rilascio delle autorizzazioni ai sensi dell'art.7 Legge 1497/39 è di competenza del Comune in applicazione dell'art.7 della L.R. 20/91 ed i calcoli relativi all'ingombro volumetrico delle opere sono stati verificati esatti.</w:t>
      </w:r>
    </w:p>
    <w:p w:rsidR="004C1B5A" w:rsidRDefault="004C1B5A">
      <w:pPr>
        <w:jc w:val="both"/>
        <w:rPr>
          <w:sz w:val="22"/>
        </w:rPr>
      </w:pPr>
    </w:p>
    <w:p w:rsidR="004C1B5A" w:rsidRDefault="009E3046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-Copia di Concessione/Autorizzazione Edilizia;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-Estratto del Verbale di Commissione Edilizia;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-Copia degli elaborati tecnici di progetto;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-Documentazione fotografica;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-Relazione tecnica;</w:t>
      </w:r>
    </w:p>
    <w:p w:rsidR="004C1B5A" w:rsidRDefault="009E3046">
      <w:pPr>
        <w:jc w:val="both"/>
        <w:rPr>
          <w:sz w:val="22"/>
        </w:rPr>
      </w:pPr>
      <w:r>
        <w:rPr>
          <w:sz w:val="22"/>
        </w:rPr>
        <w:t>-Stralcio cartografico P.T.C.P.</w:t>
      </w:r>
    </w:p>
    <w:p w:rsidR="004C1B5A" w:rsidRDefault="004C1B5A">
      <w:pPr>
        <w:rPr>
          <w:sz w:val="22"/>
        </w:rPr>
      </w:pPr>
    </w:p>
    <w:p w:rsidR="003946AB" w:rsidRDefault="003946AB" w:rsidP="003946AB">
      <w:pPr>
        <w:jc w:val="both"/>
        <w:rPr>
          <w:sz w:val="22"/>
        </w:rPr>
      </w:pPr>
    </w:p>
    <w:p w:rsidR="003946AB" w:rsidRDefault="003946AB" w:rsidP="003946AB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946AB" w:rsidTr="00AA576C">
        <w:tc>
          <w:tcPr>
            <w:tcW w:w="4889" w:type="dxa"/>
          </w:tcPr>
          <w:p w:rsidR="003946AB" w:rsidRPr="00187EA1" w:rsidRDefault="003946AB" w:rsidP="00AA576C">
            <w:pPr>
              <w:jc w:val="center"/>
            </w:pPr>
          </w:p>
        </w:tc>
        <w:tc>
          <w:tcPr>
            <w:tcW w:w="4889" w:type="dxa"/>
          </w:tcPr>
          <w:p w:rsidR="003946AB" w:rsidRDefault="003946AB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3946AB" w:rsidRDefault="003946AB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3946AB" w:rsidRDefault="003946AB" w:rsidP="003946AB">
      <w:pPr>
        <w:jc w:val="both"/>
      </w:pPr>
    </w:p>
    <w:p w:rsidR="003946AB" w:rsidRDefault="003946AB" w:rsidP="003946AB">
      <w:pPr>
        <w:jc w:val="both"/>
      </w:pPr>
    </w:p>
    <w:p w:rsidR="00FA4242" w:rsidRDefault="00FA4242" w:rsidP="003946AB"/>
    <w:sectPr w:rsidR="00FA4242" w:rsidSect="004C1B5A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A4242"/>
    <w:rsid w:val="003946AB"/>
    <w:rsid w:val="004C1B5A"/>
    <w:rsid w:val="009E3046"/>
    <w:rsid w:val="00FA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1B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94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oroga%20Comunicazione%20Sopr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Proroga Comunicazione Soprint.dot</Template>
  <TotalTime>9</TotalTime>
  <Pages>1</Pages>
  <Words>192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2001-01-05T07:49:00Z</cp:lastPrinted>
  <dcterms:created xsi:type="dcterms:W3CDTF">2012-12-07T15:00:00Z</dcterms:created>
  <dcterms:modified xsi:type="dcterms:W3CDTF">2012-12-12T10:21:00Z</dcterms:modified>
</cp:coreProperties>
</file>