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DF" w:rsidRDefault="003234CF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DF" w:rsidRDefault="00BD44DF">
      <w:pPr>
        <w:rPr>
          <w:sz w:val="22"/>
        </w:rPr>
      </w:pPr>
    </w:p>
    <w:p w:rsidR="00BD44DF" w:rsidRDefault="00BA35C5">
      <w:pPr>
        <w:rPr>
          <w:sz w:val="22"/>
        </w:rPr>
      </w:pPr>
      <w:proofErr w:type="spellStart"/>
      <w:r w:rsidRPr="00BA35C5">
        <w:rPr>
          <w:sz w:val="22"/>
        </w:rPr>
        <w:t>Prot</w:t>
      </w:r>
      <w:proofErr w:type="spellEnd"/>
      <w:r w:rsidRPr="00BA35C5">
        <w:rPr>
          <w:sz w:val="22"/>
        </w:rPr>
        <w:t>. n. [</w:t>
      </w:r>
      <w:proofErr w:type="spellStart"/>
      <w:r w:rsidRPr="00BA35C5">
        <w:rPr>
          <w:sz w:val="22"/>
        </w:rPr>
        <w:t>pratica.prot</w:t>
      </w:r>
      <w:proofErr w:type="spellEnd"/>
      <w:r w:rsidRPr="00BA35C5">
        <w:rPr>
          <w:sz w:val="22"/>
        </w:rPr>
        <w:t>] del [pratica.d_prot]</w:t>
      </w:r>
    </w:p>
    <w:p w:rsidR="00BD44DF" w:rsidRDefault="00BA35C5">
      <w:pPr>
        <w:rPr>
          <w:b/>
          <w:sz w:val="22"/>
        </w:rPr>
      </w:pPr>
      <w:proofErr w:type="spellStart"/>
      <w:r w:rsidRPr="00BA35C5">
        <w:rPr>
          <w:b/>
          <w:sz w:val="22"/>
        </w:rPr>
        <w:t>Prat</w:t>
      </w:r>
      <w:proofErr w:type="spellEnd"/>
      <w:r w:rsidRPr="00BA35C5">
        <w:rPr>
          <w:b/>
          <w:sz w:val="22"/>
        </w:rPr>
        <w:t>. n. [</w:t>
      </w:r>
      <w:proofErr w:type="spellStart"/>
      <w:r w:rsidRPr="00BA35C5">
        <w:rPr>
          <w:b/>
          <w:sz w:val="22"/>
        </w:rPr>
        <w:t>pratica.numero</w:t>
      </w:r>
      <w:proofErr w:type="spellEnd"/>
      <w:r w:rsidRPr="00BA35C5">
        <w:rPr>
          <w:b/>
          <w:sz w:val="22"/>
        </w:rPr>
        <w:t>]</w:t>
      </w:r>
    </w:p>
    <w:p w:rsidR="00F10B9D" w:rsidRPr="006A7387" w:rsidRDefault="00F10B9D" w:rsidP="00F10B9D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10B9D" w:rsidRPr="006A7387" w:rsidTr="003979AE">
        <w:tc>
          <w:tcPr>
            <w:tcW w:w="2500" w:type="pct"/>
          </w:tcPr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6A7387">
              <w:rPr>
                <w:b/>
                <w:sz w:val="22"/>
                <w:szCs w:val="22"/>
              </w:rPr>
              <w:t>;</w:t>
            </w:r>
            <w:proofErr w:type="spellStart"/>
            <w:r w:rsidRPr="006A7387">
              <w:rPr>
                <w:b/>
                <w:sz w:val="22"/>
                <w:szCs w:val="22"/>
              </w:rPr>
              <w:t>block=w</w:t>
            </w:r>
            <w:proofErr w:type="spellEnd"/>
            <w:r w:rsidRPr="006A7387">
              <w:rPr>
                <w:b/>
                <w:sz w:val="22"/>
                <w:szCs w:val="22"/>
              </w:rPr>
              <w:t>:</w:t>
            </w:r>
            <w:proofErr w:type="spellStart"/>
            <w:r w:rsidRPr="006A7387">
              <w:rPr>
                <w:b/>
                <w:sz w:val="22"/>
                <w:szCs w:val="22"/>
              </w:rPr>
              <w:t>tr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richiedente.cap</w:t>
            </w:r>
            <w:proofErr w:type="spellEnd"/>
            <w:r w:rsidRPr="006A7387">
              <w:rPr>
                <w:b/>
                <w:sz w:val="22"/>
                <w:szCs w:val="22"/>
              </w:rPr>
              <w:t>] 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6A7387">
              <w:rPr>
                <w:b/>
                <w:sz w:val="22"/>
                <w:szCs w:val="22"/>
              </w:rPr>
              <w:t>] ([</w:t>
            </w:r>
            <w:proofErr w:type="spellStart"/>
            <w:r w:rsidRPr="006A7387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6A7387">
              <w:rPr>
                <w:b/>
                <w:sz w:val="22"/>
                <w:szCs w:val="22"/>
              </w:rPr>
              <w:t>])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10B9D" w:rsidRPr="006A7387" w:rsidTr="003979AE">
        <w:tc>
          <w:tcPr>
            <w:tcW w:w="2500" w:type="pct"/>
          </w:tcPr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10B9D" w:rsidRPr="00F10B9D" w:rsidRDefault="00F10B9D" w:rsidP="003979AE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F10B9D">
              <w:rPr>
                <w:sz w:val="22"/>
                <w:szCs w:val="22"/>
              </w:rPr>
              <w:t xml:space="preserve"> p.c.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6A7387">
              <w:rPr>
                <w:b/>
                <w:sz w:val="22"/>
                <w:szCs w:val="22"/>
              </w:rPr>
              <w:t>;</w:t>
            </w:r>
            <w:proofErr w:type="spellStart"/>
            <w:r w:rsidRPr="006A7387">
              <w:rPr>
                <w:b/>
                <w:sz w:val="22"/>
                <w:szCs w:val="22"/>
              </w:rPr>
              <w:t>block=w</w:t>
            </w:r>
            <w:proofErr w:type="spellEnd"/>
            <w:r w:rsidRPr="006A7387">
              <w:rPr>
                <w:b/>
                <w:sz w:val="22"/>
                <w:szCs w:val="22"/>
              </w:rPr>
              <w:t>:</w:t>
            </w:r>
            <w:proofErr w:type="spellStart"/>
            <w:r w:rsidRPr="006A7387">
              <w:rPr>
                <w:b/>
                <w:sz w:val="22"/>
                <w:szCs w:val="22"/>
              </w:rPr>
              <w:t>tr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6A7387">
              <w:rPr>
                <w:b/>
                <w:sz w:val="22"/>
                <w:szCs w:val="22"/>
              </w:rPr>
              <w:t>]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A7387">
              <w:rPr>
                <w:b/>
                <w:sz w:val="22"/>
                <w:szCs w:val="22"/>
              </w:rPr>
              <w:t>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progettista.cap</w:t>
            </w:r>
            <w:proofErr w:type="spellEnd"/>
            <w:r w:rsidRPr="006A7387">
              <w:rPr>
                <w:b/>
                <w:sz w:val="22"/>
                <w:szCs w:val="22"/>
              </w:rPr>
              <w:t>] 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6A7387">
              <w:rPr>
                <w:b/>
                <w:sz w:val="22"/>
                <w:szCs w:val="22"/>
              </w:rPr>
              <w:t>] ([</w:t>
            </w:r>
            <w:proofErr w:type="spellStart"/>
            <w:r w:rsidRPr="006A7387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6A7387">
              <w:rPr>
                <w:b/>
                <w:sz w:val="22"/>
                <w:szCs w:val="22"/>
              </w:rPr>
              <w:t>])</w:t>
            </w:r>
          </w:p>
          <w:p w:rsidR="00F10B9D" w:rsidRPr="006A7387" w:rsidRDefault="00F10B9D" w:rsidP="003979A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BA35C5" w:rsidRDefault="00BA35C5">
      <w:pPr>
        <w:rPr>
          <w:sz w:val="22"/>
        </w:rPr>
      </w:pPr>
    </w:p>
    <w:p w:rsidR="00BD44DF" w:rsidRDefault="00BD44DF" w:rsidP="00D51A1B">
      <w:pPr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RACCOMANDATA A.R.</w:t>
      </w:r>
    </w:p>
    <w:p w:rsidR="00BD44DF" w:rsidRDefault="00BD44DF" w:rsidP="00D51A1B">
      <w:pPr>
        <w:jc w:val="both"/>
        <w:rPr>
          <w:sz w:val="22"/>
        </w:rPr>
      </w:pPr>
    </w:p>
    <w:p w:rsidR="00BD44DF" w:rsidRDefault="00BD44DF" w:rsidP="00D51A1B">
      <w:pPr>
        <w:jc w:val="both"/>
        <w:rPr>
          <w:sz w:val="22"/>
        </w:rPr>
      </w:pPr>
    </w:p>
    <w:p w:rsidR="00BD44DF" w:rsidRDefault="00BD44DF" w:rsidP="00D51A1B">
      <w:pPr>
        <w:jc w:val="both"/>
        <w:rPr>
          <w:sz w:val="22"/>
        </w:rPr>
      </w:pPr>
      <w:r>
        <w:rPr>
          <w:sz w:val="22"/>
        </w:rPr>
        <w:t>Oggetto: comunicazione dei motivi ostativi all’accoglimento dell’istanza</w:t>
      </w:r>
    </w:p>
    <w:p w:rsidR="00BD44DF" w:rsidRDefault="00BD44DF" w:rsidP="00D51A1B">
      <w:pPr>
        <w:jc w:val="both"/>
        <w:rPr>
          <w:sz w:val="22"/>
        </w:rPr>
      </w:pPr>
    </w:p>
    <w:p w:rsidR="00BD44DF" w:rsidRDefault="00BD44DF" w:rsidP="002D7648">
      <w:pPr>
        <w:spacing w:after="120"/>
        <w:jc w:val="both"/>
        <w:rPr>
          <w:sz w:val="22"/>
        </w:rPr>
      </w:pPr>
      <w:r>
        <w:rPr>
          <w:sz w:val="22"/>
        </w:rPr>
        <w:t>Con riferimento alla richiesta di permesso di costruire n.</w:t>
      </w:r>
      <w:r w:rsidR="00BA35C5">
        <w:rPr>
          <w:sz w:val="22"/>
        </w:rPr>
        <w:t xml:space="preserve"> </w:t>
      </w:r>
      <w:r w:rsidR="00BA35C5" w:rsidRPr="00BA35C5">
        <w:rPr>
          <w:sz w:val="22"/>
        </w:rPr>
        <w:t>[</w:t>
      </w:r>
      <w:proofErr w:type="spellStart"/>
      <w:r w:rsidR="00BA35C5" w:rsidRPr="00BA35C5">
        <w:rPr>
          <w:sz w:val="22"/>
        </w:rPr>
        <w:t>pratica.numero</w:t>
      </w:r>
      <w:proofErr w:type="spellEnd"/>
      <w:r w:rsidR="00BA35C5" w:rsidRPr="00BA35C5">
        <w:rPr>
          <w:sz w:val="22"/>
        </w:rPr>
        <w:t>]</w:t>
      </w:r>
      <w:r>
        <w:rPr>
          <w:sz w:val="22"/>
        </w:rPr>
        <w:t xml:space="preserve"> relativo a</w:t>
      </w:r>
      <w:r w:rsidR="00BA35C5">
        <w:rPr>
          <w:sz w:val="22"/>
        </w:rPr>
        <w:t xml:space="preserve"> </w:t>
      </w:r>
      <w:r w:rsidR="00BA35C5" w:rsidRPr="00BA35C5">
        <w:rPr>
          <w:sz w:val="22"/>
        </w:rPr>
        <w:t>[</w:t>
      </w:r>
      <w:proofErr w:type="spellStart"/>
      <w:r w:rsidR="00BA35C5" w:rsidRPr="00BA35C5">
        <w:rPr>
          <w:sz w:val="22"/>
        </w:rPr>
        <w:t>pratica.oggetto</w:t>
      </w:r>
      <w:proofErr w:type="spellEnd"/>
      <w:r w:rsidR="00BA35C5" w:rsidRPr="00BA35C5">
        <w:rPr>
          <w:sz w:val="22"/>
        </w:rPr>
        <w:t>]</w:t>
      </w:r>
      <w:r>
        <w:rPr>
          <w:sz w:val="22"/>
        </w:rPr>
        <w:t xml:space="preserve"> in</w:t>
      </w:r>
      <w:r w:rsidR="00BA35C5">
        <w:rPr>
          <w:sz w:val="22"/>
        </w:rPr>
        <w:t xml:space="preserve"> </w:t>
      </w:r>
      <w:r w:rsidR="00BA35C5" w:rsidRPr="00BA35C5">
        <w:rPr>
          <w:sz w:val="22"/>
        </w:rPr>
        <w:t>[</w:t>
      </w:r>
      <w:proofErr w:type="spellStart"/>
      <w:r w:rsidR="00BA35C5" w:rsidRPr="00BA35C5">
        <w:rPr>
          <w:sz w:val="22"/>
        </w:rPr>
        <w:t>pratica.ubicazione</w:t>
      </w:r>
      <w:proofErr w:type="spellEnd"/>
      <w:r w:rsidR="00BA35C5" w:rsidRPr="00BA35C5">
        <w:rPr>
          <w:sz w:val="22"/>
        </w:rPr>
        <w:t>]</w:t>
      </w:r>
      <w:r>
        <w:rPr>
          <w:sz w:val="22"/>
        </w:rPr>
        <w:t>, si comunica, che, sentito il parere della Commissione Edilizia in data</w:t>
      </w:r>
      <w:r w:rsidR="00BA35C5">
        <w:rPr>
          <w:sz w:val="22"/>
        </w:rPr>
        <w:t xml:space="preserve"> </w:t>
      </w:r>
      <w:r w:rsidR="00BA35C5" w:rsidRPr="00BA35C5">
        <w:rPr>
          <w:sz w:val="22"/>
        </w:rPr>
        <w:t>[pratica.d_ce]</w:t>
      </w:r>
      <w:r>
        <w:rPr>
          <w:sz w:val="22"/>
        </w:rPr>
        <w:t xml:space="preserve"> si ritiene che la stessa non possa essere accolta per le seguenti motivazioni:</w:t>
      </w:r>
    </w:p>
    <w:p w:rsidR="00BD44DF" w:rsidRDefault="00BD44DF" w:rsidP="002D7648">
      <w:pPr>
        <w:spacing w:after="120"/>
        <w:jc w:val="both"/>
        <w:rPr>
          <w:sz w:val="22"/>
        </w:rPr>
      </w:pPr>
      <w:r>
        <w:rPr>
          <w:sz w:val="22"/>
        </w:rPr>
        <w:t>*****</w:t>
      </w:r>
    </w:p>
    <w:p w:rsidR="00BD44DF" w:rsidRDefault="00BD44DF" w:rsidP="002D7648">
      <w:pPr>
        <w:spacing w:after="120"/>
        <w:jc w:val="both"/>
        <w:rPr>
          <w:sz w:val="22"/>
        </w:rPr>
      </w:pPr>
      <w:r>
        <w:rPr>
          <w:sz w:val="22"/>
        </w:rPr>
        <w:t xml:space="preserve">Ai sensi dell’articolo 10 - bis della legge 241/1990 introdotto dall’art. 6 della legge n. 15/2005 si informa che entro </w:t>
      </w:r>
      <w:r>
        <w:rPr>
          <w:b/>
          <w:sz w:val="22"/>
          <w:u w:val="single"/>
        </w:rPr>
        <w:t>il termine di 10 giorni</w:t>
      </w:r>
      <w:r>
        <w:rPr>
          <w:sz w:val="22"/>
        </w:rPr>
        <w:t xml:space="preserve"> dal ricevimento della presente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ha diritto a presentare osservazioni scritte, eventualmente corredate da documenti.</w:t>
      </w:r>
    </w:p>
    <w:p w:rsidR="00DF25DD" w:rsidRDefault="00DF25DD" w:rsidP="002D7648">
      <w:pPr>
        <w:spacing w:after="120"/>
        <w:jc w:val="both"/>
        <w:rPr>
          <w:sz w:val="22"/>
        </w:rPr>
      </w:pPr>
      <w:r>
        <w:rPr>
          <w:sz w:val="22"/>
        </w:rPr>
        <w:t xml:space="preserve">La presente comunicazione </w:t>
      </w:r>
      <w:r w:rsidR="00713DFF">
        <w:rPr>
          <w:sz w:val="22"/>
        </w:rPr>
        <w:t>interrompe i termini per concludere il procedimento che inizieranno nuovamente a decorrere dalla data di presentazione delle osservazioni o, in mancanza, dalla scadenza del termine sopra indicato.</w:t>
      </w:r>
    </w:p>
    <w:p w:rsidR="00BD44DF" w:rsidRDefault="00BD44DF">
      <w:pPr>
        <w:rPr>
          <w:sz w:val="22"/>
        </w:rPr>
      </w:pPr>
    </w:p>
    <w:p w:rsidR="00BD44DF" w:rsidRDefault="00BD44DF">
      <w:pPr>
        <w:rPr>
          <w:sz w:val="22"/>
        </w:rPr>
      </w:pPr>
      <w:r>
        <w:rPr>
          <w:sz w:val="22"/>
        </w:rPr>
        <w:t xml:space="preserve">Sanremo, </w:t>
      </w:r>
      <w:r w:rsidR="004D650A">
        <w:rPr>
          <w:sz w:val="22"/>
        </w:rPr>
        <w:t>[data]</w:t>
      </w:r>
    </w:p>
    <w:p w:rsidR="00BA35C5" w:rsidRDefault="00BA35C5">
      <w:pPr>
        <w:rPr>
          <w:sz w:val="22"/>
        </w:rPr>
      </w:pPr>
    </w:p>
    <w:p w:rsidR="004D650A" w:rsidRDefault="004D650A" w:rsidP="004D650A">
      <w:pPr>
        <w:jc w:val="both"/>
        <w:rPr>
          <w:sz w:val="22"/>
        </w:rPr>
      </w:pPr>
    </w:p>
    <w:p w:rsidR="004D650A" w:rsidRDefault="004D650A" w:rsidP="004D650A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4D650A" w:rsidTr="00AA576C">
        <w:tc>
          <w:tcPr>
            <w:tcW w:w="4889" w:type="dxa"/>
          </w:tcPr>
          <w:p w:rsidR="004D650A" w:rsidRDefault="004D650A" w:rsidP="00AA5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4D650A" w:rsidRPr="00187EA1" w:rsidRDefault="004D650A" w:rsidP="00AA576C">
            <w:pPr>
              <w:jc w:val="center"/>
              <w:rPr>
                <w:sz w:val="20"/>
                <w:szCs w:val="20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4D650A" w:rsidRDefault="004D650A" w:rsidP="00AA576C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4D650A" w:rsidRDefault="004D650A" w:rsidP="00AA576C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4D650A" w:rsidRDefault="004D650A" w:rsidP="004D650A">
      <w:pPr>
        <w:jc w:val="both"/>
      </w:pPr>
    </w:p>
    <w:sectPr w:rsidR="004D650A" w:rsidSect="00601348">
      <w:footerReference w:type="default" r:id="rId7"/>
      <w:pgSz w:w="11906" w:h="16838"/>
      <w:pgMar w:top="53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4CF" w:rsidRDefault="003234CF">
      <w:r>
        <w:separator/>
      </w:r>
    </w:p>
  </w:endnote>
  <w:endnote w:type="continuationSeparator" w:id="0">
    <w:p w:rsidR="003234CF" w:rsidRDefault="003234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C36" w:rsidRDefault="006C410D">
    <w:pPr>
      <w:pStyle w:val="Pidipagina"/>
    </w:pPr>
    <w:fldSimple w:instr=" FILENAME ">
      <w:r w:rsidR="003234CF">
        <w:rPr>
          <w:noProof/>
        </w:rPr>
        <w:t>Documento19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4CF" w:rsidRDefault="003234CF">
      <w:r>
        <w:separator/>
      </w:r>
    </w:p>
  </w:footnote>
  <w:footnote w:type="continuationSeparator" w:id="0">
    <w:p w:rsidR="003234CF" w:rsidRDefault="003234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35C5"/>
    <w:rsid w:val="00044678"/>
    <w:rsid w:val="00112169"/>
    <w:rsid w:val="001F16B0"/>
    <w:rsid w:val="002018DB"/>
    <w:rsid w:val="002633D6"/>
    <w:rsid w:val="002D7648"/>
    <w:rsid w:val="002E7322"/>
    <w:rsid w:val="003176B4"/>
    <w:rsid w:val="003234CF"/>
    <w:rsid w:val="00340A07"/>
    <w:rsid w:val="003F46CE"/>
    <w:rsid w:val="00405931"/>
    <w:rsid w:val="00417C36"/>
    <w:rsid w:val="004955F2"/>
    <w:rsid w:val="004C7D6E"/>
    <w:rsid w:val="004D650A"/>
    <w:rsid w:val="004E2332"/>
    <w:rsid w:val="004E5990"/>
    <w:rsid w:val="00582FF9"/>
    <w:rsid w:val="00594452"/>
    <w:rsid w:val="005B20FB"/>
    <w:rsid w:val="005F47FE"/>
    <w:rsid w:val="00601348"/>
    <w:rsid w:val="00621965"/>
    <w:rsid w:val="00684429"/>
    <w:rsid w:val="00693EA2"/>
    <w:rsid w:val="006C2265"/>
    <w:rsid w:val="006C410D"/>
    <w:rsid w:val="00712336"/>
    <w:rsid w:val="00713DFF"/>
    <w:rsid w:val="00736E36"/>
    <w:rsid w:val="00771CC5"/>
    <w:rsid w:val="00804C85"/>
    <w:rsid w:val="008107A0"/>
    <w:rsid w:val="00882E99"/>
    <w:rsid w:val="008D7BE8"/>
    <w:rsid w:val="00974205"/>
    <w:rsid w:val="00A3160F"/>
    <w:rsid w:val="00AA1386"/>
    <w:rsid w:val="00B94E85"/>
    <w:rsid w:val="00BA35C5"/>
    <w:rsid w:val="00BD44DF"/>
    <w:rsid w:val="00D32CF3"/>
    <w:rsid w:val="00D51A1B"/>
    <w:rsid w:val="00DA4783"/>
    <w:rsid w:val="00DF25DD"/>
    <w:rsid w:val="00F06DC1"/>
    <w:rsid w:val="00F10B9D"/>
    <w:rsid w:val="00F2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A1386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AA138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rsid w:val="00AA1386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AA1386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2D7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corsivo">
    <w:name w:val="Emphasis"/>
    <w:basedOn w:val="Carpredefinitoparagrafo"/>
    <w:qFormat/>
    <w:rsid w:val="003F46C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Prenegator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Prenegatoria.dot</Template>
  <TotalTime>12</TotalTime>
  <Pages>1</Pages>
  <Words>153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Comune di Sanremo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Roberto Starnini</dc:creator>
  <cp:keywords/>
  <dc:description/>
  <cp:lastModifiedBy>Roberto Starnini</cp:lastModifiedBy>
  <cp:revision>4</cp:revision>
  <cp:lastPrinted>2005-03-25T08:16:00Z</cp:lastPrinted>
  <dcterms:created xsi:type="dcterms:W3CDTF">2012-12-07T14:48:00Z</dcterms:created>
  <dcterms:modified xsi:type="dcterms:W3CDTF">2012-12-13T15:35:00Z</dcterms:modified>
</cp:coreProperties>
</file>