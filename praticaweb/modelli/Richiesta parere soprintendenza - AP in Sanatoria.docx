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743" w:rsidRDefault="002A7D98" w:rsidP="00045743">
      <w:pPr>
        <w:jc w:val="center"/>
        <w:rPr>
          <w:b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5743" w:rsidRPr="00F33FB3" w:rsidRDefault="00045743" w:rsidP="00045743">
      <w:pPr>
        <w:pStyle w:val="Titolo2"/>
        <w:ind w:left="0"/>
        <w:rPr>
          <w:color w:val="0000FF"/>
          <w:sz w:val="26"/>
          <w:szCs w:val="26"/>
        </w:rPr>
      </w:pPr>
      <w:r w:rsidRPr="00F33FB3">
        <w:rPr>
          <w:color w:val="0000FF"/>
          <w:sz w:val="26"/>
          <w:szCs w:val="26"/>
        </w:rPr>
        <w:t xml:space="preserve">Settore Territorio – </w:t>
      </w:r>
      <w:r>
        <w:rPr>
          <w:color w:val="0000FF"/>
          <w:sz w:val="26"/>
          <w:szCs w:val="26"/>
        </w:rPr>
        <w:t>Sportello Unico per l’Edilizia</w:t>
      </w:r>
    </w:p>
    <w:p w:rsidR="00045743" w:rsidRPr="00F33FB3" w:rsidRDefault="00045743" w:rsidP="00045743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045743" w:rsidRPr="00F33FB3" w:rsidRDefault="00045743" w:rsidP="00045743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C.so Cavallotti 59 – 18038 Sanremo (IM)</w:t>
      </w:r>
    </w:p>
    <w:p w:rsidR="00045743" w:rsidRPr="00F33FB3" w:rsidRDefault="00045743" w:rsidP="00045743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 xml:space="preserve">e-mail </w:t>
      </w:r>
      <w:r w:rsidRPr="00F33FB3"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Prot</w:t>
            </w:r>
            <w:proofErr w:type="spellEnd"/>
            <w:r>
              <w:rPr>
                <w:sz w:val="22"/>
              </w:rPr>
              <w:t xml:space="preserve">. </w:t>
            </w:r>
            <w:r w:rsidR="00724EAC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"NUMERO_PROT" </w:instrText>
            </w:r>
            <w:r w:rsidR="00724EAC">
              <w:rPr>
                <w:sz w:val="22"/>
              </w:rPr>
              <w:fldChar w:fldCharType="separate"/>
            </w:r>
            <w:r w:rsidR="002A7D98">
              <w:rPr>
                <w:noProof/>
                <w:sz w:val="22"/>
              </w:rPr>
              <w:t>[protocollo]</w:t>
            </w:r>
            <w:r w:rsidR="00724EAC"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del </w:t>
            </w:r>
            <w:r w:rsidR="00724EAC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"DATA_PROT" </w:instrText>
            </w:r>
            <w:r w:rsidR="00724EAC">
              <w:rPr>
                <w:sz w:val="22"/>
              </w:rPr>
              <w:fldChar w:fldCharType="separate"/>
            </w:r>
            <w:r w:rsidR="002A7D98">
              <w:rPr>
                <w:noProof/>
                <w:sz w:val="22"/>
              </w:rPr>
              <w:t>[data_protocollo]</w:t>
            </w:r>
            <w:r w:rsidR="00724EAC">
              <w:rPr>
                <w:sz w:val="22"/>
              </w:rPr>
              <w:fldChar w:fldCharType="end"/>
            </w:r>
          </w:p>
          <w:p w:rsidR="00C15BC1" w:rsidRDefault="00C15BC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 xml:space="preserve">Fax: </w:t>
            </w:r>
            <w:r>
              <w:rPr>
                <w:b/>
                <w:sz w:val="22"/>
              </w:rPr>
              <w:t xml:space="preserve">0184 </w:t>
            </w:r>
            <w:r w:rsidR="00160CCE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 xml:space="preserve"> </w:t>
            </w:r>
            <w:r w:rsidR="00F1041D">
              <w:rPr>
                <w:b/>
                <w:sz w:val="22"/>
              </w:rPr>
              <w:t>580467</w:t>
            </w:r>
            <w:r w:rsidR="00160CCE">
              <w:rPr>
                <w:b/>
                <w:sz w:val="22"/>
              </w:rPr>
              <w:t xml:space="preserve"> - 0184</w:t>
            </w:r>
            <w:r w:rsidR="00F1041D">
              <w:rPr>
                <w:b/>
                <w:sz w:val="22"/>
              </w:rPr>
              <w:t xml:space="preserve"> / 501783</w:t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p w:rsidR="00C15BC1" w:rsidRDefault="00C15BC1">
      <w:pPr>
        <w:tabs>
          <w:tab w:val="left" w:pos="-1418"/>
        </w:tabs>
        <w:jc w:val="both"/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FE27E2" w:rsidTr="00CA6072">
        <w:tc>
          <w:tcPr>
            <w:tcW w:w="2500" w:type="pct"/>
          </w:tcPr>
          <w:p w:rsidR="00FE27E2" w:rsidRDefault="00FE27E2" w:rsidP="00CA607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E27E2" w:rsidRPr="00FE27E2" w:rsidRDefault="00FE27E2" w:rsidP="00FE27E2">
            <w:pPr>
              <w:tabs>
                <w:tab w:val="right" w:pos="-1418"/>
              </w:tabs>
              <w:rPr>
                <w:sz w:val="22"/>
              </w:rPr>
            </w:pPr>
            <w:r w:rsidRPr="00FE27E2">
              <w:rPr>
                <w:sz w:val="22"/>
              </w:rPr>
              <w:t>Spettabile</w:t>
            </w:r>
          </w:p>
          <w:p w:rsidR="00FE27E2" w:rsidRDefault="00FE27E2" w:rsidP="00FE27E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MINISTERO PER I BENI CULTURALI</w:t>
            </w:r>
          </w:p>
          <w:p w:rsidR="00FE27E2" w:rsidRDefault="00FE27E2" w:rsidP="00FE27E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E AMBIENTALI</w:t>
            </w:r>
          </w:p>
          <w:p w:rsidR="00FE27E2" w:rsidRDefault="00FE27E2" w:rsidP="00FE27E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Soprintendenza per i Beni Ambientali e </w:t>
            </w:r>
          </w:p>
          <w:p w:rsidR="00FE27E2" w:rsidRDefault="00FE27E2" w:rsidP="00FE27E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Architettonici della Liguria</w:t>
            </w:r>
          </w:p>
          <w:p w:rsidR="00FE27E2" w:rsidRDefault="00FE27E2" w:rsidP="00FE27E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via Balbi, 10</w:t>
            </w:r>
          </w:p>
          <w:p w:rsidR="00FE27E2" w:rsidRPr="0001728E" w:rsidRDefault="00FE27E2" w:rsidP="00FE27E2">
            <w:pPr>
              <w:tabs>
                <w:tab w:val="right" w:pos="-1418"/>
              </w:tabs>
              <w:rPr>
                <w:b/>
                <w:sz w:val="22"/>
              </w:rPr>
            </w:pPr>
            <w:r w:rsidRPr="0001728E">
              <w:rPr>
                <w:b/>
                <w:sz w:val="22"/>
              </w:rPr>
              <w:t>16100  GENOVA</w:t>
            </w:r>
          </w:p>
          <w:p w:rsidR="00FE27E2" w:rsidRDefault="00FE27E2" w:rsidP="00CA607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920DA" w:rsidTr="00CA6072">
        <w:tc>
          <w:tcPr>
            <w:tcW w:w="2500" w:type="pct"/>
          </w:tcPr>
          <w:p w:rsidR="00F920DA" w:rsidRDefault="00F920DA" w:rsidP="00CA607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920DA" w:rsidRDefault="00F920DA" w:rsidP="00CA607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920DA" w:rsidRDefault="00F920DA" w:rsidP="00CA607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920DA" w:rsidRDefault="00F920DA" w:rsidP="00CA607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920DA" w:rsidRDefault="00F920DA" w:rsidP="00CA607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920DA" w:rsidTr="00CA6072">
        <w:tc>
          <w:tcPr>
            <w:tcW w:w="2500" w:type="pct"/>
          </w:tcPr>
          <w:p w:rsidR="00F920DA" w:rsidRDefault="00F920DA" w:rsidP="00CA607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920DA" w:rsidRDefault="00F920DA" w:rsidP="00CA6072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F920DA" w:rsidRDefault="00F920DA" w:rsidP="00CA607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920DA" w:rsidRDefault="00F920DA" w:rsidP="00CA607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920DA" w:rsidRDefault="00F920DA" w:rsidP="00CA607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920DA" w:rsidRDefault="00F920DA" w:rsidP="00CA607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15BC1" w:rsidRDefault="00CA6072">
      <w:pPr>
        <w:tabs>
          <w:tab w:val="left" w:pos="-1418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e.p.c.</w:t>
      </w:r>
    </w:p>
    <w:p w:rsidR="00CA6072" w:rsidRPr="00CA6072" w:rsidRDefault="00CA6072">
      <w:pPr>
        <w:tabs>
          <w:tab w:val="left" w:pos="-1418"/>
        </w:tabs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A6072">
        <w:rPr>
          <w:b/>
          <w:sz w:val="22"/>
        </w:rPr>
        <w:t>Servizio Infrazioni</w:t>
      </w:r>
    </w:p>
    <w:p w:rsidR="00CA6072" w:rsidRPr="00CA6072" w:rsidRDefault="00CA6072">
      <w:pPr>
        <w:tabs>
          <w:tab w:val="left" w:pos="-1418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SEDE</w:t>
      </w:r>
    </w:p>
    <w:p w:rsidR="00F920DA" w:rsidRDefault="00F920DA">
      <w:pPr>
        <w:tabs>
          <w:tab w:val="left" w:pos="-1418"/>
        </w:tabs>
        <w:rPr>
          <w:b/>
          <w:sz w:val="22"/>
          <w:u w:val="single"/>
        </w:rPr>
      </w:pPr>
    </w:p>
    <w:p w:rsidR="00C15BC1" w:rsidRPr="004D16DB" w:rsidRDefault="00C15BC1">
      <w:pPr>
        <w:ind w:left="4820" w:hanging="4820"/>
        <w:rPr>
          <w:i/>
          <w:sz w:val="22"/>
        </w:rPr>
      </w:pPr>
      <w:r w:rsidRPr="004D16DB">
        <w:rPr>
          <w:b/>
          <w:i/>
          <w:sz w:val="22"/>
          <w:u w:val="single"/>
        </w:rPr>
        <w:t>RACCOMA</w:t>
      </w:r>
      <w:r w:rsidR="00B64DC4">
        <w:rPr>
          <w:b/>
          <w:i/>
          <w:sz w:val="22"/>
          <w:u w:val="single"/>
        </w:rPr>
        <w:t>N</w:t>
      </w:r>
      <w:r w:rsidRPr="004D16DB">
        <w:rPr>
          <w:b/>
          <w:i/>
          <w:sz w:val="22"/>
          <w:u w:val="single"/>
        </w:rPr>
        <w:t>DATA  A.R.</w:t>
      </w:r>
    </w:p>
    <w:p w:rsidR="00C15BC1" w:rsidRDefault="00C15BC1">
      <w:pPr>
        <w:ind w:left="4820"/>
        <w:rPr>
          <w:sz w:val="22"/>
        </w:rPr>
      </w:pPr>
    </w:p>
    <w:p w:rsidR="00C15BC1" w:rsidRDefault="00C15BC1">
      <w:pPr>
        <w:ind w:left="4820"/>
        <w:rPr>
          <w:sz w:val="22"/>
        </w:rPr>
      </w:pPr>
    </w:p>
    <w:p w:rsidR="00C15BC1" w:rsidRDefault="00C15BC1" w:rsidP="00D400E0">
      <w:pPr>
        <w:jc w:val="both"/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n° </w:t>
      </w:r>
      <w:r w:rsidR="00724EAC" w:rsidRPr="008C3BD1">
        <w:rPr>
          <w:b/>
          <w:sz w:val="22"/>
        </w:rPr>
        <w:fldChar w:fldCharType="begin"/>
      </w:r>
      <w:r w:rsidRPr="008C3BD1">
        <w:rPr>
          <w:b/>
          <w:sz w:val="22"/>
        </w:rPr>
        <w:instrText xml:space="preserve"> MERGEFIELD "NUMERO_PRATICA" </w:instrText>
      </w:r>
      <w:r w:rsidR="00724EAC" w:rsidRPr="008C3BD1">
        <w:rPr>
          <w:b/>
          <w:sz w:val="22"/>
        </w:rPr>
        <w:fldChar w:fldCharType="separate"/>
      </w:r>
      <w:r w:rsidR="002A7D98">
        <w:rPr>
          <w:b/>
          <w:noProof/>
          <w:sz w:val="22"/>
        </w:rPr>
        <w:t>[numero]</w:t>
      </w:r>
      <w:r w:rsidR="00724EAC" w:rsidRPr="008C3BD1">
        <w:rPr>
          <w:b/>
          <w:sz w:val="22"/>
        </w:rPr>
        <w:fldChar w:fldCharType="end"/>
      </w:r>
      <w:r>
        <w:rPr>
          <w:sz w:val="22"/>
        </w:rPr>
        <w:t xml:space="preserve">, </w:t>
      </w:r>
      <w:r w:rsidR="00CA6072">
        <w:rPr>
          <w:sz w:val="22"/>
        </w:rPr>
        <w:t>istanza</w:t>
      </w:r>
      <w:r w:rsidR="00B85E02">
        <w:rPr>
          <w:sz w:val="22"/>
        </w:rPr>
        <w:t xml:space="preserve"> di </w:t>
      </w:r>
      <w:r w:rsidR="00CA6072" w:rsidRPr="00D400E0">
        <w:rPr>
          <w:b/>
          <w:sz w:val="22"/>
          <w:u w:val="double"/>
        </w:rPr>
        <w:t>accertamento di compatibilità</w:t>
      </w:r>
      <w:r w:rsidR="00025FDD" w:rsidRPr="00D400E0">
        <w:rPr>
          <w:b/>
          <w:sz w:val="22"/>
          <w:u w:val="double"/>
        </w:rPr>
        <w:t xml:space="preserve"> </w:t>
      </w:r>
      <w:r w:rsidR="00CA6072" w:rsidRPr="00D400E0">
        <w:rPr>
          <w:b/>
          <w:sz w:val="22"/>
          <w:u w:val="double"/>
        </w:rPr>
        <w:t>paesaggistica</w:t>
      </w:r>
      <w:r w:rsidR="00CA6072">
        <w:rPr>
          <w:sz w:val="22"/>
        </w:rPr>
        <w:t xml:space="preserve"> </w:t>
      </w:r>
      <w:r>
        <w:rPr>
          <w:sz w:val="22"/>
        </w:rPr>
        <w:t>per</w:t>
      </w:r>
      <w:r w:rsidR="00025FDD">
        <w:rPr>
          <w:sz w:val="22"/>
        </w:rPr>
        <w:t xml:space="preserve"> opere di </w:t>
      </w:r>
      <w:r w:rsidR="00724EAC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724EAC">
        <w:rPr>
          <w:sz w:val="22"/>
        </w:rPr>
        <w:fldChar w:fldCharType="separate"/>
      </w:r>
      <w:r w:rsidR="002A7D98">
        <w:rPr>
          <w:noProof/>
          <w:sz w:val="22"/>
        </w:rPr>
        <w:t>[oggetto]</w:t>
      </w:r>
      <w:r w:rsidR="00724EAC">
        <w:rPr>
          <w:sz w:val="22"/>
        </w:rPr>
        <w:fldChar w:fldCharType="end"/>
      </w:r>
      <w:r w:rsidR="00D400E0">
        <w:rPr>
          <w:sz w:val="22"/>
        </w:rPr>
        <w:t>, eseguite in assenza/difformità dalla prescritta Autorizzazione Paesaggistica,</w:t>
      </w:r>
      <w:r w:rsidR="00025FDD">
        <w:rPr>
          <w:sz w:val="22"/>
        </w:rPr>
        <w:t xml:space="preserve"> ubicate in </w:t>
      </w:r>
      <w:r w:rsidR="00724EAC">
        <w:rPr>
          <w:sz w:val="22"/>
        </w:rPr>
        <w:fldChar w:fldCharType="begin"/>
      </w:r>
      <w:r w:rsidR="00025FDD">
        <w:rPr>
          <w:sz w:val="22"/>
        </w:rPr>
        <w:instrText xml:space="preserve"> MERGEFIELD "UBICAZIONE" </w:instrText>
      </w:r>
      <w:r w:rsidR="00724EAC">
        <w:rPr>
          <w:sz w:val="22"/>
        </w:rPr>
        <w:fldChar w:fldCharType="separate"/>
      </w:r>
      <w:r w:rsidR="002A7D98">
        <w:rPr>
          <w:noProof/>
          <w:sz w:val="22"/>
        </w:rPr>
        <w:t>[ubicazione]</w:t>
      </w:r>
      <w:r w:rsidR="00724EAC">
        <w:rPr>
          <w:sz w:val="22"/>
        </w:rPr>
        <w:fldChar w:fldCharType="end"/>
      </w:r>
      <w:r w:rsidR="00EE5A4B">
        <w:rPr>
          <w:sz w:val="22"/>
        </w:rPr>
        <w:t xml:space="preserve"> - </w:t>
      </w:r>
      <w:r w:rsidR="00EE5A4B" w:rsidRPr="00EE5A4B">
        <w:rPr>
          <w:b/>
          <w:sz w:val="22"/>
          <w:u w:val="single"/>
        </w:rPr>
        <w:t xml:space="preserve">richiesta parere art. </w:t>
      </w:r>
      <w:r w:rsidR="00FC4317">
        <w:rPr>
          <w:b/>
          <w:sz w:val="22"/>
          <w:u w:val="single"/>
        </w:rPr>
        <w:t>181</w:t>
      </w:r>
      <w:bookmarkStart w:id="0" w:name="_GoBack"/>
      <w:bookmarkEnd w:id="0"/>
      <w:r w:rsidR="00EE5A4B" w:rsidRPr="00EE5A4B">
        <w:rPr>
          <w:b/>
          <w:sz w:val="22"/>
          <w:u w:val="single"/>
        </w:rPr>
        <w:t xml:space="preserve"> del </w:t>
      </w:r>
      <w:proofErr w:type="spellStart"/>
      <w:r w:rsidR="00EE5A4B" w:rsidRPr="00EE5A4B">
        <w:rPr>
          <w:b/>
          <w:sz w:val="22"/>
          <w:u w:val="single"/>
        </w:rPr>
        <w:t>D.lgs</w:t>
      </w:r>
      <w:proofErr w:type="spellEnd"/>
      <w:r w:rsidR="00EE5A4B" w:rsidRPr="00EE5A4B">
        <w:rPr>
          <w:b/>
          <w:sz w:val="22"/>
          <w:u w:val="single"/>
        </w:rPr>
        <w:t xml:space="preserve"> n. 42/2004</w:t>
      </w:r>
      <w:r w:rsidRPr="00EE5A4B">
        <w:rPr>
          <w:b/>
          <w:sz w:val="22"/>
          <w:u w:val="single"/>
        </w:rPr>
        <w:t>.</w:t>
      </w:r>
      <w:r>
        <w:rPr>
          <w:sz w:val="22"/>
        </w:rPr>
        <w:t xml:space="preserve"> </w:t>
      </w:r>
    </w:p>
    <w:p w:rsidR="00C15BC1" w:rsidRDefault="00C15BC1">
      <w:pPr>
        <w:rPr>
          <w:sz w:val="22"/>
        </w:rPr>
      </w:pPr>
    </w:p>
    <w:p w:rsidR="00ED312B" w:rsidRDefault="00ED312B" w:rsidP="00ED312B">
      <w:pPr>
        <w:ind w:firstLine="708"/>
        <w:jc w:val="both"/>
        <w:rPr>
          <w:sz w:val="22"/>
        </w:rPr>
      </w:pPr>
    </w:p>
    <w:p w:rsidR="00ED312B" w:rsidRDefault="00ED312B" w:rsidP="00ED312B">
      <w:pPr>
        <w:ind w:firstLine="708"/>
        <w:jc w:val="both"/>
        <w:rPr>
          <w:sz w:val="22"/>
        </w:rPr>
      </w:pPr>
    </w:p>
    <w:p w:rsidR="00404029" w:rsidRDefault="00404029" w:rsidP="00ED312B">
      <w:pPr>
        <w:ind w:firstLine="708"/>
        <w:jc w:val="both"/>
        <w:rPr>
          <w:sz w:val="22"/>
        </w:rPr>
      </w:pPr>
      <w:r>
        <w:rPr>
          <w:sz w:val="22"/>
        </w:rPr>
        <w:t xml:space="preserve">In relazione alla </w:t>
      </w:r>
      <w:r w:rsidR="00C83807">
        <w:rPr>
          <w:sz w:val="22"/>
        </w:rPr>
        <w:t>richiesta di autorizzazione paesaggistica in oggetto, al fine di acquisire</w:t>
      </w:r>
      <w:r w:rsidR="00A24597">
        <w:rPr>
          <w:sz w:val="22"/>
        </w:rPr>
        <w:t xml:space="preserve">, come prescritto dall’art. 146 comma 5 del </w:t>
      </w:r>
      <w:proofErr w:type="spellStart"/>
      <w:r w:rsidR="00A24597">
        <w:rPr>
          <w:sz w:val="22"/>
        </w:rPr>
        <w:t>D.lgs</w:t>
      </w:r>
      <w:proofErr w:type="spellEnd"/>
      <w:r w:rsidR="00A24597">
        <w:rPr>
          <w:sz w:val="22"/>
        </w:rPr>
        <w:t xml:space="preserve"> n. 42/2004 e successive modifiche e integrazioni, il parere vincolante di codesta Soprintendenza, si trasmette</w:t>
      </w:r>
      <w:r w:rsidR="00504428">
        <w:rPr>
          <w:sz w:val="22"/>
        </w:rPr>
        <w:t>: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504428" w:rsidRDefault="00504428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copia della domanda di autoriz</w:t>
      </w:r>
      <w:r w:rsidR="002755E2">
        <w:rPr>
          <w:sz w:val="22"/>
        </w:rPr>
        <w:t>zazione paesaggistica corredata dei</w:t>
      </w:r>
      <w:r w:rsidR="00741F37">
        <w:rPr>
          <w:sz w:val="22"/>
        </w:rPr>
        <w:t xml:space="preserve"> relativi elaborati progettuali</w:t>
      </w:r>
      <w:r w:rsidR="009F77B1">
        <w:rPr>
          <w:sz w:val="22"/>
        </w:rPr>
        <w:t>, della relazione tecnica e della documentazione fotografica;</w:t>
      </w:r>
    </w:p>
    <w:p w:rsidR="002755E2" w:rsidRDefault="002755E2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copia del parere della Commissione Locale per il Paesaggio espresso nella seduta del </w:t>
      </w:r>
      <w:r w:rsidR="00542014" w:rsidRPr="00BB43F4">
        <w:rPr>
          <w:b/>
          <w:sz w:val="22"/>
        </w:rPr>
        <w:t>***</w:t>
      </w:r>
      <w:r w:rsidR="00542014">
        <w:rPr>
          <w:sz w:val="22"/>
        </w:rPr>
        <w:t xml:space="preserve"> con verbale n. </w:t>
      </w:r>
      <w:r w:rsidR="00542014" w:rsidRPr="00BB43F4">
        <w:rPr>
          <w:b/>
          <w:sz w:val="22"/>
        </w:rPr>
        <w:t>***</w:t>
      </w:r>
      <w:r w:rsidR="00741F37">
        <w:rPr>
          <w:sz w:val="22"/>
        </w:rPr>
        <w:t>;</w:t>
      </w:r>
    </w:p>
    <w:p w:rsidR="009F77B1" w:rsidRDefault="009F77B1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relazione paesaggistica redatta ai sensi del D.P.C.M. del 12/12/2005;</w:t>
      </w:r>
    </w:p>
    <w:p w:rsidR="00373991" w:rsidRDefault="00373991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dichiarazione di riconducibilità alle fattispecie previste dall’art. 167 comma 4 </w:t>
      </w:r>
      <w:proofErr w:type="spellStart"/>
      <w:r>
        <w:rPr>
          <w:sz w:val="22"/>
        </w:rPr>
        <w:t>D</w:t>
      </w:r>
      <w:r w:rsidR="00937463">
        <w:rPr>
          <w:sz w:val="22"/>
        </w:rPr>
        <w:t>.</w:t>
      </w:r>
      <w:r>
        <w:rPr>
          <w:sz w:val="22"/>
        </w:rPr>
        <w:t>lgs</w:t>
      </w:r>
      <w:proofErr w:type="spellEnd"/>
      <w:r>
        <w:rPr>
          <w:sz w:val="22"/>
        </w:rPr>
        <w:t xml:space="preserve"> n. 42/2004 e ss. mm. e ii.;</w:t>
      </w:r>
    </w:p>
    <w:p w:rsidR="009F77B1" w:rsidRDefault="009F77B1" w:rsidP="009F77B1">
      <w:pPr>
        <w:jc w:val="both"/>
        <w:rPr>
          <w:sz w:val="22"/>
        </w:rPr>
      </w:pPr>
    </w:p>
    <w:p w:rsidR="009F77B1" w:rsidRDefault="00A92365" w:rsidP="00A92365">
      <w:pPr>
        <w:ind w:firstLine="567"/>
        <w:jc w:val="both"/>
        <w:rPr>
          <w:sz w:val="22"/>
        </w:rPr>
      </w:pPr>
      <w:r>
        <w:rPr>
          <w:sz w:val="22"/>
        </w:rPr>
        <w:t>S</w:t>
      </w:r>
      <w:r w:rsidR="009F77B1">
        <w:rPr>
          <w:sz w:val="22"/>
        </w:rPr>
        <w:t>i informa nel contempo che la presente costituisce comunicazione al richiedente</w:t>
      </w:r>
      <w:r w:rsidR="00ED312B">
        <w:rPr>
          <w:sz w:val="22"/>
        </w:rPr>
        <w:t xml:space="preserve"> l’autorizzazione paesaggistica dell’inizio del procedimento ai sensi dell’art. 146, comma 7 del </w:t>
      </w:r>
      <w:proofErr w:type="spellStart"/>
      <w:r w:rsidR="00ED312B">
        <w:rPr>
          <w:sz w:val="22"/>
        </w:rPr>
        <w:t>D.lgs</w:t>
      </w:r>
      <w:proofErr w:type="spellEnd"/>
      <w:r w:rsidR="00ED312B">
        <w:rPr>
          <w:sz w:val="22"/>
        </w:rPr>
        <w:t xml:space="preserve"> n. 42/2004.</w:t>
      </w:r>
    </w:p>
    <w:p w:rsidR="00ED312B" w:rsidRDefault="00ED312B" w:rsidP="009F77B1">
      <w:pPr>
        <w:ind w:left="708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C15BC1" w:rsidRDefault="00C15BC1">
      <w:pPr>
        <w:ind w:firstLine="1276"/>
        <w:rPr>
          <w:sz w:val="22"/>
        </w:rPr>
      </w:pPr>
    </w:p>
    <w:p w:rsidR="00C15BC1" w:rsidRDefault="00C15BC1">
      <w:pPr>
        <w:rPr>
          <w:sz w:val="22"/>
        </w:rPr>
      </w:pPr>
    </w:p>
    <w:p w:rsidR="00C15BC1" w:rsidRDefault="00C15BC1">
      <w:pPr>
        <w:ind w:left="4820"/>
        <w:jc w:val="center"/>
        <w:rPr>
          <w:b/>
          <w:sz w:val="22"/>
        </w:rPr>
      </w:pPr>
      <w:r>
        <w:rPr>
          <w:b/>
          <w:sz w:val="22"/>
        </w:rPr>
        <w:t>Il Dirigente Settore Territorio</w:t>
      </w:r>
    </w:p>
    <w:p w:rsidR="00C15BC1" w:rsidRDefault="00C15BC1">
      <w:pPr>
        <w:ind w:left="4820"/>
        <w:jc w:val="center"/>
        <w:rPr>
          <w:b/>
          <w:sz w:val="22"/>
        </w:rPr>
      </w:pPr>
      <w:r>
        <w:rPr>
          <w:b/>
          <w:sz w:val="22"/>
        </w:rPr>
        <w:t xml:space="preserve">Ing. </w:t>
      </w:r>
      <w:r w:rsidR="008A2EF9">
        <w:rPr>
          <w:b/>
          <w:sz w:val="22"/>
        </w:rPr>
        <w:t>Gian Paolo TRUCCHI</w:t>
      </w:r>
    </w:p>
    <w:p w:rsidR="00937463" w:rsidRDefault="00937463">
      <w:pPr>
        <w:ind w:left="4820"/>
        <w:jc w:val="center"/>
        <w:rPr>
          <w:b/>
          <w:sz w:val="22"/>
        </w:rPr>
      </w:pPr>
    </w:p>
    <w:p w:rsidR="006E3E1F" w:rsidRDefault="006E3E1F" w:rsidP="00353958">
      <w:pPr>
        <w:jc w:val="both"/>
        <w:rPr>
          <w:sz w:val="18"/>
          <w:szCs w:val="18"/>
        </w:rPr>
      </w:pPr>
    </w:p>
    <w:p w:rsidR="006E3E1F" w:rsidRDefault="006E3E1F" w:rsidP="00353958">
      <w:pPr>
        <w:jc w:val="both"/>
        <w:rPr>
          <w:sz w:val="18"/>
          <w:szCs w:val="18"/>
        </w:rPr>
      </w:pPr>
    </w:p>
    <w:p w:rsidR="006E3E1F" w:rsidRDefault="006E3E1F" w:rsidP="00353958">
      <w:pPr>
        <w:jc w:val="both"/>
        <w:rPr>
          <w:sz w:val="18"/>
          <w:szCs w:val="18"/>
        </w:rPr>
      </w:pPr>
    </w:p>
    <w:p w:rsidR="006E3E1F" w:rsidRDefault="006E3E1F" w:rsidP="0035395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Il presente documento è sottoscritto con firma digitale, da soggetto delegato, ai sensi dell’art. 21 del </w:t>
      </w:r>
      <w:proofErr w:type="spellStart"/>
      <w:r>
        <w:rPr>
          <w:sz w:val="18"/>
          <w:szCs w:val="18"/>
        </w:rPr>
        <w:t>D.lgs</w:t>
      </w:r>
      <w:proofErr w:type="spellEnd"/>
      <w:r>
        <w:rPr>
          <w:sz w:val="18"/>
          <w:szCs w:val="18"/>
        </w:rPr>
        <w:t xml:space="preserve"> 82/2005. La riproduzione dello stesso su supporto analogico è effettuata dal Comune di Sanremo e costituisce una copia integra e fedele dell’originale informatico, disponibile a richiesta presso lo Scrivente Servizio.</w:t>
      </w:r>
    </w:p>
    <w:p w:rsidR="00937463" w:rsidRDefault="00937463">
      <w:pPr>
        <w:ind w:left="4820"/>
        <w:jc w:val="center"/>
        <w:rPr>
          <w:sz w:val="22"/>
        </w:rPr>
      </w:pPr>
    </w:p>
    <w:sectPr w:rsidR="00937463" w:rsidSect="0091310B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D98"/>
    <w:rsid w:val="0001728E"/>
    <w:rsid w:val="00025FDD"/>
    <w:rsid w:val="00042AFF"/>
    <w:rsid w:val="00045743"/>
    <w:rsid w:val="00115762"/>
    <w:rsid w:val="00160CCE"/>
    <w:rsid w:val="001D0A52"/>
    <w:rsid w:val="002755E2"/>
    <w:rsid w:val="00277893"/>
    <w:rsid w:val="002A7D98"/>
    <w:rsid w:val="00373991"/>
    <w:rsid w:val="003A1A2C"/>
    <w:rsid w:val="003B164E"/>
    <w:rsid w:val="00404029"/>
    <w:rsid w:val="00411240"/>
    <w:rsid w:val="004D16DB"/>
    <w:rsid w:val="00504428"/>
    <w:rsid w:val="00542014"/>
    <w:rsid w:val="00601E22"/>
    <w:rsid w:val="006E3E1F"/>
    <w:rsid w:val="00706BA0"/>
    <w:rsid w:val="00724EAC"/>
    <w:rsid w:val="00741F37"/>
    <w:rsid w:val="0089120C"/>
    <w:rsid w:val="008A2EF9"/>
    <w:rsid w:val="008C3BD1"/>
    <w:rsid w:val="00904C97"/>
    <w:rsid w:val="0091310B"/>
    <w:rsid w:val="00937463"/>
    <w:rsid w:val="009F77B1"/>
    <w:rsid w:val="00A24597"/>
    <w:rsid w:val="00A72101"/>
    <w:rsid w:val="00A92365"/>
    <w:rsid w:val="00B64DC4"/>
    <w:rsid w:val="00B67717"/>
    <w:rsid w:val="00B85E02"/>
    <w:rsid w:val="00BB43F4"/>
    <w:rsid w:val="00C15BC1"/>
    <w:rsid w:val="00C83807"/>
    <w:rsid w:val="00CA6072"/>
    <w:rsid w:val="00D400E0"/>
    <w:rsid w:val="00D803CE"/>
    <w:rsid w:val="00ED312B"/>
    <w:rsid w:val="00EE5A4B"/>
    <w:rsid w:val="00F1041D"/>
    <w:rsid w:val="00F11FBB"/>
    <w:rsid w:val="00F920DA"/>
    <w:rsid w:val="00FC4317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24EAC"/>
  </w:style>
  <w:style w:type="paragraph" w:styleId="Titolo2">
    <w:name w:val="heading 2"/>
    <w:basedOn w:val="Normale"/>
    <w:next w:val="Normale"/>
    <w:qFormat/>
    <w:rsid w:val="00045743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92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24EAC"/>
  </w:style>
  <w:style w:type="paragraph" w:styleId="Titolo2">
    <w:name w:val="heading 2"/>
    <w:basedOn w:val="Normale"/>
    <w:next w:val="Normale"/>
    <w:qFormat/>
    <w:rsid w:val="00045743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92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.%20Paesagg.%20ric.%20parere%20soprin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Autor. Paesagg. ric. parere soprint</Template>
  <TotalTime>12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Crocetta Alessio</cp:lastModifiedBy>
  <cp:revision>4</cp:revision>
  <cp:lastPrinted>2001-01-04T11:50:00Z</cp:lastPrinted>
  <dcterms:created xsi:type="dcterms:W3CDTF">2015-02-20T13:11:00Z</dcterms:created>
  <dcterms:modified xsi:type="dcterms:W3CDTF">2015-02-20T15:33:00Z</dcterms:modified>
</cp:coreProperties>
</file>