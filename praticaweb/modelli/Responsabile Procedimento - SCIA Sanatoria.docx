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34" w:rsidRDefault="00AA5F4A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B34F2E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A5F4A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A5F4A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EE6F61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 w:rsidR="00C146AB">
        <w:rPr>
          <w:sz w:val="22"/>
        </w:rPr>
        <w:t xml:space="preserve">in sanatoria </w:t>
      </w:r>
      <w:r>
        <w:rPr>
          <w:sz w:val="22"/>
        </w:rPr>
        <w:t xml:space="preserve">per </w:t>
      </w:r>
      <w:r w:rsidR="00C146AB">
        <w:rPr>
          <w:sz w:val="22"/>
        </w:rPr>
        <w:t xml:space="preserve">opere abusive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AA5F4A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AA5F4A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AA5F4A" w:rsidTr="00772CB1">
        <w:tc>
          <w:tcPr>
            <w:tcW w:w="2500" w:type="pct"/>
          </w:tcPr>
          <w:p w:rsidR="00AA5F4A" w:rsidRDefault="00AA5F4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A5F4A" w:rsidRDefault="00AA5F4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AA5F4A" w:rsidRDefault="00AA5F4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AA5F4A" w:rsidRDefault="00AA5F4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AA5F4A" w:rsidRDefault="00AA5F4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AA5F4A" w:rsidTr="00772CB1">
        <w:tc>
          <w:tcPr>
            <w:tcW w:w="2500" w:type="pct"/>
          </w:tcPr>
          <w:p w:rsidR="00AA5F4A" w:rsidRDefault="00AA5F4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A5F4A" w:rsidRPr="00905E49" w:rsidRDefault="00AA5F4A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AA5F4A" w:rsidRDefault="00AA5F4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AA5F4A" w:rsidRDefault="00AA5F4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AA5F4A" w:rsidRDefault="00AA5F4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AA5F4A" w:rsidRDefault="00AA5F4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bookmarkStart w:id="0" w:name="_GoBack"/>
      <w:bookmarkEnd w:id="0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</w:t>
      </w:r>
      <w:r w:rsidR="00D912D9">
        <w:rPr>
          <w:color w:val="000000"/>
          <w:sz w:val="22"/>
        </w:rPr>
        <w:t xml:space="preserve">come modificata ed integrata dalla Legge 11.02.2005 n. 15, dal D.L. 14 marzo 2005, n. 35 convertito con modifiche dalla Legge del 14 Maggio 2005 n. 80, dal DL 1082/09 convertito in Legge 18 giugno 2009 n° 69 e dalla legge 30 luglio 2010 n° 122  </w:t>
      </w:r>
      <w:r>
        <w:rPr>
          <w:sz w:val="22"/>
        </w:rPr>
        <w:t xml:space="preserve">e dell’art. </w:t>
      </w:r>
      <w:r w:rsidR="000E31EB">
        <w:rPr>
          <w:sz w:val="22"/>
        </w:rPr>
        <w:t>43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ss.mm. e ii. recante norme per la disciplina dell’attività edilizia</w:t>
      </w:r>
      <w:r>
        <w:rPr>
          <w:sz w:val="22"/>
        </w:rPr>
        <w:t xml:space="preserve">, </w:t>
      </w:r>
      <w:r w:rsidR="005336B1">
        <w:rPr>
          <w:sz w:val="22"/>
        </w:rPr>
        <w:t>per quanto attiene alle procedure,</w:t>
      </w:r>
      <w:r w:rsidR="007E4B9B">
        <w:rPr>
          <w:sz w:val="22"/>
        </w:rPr>
        <w:t xml:space="preserve"> ai sensi de</w:t>
      </w:r>
      <w:r w:rsidR="005507B8">
        <w:rPr>
          <w:sz w:val="22"/>
        </w:rPr>
        <w:t>ll’a</w:t>
      </w:r>
      <w:r w:rsidR="007E4B9B">
        <w:rPr>
          <w:sz w:val="22"/>
        </w:rPr>
        <w:t>rt. 23</w:t>
      </w:r>
      <w:r w:rsidR="005507B8">
        <w:rPr>
          <w:sz w:val="22"/>
        </w:rPr>
        <w:t xml:space="preserve"> comma 4</w:t>
      </w:r>
      <w:r w:rsidR="007A309B">
        <w:rPr>
          <w:sz w:val="22"/>
        </w:rPr>
        <w:t xml:space="preserve"> e dell’art. 26 comma 8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A5F4A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B34F2E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AA5F4A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</w:t>
      </w:r>
      <w:r w:rsidR="00B34F2E">
        <w:rPr>
          <w:sz w:val="22"/>
        </w:rPr>
        <w:t xml:space="preserve">lo Sportello Unico per l’Edilizia </w:t>
      </w:r>
      <w:r>
        <w:rPr>
          <w:sz w:val="22"/>
        </w:rPr>
        <w:t>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</w:t>
      </w:r>
      <w:r w:rsidR="00B34F2E">
        <w:rPr>
          <w:sz w:val="22"/>
        </w:rPr>
        <w:t xml:space="preserve">/ Responsabile S.U.E. </w:t>
      </w:r>
      <w:r>
        <w:rPr>
          <w:sz w:val="22"/>
        </w:rPr>
        <w:t xml:space="preserve">è </w:t>
      </w:r>
      <w:r w:rsidR="00137EC9">
        <w:rPr>
          <w:sz w:val="22"/>
        </w:rPr>
        <w:t>l’Ing. Gian Paolo TRUCCHI</w:t>
      </w:r>
      <w:r>
        <w:rPr>
          <w:sz w:val="22"/>
        </w:rPr>
        <w:t xml:space="preserve">, </w:t>
      </w:r>
      <w:r w:rsidR="009168CA">
        <w:rPr>
          <w:sz w:val="22"/>
        </w:rPr>
        <w:t xml:space="preserve">il Responsabile del </w:t>
      </w:r>
      <w:r w:rsidR="00B34F2E">
        <w:rPr>
          <w:sz w:val="22"/>
        </w:rPr>
        <w:t>Procedimento</w:t>
      </w:r>
      <w:r w:rsidR="009168CA">
        <w:rPr>
          <w:sz w:val="22"/>
        </w:rPr>
        <w:t xml:space="preserve"> è l’Arch. SEGGI Alessandra</w:t>
      </w:r>
      <w:r w:rsidR="00B34F2E">
        <w:rPr>
          <w:sz w:val="22"/>
        </w:rPr>
        <w:t>,</w:t>
      </w:r>
      <w:r w:rsidR="009168CA">
        <w:rPr>
          <w:sz w:val="22"/>
        </w:rPr>
        <w:t xml:space="preserve"> </w:t>
      </w:r>
      <w:r w:rsidR="00B34F2E">
        <w:rPr>
          <w:sz w:val="22"/>
        </w:rPr>
        <w:t>l’incaricato al</w:t>
      </w:r>
      <w:r>
        <w:rPr>
          <w:sz w:val="22"/>
        </w:rPr>
        <w:t xml:space="preserve"> Procedimento è il </w:t>
      </w:r>
      <w:r w:rsidR="006F6854">
        <w:rPr>
          <w:sz w:val="22"/>
        </w:rPr>
        <w:t>Geom. ROMANO Gabriela</w:t>
      </w:r>
      <w:r w:rsidR="009168CA"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002ED4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AA5F4A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482301" w:rsidRDefault="00482301">
      <w:pPr>
        <w:jc w:val="both"/>
        <w:rPr>
          <w:sz w:val="22"/>
        </w:rPr>
      </w:pPr>
    </w:p>
    <w:p w:rsidR="00607693" w:rsidRDefault="00607693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607693" w:rsidRPr="005E1133" w:rsidRDefault="00607693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607693" w:rsidRPr="009C0218" w:rsidRDefault="00607693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482301" w:rsidRDefault="00482301" w:rsidP="00482301">
      <w:pPr>
        <w:ind w:left="4956"/>
        <w:jc w:val="both"/>
        <w:rPr>
          <w:sz w:val="22"/>
        </w:rPr>
      </w:pPr>
    </w:p>
    <w:p w:rsidR="00482301" w:rsidRDefault="00482301">
      <w:pPr>
        <w:jc w:val="both"/>
        <w:rPr>
          <w:sz w:val="22"/>
        </w:rPr>
      </w:pPr>
    </w:p>
    <w:p w:rsidR="00E26934" w:rsidRPr="00607693" w:rsidRDefault="00E26934" w:rsidP="00607693">
      <w:pPr>
        <w:ind w:left="4248"/>
        <w:jc w:val="both"/>
        <w:rPr>
          <w:i/>
          <w:sz w:val="22"/>
        </w:rPr>
      </w:pPr>
      <w:r w:rsidRPr="00607693">
        <w:rPr>
          <w:i/>
          <w:sz w:val="22"/>
        </w:rPr>
        <w:t xml:space="preserve">                       IL DIRIGENTE SETTORE TERRITORIO</w:t>
      </w:r>
    </w:p>
    <w:p w:rsidR="00E26934" w:rsidRPr="001C7AE7" w:rsidRDefault="001C7AE7" w:rsidP="00607693">
      <w:pPr>
        <w:ind w:left="495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1C7AE7"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4A"/>
    <w:rsid w:val="00002ED4"/>
    <w:rsid w:val="00073FD4"/>
    <w:rsid w:val="000E31EB"/>
    <w:rsid w:val="0010492C"/>
    <w:rsid w:val="00137EC9"/>
    <w:rsid w:val="001738F8"/>
    <w:rsid w:val="00180762"/>
    <w:rsid w:val="001A7A8D"/>
    <w:rsid w:val="001C4499"/>
    <w:rsid w:val="001C7AE7"/>
    <w:rsid w:val="001E46A5"/>
    <w:rsid w:val="001F2482"/>
    <w:rsid w:val="002607A8"/>
    <w:rsid w:val="00293A4A"/>
    <w:rsid w:val="002C21AE"/>
    <w:rsid w:val="003136CB"/>
    <w:rsid w:val="0035065F"/>
    <w:rsid w:val="00355167"/>
    <w:rsid w:val="0036523D"/>
    <w:rsid w:val="003A3A39"/>
    <w:rsid w:val="003F083E"/>
    <w:rsid w:val="00413755"/>
    <w:rsid w:val="00482301"/>
    <w:rsid w:val="004F5C5F"/>
    <w:rsid w:val="004F76EE"/>
    <w:rsid w:val="005336B1"/>
    <w:rsid w:val="005507B8"/>
    <w:rsid w:val="00600241"/>
    <w:rsid w:val="00607693"/>
    <w:rsid w:val="00664396"/>
    <w:rsid w:val="006F6854"/>
    <w:rsid w:val="00723D43"/>
    <w:rsid w:val="0074216B"/>
    <w:rsid w:val="00770F83"/>
    <w:rsid w:val="007A309B"/>
    <w:rsid w:val="007A6483"/>
    <w:rsid w:val="007E4B9B"/>
    <w:rsid w:val="007F2AE7"/>
    <w:rsid w:val="007F7987"/>
    <w:rsid w:val="00815CDE"/>
    <w:rsid w:val="0082670E"/>
    <w:rsid w:val="008344EE"/>
    <w:rsid w:val="0088203A"/>
    <w:rsid w:val="008A4AE9"/>
    <w:rsid w:val="008B630A"/>
    <w:rsid w:val="008E5C59"/>
    <w:rsid w:val="008F64C5"/>
    <w:rsid w:val="009168CA"/>
    <w:rsid w:val="00A17199"/>
    <w:rsid w:val="00A644FB"/>
    <w:rsid w:val="00A66AA7"/>
    <w:rsid w:val="00A93129"/>
    <w:rsid w:val="00AA5F4A"/>
    <w:rsid w:val="00AA7B4E"/>
    <w:rsid w:val="00AF3130"/>
    <w:rsid w:val="00B34F2E"/>
    <w:rsid w:val="00B45093"/>
    <w:rsid w:val="00B557A8"/>
    <w:rsid w:val="00B67E4A"/>
    <w:rsid w:val="00C146AB"/>
    <w:rsid w:val="00C23CE2"/>
    <w:rsid w:val="00CA4003"/>
    <w:rsid w:val="00D912D9"/>
    <w:rsid w:val="00E16B21"/>
    <w:rsid w:val="00E17611"/>
    <w:rsid w:val="00E26934"/>
    <w:rsid w:val="00E52577"/>
    <w:rsid w:val="00E65B3C"/>
    <w:rsid w:val="00EE6F61"/>
    <w:rsid w:val="00F904D0"/>
    <w:rsid w:val="00F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D04BC-0CD7-4BD4-BDCD-1D54E69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A5F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SCIA%20in%20San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in San ODDO.dotx</Template>
  <TotalTime>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2010-01-07T11:44:00Z</cp:lastPrinted>
  <dcterms:created xsi:type="dcterms:W3CDTF">2013-12-04T14:35:00Z</dcterms:created>
  <dcterms:modified xsi:type="dcterms:W3CDTF">2013-12-04T14:36:00Z</dcterms:modified>
</cp:coreProperties>
</file>