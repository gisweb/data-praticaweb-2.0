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1A3DC8" w:rsidRPr="009C6EBE" w:rsidRDefault="001A3DC8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</w:rPr>
        <w:t>Prot. ____________del____________</w:t>
      </w:r>
      <w:bookmarkEnd w:id="0"/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3DC8" w:rsidRPr="009C6EBE" w:rsidTr="0083520F">
        <w:tc>
          <w:tcPr>
            <w:tcW w:w="2500" w:type="pct"/>
          </w:tcPr>
          <w:p w:rsidR="001A3DC8" w:rsidRPr="009C6EBE" w:rsidRDefault="001A3DC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A3DC8" w:rsidRDefault="001A3DC8" w:rsidP="003502E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A3DC8" w:rsidRPr="00090970" w:rsidRDefault="001A3DC8" w:rsidP="003502ED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1A3DC8" w:rsidRPr="009C6EBE" w:rsidTr="0083520F">
        <w:tc>
          <w:tcPr>
            <w:tcW w:w="2500" w:type="pct"/>
          </w:tcPr>
          <w:p w:rsidR="001A3DC8" w:rsidRPr="009C6EBE" w:rsidRDefault="001A3DC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A3DC8" w:rsidRPr="009C6EBE" w:rsidRDefault="001A3DC8" w:rsidP="003502E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A3DC8" w:rsidRPr="009C6EBE" w:rsidTr="0083520F">
        <w:tc>
          <w:tcPr>
            <w:tcW w:w="2500" w:type="pct"/>
          </w:tcPr>
          <w:p w:rsidR="001A3DC8" w:rsidRPr="009C6EBE" w:rsidRDefault="001A3DC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A3DC8" w:rsidRPr="009C6EBE" w:rsidRDefault="001A3DC8" w:rsidP="003502E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A3DC8" w:rsidRPr="00090970" w:rsidRDefault="001A3DC8" w:rsidP="003502ED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4F193D" w:rsidRPr="004F193D">
        <w:rPr>
          <w:rFonts w:ascii="Arial" w:hAnsi="Arial" w:cs="Arial"/>
          <w:sz w:val="22"/>
          <w:szCs w:val="22"/>
        </w:rPr>
        <w:t xml:space="preserve">Domanda per rilascio Permesso di Costruire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1A3DC8" w:rsidRDefault="001A3DC8" w:rsidP="001A3DC8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1A3DC8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31 della Legge Regionale 16 giugno 2008 n. 16 e successive modificazioni, con riferimento alla Domanda in oggetto indicata e in via del tutto preliminare ad ogni altro atto istruttorio, si comunica quanto segue.</w:t>
      </w:r>
    </w:p>
    <w:p w:rsidR="00BF5892" w:rsidRPr="001A3DC8" w:rsidRDefault="006D5972" w:rsidP="001A3DC8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1A3DC8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1A3DC8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91237F" w:rsidRPr="001A3DC8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1A3DC8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91237F" w:rsidRPr="001A3DC8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1A3DC8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1A3DC8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1A3DC8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1A3DC8" w:rsidRDefault="00003A5B" w:rsidP="001A3DC8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1A3DC8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1A3DC8" w:rsidRPr="002A4EBF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1A3DC8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1A3DC8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1A3DC8">
        <w:rPr>
          <w:rFonts w:ascii="Arial" w:hAnsi="Arial" w:cs="Arial"/>
          <w:i/>
          <w:sz w:val="22"/>
          <w:szCs w:val="22"/>
        </w:rPr>
        <w:t>.</w:t>
      </w:r>
    </w:p>
    <w:p w:rsidR="00BF5892" w:rsidRPr="001A3DC8" w:rsidRDefault="005B1C16" w:rsidP="001A3DC8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1A3DC8">
        <w:rPr>
          <w:rFonts w:ascii="Arial" w:hAnsi="Arial" w:cs="Arial"/>
          <w:i/>
          <w:sz w:val="22"/>
          <w:szCs w:val="22"/>
        </w:rPr>
        <w:t xml:space="preserve">Il Dirigente è [dirigente], </w:t>
      </w:r>
      <w:r w:rsidRPr="001A3DC8">
        <w:rPr>
          <w:rFonts w:ascii="Arial" w:hAnsi="Arial" w:cs="Arial"/>
          <w:i/>
          <w:color w:val="000000"/>
          <w:sz w:val="22"/>
          <w:szCs w:val="22"/>
        </w:rPr>
        <w:t>il Responsabile del Procedimento è [</w:t>
      </w:r>
      <w:proofErr w:type="spellStart"/>
      <w:r w:rsidRPr="001A3DC8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1A3DC8">
        <w:rPr>
          <w:rFonts w:ascii="Arial" w:hAnsi="Arial" w:cs="Arial"/>
          <w:i/>
          <w:color w:val="000000"/>
          <w:sz w:val="22"/>
          <w:szCs w:val="22"/>
        </w:rPr>
        <w:t>]</w:t>
      </w:r>
      <w:r w:rsidRPr="001A3DC8">
        <w:rPr>
          <w:rFonts w:ascii="Arial" w:hAnsi="Arial" w:cs="Arial"/>
          <w:i/>
          <w:sz w:val="22"/>
          <w:szCs w:val="22"/>
        </w:rPr>
        <w:t>.</w:t>
      </w:r>
    </w:p>
    <w:p w:rsidR="001A3DC8" w:rsidRPr="004F3CB0" w:rsidRDefault="001A3DC8" w:rsidP="001A3DC8">
      <w:pPr>
        <w:pStyle w:val="Paragrafoelenco"/>
        <w:numPr>
          <w:ilvl w:val="0"/>
          <w:numId w:val="3"/>
        </w:numPr>
        <w:spacing w:before="120" w:after="120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sz w:val="22"/>
          <w:szCs w:val="22"/>
        </w:rPr>
        <w:t xml:space="preserve">L’eventuale incontro con il R.U.P., per questioni inerenti la pratica in oggetto, potrà essere concordato direttamente con lo stesso che riceverà, previo appuntamento, nella sola giornata di </w:t>
      </w:r>
      <w:r w:rsidRPr="004F3CB0">
        <w:rPr>
          <w:rFonts w:ascii="Arial" w:hAnsi="Arial" w:cs="Arial"/>
          <w:b/>
          <w:i/>
          <w:sz w:val="22"/>
          <w:szCs w:val="22"/>
          <w:u w:val="single"/>
        </w:rPr>
        <w:t>venerdì</w:t>
      </w:r>
      <w:r w:rsidRPr="004F3CB0">
        <w:rPr>
          <w:rFonts w:ascii="Arial" w:hAnsi="Arial" w:cs="Arial"/>
          <w:i/>
          <w:sz w:val="22"/>
          <w:szCs w:val="22"/>
        </w:rPr>
        <w:t>;</w:t>
      </w:r>
    </w:p>
    <w:p w:rsidR="001A3DC8" w:rsidRPr="004F3CB0" w:rsidRDefault="001A3DC8" w:rsidP="001A3DC8">
      <w:pPr>
        <w:pStyle w:val="Paragrafoelenco"/>
        <w:numPr>
          <w:ilvl w:val="0"/>
          <w:numId w:val="3"/>
        </w:numPr>
        <w:spacing w:before="120" w:after="120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sz w:val="22"/>
          <w:szCs w:val="22"/>
        </w:rPr>
        <w:t xml:space="preserve">L’orario di ricevimento del nuovo sportello a piano terra per informazioni generiche è il seguente: </w:t>
      </w:r>
      <w:r w:rsidRPr="004F3CB0">
        <w:rPr>
          <w:rFonts w:ascii="Arial" w:hAnsi="Arial" w:cs="Arial"/>
          <w:i/>
          <w:sz w:val="22"/>
          <w:szCs w:val="22"/>
          <w:u w:val="single"/>
        </w:rPr>
        <w:t>dal lunedì al giovedì dalle ore 10:00 alle 12:00</w:t>
      </w:r>
      <w:r w:rsidRPr="004F3CB0">
        <w:rPr>
          <w:rFonts w:ascii="Arial" w:hAnsi="Arial" w:cs="Arial"/>
          <w:i/>
          <w:sz w:val="22"/>
          <w:szCs w:val="22"/>
        </w:rPr>
        <w:t>.</w:t>
      </w:r>
    </w:p>
    <w:p w:rsidR="001A3DC8" w:rsidRDefault="001A3DC8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1A3DC8" w:rsidRDefault="001A3DC8" w:rsidP="00DF7577">
      <w:pPr>
        <w:spacing w:after="240"/>
        <w:jc w:val="both"/>
        <w:rPr>
          <w:rFonts w:ascii="Arial" w:hAnsi="Arial" w:cs="Arial"/>
          <w:sz w:val="22"/>
          <w:szCs w:val="22"/>
        </w:rPr>
      </w:pPr>
    </w:p>
    <w:p w:rsidR="009C6EBE" w:rsidRPr="001A3DC8" w:rsidRDefault="009C6EBE" w:rsidP="001A3DC8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1A3DC8">
        <w:rPr>
          <w:rFonts w:ascii="Arial" w:hAnsi="Arial" w:cs="Arial"/>
          <w:i/>
          <w:sz w:val="22"/>
          <w:szCs w:val="22"/>
        </w:rPr>
        <w:t>Sanremo,</w:t>
      </w:r>
      <w:r w:rsidR="00BF5892" w:rsidRPr="001A3DC8">
        <w:rPr>
          <w:rFonts w:ascii="Arial" w:hAnsi="Arial" w:cs="Arial"/>
          <w:i/>
          <w:sz w:val="22"/>
          <w:szCs w:val="22"/>
        </w:rPr>
        <w:t xml:space="preserve"> </w:t>
      </w:r>
      <w:r w:rsidR="0091237F" w:rsidRPr="001A3DC8">
        <w:rPr>
          <w:rFonts w:ascii="Arial" w:hAnsi="Arial" w:cs="Arial"/>
          <w:i/>
          <w:sz w:val="22"/>
          <w:szCs w:val="22"/>
        </w:rPr>
        <w:fldChar w:fldCharType="begin"/>
      </w:r>
      <w:r w:rsidR="00BF5892" w:rsidRPr="001A3DC8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91237F" w:rsidRPr="001A3DC8">
        <w:rPr>
          <w:rFonts w:ascii="Arial" w:hAnsi="Arial" w:cs="Arial"/>
          <w:i/>
          <w:sz w:val="22"/>
          <w:szCs w:val="22"/>
        </w:rPr>
        <w:fldChar w:fldCharType="separate"/>
      </w:r>
      <w:r w:rsidR="001A3DC8" w:rsidRPr="001A3DC8">
        <w:rPr>
          <w:rFonts w:ascii="Arial" w:hAnsi="Arial" w:cs="Arial"/>
          <w:i/>
          <w:noProof/>
          <w:sz w:val="22"/>
          <w:szCs w:val="22"/>
        </w:rPr>
        <w:t>24 aprile 2017</w:t>
      </w:r>
      <w:r w:rsidR="0091237F" w:rsidRPr="001A3DC8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1C16" w:rsidRPr="009C6EBE" w:rsidTr="008A6188">
        <w:tc>
          <w:tcPr>
            <w:tcW w:w="4889" w:type="dxa"/>
          </w:tcPr>
          <w:p w:rsidR="005B1C16" w:rsidRPr="009C6EBE" w:rsidRDefault="005B1C1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A1B5C" w:rsidRPr="009C6EBE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4A1B5C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A4107" w:rsidRPr="009C6EBE" w:rsidRDefault="004A1B5C" w:rsidP="004A1B5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D83" w:rsidRDefault="00C81D83" w:rsidP="00DF7577">
      <w:r>
        <w:separator/>
      </w:r>
    </w:p>
  </w:endnote>
  <w:endnote w:type="continuationSeparator" w:id="0">
    <w:p w:rsidR="00C81D83" w:rsidRDefault="00C81D83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D83" w:rsidRDefault="00C81D83" w:rsidP="00DF7577">
      <w:r>
        <w:separator/>
      </w:r>
    </w:p>
  </w:footnote>
  <w:footnote w:type="continuationSeparator" w:id="0">
    <w:p w:rsidR="00C81D83" w:rsidRDefault="00C81D83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74FE"/>
    <w:multiLevelType w:val="hybridMultilevel"/>
    <w:tmpl w:val="00D681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A3DC8"/>
    <w:rsid w:val="001B4225"/>
    <w:rsid w:val="002061BA"/>
    <w:rsid w:val="002A4107"/>
    <w:rsid w:val="002D0988"/>
    <w:rsid w:val="00324615"/>
    <w:rsid w:val="00352093"/>
    <w:rsid w:val="00367297"/>
    <w:rsid w:val="00370D34"/>
    <w:rsid w:val="0038337F"/>
    <w:rsid w:val="004705D8"/>
    <w:rsid w:val="004A1B5C"/>
    <w:rsid w:val="004B610F"/>
    <w:rsid w:val="004F193D"/>
    <w:rsid w:val="00517B31"/>
    <w:rsid w:val="00563488"/>
    <w:rsid w:val="00567CEF"/>
    <w:rsid w:val="005710E6"/>
    <w:rsid w:val="00587817"/>
    <w:rsid w:val="005A2947"/>
    <w:rsid w:val="005B1C16"/>
    <w:rsid w:val="005C3F98"/>
    <w:rsid w:val="00624052"/>
    <w:rsid w:val="00660C73"/>
    <w:rsid w:val="006A01DF"/>
    <w:rsid w:val="006D5972"/>
    <w:rsid w:val="00703418"/>
    <w:rsid w:val="0075637B"/>
    <w:rsid w:val="007672D9"/>
    <w:rsid w:val="00786ACB"/>
    <w:rsid w:val="007B7BB4"/>
    <w:rsid w:val="007D3104"/>
    <w:rsid w:val="007D695F"/>
    <w:rsid w:val="007E671C"/>
    <w:rsid w:val="007F2240"/>
    <w:rsid w:val="0083520F"/>
    <w:rsid w:val="00901901"/>
    <w:rsid w:val="0091237F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1D83"/>
    <w:rsid w:val="00C87BA6"/>
    <w:rsid w:val="00CE48F8"/>
    <w:rsid w:val="00D84B61"/>
    <w:rsid w:val="00DB07ED"/>
    <w:rsid w:val="00DE0590"/>
    <w:rsid w:val="00DF7577"/>
    <w:rsid w:val="00E4513E"/>
    <w:rsid w:val="00E530BE"/>
    <w:rsid w:val="00F11A07"/>
    <w:rsid w:val="00FB5008"/>
    <w:rsid w:val="00FC4BB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1A3D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1A3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A554-F4F0-4DEC-ADE7-0C958D42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2017-04-24T13:25:00Z</dcterms:created>
  <dcterms:modified xsi:type="dcterms:W3CDTF">2017-04-24T13:25:00Z</dcterms:modified>
</cp:coreProperties>
</file>