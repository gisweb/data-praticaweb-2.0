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C1" w:rsidRPr="000758D0" w:rsidRDefault="007A5659" w:rsidP="000758D0">
      <w:pPr>
        <w:jc w:val="center"/>
        <w:rPr>
          <w:rFonts w:ascii="Berlin Sans FB" w:hAnsi="Berlin Sans FB"/>
        </w:rPr>
      </w:pPr>
      <w:bookmarkStart w:id="0" w:name="_GoBack"/>
      <w:bookmarkEnd w:id="0"/>
      <w:r>
        <w:rPr>
          <w:rFonts w:ascii="Berlin Sans FB" w:hAnsi="Berlin Sans FB"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D0" w:rsidRPr="000758D0" w:rsidRDefault="000758D0">
      <w:pPr>
        <w:rPr>
          <w:rFonts w:ascii="Berlin Sans FB" w:hAnsi="Berlin Sans FB"/>
        </w:rPr>
      </w:pPr>
    </w:p>
    <w:p w:rsidR="000758D0" w:rsidRPr="000758D0" w:rsidRDefault="000758D0" w:rsidP="000758D0">
      <w:pPr>
        <w:jc w:val="center"/>
        <w:rPr>
          <w:rFonts w:ascii="Berlin Sans FB" w:hAnsi="Berlin Sans FB"/>
          <w:b/>
        </w:rPr>
      </w:pPr>
      <w:r w:rsidRPr="000758D0">
        <w:rPr>
          <w:rFonts w:ascii="Berlin Sans FB" w:hAnsi="Berlin Sans FB"/>
          <w:b/>
        </w:rPr>
        <w:t>SETTORE LL.PP. 1</w:t>
      </w:r>
    </w:p>
    <w:p w:rsidR="000758D0" w:rsidRPr="000758D0" w:rsidRDefault="000758D0" w:rsidP="000758D0">
      <w:pPr>
        <w:jc w:val="center"/>
        <w:rPr>
          <w:rFonts w:ascii="Berlin Sans FB" w:hAnsi="Berlin Sans FB"/>
          <w:b/>
        </w:rPr>
      </w:pPr>
      <w:r w:rsidRPr="000758D0">
        <w:rPr>
          <w:rFonts w:ascii="Berlin Sans FB" w:hAnsi="Berlin Sans FB"/>
          <w:b/>
        </w:rPr>
        <w:t>Servizio Ecologia</w:t>
      </w:r>
    </w:p>
    <w:p w:rsidR="000758D0" w:rsidRDefault="000758D0">
      <w:pPr>
        <w:rPr>
          <w:rFonts w:ascii="Berlin Sans FB" w:hAnsi="Berlin Sans FB"/>
        </w:rPr>
      </w:pPr>
    </w:p>
    <w:p w:rsidR="00013174" w:rsidRPr="00797880" w:rsidRDefault="00013174">
      <w:pPr>
        <w:rPr>
          <w:rFonts w:ascii="Berlin Sans FB" w:hAnsi="Berlin Sans FB"/>
        </w:rPr>
      </w:pPr>
      <w:proofErr w:type="spellStart"/>
      <w:r w:rsidRPr="00797880">
        <w:rPr>
          <w:rFonts w:ascii="Berlin Sans FB" w:hAnsi="Berlin Sans FB"/>
        </w:rPr>
        <w:t>Prot</w:t>
      </w:r>
      <w:proofErr w:type="spellEnd"/>
      <w:r w:rsidRPr="00797880">
        <w:rPr>
          <w:rFonts w:ascii="Berlin Sans FB" w:hAnsi="Berlin Sans FB"/>
        </w:rPr>
        <w:t xml:space="preserve">. n. </w:t>
      </w:r>
      <w:r w:rsidR="00341238" w:rsidRPr="00797880">
        <w:rPr>
          <w:rFonts w:ascii="Berlin Sans FB" w:hAnsi="Berlin Sans FB"/>
        </w:rPr>
        <w:fldChar w:fldCharType="begin"/>
      </w:r>
      <w:r w:rsidR="00410A6D" w:rsidRPr="00797880">
        <w:rPr>
          <w:rFonts w:ascii="Berlin Sans FB" w:hAnsi="Berlin Sans FB"/>
        </w:rPr>
        <w:instrText xml:space="preserve"> MERGEFIELD "NUMERO_PROT" </w:instrText>
      </w:r>
      <w:r w:rsidR="00341238" w:rsidRPr="00797880">
        <w:rPr>
          <w:rFonts w:ascii="Berlin Sans FB" w:hAnsi="Berlin Sans FB"/>
        </w:rPr>
        <w:fldChar w:fldCharType="separate"/>
      </w:r>
      <w:r w:rsidR="007A5659" w:rsidRPr="00797880">
        <w:rPr>
          <w:rFonts w:ascii="Berlin Sans FB" w:hAnsi="Berlin Sans FB"/>
          <w:noProof/>
        </w:rPr>
        <w:t>[protocollo]</w:t>
      </w:r>
      <w:r w:rsidR="00341238" w:rsidRPr="00797880">
        <w:rPr>
          <w:rFonts w:ascii="Berlin Sans FB" w:hAnsi="Berlin Sans FB"/>
        </w:rPr>
        <w:fldChar w:fldCharType="end"/>
      </w:r>
      <w:r w:rsidRPr="00797880">
        <w:rPr>
          <w:rFonts w:ascii="Berlin Sans FB" w:hAnsi="Berlin Sans FB"/>
        </w:rPr>
        <w:t xml:space="preserve"> del </w:t>
      </w:r>
      <w:r w:rsidR="00341238" w:rsidRPr="00797880">
        <w:rPr>
          <w:rFonts w:ascii="Berlin Sans FB" w:hAnsi="Berlin Sans FB"/>
        </w:rPr>
        <w:fldChar w:fldCharType="begin"/>
      </w:r>
      <w:r w:rsidR="00410A6D" w:rsidRPr="00797880">
        <w:rPr>
          <w:rFonts w:ascii="Berlin Sans FB" w:hAnsi="Berlin Sans FB"/>
        </w:rPr>
        <w:instrText xml:space="preserve"> MERGEFIELD "DATA_PROT" </w:instrText>
      </w:r>
      <w:r w:rsidR="00341238" w:rsidRPr="00797880">
        <w:rPr>
          <w:rFonts w:ascii="Berlin Sans FB" w:hAnsi="Berlin Sans FB"/>
        </w:rPr>
        <w:fldChar w:fldCharType="separate"/>
      </w:r>
      <w:r w:rsidR="007A5659" w:rsidRPr="00797880">
        <w:rPr>
          <w:rFonts w:ascii="Berlin Sans FB" w:hAnsi="Berlin Sans FB"/>
          <w:noProof/>
        </w:rPr>
        <w:t>[data_protocollo]</w:t>
      </w:r>
      <w:r w:rsidR="00341238" w:rsidRPr="00797880">
        <w:rPr>
          <w:rFonts w:ascii="Berlin Sans FB" w:hAnsi="Berlin Sans FB"/>
        </w:rPr>
        <w:fldChar w:fldCharType="end"/>
      </w:r>
      <w:r w:rsidRPr="00797880">
        <w:rPr>
          <w:rFonts w:ascii="Berlin Sans FB" w:hAnsi="Berlin Sans FB"/>
        </w:rPr>
        <w:t>.</w:t>
      </w:r>
    </w:p>
    <w:p w:rsidR="00013174" w:rsidRPr="00797880" w:rsidRDefault="00013174">
      <w:pPr>
        <w:rPr>
          <w:rFonts w:ascii="Berlin Sans FB" w:hAnsi="Berlin Sans FB"/>
          <w:b/>
        </w:rPr>
      </w:pPr>
      <w:proofErr w:type="spellStart"/>
      <w:r w:rsidRPr="00797880">
        <w:rPr>
          <w:rFonts w:ascii="Berlin Sans FB" w:hAnsi="Berlin Sans FB"/>
          <w:b/>
        </w:rPr>
        <w:t>Prat</w:t>
      </w:r>
      <w:proofErr w:type="spellEnd"/>
      <w:r w:rsidRPr="00797880">
        <w:rPr>
          <w:rFonts w:ascii="Berlin Sans FB" w:hAnsi="Berlin Sans FB"/>
          <w:b/>
        </w:rPr>
        <w:t xml:space="preserve">. N. </w:t>
      </w:r>
      <w:r w:rsidR="00341238" w:rsidRPr="00797880">
        <w:rPr>
          <w:rFonts w:ascii="Berlin Sans FB" w:hAnsi="Berlin Sans FB"/>
          <w:b/>
        </w:rPr>
        <w:fldChar w:fldCharType="begin"/>
      </w:r>
      <w:r w:rsidR="00410A6D" w:rsidRPr="00797880">
        <w:rPr>
          <w:rFonts w:ascii="Berlin Sans FB" w:hAnsi="Berlin Sans FB"/>
          <w:b/>
        </w:rPr>
        <w:instrText xml:space="preserve"> MERGEFIELD "NUMERO_PRATICA" </w:instrText>
      </w:r>
      <w:r w:rsidR="00341238" w:rsidRPr="00797880">
        <w:rPr>
          <w:rFonts w:ascii="Berlin Sans FB" w:hAnsi="Berlin Sans FB"/>
          <w:b/>
        </w:rPr>
        <w:fldChar w:fldCharType="separate"/>
      </w:r>
      <w:r w:rsidR="007A5659" w:rsidRPr="00797880">
        <w:rPr>
          <w:rFonts w:ascii="Berlin Sans FB" w:hAnsi="Berlin Sans FB"/>
          <w:b/>
          <w:noProof/>
        </w:rPr>
        <w:t>[numero]</w:t>
      </w:r>
      <w:r w:rsidR="00341238" w:rsidRPr="00797880">
        <w:rPr>
          <w:rFonts w:ascii="Berlin Sans FB" w:hAnsi="Berlin Sans FB"/>
          <w:b/>
        </w:rPr>
        <w:fldChar w:fldCharType="end"/>
      </w:r>
      <w:r w:rsidR="00410A6D" w:rsidRPr="00797880">
        <w:rPr>
          <w:rFonts w:ascii="Berlin Sans FB" w:hAnsi="Berlin Sans FB"/>
          <w:b/>
        </w:rPr>
        <w:t>.</w:t>
      </w:r>
      <w:r w:rsidRPr="00797880">
        <w:rPr>
          <w:rFonts w:ascii="Berlin Sans FB" w:hAnsi="Berlin Sans FB"/>
          <w:b/>
        </w:rPr>
        <w:t xml:space="preserve"> </w:t>
      </w:r>
    </w:p>
    <w:p w:rsidR="00013174" w:rsidRPr="00797880" w:rsidRDefault="00013174">
      <w:pPr>
        <w:rPr>
          <w:rFonts w:ascii="Berlin Sans FB" w:hAnsi="Berlin Sans FB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97880" w:rsidRPr="00797880" w:rsidTr="004F5D73">
        <w:tc>
          <w:tcPr>
            <w:tcW w:w="2500" w:type="pct"/>
          </w:tcPr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sz w:val="22"/>
                <w:szCs w:val="22"/>
              </w:rPr>
            </w:pPr>
            <w:r w:rsidRPr="00797880">
              <w:rPr>
                <w:rFonts w:ascii="Berlin Sans FB" w:hAnsi="Berlin Sans FB"/>
                <w:sz w:val="22"/>
                <w:szCs w:val="22"/>
              </w:rPr>
              <w:t>Richiedenti</w:t>
            </w:r>
          </w:p>
        </w:tc>
      </w:tr>
      <w:tr w:rsidR="00797880" w:rsidRPr="00797880" w:rsidTr="004F5D73">
        <w:tc>
          <w:tcPr>
            <w:tcW w:w="2500" w:type="pct"/>
          </w:tcPr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  <w:r w:rsidRPr="00797880">
              <w:rPr>
                <w:rFonts w:ascii="Berlin Sans FB" w:hAnsi="Berlin Sans FB"/>
                <w:b/>
                <w:sz w:val="22"/>
                <w:szCs w:val="22"/>
              </w:rPr>
              <w:t>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richiedente.nominativo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;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block=w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: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tr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  <w:r w:rsidRPr="00797880">
              <w:rPr>
                <w:rFonts w:ascii="Berlin Sans FB" w:hAnsi="Berlin Sans FB"/>
                <w:b/>
                <w:sz w:val="22"/>
                <w:szCs w:val="22"/>
              </w:rPr>
              <w:t>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richiedente.indirizzo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  <w:r w:rsidRPr="00797880">
              <w:rPr>
                <w:rFonts w:ascii="Berlin Sans FB" w:hAnsi="Berlin Sans FB"/>
                <w:b/>
                <w:sz w:val="22"/>
                <w:szCs w:val="22"/>
              </w:rPr>
              <w:t>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richiedente.cap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 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richiedente.comune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 ([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richiedente.provincia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])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</w:p>
        </w:tc>
      </w:tr>
      <w:tr w:rsidR="00797880" w:rsidRPr="00797880" w:rsidTr="004F5D73">
        <w:tc>
          <w:tcPr>
            <w:tcW w:w="2500" w:type="pct"/>
          </w:tcPr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sz w:val="22"/>
                <w:szCs w:val="22"/>
              </w:rPr>
            </w:pPr>
            <w:r w:rsidRPr="00797880">
              <w:rPr>
                <w:rFonts w:ascii="Berlin Sans FB" w:hAnsi="Berlin Sans FB"/>
                <w:sz w:val="22"/>
                <w:szCs w:val="22"/>
              </w:rPr>
              <w:t>Progettista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  <w:r w:rsidRPr="00797880">
              <w:rPr>
                <w:rFonts w:ascii="Berlin Sans FB" w:hAnsi="Berlin Sans FB"/>
                <w:b/>
                <w:sz w:val="22"/>
                <w:szCs w:val="22"/>
              </w:rPr>
              <w:t>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progettista.nominativo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;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block=w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: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tr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  <w:r w:rsidRPr="00797880">
              <w:rPr>
                <w:rFonts w:ascii="Berlin Sans FB" w:hAnsi="Berlin Sans FB"/>
                <w:b/>
                <w:sz w:val="22"/>
                <w:szCs w:val="22"/>
              </w:rPr>
              <w:t>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progettista.indirizzo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  <w:r w:rsidRPr="00797880">
              <w:rPr>
                <w:rFonts w:ascii="Berlin Sans FB" w:hAnsi="Berlin Sans FB"/>
                <w:b/>
                <w:sz w:val="22"/>
                <w:szCs w:val="22"/>
              </w:rPr>
              <w:t>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progettista.cap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 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progettista.comune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 ([</w:t>
            </w:r>
            <w:proofErr w:type="spellStart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progettista.provincia</w:t>
            </w:r>
            <w:proofErr w:type="spellEnd"/>
            <w:r w:rsidRPr="00797880">
              <w:rPr>
                <w:rFonts w:ascii="Berlin Sans FB" w:hAnsi="Berlin Sans FB"/>
                <w:b/>
                <w:sz w:val="22"/>
                <w:szCs w:val="22"/>
              </w:rPr>
              <w:t>])</w:t>
            </w:r>
          </w:p>
          <w:p w:rsidR="00797880" w:rsidRPr="00797880" w:rsidRDefault="00797880" w:rsidP="004F5D73">
            <w:pPr>
              <w:tabs>
                <w:tab w:val="right" w:pos="-1418"/>
              </w:tabs>
              <w:rPr>
                <w:rFonts w:ascii="Berlin Sans FB" w:hAnsi="Berlin Sans FB"/>
                <w:b/>
                <w:sz w:val="22"/>
                <w:szCs w:val="22"/>
              </w:rPr>
            </w:pPr>
          </w:p>
        </w:tc>
      </w:tr>
    </w:tbl>
    <w:p w:rsidR="0032191D" w:rsidRPr="00797880" w:rsidRDefault="0032191D">
      <w:pPr>
        <w:rPr>
          <w:rFonts w:ascii="Berlin Sans FB" w:hAnsi="Berlin Sans FB"/>
        </w:rPr>
      </w:pPr>
    </w:p>
    <w:p w:rsidR="00797880" w:rsidRPr="00797880" w:rsidRDefault="00797880">
      <w:pPr>
        <w:rPr>
          <w:rFonts w:ascii="Berlin Sans FB" w:hAnsi="Berlin Sans FB"/>
        </w:rPr>
      </w:pPr>
    </w:p>
    <w:p w:rsidR="00013174" w:rsidRPr="00797880" w:rsidRDefault="00AB7827">
      <w:pPr>
        <w:rPr>
          <w:rFonts w:ascii="Berlin Sans FB" w:hAnsi="Berlin Sans FB"/>
        </w:rPr>
      </w:pPr>
      <w:r w:rsidRPr="00797880">
        <w:rPr>
          <w:rFonts w:ascii="Berlin Sans FB" w:hAnsi="Berlin Sans FB"/>
        </w:rPr>
        <w:t xml:space="preserve">OGGETTO: </w:t>
      </w:r>
      <w:r w:rsidR="00341238" w:rsidRPr="00797880">
        <w:rPr>
          <w:rFonts w:ascii="Berlin Sans FB" w:hAnsi="Berlin Sans FB"/>
        </w:rPr>
        <w:fldChar w:fldCharType="begin"/>
      </w:r>
      <w:r w:rsidR="0032191D" w:rsidRPr="00797880">
        <w:rPr>
          <w:rFonts w:ascii="Berlin Sans FB" w:hAnsi="Berlin Sans FB"/>
        </w:rPr>
        <w:instrText xml:space="preserve"> MERGEFIELD "OGGETTO" </w:instrText>
      </w:r>
      <w:r w:rsidR="00341238" w:rsidRPr="00797880">
        <w:rPr>
          <w:rFonts w:ascii="Berlin Sans FB" w:hAnsi="Berlin Sans FB"/>
        </w:rPr>
        <w:fldChar w:fldCharType="separate"/>
      </w:r>
      <w:r w:rsidR="007A5659" w:rsidRPr="00797880">
        <w:rPr>
          <w:rFonts w:ascii="Berlin Sans FB" w:hAnsi="Berlin Sans FB"/>
          <w:noProof/>
        </w:rPr>
        <w:t>[oggetto]</w:t>
      </w:r>
      <w:r w:rsidR="00341238" w:rsidRPr="00797880">
        <w:rPr>
          <w:rFonts w:ascii="Berlin Sans FB" w:hAnsi="Berlin Sans FB"/>
        </w:rPr>
        <w:fldChar w:fldCharType="end"/>
      </w:r>
      <w:r w:rsidRPr="00797880">
        <w:rPr>
          <w:rFonts w:ascii="Berlin Sans FB" w:hAnsi="Berlin Sans FB"/>
        </w:rPr>
        <w:t xml:space="preserve"> in </w:t>
      </w:r>
      <w:r w:rsidR="00341238" w:rsidRPr="00797880">
        <w:rPr>
          <w:rFonts w:ascii="Berlin Sans FB" w:hAnsi="Berlin Sans FB"/>
        </w:rPr>
        <w:fldChar w:fldCharType="begin"/>
      </w:r>
      <w:r w:rsidR="0032191D" w:rsidRPr="00797880">
        <w:rPr>
          <w:rFonts w:ascii="Berlin Sans FB" w:hAnsi="Berlin Sans FB"/>
        </w:rPr>
        <w:instrText xml:space="preserve"> MERGEFIELD "UBICAZIONE" </w:instrText>
      </w:r>
      <w:r w:rsidR="00341238" w:rsidRPr="00797880">
        <w:rPr>
          <w:rFonts w:ascii="Berlin Sans FB" w:hAnsi="Berlin Sans FB"/>
        </w:rPr>
        <w:fldChar w:fldCharType="separate"/>
      </w:r>
      <w:r w:rsidR="007A5659" w:rsidRPr="00797880">
        <w:rPr>
          <w:rFonts w:ascii="Berlin Sans FB" w:hAnsi="Berlin Sans FB"/>
          <w:noProof/>
        </w:rPr>
        <w:t>[ubicazione]</w:t>
      </w:r>
      <w:r w:rsidR="00341238" w:rsidRPr="00797880">
        <w:rPr>
          <w:rFonts w:ascii="Berlin Sans FB" w:hAnsi="Berlin Sans FB"/>
        </w:rPr>
        <w:fldChar w:fldCharType="end"/>
      </w:r>
      <w:r w:rsidRPr="00797880">
        <w:rPr>
          <w:rFonts w:ascii="Berlin Sans FB" w:hAnsi="Berlin Sans FB"/>
        </w:rPr>
        <w:t>.</w:t>
      </w:r>
    </w:p>
    <w:p w:rsidR="00AB7827" w:rsidRPr="00797880" w:rsidRDefault="00AB7827">
      <w:pPr>
        <w:rPr>
          <w:rFonts w:ascii="Berlin Sans FB" w:hAnsi="Berlin Sans FB"/>
        </w:rPr>
      </w:pPr>
    </w:p>
    <w:p w:rsidR="00AB7827" w:rsidRDefault="00AB7827">
      <w:pPr>
        <w:rPr>
          <w:rFonts w:ascii="Berlin Sans FB" w:hAnsi="Berlin Sans FB"/>
        </w:rPr>
      </w:pPr>
    </w:p>
    <w:p w:rsidR="00AB7827" w:rsidRDefault="00AB7827">
      <w:pPr>
        <w:rPr>
          <w:rFonts w:ascii="Berlin Sans FB" w:hAnsi="Berlin Sans FB"/>
        </w:rPr>
      </w:pPr>
      <w:r>
        <w:rPr>
          <w:rFonts w:ascii="Berlin Sans FB" w:hAnsi="Berlin Sans FB"/>
        </w:rPr>
        <w:t>Parere ed eventuali prescrizioni:</w:t>
      </w:r>
    </w:p>
    <w:p w:rsidR="00AB7827" w:rsidRDefault="00341238">
      <w:pPr>
        <w:rPr>
          <w:rFonts w:ascii="Berlin Sans FB" w:hAnsi="Berlin Sans FB"/>
        </w:rPr>
      </w:pPr>
      <w:r>
        <w:rPr>
          <w:rFonts w:ascii="Berlin Sans FB" w:hAnsi="Berlin Sans FB"/>
        </w:rPr>
        <w:fldChar w:fldCharType="begin"/>
      </w:r>
      <w:r w:rsidR="0032191D">
        <w:rPr>
          <w:rFonts w:ascii="Berlin Sans FB" w:hAnsi="Berlin Sans FB"/>
        </w:rPr>
        <w:instrText xml:space="preserve"> MERGEFIELD "PARERI" </w:instrText>
      </w:r>
      <w:r>
        <w:rPr>
          <w:rFonts w:ascii="Berlin Sans FB" w:hAnsi="Berlin Sans FB"/>
        </w:rPr>
        <w:fldChar w:fldCharType="separate"/>
      </w:r>
      <w:r w:rsidR="007A5659">
        <w:rPr>
          <w:rFonts w:ascii="Berlin Sans FB" w:hAnsi="Berlin Sans FB"/>
          <w:noProof/>
        </w:rPr>
        <w:t>«PARERI»</w:t>
      </w:r>
      <w:r>
        <w:rPr>
          <w:rFonts w:ascii="Berlin Sans FB" w:hAnsi="Berlin Sans FB"/>
        </w:rPr>
        <w:fldChar w:fldCharType="end"/>
      </w:r>
    </w:p>
    <w:p w:rsidR="00AB7827" w:rsidRDefault="00AB7827">
      <w:pPr>
        <w:rPr>
          <w:rFonts w:ascii="Berlin Sans FB" w:hAnsi="Berlin Sans FB"/>
        </w:rPr>
      </w:pPr>
    </w:p>
    <w:p w:rsidR="00AB7827" w:rsidRDefault="00AB7827">
      <w:pPr>
        <w:rPr>
          <w:rFonts w:ascii="Berlin Sans FB" w:hAnsi="Berlin Sans FB"/>
        </w:rPr>
      </w:pPr>
    </w:p>
    <w:p w:rsidR="00AB7827" w:rsidRDefault="00AB7827">
      <w:pPr>
        <w:rPr>
          <w:rFonts w:ascii="Berlin Sans FB" w:hAnsi="Berlin Sans FB"/>
        </w:rPr>
      </w:pPr>
      <w:r>
        <w:rPr>
          <w:rFonts w:ascii="Berlin Sans FB" w:hAnsi="Berlin Sans FB"/>
        </w:rPr>
        <w:t xml:space="preserve">Sanremo, </w:t>
      </w:r>
      <w:r w:rsidR="00797880">
        <w:rPr>
          <w:rFonts w:ascii="Berlin Sans FB" w:hAnsi="Berlin Sans FB"/>
        </w:rPr>
        <w:t>[data]</w:t>
      </w:r>
      <w:r>
        <w:rPr>
          <w:rFonts w:ascii="Berlin Sans FB" w:hAnsi="Berlin Sans FB"/>
        </w:rPr>
        <w:t>.</w:t>
      </w:r>
    </w:p>
    <w:p w:rsidR="00AB7827" w:rsidRDefault="00AB7827">
      <w:pPr>
        <w:rPr>
          <w:rFonts w:ascii="Berlin Sans FB" w:hAnsi="Berlin Sans FB"/>
        </w:rPr>
      </w:pPr>
    </w:p>
    <w:p w:rsidR="00AB7827" w:rsidRDefault="00AB7827">
      <w:pPr>
        <w:rPr>
          <w:rFonts w:ascii="Berlin Sans FB" w:hAnsi="Berlin Sans FB"/>
        </w:rPr>
      </w:pPr>
    </w:p>
    <w:p w:rsidR="00143DB6" w:rsidRDefault="00143DB6" w:rsidP="00143DB6">
      <w:pPr>
        <w:ind w:firstLine="708"/>
        <w:rPr>
          <w:rFonts w:ascii="Berlin Sans FB" w:hAnsi="Berlin Sans FB"/>
        </w:rPr>
      </w:pPr>
      <w:r>
        <w:rPr>
          <w:rFonts w:ascii="Berlin Sans FB" w:hAnsi="Berlin Sans FB"/>
        </w:rPr>
        <w:t>Il Geometra</w:t>
      </w:r>
    </w:p>
    <w:p w:rsidR="00143DB6" w:rsidRDefault="00143DB6" w:rsidP="00143DB6">
      <w:pPr>
        <w:ind w:firstLine="708"/>
        <w:rPr>
          <w:rFonts w:ascii="Berlin Sans FB" w:hAnsi="Berlin Sans FB"/>
        </w:rPr>
      </w:pPr>
      <w:r>
        <w:rPr>
          <w:rFonts w:ascii="Berlin Sans FB" w:hAnsi="Berlin Sans FB"/>
        </w:rPr>
        <w:t xml:space="preserve">Geom. </w:t>
      </w:r>
      <w:proofErr w:type="spellStart"/>
      <w:r>
        <w:rPr>
          <w:rFonts w:ascii="Berlin Sans FB" w:hAnsi="Berlin Sans FB"/>
        </w:rPr>
        <w:t>Fassola</w:t>
      </w:r>
      <w:proofErr w:type="spellEnd"/>
      <w:r>
        <w:rPr>
          <w:rFonts w:ascii="Berlin Sans FB" w:hAnsi="Berlin Sans FB"/>
        </w:rPr>
        <w:t xml:space="preserve"> C.</w:t>
      </w:r>
    </w:p>
    <w:p w:rsidR="00143DB6" w:rsidRDefault="00143DB6">
      <w:pPr>
        <w:rPr>
          <w:rFonts w:ascii="Berlin Sans FB" w:hAnsi="Berlin Sans FB"/>
        </w:rPr>
      </w:pPr>
    </w:p>
    <w:p w:rsidR="00AB7827" w:rsidRDefault="00143DB6" w:rsidP="00143DB6">
      <w:pPr>
        <w:ind w:left="4248" w:firstLine="708"/>
        <w:rPr>
          <w:rFonts w:ascii="Berlin Sans FB" w:hAnsi="Berlin Sans FB"/>
        </w:rPr>
      </w:pPr>
      <w:r>
        <w:rPr>
          <w:rFonts w:ascii="Berlin Sans FB" w:hAnsi="Berlin Sans FB"/>
        </w:rPr>
        <w:t>Il Funzionario Tecnico</w:t>
      </w:r>
    </w:p>
    <w:p w:rsidR="00143DB6" w:rsidRPr="000758D0" w:rsidRDefault="00143DB6" w:rsidP="00143DB6">
      <w:pPr>
        <w:ind w:left="4248" w:firstLine="708"/>
        <w:rPr>
          <w:rFonts w:ascii="Berlin Sans FB" w:hAnsi="Berlin Sans FB"/>
        </w:rPr>
      </w:pPr>
      <w:r>
        <w:rPr>
          <w:rFonts w:ascii="Berlin Sans FB" w:hAnsi="Berlin Sans FB"/>
        </w:rPr>
        <w:t xml:space="preserve">Geom. </w:t>
      </w:r>
      <w:proofErr w:type="spellStart"/>
      <w:r>
        <w:rPr>
          <w:rFonts w:ascii="Berlin Sans FB" w:hAnsi="Berlin Sans FB"/>
        </w:rPr>
        <w:t>Arnaldi</w:t>
      </w:r>
      <w:proofErr w:type="spellEnd"/>
      <w:r>
        <w:rPr>
          <w:rFonts w:ascii="Berlin Sans FB" w:hAnsi="Berlin Sans FB"/>
        </w:rPr>
        <w:t xml:space="preserve"> G.</w:t>
      </w:r>
    </w:p>
    <w:sectPr w:rsidR="00143DB6" w:rsidRPr="000758D0" w:rsidSect="000758D0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characterSpacingControl w:val="doNotCompress"/>
  <w:compat/>
  <w:rsids>
    <w:rsidRoot w:val="007A5659"/>
    <w:rsid w:val="00000C71"/>
    <w:rsid w:val="0000772A"/>
    <w:rsid w:val="00013174"/>
    <w:rsid w:val="000167A0"/>
    <w:rsid w:val="000202A4"/>
    <w:rsid w:val="00023671"/>
    <w:rsid w:val="00026486"/>
    <w:rsid w:val="00027CEA"/>
    <w:rsid w:val="00030A5D"/>
    <w:rsid w:val="00031DC5"/>
    <w:rsid w:val="00033A0E"/>
    <w:rsid w:val="00033BF3"/>
    <w:rsid w:val="00034BF0"/>
    <w:rsid w:val="00035532"/>
    <w:rsid w:val="00037FFA"/>
    <w:rsid w:val="00046666"/>
    <w:rsid w:val="00050D52"/>
    <w:rsid w:val="0005364E"/>
    <w:rsid w:val="00056EA0"/>
    <w:rsid w:val="00060715"/>
    <w:rsid w:val="000676A3"/>
    <w:rsid w:val="00070369"/>
    <w:rsid w:val="00074FE7"/>
    <w:rsid w:val="0007511C"/>
    <w:rsid w:val="000758D0"/>
    <w:rsid w:val="00080013"/>
    <w:rsid w:val="00083199"/>
    <w:rsid w:val="0008600E"/>
    <w:rsid w:val="00090A44"/>
    <w:rsid w:val="00090E9B"/>
    <w:rsid w:val="000926CA"/>
    <w:rsid w:val="00094BBD"/>
    <w:rsid w:val="000A0E65"/>
    <w:rsid w:val="000A17A6"/>
    <w:rsid w:val="000B0141"/>
    <w:rsid w:val="000C0527"/>
    <w:rsid w:val="000D0D52"/>
    <w:rsid w:val="000D35B1"/>
    <w:rsid w:val="000F086A"/>
    <w:rsid w:val="000F682B"/>
    <w:rsid w:val="000F69AC"/>
    <w:rsid w:val="000F69BC"/>
    <w:rsid w:val="001003E0"/>
    <w:rsid w:val="001007E2"/>
    <w:rsid w:val="001011A1"/>
    <w:rsid w:val="00103218"/>
    <w:rsid w:val="00103A9B"/>
    <w:rsid w:val="0010658E"/>
    <w:rsid w:val="0011305A"/>
    <w:rsid w:val="00113B0C"/>
    <w:rsid w:val="001217ED"/>
    <w:rsid w:val="00122F65"/>
    <w:rsid w:val="00123161"/>
    <w:rsid w:val="00123663"/>
    <w:rsid w:val="00125385"/>
    <w:rsid w:val="00125669"/>
    <w:rsid w:val="0012596C"/>
    <w:rsid w:val="001310A8"/>
    <w:rsid w:val="0013140B"/>
    <w:rsid w:val="00133D94"/>
    <w:rsid w:val="0013601B"/>
    <w:rsid w:val="00137FF2"/>
    <w:rsid w:val="00143080"/>
    <w:rsid w:val="00143DB6"/>
    <w:rsid w:val="00146F4E"/>
    <w:rsid w:val="00152567"/>
    <w:rsid w:val="00161EBF"/>
    <w:rsid w:val="00164262"/>
    <w:rsid w:val="001649AA"/>
    <w:rsid w:val="00167BFF"/>
    <w:rsid w:val="001730F7"/>
    <w:rsid w:val="00173B76"/>
    <w:rsid w:val="00173E36"/>
    <w:rsid w:val="001816FC"/>
    <w:rsid w:val="00182A1D"/>
    <w:rsid w:val="0018727C"/>
    <w:rsid w:val="00187ED6"/>
    <w:rsid w:val="0019593A"/>
    <w:rsid w:val="00196139"/>
    <w:rsid w:val="001A20DB"/>
    <w:rsid w:val="001A34EE"/>
    <w:rsid w:val="001A4768"/>
    <w:rsid w:val="001A641B"/>
    <w:rsid w:val="001A661A"/>
    <w:rsid w:val="001A7E7D"/>
    <w:rsid w:val="001B28E2"/>
    <w:rsid w:val="001B512B"/>
    <w:rsid w:val="001B612C"/>
    <w:rsid w:val="001C0477"/>
    <w:rsid w:val="001C0978"/>
    <w:rsid w:val="001C4165"/>
    <w:rsid w:val="001C5023"/>
    <w:rsid w:val="001D3AC3"/>
    <w:rsid w:val="001E2F23"/>
    <w:rsid w:val="001E3825"/>
    <w:rsid w:val="001E3843"/>
    <w:rsid w:val="001E4797"/>
    <w:rsid w:val="001E5239"/>
    <w:rsid w:val="001F1DB9"/>
    <w:rsid w:val="001F5CC7"/>
    <w:rsid w:val="002005AF"/>
    <w:rsid w:val="00201F6F"/>
    <w:rsid w:val="002023E1"/>
    <w:rsid w:val="00204A29"/>
    <w:rsid w:val="002138C6"/>
    <w:rsid w:val="00216849"/>
    <w:rsid w:val="00217366"/>
    <w:rsid w:val="00217E5C"/>
    <w:rsid w:val="00226B9A"/>
    <w:rsid w:val="002272DC"/>
    <w:rsid w:val="002273C3"/>
    <w:rsid w:val="00231AD3"/>
    <w:rsid w:val="00235C2E"/>
    <w:rsid w:val="00236414"/>
    <w:rsid w:val="00241202"/>
    <w:rsid w:val="002421F4"/>
    <w:rsid w:val="00242E68"/>
    <w:rsid w:val="00243A0B"/>
    <w:rsid w:val="002535E6"/>
    <w:rsid w:val="002567FA"/>
    <w:rsid w:val="002569F8"/>
    <w:rsid w:val="00256D2D"/>
    <w:rsid w:val="00257380"/>
    <w:rsid w:val="0026382A"/>
    <w:rsid w:val="0026400C"/>
    <w:rsid w:val="002644B3"/>
    <w:rsid w:val="0027029A"/>
    <w:rsid w:val="00270B14"/>
    <w:rsid w:val="00274BD1"/>
    <w:rsid w:val="00275416"/>
    <w:rsid w:val="00284FBD"/>
    <w:rsid w:val="002871A8"/>
    <w:rsid w:val="0029079C"/>
    <w:rsid w:val="00296E8C"/>
    <w:rsid w:val="002A0314"/>
    <w:rsid w:val="002A2637"/>
    <w:rsid w:val="002A6C4E"/>
    <w:rsid w:val="002B034D"/>
    <w:rsid w:val="002B66EC"/>
    <w:rsid w:val="002C536C"/>
    <w:rsid w:val="002D1CB6"/>
    <w:rsid w:val="002D3BEE"/>
    <w:rsid w:val="002D3ECF"/>
    <w:rsid w:val="002D53B5"/>
    <w:rsid w:val="002D7037"/>
    <w:rsid w:val="002E15E8"/>
    <w:rsid w:val="002E208B"/>
    <w:rsid w:val="002E2F6C"/>
    <w:rsid w:val="002E3BD4"/>
    <w:rsid w:val="002E44F1"/>
    <w:rsid w:val="002E53E9"/>
    <w:rsid w:val="002F3261"/>
    <w:rsid w:val="002F5127"/>
    <w:rsid w:val="002F7CAC"/>
    <w:rsid w:val="00300AD2"/>
    <w:rsid w:val="00303C20"/>
    <w:rsid w:val="0030403E"/>
    <w:rsid w:val="00306B9C"/>
    <w:rsid w:val="003148BD"/>
    <w:rsid w:val="00315268"/>
    <w:rsid w:val="0032191D"/>
    <w:rsid w:val="0032225D"/>
    <w:rsid w:val="00327005"/>
    <w:rsid w:val="0033597D"/>
    <w:rsid w:val="003368BF"/>
    <w:rsid w:val="00337DA1"/>
    <w:rsid w:val="0034076A"/>
    <w:rsid w:val="00341238"/>
    <w:rsid w:val="00342C27"/>
    <w:rsid w:val="00343E2C"/>
    <w:rsid w:val="003452C1"/>
    <w:rsid w:val="0035101E"/>
    <w:rsid w:val="00351062"/>
    <w:rsid w:val="003516D4"/>
    <w:rsid w:val="00354BD6"/>
    <w:rsid w:val="00357415"/>
    <w:rsid w:val="0036230A"/>
    <w:rsid w:val="00363EEC"/>
    <w:rsid w:val="0037035B"/>
    <w:rsid w:val="003759F1"/>
    <w:rsid w:val="0037797F"/>
    <w:rsid w:val="0038040E"/>
    <w:rsid w:val="003858B4"/>
    <w:rsid w:val="003861A7"/>
    <w:rsid w:val="00387BB4"/>
    <w:rsid w:val="00390588"/>
    <w:rsid w:val="00393DEB"/>
    <w:rsid w:val="00394444"/>
    <w:rsid w:val="003A149C"/>
    <w:rsid w:val="003A45DA"/>
    <w:rsid w:val="003A4E76"/>
    <w:rsid w:val="003A7822"/>
    <w:rsid w:val="003A7FFE"/>
    <w:rsid w:val="003B6E28"/>
    <w:rsid w:val="003C0879"/>
    <w:rsid w:val="003C3727"/>
    <w:rsid w:val="003D0226"/>
    <w:rsid w:val="003D2550"/>
    <w:rsid w:val="003D2DF4"/>
    <w:rsid w:val="003E3C9C"/>
    <w:rsid w:val="003E5403"/>
    <w:rsid w:val="003F370F"/>
    <w:rsid w:val="004005EA"/>
    <w:rsid w:val="00403083"/>
    <w:rsid w:val="0040532F"/>
    <w:rsid w:val="004076AA"/>
    <w:rsid w:val="00410A6D"/>
    <w:rsid w:val="0041583A"/>
    <w:rsid w:val="0042110D"/>
    <w:rsid w:val="00423301"/>
    <w:rsid w:val="00432455"/>
    <w:rsid w:val="00432DA6"/>
    <w:rsid w:val="0043605D"/>
    <w:rsid w:val="00436F0A"/>
    <w:rsid w:val="00444969"/>
    <w:rsid w:val="00446E69"/>
    <w:rsid w:val="004471CB"/>
    <w:rsid w:val="00447F83"/>
    <w:rsid w:val="0045456D"/>
    <w:rsid w:val="00463EEC"/>
    <w:rsid w:val="00466E45"/>
    <w:rsid w:val="00473BEF"/>
    <w:rsid w:val="0047653E"/>
    <w:rsid w:val="0048091D"/>
    <w:rsid w:val="00480EDC"/>
    <w:rsid w:val="0048101C"/>
    <w:rsid w:val="004827CE"/>
    <w:rsid w:val="00483413"/>
    <w:rsid w:val="004852C0"/>
    <w:rsid w:val="0048667E"/>
    <w:rsid w:val="00490591"/>
    <w:rsid w:val="004921AD"/>
    <w:rsid w:val="004933F6"/>
    <w:rsid w:val="00495C7F"/>
    <w:rsid w:val="004A207E"/>
    <w:rsid w:val="004A4369"/>
    <w:rsid w:val="004A6688"/>
    <w:rsid w:val="004B4040"/>
    <w:rsid w:val="004B468F"/>
    <w:rsid w:val="004C0B14"/>
    <w:rsid w:val="004C6713"/>
    <w:rsid w:val="004C7EED"/>
    <w:rsid w:val="004D31C7"/>
    <w:rsid w:val="004D50F1"/>
    <w:rsid w:val="004D6200"/>
    <w:rsid w:val="004E31CC"/>
    <w:rsid w:val="004F1F98"/>
    <w:rsid w:val="005014E0"/>
    <w:rsid w:val="00503834"/>
    <w:rsid w:val="00507264"/>
    <w:rsid w:val="00507BAD"/>
    <w:rsid w:val="00516126"/>
    <w:rsid w:val="00520B0B"/>
    <w:rsid w:val="0052211B"/>
    <w:rsid w:val="005238A2"/>
    <w:rsid w:val="00525A88"/>
    <w:rsid w:val="00530F3A"/>
    <w:rsid w:val="00532EBB"/>
    <w:rsid w:val="00536C1A"/>
    <w:rsid w:val="00537A87"/>
    <w:rsid w:val="005420CE"/>
    <w:rsid w:val="00543F05"/>
    <w:rsid w:val="00544811"/>
    <w:rsid w:val="005455CA"/>
    <w:rsid w:val="0055051D"/>
    <w:rsid w:val="005507CD"/>
    <w:rsid w:val="005514B7"/>
    <w:rsid w:val="005530CF"/>
    <w:rsid w:val="00555E5D"/>
    <w:rsid w:val="00556650"/>
    <w:rsid w:val="0056390D"/>
    <w:rsid w:val="00566EB0"/>
    <w:rsid w:val="0057270B"/>
    <w:rsid w:val="005739F0"/>
    <w:rsid w:val="0057560C"/>
    <w:rsid w:val="0057779E"/>
    <w:rsid w:val="005823BF"/>
    <w:rsid w:val="0058520A"/>
    <w:rsid w:val="00590408"/>
    <w:rsid w:val="00592258"/>
    <w:rsid w:val="00593B19"/>
    <w:rsid w:val="00596099"/>
    <w:rsid w:val="005972C1"/>
    <w:rsid w:val="00597D29"/>
    <w:rsid w:val="005A04EE"/>
    <w:rsid w:val="005A12A3"/>
    <w:rsid w:val="005A3232"/>
    <w:rsid w:val="005A3BA2"/>
    <w:rsid w:val="005C393D"/>
    <w:rsid w:val="005C434F"/>
    <w:rsid w:val="005D1524"/>
    <w:rsid w:val="005D2121"/>
    <w:rsid w:val="005D2CFE"/>
    <w:rsid w:val="005D5F62"/>
    <w:rsid w:val="005D78C7"/>
    <w:rsid w:val="005E7ACF"/>
    <w:rsid w:val="005F59D1"/>
    <w:rsid w:val="005F5F6A"/>
    <w:rsid w:val="005F77EE"/>
    <w:rsid w:val="00601D48"/>
    <w:rsid w:val="00603C98"/>
    <w:rsid w:val="00605AEA"/>
    <w:rsid w:val="006063BB"/>
    <w:rsid w:val="006068EF"/>
    <w:rsid w:val="00607B6C"/>
    <w:rsid w:val="00610789"/>
    <w:rsid w:val="00610D6B"/>
    <w:rsid w:val="00616FD0"/>
    <w:rsid w:val="00625EB9"/>
    <w:rsid w:val="00625F5F"/>
    <w:rsid w:val="00630FB4"/>
    <w:rsid w:val="006370FF"/>
    <w:rsid w:val="00640219"/>
    <w:rsid w:val="006406E3"/>
    <w:rsid w:val="00642450"/>
    <w:rsid w:val="00642D94"/>
    <w:rsid w:val="0064509B"/>
    <w:rsid w:val="00650EF5"/>
    <w:rsid w:val="0065133C"/>
    <w:rsid w:val="006557D8"/>
    <w:rsid w:val="00656957"/>
    <w:rsid w:val="00661C10"/>
    <w:rsid w:val="00662B6A"/>
    <w:rsid w:val="006673BE"/>
    <w:rsid w:val="006709F2"/>
    <w:rsid w:val="00671D32"/>
    <w:rsid w:val="00680CEF"/>
    <w:rsid w:val="00690FDE"/>
    <w:rsid w:val="006A0B7A"/>
    <w:rsid w:val="006A51C3"/>
    <w:rsid w:val="006B0398"/>
    <w:rsid w:val="006B1D57"/>
    <w:rsid w:val="006B6D53"/>
    <w:rsid w:val="006C3B5C"/>
    <w:rsid w:val="006C7040"/>
    <w:rsid w:val="006D0698"/>
    <w:rsid w:val="006D1099"/>
    <w:rsid w:val="006D7729"/>
    <w:rsid w:val="006E00C6"/>
    <w:rsid w:val="006E4F71"/>
    <w:rsid w:val="006E7FDC"/>
    <w:rsid w:val="006F16AA"/>
    <w:rsid w:val="00701556"/>
    <w:rsid w:val="0070198D"/>
    <w:rsid w:val="00701C46"/>
    <w:rsid w:val="007066BD"/>
    <w:rsid w:val="00706D42"/>
    <w:rsid w:val="00710E5D"/>
    <w:rsid w:val="00714CEC"/>
    <w:rsid w:val="0072730D"/>
    <w:rsid w:val="00730D9F"/>
    <w:rsid w:val="007341C2"/>
    <w:rsid w:val="00734616"/>
    <w:rsid w:val="00735D5C"/>
    <w:rsid w:val="00737989"/>
    <w:rsid w:val="007473D1"/>
    <w:rsid w:val="007517E3"/>
    <w:rsid w:val="00762187"/>
    <w:rsid w:val="007636EC"/>
    <w:rsid w:val="007636F9"/>
    <w:rsid w:val="00764D9D"/>
    <w:rsid w:val="00765027"/>
    <w:rsid w:val="00775BCE"/>
    <w:rsid w:val="007813BA"/>
    <w:rsid w:val="007828A6"/>
    <w:rsid w:val="0078370A"/>
    <w:rsid w:val="00793BCE"/>
    <w:rsid w:val="00795D79"/>
    <w:rsid w:val="00797880"/>
    <w:rsid w:val="007A14B0"/>
    <w:rsid w:val="007A44B9"/>
    <w:rsid w:val="007A4A7C"/>
    <w:rsid w:val="007A5659"/>
    <w:rsid w:val="007A6187"/>
    <w:rsid w:val="007B4171"/>
    <w:rsid w:val="007C251B"/>
    <w:rsid w:val="007C3CD1"/>
    <w:rsid w:val="007C558D"/>
    <w:rsid w:val="007C5C8C"/>
    <w:rsid w:val="007D5031"/>
    <w:rsid w:val="007D66BB"/>
    <w:rsid w:val="007E270D"/>
    <w:rsid w:val="007E354F"/>
    <w:rsid w:val="007F2591"/>
    <w:rsid w:val="007F2976"/>
    <w:rsid w:val="007F3125"/>
    <w:rsid w:val="007F3799"/>
    <w:rsid w:val="007F6D88"/>
    <w:rsid w:val="00800BAA"/>
    <w:rsid w:val="00802FF2"/>
    <w:rsid w:val="008077A5"/>
    <w:rsid w:val="0081081A"/>
    <w:rsid w:val="008117B8"/>
    <w:rsid w:val="0081736B"/>
    <w:rsid w:val="00817D8D"/>
    <w:rsid w:val="00820517"/>
    <w:rsid w:val="008219C9"/>
    <w:rsid w:val="0082577F"/>
    <w:rsid w:val="008266C9"/>
    <w:rsid w:val="00826E31"/>
    <w:rsid w:val="00843010"/>
    <w:rsid w:val="008452FC"/>
    <w:rsid w:val="00847D77"/>
    <w:rsid w:val="00850782"/>
    <w:rsid w:val="00852D3E"/>
    <w:rsid w:val="0085305E"/>
    <w:rsid w:val="008530EC"/>
    <w:rsid w:val="008555B1"/>
    <w:rsid w:val="008562C7"/>
    <w:rsid w:val="00856AB2"/>
    <w:rsid w:val="00856E9B"/>
    <w:rsid w:val="008578DC"/>
    <w:rsid w:val="00857E31"/>
    <w:rsid w:val="00860436"/>
    <w:rsid w:val="00860A90"/>
    <w:rsid w:val="00861637"/>
    <w:rsid w:val="008657F8"/>
    <w:rsid w:val="0087117C"/>
    <w:rsid w:val="008712C9"/>
    <w:rsid w:val="00871AD7"/>
    <w:rsid w:val="008846A1"/>
    <w:rsid w:val="0089540F"/>
    <w:rsid w:val="00895A61"/>
    <w:rsid w:val="00895B9A"/>
    <w:rsid w:val="00896986"/>
    <w:rsid w:val="008A0B17"/>
    <w:rsid w:val="008A0BA1"/>
    <w:rsid w:val="008A2012"/>
    <w:rsid w:val="008A23CD"/>
    <w:rsid w:val="008A3E52"/>
    <w:rsid w:val="008A78AE"/>
    <w:rsid w:val="008B0A78"/>
    <w:rsid w:val="008B4FB8"/>
    <w:rsid w:val="008C7A1E"/>
    <w:rsid w:val="008D3143"/>
    <w:rsid w:val="008D340E"/>
    <w:rsid w:val="008D4C3E"/>
    <w:rsid w:val="008D59F2"/>
    <w:rsid w:val="008D7348"/>
    <w:rsid w:val="008D7A88"/>
    <w:rsid w:val="008D7E4C"/>
    <w:rsid w:val="008E1311"/>
    <w:rsid w:val="008E6FBF"/>
    <w:rsid w:val="008F3C36"/>
    <w:rsid w:val="008F5388"/>
    <w:rsid w:val="008F65B8"/>
    <w:rsid w:val="008F7FB3"/>
    <w:rsid w:val="00900D6D"/>
    <w:rsid w:val="0090348B"/>
    <w:rsid w:val="0091194B"/>
    <w:rsid w:val="00915557"/>
    <w:rsid w:val="00916725"/>
    <w:rsid w:val="00922D7C"/>
    <w:rsid w:val="009233BD"/>
    <w:rsid w:val="00926502"/>
    <w:rsid w:val="00927041"/>
    <w:rsid w:val="00931117"/>
    <w:rsid w:val="009331B3"/>
    <w:rsid w:val="00937DE9"/>
    <w:rsid w:val="00941C55"/>
    <w:rsid w:val="00942715"/>
    <w:rsid w:val="00950EC4"/>
    <w:rsid w:val="0095145E"/>
    <w:rsid w:val="009565C0"/>
    <w:rsid w:val="00962860"/>
    <w:rsid w:val="00966490"/>
    <w:rsid w:val="00966E70"/>
    <w:rsid w:val="00967DAE"/>
    <w:rsid w:val="00971261"/>
    <w:rsid w:val="009731E4"/>
    <w:rsid w:val="00974307"/>
    <w:rsid w:val="0097732F"/>
    <w:rsid w:val="00982EF9"/>
    <w:rsid w:val="00984473"/>
    <w:rsid w:val="009863C3"/>
    <w:rsid w:val="00991702"/>
    <w:rsid w:val="00991C0D"/>
    <w:rsid w:val="00991C58"/>
    <w:rsid w:val="00992A33"/>
    <w:rsid w:val="00992AC1"/>
    <w:rsid w:val="009942CD"/>
    <w:rsid w:val="00994D3C"/>
    <w:rsid w:val="009952C3"/>
    <w:rsid w:val="009A1DDC"/>
    <w:rsid w:val="009A20A7"/>
    <w:rsid w:val="009A6D5D"/>
    <w:rsid w:val="009A7791"/>
    <w:rsid w:val="009B1DD2"/>
    <w:rsid w:val="009B2D8A"/>
    <w:rsid w:val="009B349E"/>
    <w:rsid w:val="009C47BE"/>
    <w:rsid w:val="009C6526"/>
    <w:rsid w:val="009D35A4"/>
    <w:rsid w:val="009D787B"/>
    <w:rsid w:val="009D7A04"/>
    <w:rsid w:val="009E4D0D"/>
    <w:rsid w:val="009F087A"/>
    <w:rsid w:val="009F21AA"/>
    <w:rsid w:val="009F3862"/>
    <w:rsid w:val="009F559A"/>
    <w:rsid w:val="00A0122E"/>
    <w:rsid w:val="00A04451"/>
    <w:rsid w:val="00A10FAE"/>
    <w:rsid w:val="00A13991"/>
    <w:rsid w:val="00A13E69"/>
    <w:rsid w:val="00A22C99"/>
    <w:rsid w:val="00A235F4"/>
    <w:rsid w:val="00A26522"/>
    <w:rsid w:val="00A26A4B"/>
    <w:rsid w:val="00A26C4A"/>
    <w:rsid w:val="00A26D1A"/>
    <w:rsid w:val="00A30FCB"/>
    <w:rsid w:val="00A31FCE"/>
    <w:rsid w:val="00A34932"/>
    <w:rsid w:val="00A362F2"/>
    <w:rsid w:val="00A47A0E"/>
    <w:rsid w:val="00A50888"/>
    <w:rsid w:val="00A54FD8"/>
    <w:rsid w:val="00A5504C"/>
    <w:rsid w:val="00A55A82"/>
    <w:rsid w:val="00A56CE9"/>
    <w:rsid w:val="00A60556"/>
    <w:rsid w:val="00A62836"/>
    <w:rsid w:val="00A67E22"/>
    <w:rsid w:val="00A73096"/>
    <w:rsid w:val="00A7349A"/>
    <w:rsid w:val="00A73C3D"/>
    <w:rsid w:val="00A94882"/>
    <w:rsid w:val="00AA0F51"/>
    <w:rsid w:val="00AA2143"/>
    <w:rsid w:val="00AA2269"/>
    <w:rsid w:val="00AA41C9"/>
    <w:rsid w:val="00AA5642"/>
    <w:rsid w:val="00AB4045"/>
    <w:rsid w:val="00AB44E7"/>
    <w:rsid w:val="00AB7827"/>
    <w:rsid w:val="00AC008D"/>
    <w:rsid w:val="00AC45E6"/>
    <w:rsid w:val="00AC5F42"/>
    <w:rsid w:val="00AC6A04"/>
    <w:rsid w:val="00AD321C"/>
    <w:rsid w:val="00AD4888"/>
    <w:rsid w:val="00AD4F60"/>
    <w:rsid w:val="00AD5F76"/>
    <w:rsid w:val="00AE59B9"/>
    <w:rsid w:val="00AE7F49"/>
    <w:rsid w:val="00AF6645"/>
    <w:rsid w:val="00B024AD"/>
    <w:rsid w:val="00B04C4B"/>
    <w:rsid w:val="00B06AD8"/>
    <w:rsid w:val="00B13AE1"/>
    <w:rsid w:val="00B204D8"/>
    <w:rsid w:val="00B217CB"/>
    <w:rsid w:val="00B22507"/>
    <w:rsid w:val="00B265CE"/>
    <w:rsid w:val="00B2786F"/>
    <w:rsid w:val="00B30EF2"/>
    <w:rsid w:val="00B34333"/>
    <w:rsid w:val="00B35BF5"/>
    <w:rsid w:val="00B35F2C"/>
    <w:rsid w:val="00B36B1B"/>
    <w:rsid w:val="00B44210"/>
    <w:rsid w:val="00B47300"/>
    <w:rsid w:val="00B553F4"/>
    <w:rsid w:val="00B66189"/>
    <w:rsid w:val="00B676C7"/>
    <w:rsid w:val="00B70E35"/>
    <w:rsid w:val="00B7169D"/>
    <w:rsid w:val="00B72B4F"/>
    <w:rsid w:val="00B74D5F"/>
    <w:rsid w:val="00B771DE"/>
    <w:rsid w:val="00B77988"/>
    <w:rsid w:val="00B81107"/>
    <w:rsid w:val="00B86FED"/>
    <w:rsid w:val="00B9101F"/>
    <w:rsid w:val="00B92CBD"/>
    <w:rsid w:val="00B93D66"/>
    <w:rsid w:val="00B95D0F"/>
    <w:rsid w:val="00B96891"/>
    <w:rsid w:val="00B975B7"/>
    <w:rsid w:val="00BA2772"/>
    <w:rsid w:val="00BA2923"/>
    <w:rsid w:val="00BA2C6A"/>
    <w:rsid w:val="00BA4DDE"/>
    <w:rsid w:val="00BA4F40"/>
    <w:rsid w:val="00BB171D"/>
    <w:rsid w:val="00BB2993"/>
    <w:rsid w:val="00BB7323"/>
    <w:rsid w:val="00BB73E8"/>
    <w:rsid w:val="00BC43D7"/>
    <w:rsid w:val="00BC49D8"/>
    <w:rsid w:val="00BC6487"/>
    <w:rsid w:val="00BC76D4"/>
    <w:rsid w:val="00BD01EC"/>
    <w:rsid w:val="00BD5372"/>
    <w:rsid w:val="00BD5385"/>
    <w:rsid w:val="00BD5AEF"/>
    <w:rsid w:val="00BD6091"/>
    <w:rsid w:val="00BD7452"/>
    <w:rsid w:val="00BD76FA"/>
    <w:rsid w:val="00BE1427"/>
    <w:rsid w:val="00BE6256"/>
    <w:rsid w:val="00BE6A41"/>
    <w:rsid w:val="00BE7524"/>
    <w:rsid w:val="00BF1077"/>
    <w:rsid w:val="00BF5C5C"/>
    <w:rsid w:val="00BF6E71"/>
    <w:rsid w:val="00BF720D"/>
    <w:rsid w:val="00BF7368"/>
    <w:rsid w:val="00C017D8"/>
    <w:rsid w:val="00C03993"/>
    <w:rsid w:val="00C10C7F"/>
    <w:rsid w:val="00C14F33"/>
    <w:rsid w:val="00C16239"/>
    <w:rsid w:val="00C16516"/>
    <w:rsid w:val="00C2506F"/>
    <w:rsid w:val="00C255B2"/>
    <w:rsid w:val="00C25E86"/>
    <w:rsid w:val="00C3075E"/>
    <w:rsid w:val="00C30926"/>
    <w:rsid w:val="00C30A7A"/>
    <w:rsid w:val="00C317C5"/>
    <w:rsid w:val="00C357F8"/>
    <w:rsid w:val="00C360EC"/>
    <w:rsid w:val="00C36CA5"/>
    <w:rsid w:val="00C405E3"/>
    <w:rsid w:val="00C433E5"/>
    <w:rsid w:val="00C44B2C"/>
    <w:rsid w:val="00C45389"/>
    <w:rsid w:val="00C6462F"/>
    <w:rsid w:val="00C64FE9"/>
    <w:rsid w:val="00C82A48"/>
    <w:rsid w:val="00C8604D"/>
    <w:rsid w:val="00C873CD"/>
    <w:rsid w:val="00C9154C"/>
    <w:rsid w:val="00C91942"/>
    <w:rsid w:val="00C92D6C"/>
    <w:rsid w:val="00C93E9D"/>
    <w:rsid w:val="00C94385"/>
    <w:rsid w:val="00C958B2"/>
    <w:rsid w:val="00CA4A97"/>
    <w:rsid w:val="00CB072A"/>
    <w:rsid w:val="00CB162D"/>
    <w:rsid w:val="00CB2F46"/>
    <w:rsid w:val="00CB3875"/>
    <w:rsid w:val="00CB7A75"/>
    <w:rsid w:val="00CC1348"/>
    <w:rsid w:val="00CC3455"/>
    <w:rsid w:val="00CC55B4"/>
    <w:rsid w:val="00CC66A0"/>
    <w:rsid w:val="00CD2475"/>
    <w:rsid w:val="00CD5C01"/>
    <w:rsid w:val="00CE09A5"/>
    <w:rsid w:val="00CE0C7D"/>
    <w:rsid w:val="00CE1F17"/>
    <w:rsid w:val="00CE535E"/>
    <w:rsid w:val="00CE65C2"/>
    <w:rsid w:val="00CF0C9F"/>
    <w:rsid w:val="00CF2D0E"/>
    <w:rsid w:val="00CF339F"/>
    <w:rsid w:val="00CF3484"/>
    <w:rsid w:val="00CF426C"/>
    <w:rsid w:val="00D01FA9"/>
    <w:rsid w:val="00D03A51"/>
    <w:rsid w:val="00D05512"/>
    <w:rsid w:val="00D0617C"/>
    <w:rsid w:val="00D0702C"/>
    <w:rsid w:val="00D07764"/>
    <w:rsid w:val="00D07A8E"/>
    <w:rsid w:val="00D10FC3"/>
    <w:rsid w:val="00D14B00"/>
    <w:rsid w:val="00D25A16"/>
    <w:rsid w:val="00D315AC"/>
    <w:rsid w:val="00D32024"/>
    <w:rsid w:val="00D321E2"/>
    <w:rsid w:val="00D3308B"/>
    <w:rsid w:val="00D34E04"/>
    <w:rsid w:val="00D41A6E"/>
    <w:rsid w:val="00D42749"/>
    <w:rsid w:val="00D51A60"/>
    <w:rsid w:val="00D5352D"/>
    <w:rsid w:val="00D5598E"/>
    <w:rsid w:val="00D566C6"/>
    <w:rsid w:val="00D63562"/>
    <w:rsid w:val="00D64B82"/>
    <w:rsid w:val="00D64DF1"/>
    <w:rsid w:val="00D65058"/>
    <w:rsid w:val="00D67F78"/>
    <w:rsid w:val="00D73E1C"/>
    <w:rsid w:val="00D7623F"/>
    <w:rsid w:val="00D77438"/>
    <w:rsid w:val="00D77B0E"/>
    <w:rsid w:val="00D81F0A"/>
    <w:rsid w:val="00D84751"/>
    <w:rsid w:val="00D84BB2"/>
    <w:rsid w:val="00DA1465"/>
    <w:rsid w:val="00DA5503"/>
    <w:rsid w:val="00DA71D4"/>
    <w:rsid w:val="00DA7BD7"/>
    <w:rsid w:val="00DB1EE7"/>
    <w:rsid w:val="00DB38CD"/>
    <w:rsid w:val="00DB564A"/>
    <w:rsid w:val="00DB68DD"/>
    <w:rsid w:val="00DB7DF8"/>
    <w:rsid w:val="00DC1F6D"/>
    <w:rsid w:val="00DC3EC9"/>
    <w:rsid w:val="00DC5077"/>
    <w:rsid w:val="00DC7503"/>
    <w:rsid w:val="00DD1E22"/>
    <w:rsid w:val="00DE2C29"/>
    <w:rsid w:val="00DE31F6"/>
    <w:rsid w:val="00DE3F0B"/>
    <w:rsid w:val="00DE5640"/>
    <w:rsid w:val="00DE6B78"/>
    <w:rsid w:val="00DE7342"/>
    <w:rsid w:val="00DF1296"/>
    <w:rsid w:val="00DF1EF5"/>
    <w:rsid w:val="00DF2665"/>
    <w:rsid w:val="00DF52B5"/>
    <w:rsid w:val="00E045A0"/>
    <w:rsid w:val="00E04E26"/>
    <w:rsid w:val="00E05ADF"/>
    <w:rsid w:val="00E079BC"/>
    <w:rsid w:val="00E100D1"/>
    <w:rsid w:val="00E129F0"/>
    <w:rsid w:val="00E17087"/>
    <w:rsid w:val="00E2035C"/>
    <w:rsid w:val="00E2357E"/>
    <w:rsid w:val="00E26DBF"/>
    <w:rsid w:val="00E27ABC"/>
    <w:rsid w:val="00E32E10"/>
    <w:rsid w:val="00E45484"/>
    <w:rsid w:val="00E472CC"/>
    <w:rsid w:val="00E549AF"/>
    <w:rsid w:val="00E57D1B"/>
    <w:rsid w:val="00E61E6E"/>
    <w:rsid w:val="00E625E6"/>
    <w:rsid w:val="00E63A67"/>
    <w:rsid w:val="00E66B7A"/>
    <w:rsid w:val="00E70282"/>
    <w:rsid w:val="00E718DE"/>
    <w:rsid w:val="00E71A85"/>
    <w:rsid w:val="00E72335"/>
    <w:rsid w:val="00E74E6E"/>
    <w:rsid w:val="00E75A16"/>
    <w:rsid w:val="00E77437"/>
    <w:rsid w:val="00E77677"/>
    <w:rsid w:val="00E77749"/>
    <w:rsid w:val="00E87000"/>
    <w:rsid w:val="00E91735"/>
    <w:rsid w:val="00E93455"/>
    <w:rsid w:val="00E937A9"/>
    <w:rsid w:val="00EA146D"/>
    <w:rsid w:val="00EA1A87"/>
    <w:rsid w:val="00EA20BC"/>
    <w:rsid w:val="00EA2597"/>
    <w:rsid w:val="00EA2CF0"/>
    <w:rsid w:val="00EA49CC"/>
    <w:rsid w:val="00EA5A9E"/>
    <w:rsid w:val="00EB13B0"/>
    <w:rsid w:val="00EB306F"/>
    <w:rsid w:val="00EB332D"/>
    <w:rsid w:val="00EB5632"/>
    <w:rsid w:val="00EB69BD"/>
    <w:rsid w:val="00EB6B17"/>
    <w:rsid w:val="00EC3A70"/>
    <w:rsid w:val="00EC44D8"/>
    <w:rsid w:val="00EC5040"/>
    <w:rsid w:val="00ED4E59"/>
    <w:rsid w:val="00ED7D33"/>
    <w:rsid w:val="00EE1963"/>
    <w:rsid w:val="00EE46F7"/>
    <w:rsid w:val="00EE7226"/>
    <w:rsid w:val="00EF2232"/>
    <w:rsid w:val="00EF73DF"/>
    <w:rsid w:val="00F02248"/>
    <w:rsid w:val="00F03BB5"/>
    <w:rsid w:val="00F03CEC"/>
    <w:rsid w:val="00F04801"/>
    <w:rsid w:val="00F04D6B"/>
    <w:rsid w:val="00F05BBC"/>
    <w:rsid w:val="00F05EF8"/>
    <w:rsid w:val="00F07C25"/>
    <w:rsid w:val="00F137B5"/>
    <w:rsid w:val="00F160EF"/>
    <w:rsid w:val="00F173C3"/>
    <w:rsid w:val="00F17F6F"/>
    <w:rsid w:val="00F2060B"/>
    <w:rsid w:val="00F22FE0"/>
    <w:rsid w:val="00F2308E"/>
    <w:rsid w:val="00F27509"/>
    <w:rsid w:val="00F315BE"/>
    <w:rsid w:val="00F358EE"/>
    <w:rsid w:val="00F375B8"/>
    <w:rsid w:val="00F41439"/>
    <w:rsid w:val="00F416B2"/>
    <w:rsid w:val="00F42D8F"/>
    <w:rsid w:val="00F448D1"/>
    <w:rsid w:val="00F44F8D"/>
    <w:rsid w:val="00F52A68"/>
    <w:rsid w:val="00F60FB7"/>
    <w:rsid w:val="00F61C51"/>
    <w:rsid w:val="00F64AB9"/>
    <w:rsid w:val="00F6700A"/>
    <w:rsid w:val="00F71DBA"/>
    <w:rsid w:val="00F73085"/>
    <w:rsid w:val="00F7388D"/>
    <w:rsid w:val="00F74B78"/>
    <w:rsid w:val="00F74E39"/>
    <w:rsid w:val="00F84008"/>
    <w:rsid w:val="00F91CEE"/>
    <w:rsid w:val="00F9330B"/>
    <w:rsid w:val="00F9781C"/>
    <w:rsid w:val="00FA18FD"/>
    <w:rsid w:val="00FA322B"/>
    <w:rsid w:val="00FA7843"/>
    <w:rsid w:val="00FB0E9A"/>
    <w:rsid w:val="00FB18C4"/>
    <w:rsid w:val="00FB4E18"/>
    <w:rsid w:val="00FC160A"/>
    <w:rsid w:val="00FC73CA"/>
    <w:rsid w:val="00FD471D"/>
    <w:rsid w:val="00FE235B"/>
    <w:rsid w:val="00FE3F50"/>
    <w:rsid w:val="00FE55E0"/>
    <w:rsid w:val="00FF2E87"/>
    <w:rsid w:val="00FF31AB"/>
    <w:rsid w:val="00FF3498"/>
    <w:rsid w:val="00FF3F31"/>
    <w:rsid w:val="00FF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41238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79788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9788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97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arere%20ecolog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parere ecologia.dotx</Template>
  <TotalTime>4</TotalTime>
  <Pages>1</Pages>
  <Words>47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02 Alessio Crocetta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Roberto Starnini</cp:lastModifiedBy>
  <cp:revision>2</cp:revision>
  <dcterms:created xsi:type="dcterms:W3CDTF">2013-12-04T11:10:00Z</dcterms:created>
  <dcterms:modified xsi:type="dcterms:W3CDTF">2013-12-04T14:27:00Z</dcterms:modified>
</cp:coreProperties>
</file>