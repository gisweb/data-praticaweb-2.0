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017C08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-16510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F35585" w:rsidRDefault="00F35585">
      <w:pPr>
        <w:jc w:val="center"/>
        <w:rPr>
          <w:b/>
          <w:i/>
          <w:sz w:val="24"/>
        </w:rPr>
      </w:pPr>
    </w:p>
    <w:p w:rsidR="00F35585" w:rsidRDefault="00F35585">
      <w:pPr>
        <w:jc w:val="center"/>
        <w:rPr>
          <w:b/>
          <w:i/>
          <w:sz w:val="24"/>
        </w:rPr>
      </w:pPr>
    </w:p>
    <w:p w:rsidR="00F35585" w:rsidRDefault="00F35585">
      <w:pPr>
        <w:jc w:val="center"/>
        <w:rPr>
          <w:b/>
          <w:i/>
          <w:sz w:val="24"/>
        </w:rPr>
      </w:pPr>
    </w:p>
    <w:p w:rsidR="00F35585" w:rsidRDefault="00F35585">
      <w:pPr>
        <w:jc w:val="center"/>
        <w:rPr>
          <w:b/>
          <w:i/>
          <w:sz w:val="24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F35585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017C08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017C08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017C08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017C08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 w:rsidR="00940938">
        <w:rPr>
          <w:sz w:val="22"/>
        </w:rPr>
        <w:t xml:space="preserve">in procedimento di S.U.A.P. </w:t>
      </w:r>
      <w:r>
        <w:rPr>
          <w:sz w:val="22"/>
        </w:rPr>
        <w:t>- Comunicazione del responsabile del procedimento.</w:t>
      </w:r>
    </w:p>
    <w:p w:rsidR="00E26934" w:rsidRDefault="001F248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7270B0" w:rsidTr="00772CB1">
        <w:tc>
          <w:tcPr>
            <w:tcW w:w="2500" w:type="pct"/>
          </w:tcPr>
          <w:p w:rsidR="007270B0" w:rsidRDefault="007270B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270B0" w:rsidRDefault="007270B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7270B0" w:rsidRDefault="007270B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7270B0" w:rsidRDefault="007270B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7270B0" w:rsidRDefault="007270B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270B0" w:rsidTr="00772CB1">
        <w:tc>
          <w:tcPr>
            <w:tcW w:w="2500" w:type="pct"/>
          </w:tcPr>
          <w:p w:rsidR="007270B0" w:rsidRDefault="007270B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270B0" w:rsidRPr="00905E49" w:rsidRDefault="007270B0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7270B0" w:rsidRDefault="007270B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7270B0" w:rsidRDefault="007270B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7270B0" w:rsidRDefault="007270B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7270B0" w:rsidRDefault="007270B0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bookmarkStart w:id="0" w:name="_GoBack"/>
      <w:bookmarkEnd w:id="0"/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</w:t>
      </w:r>
      <w:r w:rsidR="00E75DDC">
        <w:rPr>
          <w:sz w:val="22"/>
        </w:rPr>
        <w:t xml:space="preserve">della Legge Regionale 5 aprile 2012 n. 10 </w:t>
      </w:r>
      <w:r w:rsidR="008F7340">
        <w:rPr>
          <w:sz w:val="22"/>
        </w:rPr>
        <w:t>“disciplina per l’esercizio delle attività produttive e riordino dello sportello unico” coordinata con la “Legge Regionale</w:t>
      </w:r>
      <w:r w:rsidR="00EB15B5">
        <w:rPr>
          <w:sz w:val="22"/>
        </w:rPr>
        <w:t xml:space="preserve"> 4 febbraio 2013 n. 3 “modifiche alla Legge Regionale 6 giugno 2008 n. 16….”</w:t>
      </w:r>
      <w:r>
        <w:rPr>
          <w:sz w:val="22"/>
        </w:rPr>
        <w:t>, 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017C08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F35585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017C08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F35585">
        <w:rPr>
          <w:sz w:val="22"/>
        </w:rPr>
        <w:t xml:space="preserve">lo Sportello Unico per l’Edilizia </w:t>
      </w:r>
      <w:r>
        <w:rPr>
          <w:sz w:val="22"/>
        </w:rPr>
        <w:t>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3) il dirigente del Settore Territorio</w:t>
      </w:r>
      <w:r w:rsidR="00F35585">
        <w:rPr>
          <w:sz w:val="22"/>
        </w:rPr>
        <w:t xml:space="preserve"> </w:t>
      </w:r>
      <w:r>
        <w:rPr>
          <w:sz w:val="22"/>
        </w:rPr>
        <w:t xml:space="preserve">è l’Ing. </w:t>
      </w:r>
      <w:r w:rsidR="004F5F7B">
        <w:rPr>
          <w:sz w:val="22"/>
        </w:rPr>
        <w:t>Gian Paolo TRUCCHI</w:t>
      </w:r>
      <w:r>
        <w:rPr>
          <w:sz w:val="22"/>
        </w:rPr>
        <w:t xml:space="preserve">, il responsabile del Procedimento </w:t>
      </w:r>
      <w:r w:rsidR="000254D0">
        <w:rPr>
          <w:sz w:val="22"/>
        </w:rPr>
        <w:t xml:space="preserve">e del S.U.A.P. </w:t>
      </w:r>
      <w:r>
        <w:rPr>
          <w:sz w:val="22"/>
        </w:rPr>
        <w:t xml:space="preserve">è </w:t>
      </w:r>
      <w:r w:rsidR="00406C6C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CB5C7C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7270B0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F35585" w:rsidRDefault="00E26934">
      <w:pPr>
        <w:ind w:firstLine="708"/>
        <w:rPr>
          <w:i/>
          <w:sz w:val="22"/>
          <w:szCs w:val="22"/>
        </w:rPr>
      </w:pPr>
      <w:r>
        <w:rPr>
          <w:sz w:val="22"/>
        </w:rPr>
        <w:t xml:space="preserve">   </w:t>
      </w:r>
      <w:r w:rsidR="00F35585" w:rsidRPr="005E1133">
        <w:rPr>
          <w:i/>
          <w:sz w:val="22"/>
          <w:szCs w:val="22"/>
        </w:rPr>
        <w:t xml:space="preserve">IL </w:t>
      </w:r>
      <w:r w:rsidR="00F35585">
        <w:rPr>
          <w:i/>
          <w:sz w:val="22"/>
          <w:szCs w:val="22"/>
        </w:rPr>
        <w:t>RESPONSABILE</w:t>
      </w:r>
      <w:r w:rsidR="00F35585" w:rsidRPr="005E1133">
        <w:rPr>
          <w:i/>
          <w:sz w:val="22"/>
          <w:szCs w:val="22"/>
        </w:rPr>
        <w:t xml:space="preserve"> </w:t>
      </w:r>
      <w:r w:rsidR="00F35585">
        <w:rPr>
          <w:i/>
          <w:sz w:val="22"/>
          <w:szCs w:val="22"/>
        </w:rPr>
        <w:t>COORDINAMENTO</w:t>
      </w:r>
    </w:p>
    <w:p w:rsidR="00F35585" w:rsidRPr="005E1133" w:rsidRDefault="00CA62D9" w:rsidP="00CA62D9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</w:t>
      </w:r>
      <w:r w:rsidR="00F35585">
        <w:rPr>
          <w:i/>
          <w:sz w:val="22"/>
          <w:szCs w:val="22"/>
        </w:rPr>
        <w:t>SPORTELLO UNICO PER L’EDILIZIA</w:t>
      </w:r>
      <w:r>
        <w:rPr>
          <w:i/>
          <w:sz w:val="22"/>
          <w:szCs w:val="22"/>
        </w:rPr>
        <w:t xml:space="preserve"> E S.U.A.P.</w:t>
      </w:r>
    </w:p>
    <w:p w:rsidR="00F35585" w:rsidRPr="009C0218" w:rsidRDefault="00F35585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F35585" w:rsidRDefault="00E26934">
      <w:pPr>
        <w:jc w:val="both"/>
        <w:rPr>
          <w:sz w:val="22"/>
        </w:rPr>
      </w:pPr>
      <w:r>
        <w:rPr>
          <w:sz w:val="22"/>
        </w:rPr>
        <w:t xml:space="preserve">                      </w:t>
      </w:r>
    </w:p>
    <w:p w:rsidR="00E26934" w:rsidRPr="00F35585" w:rsidRDefault="00E26934">
      <w:pPr>
        <w:jc w:val="both"/>
        <w:rPr>
          <w:i/>
          <w:sz w:val="22"/>
        </w:rPr>
      </w:pPr>
      <w:r w:rsidRPr="00F35585">
        <w:rPr>
          <w:i/>
          <w:sz w:val="22"/>
        </w:rPr>
        <w:t xml:space="preserve"> </w:t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="00F35585">
        <w:rPr>
          <w:i/>
          <w:sz w:val="22"/>
        </w:rPr>
        <w:tab/>
      </w:r>
      <w:r w:rsidRPr="00F35585">
        <w:rPr>
          <w:i/>
          <w:sz w:val="22"/>
        </w:rPr>
        <w:t xml:space="preserve"> IL DIRIGENTE SETTORE TERRITORIO</w:t>
      </w:r>
    </w:p>
    <w:p w:rsidR="00E26934" w:rsidRPr="001D0DCC" w:rsidRDefault="00B820E5" w:rsidP="001D0DCC">
      <w:pPr>
        <w:ind w:left="4956" w:firstLine="708"/>
        <w:jc w:val="both"/>
        <w:rPr>
          <w:sz w:val="22"/>
          <w:szCs w:val="22"/>
        </w:rPr>
      </w:pPr>
      <w:r w:rsidRPr="001D0DCC">
        <w:rPr>
          <w:sz w:val="22"/>
          <w:szCs w:val="22"/>
        </w:rP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08"/>
    <w:rsid w:val="00017C08"/>
    <w:rsid w:val="000254D0"/>
    <w:rsid w:val="0017067D"/>
    <w:rsid w:val="001C4499"/>
    <w:rsid w:val="001D0DCC"/>
    <w:rsid w:val="001F2482"/>
    <w:rsid w:val="003136CB"/>
    <w:rsid w:val="00406C6C"/>
    <w:rsid w:val="004F5F7B"/>
    <w:rsid w:val="004F76EE"/>
    <w:rsid w:val="005F7D13"/>
    <w:rsid w:val="00664396"/>
    <w:rsid w:val="00706E77"/>
    <w:rsid w:val="007270B0"/>
    <w:rsid w:val="0082670E"/>
    <w:rsid w:val="0088203A"/>
    <w:rsid w:val="008B630A"/>
    <w:rsid w:val="008F7340"/>
    <w:rsid w:val="009172A6"/>
    <w:rsid w:val="00940938"/>
    <w:rsid w:val="00A12C87"/>
    <w:rsid w:val="00A17199"/>
    <w:rsid w:val="00A822BA"/>
    <w:rsid w:val="00B820E5"/>
    <w:rsid w:val="00BF0763"/>
    <w:rsid w:val="00CA62D9"/>
    <w:rsid w:val="00CB5C7C"/>
    <w:rsid w:val="00D912AB"/>
    <w:rsid w:val="00E26934"/>
    <w:rsid w:val="00E75DDC"/>
    <w:rsid w:val="00EB15B5"/>
    <w:rsid w:val="00F35585"/>
    <w:rsid w:val="00F60910"/>
    <w:rsid w:val="00FD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AD025-E3A5-4652-9B3F-C48D50A1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727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SUAP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SUAP.dotx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2</cp:revision>
  <cp:lastPrinted>2007-03-06T11:57:00Z</cp:lastPrinted>
  <dcterms:created xsi:type="dcterms:W3CDTF">2013-12-04T14:37:00Z</dcterms:created>
  <dcterms:modified xsi:type="dcterms:W3CDTF">2013-12-04T14:40:00Z</dcterms:modified>
</cp:coreProperties>
</file>