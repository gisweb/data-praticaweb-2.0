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B30F49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B30F49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504F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64410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504F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504F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8504FF" w:rsidRPr="009C6EBE" w:rsidTr="008504FF">
        <w:tc>
          <w:tcPr>
            <w:tcW w:w="2500" w:type="pct"/>
          </w:tcPr>
          <w:p w:rsidR="008504FF" w:rsidRPr="009C6EBE" w:rsidRDefault="008504FF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504FF" w:rsidRPr="00282259" w:rsidRDefault="008504FF" w:rsidP="008504FF">
            <w:pPr>
              <w:tabs>
                <w:tab w:val="left" w:pos="-1418"/>
              </w:tabs>
              <w:rPr>
                <w:sz w:val="12"/>
                <w:szCs w:val="12"/>
              </w:rPr>
            </w:pPr>
          </w:p>
          <w:p w:rsidR="008504FF" w:rsidRDefault="008504FF" w:rsidP="008504F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 p.c.</w:t>
            </w:r>
          </w:p>
          <w:p w:rsidR="008504FF" w:rsidRPr="00644100" w:rsidRDefault="008504FF" w:rsidP="008504F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644100">
              <w:rPr>
                <w:rFonts w:ascii="Arial" w:hAnsi="Arial" w:cs="Arial"/>
                <w:sz w:val="22"/>
                <w:szCs w:val="22"/>
              </w:rPr>
              <w:t>MINISTERO PER I BENI CULTURALI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44100">
              <w:rPr>
                <w:rFonts w:ascii="Arial" w:hAnsi="Arial" w:cs="Arial"/>
                <w:sz w:val="22"/>
                <w:szCs w:val="22"/>
              </w:rPr>
              <w:t>E AMBIENTALI</w:t>
            </w:r>
          </w:p>
          <w:p w:rsidR="008504FF" w:rsidRPr="00644100" w:rsidRDefault="008504FF" w:rsidP="008504F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644100">
              <w:rPr>
                <w:rFonts w:ascii="Arial" w:hAnsi="Arial" w:cs="Arial"/>
                <w:sz w:val="22"/>
                <w:szCs w:val="22"/>
              </w:rPr>
              <w:t>Soprintendenza Belle Arti e Paesaggio della Liguria</w:t>
            </w:r>
          </w:p>
          <w:p w:rsidR="008504FF" w:rsidRPr="00644100" w:rsidRDefault="008504FF" w:rsidP="008504F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644100">
              <w:rPr>
                <w:rFonts w:ascii="Arial" w:hAnsi="Arial" w:cs="Arial"/>
                <w:sz w:val="22"/>
                <w:szCs w:val="22"/>
              </w:rPr>
              <w:t>via Balbi, 10</w:t>
            </w:r>
          </w:p>
          <w:p w:rsidR="008504FF" w:rsidRPr="00644100" w:rsidRDefault="008504FF" w:rsidP="008504F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644100">
              <w:rPr>
                <w:rFonts w:ascii="Arial" w:hAnsi="Arial" w:cs="Arial"/>
                <w:sz w:val="22"/>
                <w:szCs w:val="22"/>
              </w:rPr>
              <w:t>16100 GENOVA</w:t>
            </w:r>
          </w:p>
          <w:p w:rsidR="008504FF" w:rsidRPr="009C6EBE" w:rsidRDefault="008B4EF4" w:rsidP="008504F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="008504FF" w:rsidRPr="00644100">
                <w:rPr>
                  <w:rStyle w:val="Collegamentoipertestuale"/>
                  <w:rFonts w:ascii="Arial" w:hAnsi="Arial" w:cs="Arial"/>
                  <w:i/>
                  <w:color w:val="auto"/>
                  <w:sz w:val="22"/>
                  <w:szCs w:val="22"/>
                </w:rPr>
                <w:t>mbac-sbeap-lig@mailcert.beniculturali.it</w:t>
              </w:r>
            </w:hyperlink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B30F49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B30F49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8504FF">
        <w:rPr>
          <w:rFonts w:ascii="Arial" w:hAnsi="Arial" w:cs="Arial"/>
          <w:sz w:val="22"/>
          <w:szCs w:val="22"/>
        </w:rPr>
        <w:t>[</w:t>
      </w:r>
      <w:proofErr w:type="spellStart"/>
      <w:r w:rsidR="008504FF">
        <w:rPr>
          <w:rFonts w:ascii="Arial" w:hAnsi="Arial" w:cs="Arial"/>
          <w:sz w:val="22"/>
          <w:szCs w:val="22"/>
        </w:rPr>
        <w:t>tipo_pratica</w:t>
      </w:r>
      <w:proofErr w:type="spellEnd"/>
      <w:r w:rsidR="008504FF">
        <w:rPr>
          <w:rFonts w:ascii="Arial" w:hAnsi="Arial" w:cs="Arial"/>
          <w:sz w:val="22"/>
          <w:szCs w:val="22"/>
        </w:rPr>
        <w:t>]</w:t>
      </w:r>
      <w:r w:rsidR="00033C90" w:rsidRPr="00033C90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B30F49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B30F49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0F6F08">
        <w:rPr>
          <w:rFonts w:ascii="Arial" w:hAnsi="Arial" w:cs="Arial"/>
          <w:i/>
          <w:sz w:val="22"/>
          <w:szCs w:val="22"/>
          <w:u w:val="single"/>
        </w:rPr>
        <w:t>Comunicazione Negatoria espressa dalla Soprintendenza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8504FF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8504FF">
        <w:rPr>
          <w:rFonts w:ascii="Arial" w:hAnsi="Arial" w:cs="Arial"/>
          <w:color w:val="000000"/>
          <w:sz w:val="22"/>
          <w:szCs w:val="22"/>
        </w:rPr>
        <w:t xml:space="preserve">In riferimento alla pratica in oggetto, si trasmette per opportuna conoscenza e per gli usi di legge, copia del preavviso di provvedimento negativo emesso dalla sopraindicata Soprintendenza, </w:t>
      </w:r>
      <w:proofErr w:type="spellStart"/>
      <w:r w:rsidRPr="008504FF">
        <w:rPr>
          <w:rFonts w:ascii="Arial" w:hAnsi="Arial" w:cs="Arial"/>
          <w:color w:val="000000"/>
          <w:sz w:val="22"/>
          <w:szCs w:val="22"/>
        </w:rPr>
        <w:t>regionale.ex</w:t>
      </w:r>
      <w:proofErr w:type="spellEnd"/>
      <w:r w:rsidRPr="008504FF">
        <w:rPr>
          <w:rFonts w:ascii="Arial" w:hAnsi="Arial" w:cs="Arial"/>
          <w:color w:val="000000"/>
          <w:sz w:val="22"/>
          <w:szCs w:val="22"/>
        </w:rPr>
        <w:t xml:space="preserve"> art. 10bis della L. 241/90, inviato allo Scrivente Servizio, che ricopre funzione di Sportello Unico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F7577" w:rsidRPr="00DF7577" w:rsidRDefault="008504FF" w:rsidP="00DF7577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 w:rsidRPr="008504FF">
        <w:rPr>
          <w:rFonts w:ascii="Arial" w:hAnsi="Arial" w:cs="Arial"/>
          <w:sz w:val="22"/>
          <w:szCs w:val="22"/>
        </w:rPr>
        <w:t xml:space="preserve">Si evidenzia alla S.V. che è possibile presentare osservazioni scritte ai motivi che ostano all’accoglimento della domanda, eventualmente corredate da documenti, nel termine di </w:t>
      </w:r>
      <w:r w:rsidRPr="008504FF">
        <w:rPr>
          <w:rFonts w:ascii="Arial" w:hAnsi="Arial" w:cs="Arial"/>
          <w:b/>
          <w:sz w:val="22"/>
          <w:szCs w:val="22"/>
          <w:u w:val="single"/>
        </w:rPr>
        <w:t>10 giorni</w:t>
      </w:r>
      <w:r w:rsidRPr="008504FF">
        <w:rPr>
          <w:rFonts w:ascii="Arial" w:hAnsi="Arial" w:cs="Arial"/>
          <w:sz w:val="22"/>
          <w:szCs w:val="22"/>
        </w:rPr>
        <w:t xml:space="preserve"> dal ricevimento della presente, e comunque esperire tutte le facoltà di legge consentite, attraverso lo Sportello Unico per l’Edilizia, ai sensi dell’art. 5 della L.R. n. 16 del 8 giugno 2008.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342316" w:rsidRPr="009C6EBE" w:rsidTr="006232D6">
        <w:tc>
          <w:tcPr>
            <w:tcW w:w="4889" w:type="dxa"/>
          </w:tcPr>
          <w:p w:rsidR="00342316" w:rsidRPr="009C6EBE" w:rsidRDefault="00342316" w:rsidP="00623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D83804" w:rsidRPr="009C6EBE" w:rsidRDefault="00D83804" w:rsidP="00D8380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342316" w:rsidRPr="009C6EBE" w:rsidRDefault="00D83804" w:rsidP="00D8380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footerReference w:type="first" r:id="rId10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EF4" w:rsidRDefault="008B4EF4" w:rsidP="00DF7577">
      <w:r>
        <w:separator/>
      </w:r>
    </w:p>
  </w:endnote>
  <w:endnote w:type="continuationSeparator" w:id="0">
    <w:p w:rsidR="008B4EF4" w:rsidRDefault="008B4EF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EF4" w:rsidRDefault="008B4EF4" w:rsidP="00DF7577">
      <w:r>
        <w:separator/>
      </w:r>
    </w:p>
  </w:footnote>
  <w:footnote w:type="continuationSeparator" w:id="0">
    <w:p w:rsidR="008B4EF4" w:rsidRDefault="008B4EF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DC826B9"/>
    <w:multiLevelType w:val="hybridMultilevel"/>
    <w:tmpl w:val="340896BE"/>
    <w:lvl w:ilvl="0" w:tplc="BA3C0BBA">
      <w:numFmt w:val="bullet"/>
      <w:lvlText w:val="-"/>
      <w:lvlJc w:val="left"/>
      <w:pPr>
        <w:tabs>
          <w:tab w:val="num" w:pos="2776"/>
        </w:tabs>
        <w:ind w:left="2776" w:hanging="15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610F"/>
    <w:rsid w:val="00022D26"/>
    <w:rsid w:val="00024535"/>
    <w:rsid w:val="00033B2C"/>
    <w:rsid w:val="00033C90"/>
    <w:rsid w:val="00063A50"/>
    <w:rsid w:val="000C370B"/>
    <w:rsid w:val="000F1EDD"/>
    <w:rsid w:val="000F6F08"/>
    <w:rsid w:val="001B4225"/>
    <w:rsid w:val="002061BA"/>
    <w:rsid w:val="002D0988"/>
    <w:rsid w:val="00324615"/>
    <w:rsid w:val="00342316"/>
    <w:rsid w:val="00352093"/>
    <w:rsid w:val="00367297"/>
    <w:rsid w:val="00370D34"/>
    <w:rsid w:val="0038337F"/>
    <w:rsid w:val="004705D8"/>
    <w:rsid w:val="004B610F"/>
    <w:rsid w:val="00517B31"/>
    <w:rsid w:val="00563488"/>
    <w:rsid w:val="00567CEF"/>
    <w:rsid w:val="005710E6"/>
    <w:rsid w:val="00587817"/>
    <w:rsid w:val="005A2947"/>
    <w:rsid w:val="005E2726"/>
    <w:rsid w:val="00624052"/>
    <w:rsid w:val="00644100"/>
    <w:rsid w:val="00660C73"/>
    <w:rsid w:val="006A01DF"/>
    <w:rsid w:val="00703418"/>
    <w:rsid w:val="007672D9"/>
    <w:rsid w:val="007B7BB4"/>
    <w:rsid w:val="007D3104"/>
    <w:rsid w:val="007D695F"/>
    <w:rsid w:val="0083520F"/>
    <w:rsid w:val="008504FF"/>
    <w:rsid w:val="008B4EF4"/>
    <w:rsid w:val="00901901"/>
    <w:rsid w:val="009273CF"/>
    <w:rsid w:val="00931C61"/>
    <w:rsid w:val="009C56F4"/>
    <w:rsid w:val="009C6EBE"/>
    <w:rsid w:val="00A224FD"/>
    <w:rsid w:val="00AB6BFD"/>
    <w:rsid w:val="00AE3CBB"/>
    <w:rsid w:val="00AE487C"/>
    <w:rsid w:val="00B05B9F"/>
    <w:rsid w:val="00B26636"/>
    <w:rsid w:val="00B30F49"/>
    <w:rsid w:val="00B438C0"/>
    <w:rsid w:val="00BB3E1D"/>
    <w:rsid w:val="00BC1F7A"/>
    <w:rsid w:val="00BC419F"/>
    <w:rsid w:val="00BE6E8B"/>
    <w:rsid w:val="00C25647"/>
    <w:rsid w:val="00C64F20"/>
    <w:rsid w:val="00C67D14"/>
    <w:rsid w:val="00C87BA6"/>
    <w:rsid w:val="00CE48F8"/>
    <w:rsid w:val="00D336F2"/>
    <w:rsid w:val="00D83804"/>
    <w:rsid w:val="00D84B61"/>
    <w:rsid w:val="00DB07ED"/>
    <w:rsid w:val="00DE0590"/>
    <w:rsid w:val="00DF7577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64410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ac-sbeap-lig@mailcert.beniculturali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Righetto Remo</cp:lastModifiedBy>
  <cp:revision>2</cp:revision>
  <cp:lastPrinted>2010-04-08T12:35:00Z</cp:lastPrinted>
  <dcterms:created xsi:type="dcterms:W3CDTF">2016-07-01T09:39:00Z</dcterms:created>
  <dcterms:modified xsi:type="dcterms:W3CDTF">2016-07-01T09:39:00Z</dcterms:modified>
</cp:coreProperties>
</file>