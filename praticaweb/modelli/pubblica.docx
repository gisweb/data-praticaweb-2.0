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40" w:rsidRDefault="00705CBF">
      <w:pPr>
        <w:framePr w:h="0" w:hSpace="141" w:wrap="around" w:vAnchor="text" w:hAnchor="page" w:x="5467" w:y="25"/>
      </w:pPr>
      <w:r>
        <w:rPr>
          <w:noProof/>
        </w:rPr>
        <w:drawing>
          <wp:inline distT="0" distB="0" distL="0" distR="0">
            <wp:extent cx="632460" cy="855980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40" w:rsidRDefault="008F3540">
      <w:pPr>
        <w:jc w:val="center"/>
      </w:pPr>
    </w:p>
    <w:p w:rsidR="008F3540" w:rsidRDefault="008F3540">
      <w:pPr>
        <w:jc w:val="center"/>
      </w:pPr>
    </w:p>
    <w:p w:rsidR="008F3540" w:rsidRDefault="008F3540">
      <w:pPr>
        <w:jc w:val="center"/>
      </w:pPr>
    </w:p>
    <w:p w:rsidR="008F3540" w:rsidRDefault="008F3540">
      <w:pPr>
        <w:jc w:val="center"/>
      </w:pPr>
    </w:p>
    <w:p w:rsidR="008F3540" w:rsidRDefault="008F3540">
      <w:pPr>
        <w:jc w:val="center"/>
      </w:pPr>
    </w:p>
    <w:p w:rsidR="008F3540" w:rsidRDefault="008F3540">
      <w:pPr>
        <w:jc w:val="center"/>
      </w:pPr>
    </w:p>
    <w:p w:rsidR="008F3540" w:rsidRDefault="008F3540">
      <w:pPr>
        <w:jc w:val="center"/>
        <w:rPr>
          <w:b/>
          <w:sz w:val="36"/>
        </w:rPr>
      </w:pPr>
      <w:r>
        <w:rPr>
          <w:b/>
          <w:sz w:val="36"/>
        </w:rPr>
        <w:t xml:space="preserve">COMUNE </w:t>
      </w:r>
      <w:proofErr w:type="spellStart"/>
      <w:r>
        <w:rPr>
          <w:b/>
          <w:sz w:val="36"/>
        </w:rPr>
        <w:t>DI</w:t>
      </w:r>
      <w:proofErr w:type="spellEnd"/>
      <w:r>
        <w:rPr>
          <w:b/>
          <w:sz w:val="36"/>
        </w:rPr>
        <w:t xml:space="preserve"> ANDORA</w:t>
      </w:r>
    </w:p>
    <w:p w:rsidR="008F3540" w:rsidRDefault="008F3540">
      <w:pPr>
        <w:jc w:val="center"/>
      </w:pPr>
      <w:r>
        <w:t>Provincia di Savona</w:t>
      </w:r>
    </w:p>
    <w:p w:rsidR="008F3540" w:rsidRDefault="008F3540">
      <w:pPr>
        <w:jc w:val="center"/>
      </w:pPr>
    </w:p>
    <w:tbl>
      <w:tblPr>
        <w:tblW w:w="0" w:type="auto"/>
        <w:tblInd w:w="54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1"/>
      </w:tblGrid>
      <w:tr w:rsidR="008F3540">
        <w:tc>
          <w:tcPr>
            <w:tcW w:w="4321" w:type="dxa"/>
          </w:tcPr>
          <w:p w:rsidR="008F3540" w:rsidRDefault="008F3540">
            <w:pPr>
              <w:rPr>
                <w:b/>
                <w:u w:val="single"/>
              </w:rPr>
            </w:pPr>
            <w:r>
              <w:t xml:space="preserve">PRATICA EDILIZIA N. </w:t>
            </w:r>
            <w:r w:rsidR="00730CB6">
              <w:rPr>
                <w:b/>
                <w:u w:val="single"/>
              </w:rPr>
              <w:t>[numero]</w:t>
            </w:r>
          </w:p>
          <w:p w:rsidR="00885E2A" w:rsidRDefault="00885E2A">
            <w:r>
              <w:rPr>
                <w:b/>
                <w:u w:val="single"/>
              </w:rPr>
              <w:t xml:space="preserve">Permesso n. </w:t>
            </w:r>
            <w:r w:rsidR="00730CB6">
              <w:rPr>
                <w:b/>
                <w:u w:val="single"/>
              </w:rPr>
              <w:t>[</w:t>
            </w:r>
            <w:proofErr w:type="spellStart"/>
            <w:r w:rsidR="00730CB6">
              <w:rPr>
                <w:b/>
                <w:u w:val="single"/>
              </w:rPr>
              <w:t>numero_titolo</w:t>
            </w:r>
            <w:proofErr w:type="spellEnd"/>
            <w:r w:rsidR="00730CB6">
              <w:rPr>
                <w:b/>
                <w:u w:val="single"/>
              </w:rPr>
              <w:t>]</w:t>
            </w:r>
          </w:p>
          <w:p w:rsidR="008F3540" w:rsidRDefault="008F3540">
            <w:r>
              <w:t xml:space="preserve">ANNO </w:t>
            </w:r>
            <w:r w:rsidR="00730CB6">
              <w:rPr>
                <w:b/>
                <w:u w:val="single"/>
              </w:rPr>
              <w:t>[anno]</w:t>
            </w:r>
          </w:p>
          <w:p w:rsidR="008F3540" w:rsidRDefault="008F3540">
            <w:pPr>
              <w:jc w:val="center"/>
            </w:pPr>
          </w:p>
        </w:tc>
      </w:tr>
    </w:tbl>
    <w:p w:rsidR="008F3540" w:rsidRDefault="008F3540">
      <w:pPr>
        <w:ind w:left="4820"/>
        <w:jc w:val="center"/>
      </w:pPr>
    </w:p>
    <w:p w:rsidR="008F3540" w:rsidRDefault="008F3540">
      <w:pPr>
        <w:jc w:val="center"/>
      </w:pPr>
    </w:p>
    <w:p w:rsidR="008F3540" w:rsidRDefault="008F3540">
      <w:pPr>
        <w:jc w:val="center"/>
        <w:rPr>
          <w:b/>
          <w:sz w:val="32"/>
        </w:rPr>
      </w:pPr>
      <w:r>
        <w:rPr>
          <w:b/>
          <w:sz w:val="32"/>
        </w:rPr>
        <w:t xml:space="preserve">RILASCIO </w:t>
      </w:r>
      <w:proofErr w:type="spellStart"/>
      <w:r>
        <w:rPr>
          <w:b/>
          <w:sz w:val="32"/>
        </w:rPr>
        <w:t>DI</w:t>
      </w:r>
      <w:proofErr w:type="spellEnd"/>
      <w:r>
        <w:rPr>
          <w:b/>
          <w:sz w:val="32"/>
        </w:rPr>
        <w:t xml:space="preserve"> PERMESSO </w:t>
      </w:r>
      <w:proofErr w:type="spellStart"/>
      <w:r>
        <w:rPr>
          <w:b/>
          <w:sz w:val="32"/>
        </w:rPr>
        <w:t>DI</w:t>
      </w:r>
      <w:proofErr w:type="spellEnd"/>
      <w:r>
        <w:rPr>
          <w:b/>
          <w:sz w:val="32"/>
        </w:rPr>
        <w:t xml:space="preserve"> COSTRUIRE</w:t>
      </w:r>
    </w:p>
    <w:p w:rsidR="008F3540" w:rsidRDefault="008F3540">
      <w:pPr>
        <w:jc w:val="center"/>
        <w:rPr>
          <w:b/>
          <w:sz w:val="32"/>
        </w:rPr>
      </w:pPr>
      <w:r>
        <w:rPr>
          <w:b/>
          <w:sz w:val="32"/>
        </w:rPr>
        <w:t>PER ATTIVIT</w:t>
      </w:r>
      <w:r w:rsidR="00606F3A">
        <w:rPr>
          <w:b/>
          <w:sz w:val="32"/>
        </w:rPr>
        <w:t>À</w:t>
      </w:r>
      <w:r>
        <w:rPr>
          <w:b/>
          <w:sz w:val="32"/>
        </w:rPr>
        <w:t xml:space="preserve"> EDILIZIA</w:t>
      </w:r>
    </w:p>
    <w:p w:rsidR="008F3540" w:rsidRDefault="008F3540">
      <w:pPr>
        <w:jc w:val="center"/>
        <w:rPr>
          <w:b/>
        </w:rPr>
      </w:pPr>
      <w:r>
        <w:rPr>
          <w:b/>
        </w:rPr>
        <w:t xml:space="preserve">IL </w:t>
      </w:r>
      <w:r w:rsidR="00606F3A">
        <w:rPr>
          <w:b/>
        </w:rPr>
        <w:t>RESPONSABILE SETTORE EDILIZIA PRIVATA</w:t>
      </w:r>
    </w:p>
    <w:p w:rsidR="008F3540" w:rsidRDefault="008F3540">
      <w:pPr>
        <w:jc w:val="both"/>
      </w:pPr>
    </w:p>
    <w:p w:rsidR="008F3540" w:rsidRDefault="008F3540">
      <w:pPr>
        <w:jc w:val="both"/>
      </w:pPr>
    </w:p>
    <w:p w:rsidR="008F3540" w:rsidRDefault="008F3540">
      <w:pPr>
        <w:jc w:val="both"/>
      </w:pPr>
      <w:r>
        <w:tab/>
        <w:t>Ai sensi e per gli effetti del D.P.R. 380/01</w:t>
      </w:r>
      <w:r w:rsidR="00D328F3">
        <w:t xml:space="preserve"> e della </w:t>
      </w:r>
      <w:proofErr w:type="spellStart"/>
      <w:r w:rsidR="00D328F3">
        <w:t>L.R.</w:t>
      </w:r>
      <w:proofErr w:type="spellEnd"/>
      <w:r w:rsidR="00D328F3">
        <w:t xml:space="preserve"> 16/2008 e s. m. e i.;</w:t>
      </w:r>
    </w:p>
    <w:p w:rsidR="008F3540" w:rsidRDefault="008F3540">
      <w:pPr>
        <w:jc w:val="both"/>
      </w:pPr>
    </w:p>
    <w:p w:rsidR="008F3540" w:rsidRDefault="008F3540">
      <w:pPr>
        <w:jc w:val="both"/>
      </w:pPr>
    </w:p>
    <w:p w:rsidR="008F3540" w:rsidRDefault="008F3540">
      <w:pPr>
        <w:jc w:val="center"/>
        <w:rPr>
          <w:b/>
        </w:rPr>
      </w:pPr>
      <w:r>
        <w:rPr>
          <w:b/>
        </w:rPr>
        <w:t>R E N D E   N O T O</w:t>
      </w:r>
    </w:p>
    <w:p w:rsidR="008F3540" w:rsidRDefault="008F3540">
      <w:pPr>
        <w:jc w:val="center"/>
        <w:rPr>
          <w:b/>
        </w:rPr>
      </w:pPr>
    </w:p>
    <w:p w:rsidR="008F3540" w:rsidRDefault="008F3540">
      <w:pPr>
        <w:jc w:val="both"/>
      </w:pPr>
    </w:p>
    <w:p w:rsidR="008F3540" w:rsidRDefault="008F3540">
      <w:pPr>
        <w:jc w:val="both"/>
      </w:pPr>
      <w:r>
        <w:t xml:space="preserve">che è stato rilasciato Permesso di Costruire n. </w:t>
      </w:r>
      <w:r w:rsidR="00730CB6">
        <w:t>[</w:t>
      </w:r>
      <w:proofErr w:type="spellStart"/>
      <w:r w:rsidR="00730CB6">
        <w:t>numero_titolo</w:t>
      </w:r>
      <w:proofErr w:type="spellEnd"/>
      <w:r w:rsidR="00730CB6">
        <w:t>]</w:t>
      </w:r>
      <w:r>
        <w:t xml:space="preserve"> in data </w:t>
      </w:r>
      <w:r w:rsidR="00730CB6">
        <w:t>[</w:t>
      </w:r>
      <w:r w:rsidR="00730CB6" w:rsidRPr="00730CB6">
        <w:t>data_rilascio_titolo</w:t>
      </w:r>
      <w:r w:rsidR="00730CB6">
        <w:t>]</w:t>
      </w:r>
    </w:p>
    <w:p w:rsidR="00A32736" w:rsidRPr="00A32736" w:rsidRDefault="008F3540" w:rsidP="00A32736">
      <w:pPr>
        <w:jc w:val="both"/>
      </w:pPr>
      <w:r>
        <w:t xml:space="preserve">al nome di </w:t>
      </w:r>
      <w:r w:rsidR="00730CB6">
        <w:t>[</w:t>
      </w:r>
      <w:proofErr w:type="spellStart"/>
      <w:r w:rsidR="00730CB6">
        <w:t>elenco_richiedenti</w:t>
      </w:r>
      <w:proofErr w:type="spellEnd"/>
      <w:r w:rsidR="00730CB6">
        <w:t>]</w:t>
      </w:r>
      <w:r w:rsidR="00A32736">
        <w:t xml:space="preserve"> per l’esecuzione di </w:t>
      </w:r>
      <w:r w:rsidR="00730CB6">
        <w:rPr>
          <w:b/>
          <w:u w:val="single"/>
        </w:rPr>
        <w:t>[oggetto]</w:t>
      </w:r>
    </w:p>
    <w:p w:rsidR="00A32736" w:rsidRDefault="00A32736" w:rsidP="00A32736">
      <w:pPr>
        <w:jc w:val="both"/>
      </w:pPr>
    </w:p>
    <w:p w:rsidR="00A32736" w:rsidRDefault="00885E2A" w:rsidP="00A32736">
      <w:pPr>
        <w:jc w:val="both"/>
      </w:pPr>
      <w:r>
        <w:t xml:space="preserve">- destinazione: </w:t>
      </w:r>
      <w:r w:rsidR="00730CB6">
        <w:t>[dest_uso_primaria] [dest_uso_secondaria]</w:t>
      </w:r>
    </w:p>
    <w:p w:rsidR="00A32736" w:rsidRDefault="00A32736" w:rsidP="00A32736">
      <w:pPr>
        <w:jc w:val="both"/>
      </w:pPr>
      <w:r>
        <w:t xml:space="preserve">- ubicazione: </w:t>
      </w:r>
      <w:r w:rsidR="00730CB6">
        <w:t>[ubicazione]</w:t>
      </w:r>
    </w:p>
    <w:p w:rsidR="00A32736" w:rsidRDefault="00A32736" w:rsidP="00A32736">
      <w:pPr>
        <w:jc w:val="both"/>
      </w:pPr>
      <w:r>
        <w:t xml:space="preserve">- area identificata nel catasto comunale al </w:t>
      </w:r>
      <w:r w:rsidR="00730CB6">
        <w:t>[</w:t>
      </w:r>
      <w:proofErr w:type="spellStart"/>
      <w:r w:rsidR="00730CB6">
        <w:t>elenco_ct</w:t>
      </w:r>
      <w:proofErr w:type="spellEnd"/>
      <w:r w:rsidR="00730CB6">
        <w:t>] [</w:t>
      </w:r>
      <w:proofErr w:type="spellStart"/>
      <w:r w:rsidR="00730CB6">
        <w:t>elenco_cu</w:t>
      </w:r>
      <w:proofErr w:type="spellEnd"/>
      <w:r w:rsidR="00730CB6">
        <w:t>]</w:t>
      </w:r>
      <w:r>
        <w:t xml:space="preserve"> di mq. //,</w:t>
      </w:r>
    </w:p>
    <w:p w:rsidR="00092982" w:rsidRDefault="00092982">
      <w:pPr>
        <w:jc w:val="both"/>
      </w:pPr>
    </w:p>
    <w:p w:rsidR="008F3540" w:rsidRDefault="008F3540">
      <w:pPr>
        <w:jc w:val="both"/>
      </w:pPr>
      <w:r>
        <w:tab/>
        <w:t>Chiunque può prendere visione, presso l’Ufficio Comunale, del permesso di costruire e dei relativi atti di progetto e ricorrere contro il rilascio dello stesso.</w:t>
      </w:r>
    </w:p>
    <w:p w:rsidR="008F3540" w:rsidRDefault="008F3540">
      <w:pPr>
        <w:jc w:val="both"/>
      </w:pPr>
    </w:p>
    <w:p w:rsidR="008F3540" w:rsidRDefault="00305FB6">
      <w:pPr>
        <w:jc w:val="both"/>
      </w:pPr>
      <w:proofErr w:type="spellStart"/>
      <w:r>
        <w:t>Andora</w:t>
      </w:r>
      <w:proofErr w:type="spellEnd"/>
      <w:r>
        <w:t>, lì</w:t>
      </w:r>
    </w:p>
    <w:p w:rsidR="00A5669F" w:rsidRDefault="00A5669F">
      <w:pPr>
        <w:jc w:val="both"/>
      </w:pPr>
    </w:p>
    <w:p w:rsidR="00D328F3" w:rsidRPr="005F4E41" w:rsidRDefault="00D328F3" w:rsidP="00A5669F">
      <w:pPr>
        <w:tabs>
          <w:tab w:val="left" w:pos="9072"/>
        </w:tabs>
        <w:ind w:right="566"/>
      </w:pPr>
    </w:p>
    <w:p w:rsidR="008F3540" w:rsidRDefault="00705CBF" w:rsidP="00A5669F">
      <w:pPr>
        <w:ind w:right="424" w:firstLine="5670"/>
        <w:jc w:val="center"/>
      </w:pPr>
      <w:r>
        <w:rPr>
          <w:noProof/>
        </w:rPr>
        <w:drawing>
          <wp:inline distT="0" distB="0" distL="0" distR="0">
            <wp:extent cx="2072005" cy="1313180"/>
            <wp:effectExtent l="19050" t="0" r="444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540" w:rsidSect="00F603DB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328F3"/>
    <w:rsid w:val="00092982"/>
    <w:rsid w:val="001B72B9"/>
    <w:rsid w:val="00305FB6"/>
    <w:rsid w:val="005F4E41"/>
    <w:rsid w:val="00606F3A"/>
    <w:rsid w:val="00705CBF"/>
    <w:rsid w:val="00730CB6"/>
    <w:rsid w:val="007D7BB5"/>
    <w:rsid w:val="00885E2A"/>
    <w:rsid w:val="008F3540"/>
    <w:rsid w:val="00A32736"/>
    <w:rsid w:val="00A5669F"/>
    <w:rsid w:val="00AA2EBD"/>
    <w:rsid w:val="00C871CC"/>
    <w:rsid w:val="00CA74F7"/>
    <w:rsid w:val="00D328F3"/>
    <w:rsid w:val="00E25272"/>
    <w:rsid w:val="00F6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603DB"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C871C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87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MODELLI\PUBBAUT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PUBBAUTO.DOT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importante cliente Microsoft</dc:creator>
  <cp:lastModifiedBy>Claudio</cp:lastModifiedBy>
  <cp:revision>3</cp:revision>
  <cp:lastPrinted>2005-12-07T08:43:00Z</cp:lastPrinted>
  <dcterms:created xsi:type="dcterms:W3CDTF">2014-04-15T15:55:00Z</dcterms:created>
  <dcterms:modified xsi:type="dcterms:W3CDTF">2014-06-03T10:36:00Z</dcterms:modified>
</cp:coreProperties>
</file>