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482" w:rsidRDefault="00084AEB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2331720</wp:posOffset>
            </wp:positionH>
            <wp:positionV relativeFrom="paragraph">
              <wp:posOffset>282575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6934" w:rsidRDefault="00E26934">
      <w:pPr>
        <w:jc w:val="center"/>
        <w:rPr>
          <w:sz w:val="22"/>
        </w:rPr>
      </w:pP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6229F3">
      <w:pPr>
        <w:jc w:val="center"/>
      </w:pPr>
      <w:r>
        <w:rPr>
          <w:b/>
          <w:i/>
          <w:sz w:val="24"/>
        </w:rPr>
        <w:t>SPORTELLO UNICO PER L’EDILIZIA</w:t>
      </w:r>
    </w:p>
    <w:p w:rsidR="00E26934" w:rsidRDefault="00E26934"/>
    <w:p w:rsidR="00E26934" w:rsidRDefault="00E26934">
      <w:pPr>
        <w:rPr>
          <w:sz w:val="22"/>
        </w:rPr>
      </w:pPr>
      <w:r>
        <w:rPr>
          <w:sz w:val="22"/>
        </w:rPr>
        <w:t xml:space="preserve">Prot.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084AEB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del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>
        <w:rPr>
          <w:sz w:val="22"/>
        </w:rPr>
        <w:fldChar w:fldCharType="separate"/>
      </w:r>
      <w:r w:rsidR="00084AEB">
        <w:rPr>
          <w:noProof/>
          <w:sz w:val="22"/>
        </w:rPr>
        <w:t>[data_protocollo]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7B2453">
        <w:rPr>
          <w:sz w:val="22"/>
        </w:rPr>
        <w:t xml:space="preserve">Comunicazione per </w:t>
      </w:r>
      <w:r w:rsidR="00740F0E">
        <w:rPr>
          <w:sz w:val="22"/>
        </w:rPr>
        <w:t>interventi</w:t>
      </w:r>
      <w:r w:rsidR="00A505F2">
        <w:rPr>
          <w:sz w:val="22"/>
        </w:rPr>
        <w:t xml:space="preserve"> urbanistico-edilizi </w:t>
      </w:r>
      <w:r w:rsidR="00740F0E">
        <w:rPr>
          <w:sz w:val="22"/>
        </w:rPr>
        <w:t xml:space="preserve">aventi ad oggetto impianti di produzione energia da fonti rinnovabili </w:t>
      </w:r>
      <w:r w:rsidR="00A505F2">
        <w:rPr>
          <w:sz w:val="22"/>
        </w:rPr>
        <w:t xml:space="preserve">soggetta a comunicazione </w:t>
      </w:r>
      <w:r w:rsidR="007B2453">
        <w:rPr>
          <w:sz w:val="22"/>
        </w:rPr>
        <w:t>(art. 2</w:t>
      </w:r>
      <w:r w:rsidR="00A505F2">
        <w:rPr>
          <w:sz w:val="22"/>
        </w:rPr>
        <w:t>1</w:t>
      </w:r>
      <w:r w:rsidR="00740F0E">
        <w:rPr>
          <w:sz w:val="22"/>
        </w:rPr>
        <w:t>ter</w:t>
      </w:r>
      <w:r w:rsidR="007B2453">
        <w:rPr>
          <w:sz w:val="22"/>
        </w:rPr>
        <w:t xml:space="preserve"> della Legge Regionale n. 16 del 06 giugno 2008</w:t>
      </w:r>
      <w:r w:rsidR="00B174D5">
        <w:rPr>
          <w:sz w:val="22"/>
        </w:rPr>
        <w:t xml:space="preserve"> e ss. mm. e ii.</w:t>
      </w:r>
      <w:r w:rsidR="00941196">
        <w:rPr>
          <w:sz w:val="22"/>
        </w:rPr>
        <w:t xml:space="preserve"> – </w:t>
      </w:r>
      <w:r w:rsidR="00941196" w:rsidRPr="00941196">
        <w:rPr>
          <w:b/>
          <w:sz w:val="22"/>
          <w:u w:val="single"/>
        </w:rPr>
        <w:t>Interventi di cui all’allegato 2 soggetti a P.A.S. Procedura Abilitativa Semplificata</w:t>
      </w:r>
      <w:r w:rsidR="007B2453">
        <w:rPr>
          <w:sz w:val="22"/>
        </w:rPr>
        <w:t>)</w:t>
      </w:r>
      <w:r>
        <w:rPr>
          <w:sz w:val="22"/>
        </w:rPr>
        <w:t xml:space="preserve"> per </w:t>
      </w:r>
      <w:r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>
        <w:rPr>
          <w:sz w:val="22"/>
        </w:rPr>
        <w:fldChar w:fldCharType="separate"/>
      </w:r>
      <w:r w:rsidR="00084AEB">
        <w:rPr>
          <w:noProof/>
          <w:sz w:val="22"/>
        </w:rPr>
        <w:t>[oggetto]</w:t>
      </w:r>
      <w:r>
        <w:rPr>
          <w:sz w:val="22"/>
        </w:rPr>
        <w:fldChar w:fldCharType="end"/>
      </w:r>
      <w:r>
        <w:rPr>
          <w:sz w:val="22"/>
        </w:rPr>
        <w:t xml:space="preserve"> - </w:t>
      </w:r>
      <w:r>
        <w:rPr>
          <w:sz w:val="22"/>
        </w:rPr>
        <w:fldChar w:fldCharType="begin"/>
      </w:r>
      <w:r>
        <w:rPr>
          <w:sz w:val="22"/>
        </w:rPr>
        <w:instrText xml:space="preserve"> MERGEFIELD UBICAZIONE </w:instrText>
      </w:r>
      <w:r>
        <w:rPr>
          <w:sz w:val="22"/>
        </w:rPr>
        <w:fldChar w:fldCharType="separate"/>
      </w:r>
      <w:r w:rsidR="00084AEB">
        <w:rPr>
          <w:noProof/>
          <w:sz w:val="22"/>
        </w:rPr>
        <w:t>[ubicazione]</w:t>
      </w:r>
      <w:r>
        <w:rPr>
          <w:sz w:val="22"/>
        </w:rPr>
        <w:fldChar w:fldCharType="end"/>
      </w:r>
      <w:r>
        <w:rPr>
          <w:sz w:val="22"/>
        </w:rPr>
        <w:t xml:space="preserve"> - Comunicazione d</w:t>
      </w:r>
      <w:r w:rsidR="00600241">
        <w:rPr>
          <w:sz w:val="22"/>
        </w:rPr>
        <w:t>i</w:t>
      </w:r>
      <w:r>
        <w:rPr>
          <w:sz w:val="22"/>
        </w:rPr>
        <w:t xml:space="preserve"> </w:t>
      </w:r>
      <w:r w:rsidR="00600241">
        <w:rPr>
          <w:sz w:val="22"/>
        </w:rPr>
        <w:t xml:space="preserve">avvio </w:t>
      </w:r>
      <w:r>
        <w:rPr>
          <w:sz w:val="22"/>
        </w:rPr>
        <w:t>del procedimento.</w:t>
      </w:r>
    </w:p>
    <w:p w:rsidR="00E26934" w:rsidRDefault="00E26934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084AEB" w:rsidTr="00772CB1">
        <w:tc>
          <w:tcPr>
            <w:tcW w:w="2500" w:type="pct"/>
          </w:tcPr>
          <w:p w:rsidR="00084AEB" w:rsidRDefault="00084AEB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084AEB" w:rsidRDefault="00084AEB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B63EA">
              <w:rPr>
                <w:b/>
                <w:sz w:val="22"/>
              </w:rPr>
              <w:t>Preg.mi  Sig.ri</w:t>
            </w:r>
            <w:r>
              <w:rPr>
                <w:b/>
                <w:sz w:val="22"/>
                <w:szCs w:val="22"/>
              </w:rPr>
              <w:br/>
              <w:t>[richiedente.nominativo;block=w:tr]</w:t>
            </w:r>
          </w:p>
          <w:p w:rsidR="00084AEB" w:rsidRDefault="00084AEB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[richiedente.indirizzo]</w:t>
            </w:r>
          </w:p>
          <w:p w:rsidR="00084AEB" w:rsidRDefault="00084AEB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084AEB" w:rsidRDefault="00084AEB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084AEB" w:rsidTr="00772CB1">
        <w:tc>
          <w:tcPr>
            <w:tcW w:w="2500" w:type="pct"/>
          </w:tcPr>
          <w:p w:rsidR="00084AEB" w:rsidRDefault="00084AEB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084AEB" w:rsidRPr="00905E49" w:rsidRDefault="00084AEB" w:rsidP="00772CB1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:rsidR="00084AEB" w:rsidRDefault="00084AEB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[progettista.nominativo;block=w:tr]</w:t>
            </w:r>
          </w:p>
          <w:p w:rsidR="00084AEB" w:rsidRDefault="00084AEB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[progettista.indirizzo]</w:t>
            </w:r>
          </w:p>
          <w:p w:rsidR="00084AEB" w:rsidRDefault="00084AEB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084AEB" w:rsidRDefault="00084AEB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E26934" w:rsidRDefault="00E26934">
      <w:pPr>
        <w:rPr>
          <w:sz w:val="22"/>
        </w:rPr>
      </w:pPr>
      <w:bookmarkStart w:id="0" w:name="_GoBack"/>
      <w:bookmarkEnd w:id="0"/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Ai sensi degli art. 4 e 5 della Legge 241/90 così come modificato e integrato dalla Legge 15/2005 e dell’art. </w:t>
      </w:r>
      <w:r w:rsidR="007A6483">
        <w:rPr>
          <w:sz w:val="22"/>
        </w:rPr>
        <w:t>2</w:t>
      </w:r>
      <w:r w:rsidR="004C12F6">
        <w:rPr>
          <w:sz w:val="22"/>
        </w:rPr>
        <w:t>1 secondo comma</w:t>
      </w:r>
      <w:r>
        <w:rPr>
          <w:sz w:val="22"/>
        </w:rPr>
        <w:t xml:space="preserve"> del</w:t>
      </w:r>
      <w:r w:rsidR="008B630A">
        <w:rPr>
          <w:sz w:val="22"/>
        </w:rPr>
        <w:t>la Legge Regionale n. 16 del 06/06/2008</w:t>
      </w:r>
      <w:r w:rsidR="007A6483">
        <w:rPr>
          <w:sz w:val="22"/>
        </w:rPr>
        <w:t xml:space="preserve"> </w:t>
      </w:r>
      <w:r w:rsidR="002607A8" w:rsidRPr="002607A8">
        <w:rPr>
          <w:sz w:val="22"/>
        </w:rPr>
        <w:t>e ss.mm. e ii. recante norme per la disciplina dell’attività edilizia</w:t>
      </w:r>
      <w:r>
        <w:rPr>
          <w:sz w:val="22"/>
        </w:rPr>
        <w:t>, con riferimento all’istanza in oggetto</w:t>
      </w:r>
      <w:r w:rsidR="008344EE">
        <w:rPr>
          <w:sz w:val="22"/>
        </w:rPr>
        <w:t xml:space="preserve">, </w:t>
      </w:r>
      <w:r w:rsidR="007E4B9B">
        <w:rPr>
          <w:sz w:val="22"/>
        </w:rPr>
        <w:t xml:space="preserve">che sarà trattata ai sensi </w:t>
      </w:r>
      <w:r w:rsidR="004C12F6">
        <w:rPr>
          <w:sz w:val="22"/>
        </w:rPr>
        <w:t>della normativa</w:t>
      </w:r>
      <w:r w:rsidR="007E4B9B">
        <w:rPr>
          <w:sz w:val="22"/>
        </w:rPr>
        <w:t xml:space="preserve"> sopra indicata</w:t>
      </w:r>
      <w:r>
        <w:rPr>
          <w:sz w:val="22"/>
        </w:rPr>
        <w:t xml:space="preserve"> e in via del tutto preliminare ad ogni altro atto istruttorio, si comunica quanto segue: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1) la pratica è stata acquisita agli atti del Comune di Sanremo con numero di Protocollo Generale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084AEB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e registrata presso </w:t>
      </w:r>
      <w:r w:rsidR="00B174D5">
        <w:rPr>
          <w:sz w:val="22"/>
        </w:rPr>
        <w:t>lo Sportello Unico per l’Edilizia</w:t>
      </w:r>
      <w:r>
        <w:rPr>
          <w:sz w:val="22"/>
        </w:rPr>
        <w:t xml:space="preserve"> con numero di repertorio </w:t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MERGEFIELD NUMERO_PRATICA </w:instrText>
      </w:r>
      <w:r>
        <w:rPr>
          <w:b/>
          <w:sz w:val="22"/>
        </w:rPr>
        <w:fldChar w:fldCharType="separate"/>
      </w:r>
      <w:r w:rsidR="00084AEB">
        <w:rPr>
          <w:b/>
          <w:noProof/>
          <w:sz w:val="22"/>
        </w:rPr>
        <w:t>[numero]</w:t>
      </w:r>
      <w:r>
        <w:rPr>
          <w:b/>
          <w:sz w:val="22"/>
        </w:rPr>
        <w:fldChar w:fldCharType="end"/>
      </w:r>
      <w:r>
        <w:rPr>
          <w:sz w:val="22"/>
        </w:rPr>
        <w:t>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2) detta istanza sarà trattata, per quanto di competenza comunale, dal</w:t>
      </w:r>
      <w:r w:rsidR="00B174D5">
        <w:rPr>
          <w:sz w:val="22"/>
        </w:rPr>
        <w:t>lo</w:t>
      </w:r>
      <w:r>
        <w:rPr>
          <w:sz w:val="22"/>
        </w:rPr>
        <w:t xml:space="preserve"> </w:t>
      </w:r>
      <w:r w:rsidR="00B174D5">
        <w:rPr>
          <w:sz w:val="22"/>
        </w:rPr>
        <w:t xml:space="preserve">Sportello Unico per l’Edilizia </w:t>
      </w:r>
      <w:r>
        <w:rPr>
          <w:sz w:val="22"/>
        </w:rPr>
        <w:t>del Settore Territorio;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3) il dirigente del Settore Territorio</w:t>
      </w:r>
      <w:r w:rsidR="00B174D5">
        <w:rPr>
          <w:sz w:val="22"/>
        </w:rPr>
        <w:t xml:space="preserve"> / Responsabile S.U.E.</w:t>
      </w:r>
      <w:r>
        <w:rPr>
          <w:sz w:val="22"/>
        </w:rPr>
        <w:t xml:space="preserve"> è </w:t>
      </w:r>
      <w:r w:rsidR="00FA3130">
        <w:rPr>
          <w:sz w:val="22"/>
        </w:rPr>
        <w:t>l’Ing. Gian Paolo TRUCCHI</w:t>
      </w:r>
      <w:r>
        <w:rPr>
          <w:sz w:val="22"/>
        </w:rPr>
        <w:t xml:space="preserve">, il responsabile del Procedimento è </w:t>
      </w:r>
      <w:r w:rsidR="00B174D5">
        <w:rPr>
          <w:sz w:val="22"/>
        </w:rPr>
        <w:t>l’Arch. Alessandra SEGGI</w:t>
      </w:r>
      <w:r>
        <w:rPr>
          <w:sz w:val="22"/>
        </w:rPr>
        <w:t xml:space="preserve">, </w:t>
      </w:r>
      <w:r w:rsidR="00A52286">
        <w:rPr>
          <w:sz w:val="22"/>
        </w:rPr>
        <w:t>l’incaricato al procedimento è il Dott. Alessio CROCETTA</w:t>
      </w:r>
      <w:r>
        <w:rPr>
          <w:sz w:val="22"/>
        </w:rPr>
        <w:t>;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4) l’orario di ricevimento del pubblico è il seguente:</w:t>
      </w: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Lunedì dalle ore 09:00 alle 13:00 e dalle ore 15:00 alle 17:00 - </w:t>
      </w:r>
      <w:r w:rsidR="006C09B7">
        <w:rPr>
          <w:sz w:val="22"/>
        </w:rPr>
        <w:t>Giovedì</w:t>
      </w:r>
      <w:r>
        <w:rPr>
          <w:sz w:val="22"/>
        </w:rPr>
        <w:t xml:space="preserve"> dalle ore 09:00 alle ore 13:00.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Distinti Saluti.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Sanremo: </w:t>
      </w:r>
      <w:r>
        <w:rPr>
          <w:sz w:val="22"/>
        </w:rPr>
        <w:fldChar w:fldCharType="begin"/>
      </w:r>
      <w:r>
        <w:rPr>
          <w:sz w:val="22"/>
        </w:rPr>
        <w:instrText xml:space="preserve"> TIME \@ "dd/MM/yy" </w:instrText>
      </w:r>
      <w:r>
        <w:rPr>
          <w:sz w:val="22"/>
        </w:rPr>
        <w:fldChar w:fldCharType="separate"/>
      </w:r>
      <w:r w:rsidR="00084AEB">
        <w:rPr>
          <w:noProof/>
          <w:sz w:val="22"/>
        </w:rPr>
        <w:t>04/12/13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</w:p>
    <w:p w:rsidR="00A52286" w:rsidRDefault="00A52286">
      <w:pPr>
        <w:ind w:firstLine="708"/>
        <w:rPr>
          <w:i/>
          <w:sz w:val="22"/>
          <w:szCs w:val="22"/>
        </w:rPr>
      </w:pPr>
      <w:r w:rsidRPr="005E1133">
        <w:rPr>
          <w:i/>
          <w:sz w:val="22"/>
          <w:szCs w:val="22"/>
        </w:rPr>
        <w:t xml:space="preserve">IL </w:t>
      </w:r>
      <w:r>
        <w:rPr>
          <w:i/>
          <w:sz w:val="22"/>
          <w:szCs w:val="22"/>
        </w:rPr>
        <w:t>RESPONSABILE</w:t>
      </w:r>
      <w:r w:rsidRPr="005E1133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COORDINAMENTO</w:t>
      </w:r>
    </w:p>
    <w:p w:rsidR="00A52286" w:rsidRPr="005E1133" w:rsidRDefault="00A52286">
      <w:pPr>
        <w:ind w:firstLine="708"/>
        <w:rPr>
          <w:i/>
          <w:sz w:val="22"/>
          <w:szCs w:val="22"/>
        </w:rPr>
      </w:pPr>
      <w:r>
        <w:rPr>
          <w:i/>
          <w:sz w:val="22"/>
          <w:szCs w:val="22"/>
        </w:rPr>
        <w:t>SPORTELLO UNICO PER L’EDILIZIA</w:t>
      </w:r>
    </w:p>
    <w:p w:rsidR="00A52286" w:rsidRPr="009C0218" w:rsidRDefault="00A52286">
      <w:pPr>
        <w:ind w:left="708" w:firstLine="708"/>
        <w:rPr>
          <w:sz w:val="22"/>
          <w:szCs w:val="22"/>
        </w:rPr>
      </w:pPr>
      <w:r>
        <w:rPr>
          <w:sz w:val="22"/>
          <w:szCs w:val="22"/>
        </w:rPr>
        <w:t>Arch. Alessandra SEGGI</w:t>
      </w:r>
    </w:p>
    <w:p w:rsidR="00A52286" w:rsidRDefault="00A52286">
      <w:pPr>
        <w:jc w:val="both"/>
        <w:rPr>
          <w:sz w:val="22"/>
        </w:rPr>
      </w:pPr>
    </w:p>
    <w:p w:rsidR="00A52286" w:rsidRDefault="00A52286">
      <w:pPr>
        <w:jc w:val="both"/>
        <w:rPr>
          <w:sz w:val="22"/>
        </w:rPr>
      </w:pPr>
    </w:p>
    <w:p w:rsidR="00E26934" w:rsidRPr="00A52286" w:rsidRDefault="00E26934" w:rsidP="00A52286">
      <w:pPr>
        <w:ind w:left="3540" w:firstLine="708"/>
        <w:jc w:val="both"/>
        <w:rPr>
          <w:i/>
          <w:sz w:val="22"/>
        </w:rPr>
      </w:pPr>
      <w:r w:rsidRPr="00A52286">
        <w:rPr>
          <w:i/>
          <w:sz w:val="22"/>
        </w:rPr>
        <w:lastRenderedPageBreak/>
        <w:t xml:space="preserve">                        IL DIRIGENTE SETTORE TERRITORIO</w:t>
      </w:r>
    </w:p>
    <w:p w:rsidR="00E26934" w:rsidRPr="006C09B7" w:rsidRDefault="00E26934">
      <w:pPr>
        <w:jc w:val="both"/>
        <w:rPr>
          <w:sz w:val="22"/>
          <w:szCs w:val="22"/>
        </w:rPr>
      </w:pPr>
      <w:r>
        <w:t xml:space="preserve">                    </w:t>
      </w:r>
      <w:r w:rsidR="00A52286">
        <w:tab/>
      </w:r>
      <w:r w:rsidR="00A52286">
        <w:tab/>
      </w:r>
      <w:r w:rsidR="00A52286">
        <w:tab/>
      </w:r>
      <w:r w:rsidR="00A52286">
        <w:tab/>
      </w:r>
      <w:r w:rsidR="00A52286">
        <w:tab/>
      </w:r>
      <w:r w:rsidR="00A52286">
        <w:tab/>
      </w:r>
      <w:r w:rsidR="00A52286">
        <w:tab/>
      </w:r>
      <w:r w:rsidR="006C09B7">
        <w:t xml:space="preserve">          </w:t>
      </w:r>
      <w:r w:rsidR="00EF28D4" w:rsidRPr="006C09B7">
        <w:rPr>
          <w:sz w:val="22"/>
          <w:szCs w:val="22"/>
        </w:rPr>
        <w:t>Ing. Gian Paolo TRUCCHI</w:t>
      </w:r>
    </w:p>
    <w:p w:rsidR="00E26934" w:rsidRDefault="00E26934">
      <w:pPr>
        <w:jc w:val="both"/>
      </w:pPr>
    </w:p>
    <w:p w:rsidR="00E26934" w:rsidRDefault="00E26934">
      <w:pPr>
        <w:jc w:val="both"/>
      </w:pPr>
    </w:p>
    <w:p w:rsidR="00E26934" w:rsidRDefault="00E26934">
      <w:pPr>
        <w:jc w:val="both"/>
      </w:pPr>
    </w:p>
    <w:p w:rsidR="00E26934" w:rsidRDefault="00E26934">
      <w:pPr>
        <w:jc w:val="both"/>
      </w:pPr>
    </w:p>
    <w:p w:rsidR="00E26934" w:rsidRDefault="00E26934">
      <w:pPr>
        <w:jc w:val="both"/>
      </w:pPr>
    </w:p>
    <w:sectPr w:rsidR="00E26934">
      <w:pgSz w:w="11906" w:h="16838"/>
      <w:pgMar w:top="426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AEB"/>
    <w:rsid w:val="000505EE"/>
    <w:rsid w:val="00084AEB"/>
    <w:rsid w:val="000B6F8C"/>
    <w:rsid w:val="0010492C"/>
    <w:rsid w:val="00115418"/>
    <w:rsid w:val="001C2DA4"/>
    <w:rsid w:val="001C4499"/>
    <w:rsid w:val="001F2482"/>
    <w:rsid w:val="002607A8"/>
    <w:rsid w:val="003136CB"/>
    <w:rsid w:val="0035065F"/>
    <w:rsid w:val="003F6AC9"/>
    <w:rsid w:val="004C12F6"/>
    <w:rsid w:val="004D071A"/>
    <w:rsid w:val="004F76EE"/>
    <w:rsid w:val="00552693"/>
    <w:rsid w:val="00600241"/>
    <w:rsid w:val="006229F3"/>
    <w:rsid w:val="00664396"/>
    <w:rsid w:val="006C09B7"/>
    <w:rsid w:val="00723D43"/>
    <w:rsid w:val="00740F0E"/>
    <w:rsid w:val="007A6483"/>
    <w:rsid w:val="007B2453"/>
    <w:rsid w:val="007E4B9B"/>
    <w:rsid w:val="0082670E"/>
    <w:rsid w:val="008344EE"/>
    <w:rsid w:val="0088203A"/>
    <w:rsid w:val="008B630A"/>
    <w:rsid w:val="00941196"/>
    <w:rsid w:val="009D0478"/>
    <w:rsid w:val="00A17199"/>
    <w:rsid w:val="00A505F2"/>
    <w:rsid w:val="00A52286"/>
    <w:rsid w:val="00A644FB"/>
    <w:rsid w:val="00AC7AB0"/>
    <w:rsid w:val="00B174D5"/>
    <w:rsid w:val="00C21068"/>
    <w:rsid w:val="00D50220"/>
    <w:rsid w:val="00E26934"/>
    <w:rsid w:val="00E66213"/>
    <w:rsid w:val="00EF28D4"/>
    <w:rsid w:val="00F336D7"/>
    <w:rsid w:val="00FA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510F0-5E78-4C8A-B876-E9B9DDB6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084A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esponsabile%20Proc%20PAS%20ODD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Proc PAS ODDO.dotx</Template>
  <TotalTime>1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Edilizia Residenziale Privata</Company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Marco Carbone</cp:lastModifiedBy>
  <cp:revision>1</cp:revision>
  <cp:lastPrinted>2007-03-06T11:57:00Z</cp:lastPrinted>
  <dcterms:created xsi:type="dcterms:W3CDTF">2013-12-04T14:34:00Z</dcterms:created>
  <dcterms:modified xsi:type="dcterms:W3CDTF">2013-12-04T14:35:00Z</dcterms:modified>
</cp:coreProperties>
</file>