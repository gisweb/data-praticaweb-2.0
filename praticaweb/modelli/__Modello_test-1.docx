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Default="009C6EBE" w:rsidP="00B05E1C">
      <w:pPr>
        <w:tabs>
          <w:tab w:val="right" w:pos="-1418"/>
        </w:tabs>
        <w:spacing w:after="120"/>
        <w:rPr>
          <w:rFonts w:ascii="Arial" w:hAnsi="Arial" w:cs="Arial"/>
          <w:noProof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Prot. </w:t>
      </w:r>
      <w:r w:rsidR="00A32D7F">
        <w:rPr>
          <w:rFonts w:ascii="Arial" w:hAnsi="Arial" w:cs="Arial"/>
          <w:sz w:val="22"/>
          <w:szCs w:val="22"/>
        </w:rPr>
        <w:t xml:space="preserve">prat.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587039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587039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0C370B" w:rsidRDefault="000C370B" w:rsidP="00B05E1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50B01">
        <w:rPr>
          <w:rFonts w:ascii="Arial" w:hAnsi="Arial" w:cs="Arial"/>
          <w:b/>
          <w:sz w:val="22"/>
          <w:szCs w:val="22"/>
        </w:rPr>
        <w:t xml:space="preserve"> </w:t>
      </w:r>
      <w:r w:rsidRPr="00175B3B">
        <w:rPr>
          <w:rFonts w:ascii="Arial" w:hAnsi="Arial" w:cs="Arial"/>
          <w:sz w:val="22"/>
          <w:szCs w:val="22"/>
        </w:rPr>
        <w:t>n.</w:t>
      </w:r>
      <w:r w:rsidRPr="00950B01">
        <w:rPr>
          <w:rFonts w:ascii="Arial" w:hAnsi="Arial" w:cs="Arial"/>
          <w:b/>
          <w:sz w:val="22"/>
          <w:szCs w:val="22"/>
        </w:rPr>
        <w:t xml:space="preserve">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175B3B">
        <w:rPr>
          <w:rFonts w:ascii="Arial" w:hAnsi="Arial" w:cs="Arial"/>
          <w:b/>
          <w:sz w:val="22"/>
          <w:szCs w:val="22"/>
        </w:rPr>
        <w:t xml:space="preserve"> </w:t>
      </w:r>
      <w:r w:rsidR="00587039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587039" w:rsidRPr="009C6EBE">
        <w:rPr>
          <w:rFonts w:ascii="Arial" w:hAnsi="Arial" w:cs="Arial"/>
          <w:sz w:val="22"/>
          <w:szCs w:val="22"/>
        </w:rPr>
        <w:fldChar w:fldCharType="end"/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587039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587039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175B3B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2273"/>
        <w:gridCol w:w="7655"/>
      </w:tblGrid>
      <w:tr w:rsidR="00166C42" w:rsidTr="00166C42">
        <w:tc>
          <w:tcPr>
            <w:tcW w:w="2273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Destinazione d'uso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dest_uso_primaria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</w:rPr>
              <w:t xml:space="preserve"> [dest_uso_secondaria]</w:t>
            </w:r>
          </w:p>
        </w:tc>
      </w:tr>
      <w:tr w:rsidR="00166C42" w:rsidTr="00166C42">
        <w:tc>
          <w:tcPr>
            <w:tcW w:w="2273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Riferimento Normativo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rif_normativo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3563CA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418"/>
        <w:gridCol w:w="8510"/>
      </w:tblGrid>
      <w:tr w:rsidR="00AA45AF" w:rsidTr="00927351">
        <w:tc>
          <w:tcPr>
            <w:tcW w:w="1418" w:type="dxa"/>
          </w:tcPr>
          <w:p w:rsidR="00AA45AF" w:rsidRDefault="00AA45AF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Richiedenti</w:t>
            </w:r>
          </w:p>
        </w:tc>
        <w:tc>
          <w:tcPr>
            <w:tcW w:w="8510" w:type="dxa"/>
          </w:tcPr>
          <w:p w:rsidR="00AA45AF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 w:rsidR="00AA45AF">
              <w:rPr>
                <w:rFonts w:ascii="Arial" w:hAnsi="Arial" w:cs="Arial"/>
                <w:sz w:val="22"/>
                <w:szCs w:val="22"/>
              </w:rPr>
              <w:t>elenco_richiedenti]</w:t>
            </w:r>
          </w:p>
        </w:tc>
      </w:tr>
      <w:tr w:rsidR="00AA45AF" w:rsidTr="00927351">
        <w:tc>
          <w:tcPr>
            <w:tcW w:w="1418" w:type="dxa"/>
          </w:tcPr>
          <w:p w:rsidR="00AA45AF" w:rsidRDefault="00AA45AF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Progettista</w:t>
            </w:r>
          </w:p>
        </w:tc>
        <w:tc>
          <w:tcPr>
            <w:tcW w:w="8510" w:type="dxa"/>
          </w:tcPr>
          <w:p w:rsidR="00AA45AF" w:rsidRDefault="00AA45AF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[elenco_progettisti_completo]</w:t>
            </w:r>
          </w:p>
        </w:tc>
      </w:tr>
    </w:tbl>
    <w:p w:rsidR="00175B3B" w:rsidRDefault="00525428" w:rsidP="004719A2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Riferimenti Catastali</w:t>
      </w:r>
    </w:p>
    <w:tbl>
      <w:tblPr>
        <w:tblStyle w:val="Grigliatabella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850"/>
        <w:gridCol w:w="1276"/>
        <w:gridCol w:w="855"/>
      </w:tblGrid>
      <w:tr w:rsidR="00175B3B" w:rsidRPr="00175B3B" w:rsidTr="0039626D">
        <w:tc>
          <w:tcPr>
            <w:tcW w:w="1560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Sezione</w:t>
            </w:r>
          </w:p>
        </w:tc>
        <w:tc>
          <w:tcPr>
            <w:tcW w:w="850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276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855" w:type="dxa"/>
          </w:tcPr>
          <w:p w:rsid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5B3B" w:rsidRPr="00175B3B" w:rsidTr="0039626D">
        <w:tc>
          <w:tcPr>
            <w:tcW w:w="156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[particelle_ct.sezione;block=w:tr]</w:t>
            </w:r>
          </w:p>
        </w:tc>
        <w:tc>
          <w:tcPr>
            <w:tcW w:w="85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[particelle_ct.foglio;block=w:tr]</w:t>
            </w:r>
          </w:p>
        </w:tc>
        <w:tc>
          <w:tcPr>
            <w:tcW w:w="1276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[particelle_ct.mappale;block=w:tr]</w:t>
            </w:r>
          </w:p>
        </w:tc>
        <w:tc>
          <w:tcPr>
            <w:tcW w:w="855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NCT</w:t>
            </w:r>
          </w:p>
        </w:tc>
      </w:tr>
      <w:tr w:rsidR="00175B3B" w:rsidRPr="00175B3B" w:rsidTr="0039626D">
        <w:tc>
          <w:tcPr>
            <w:tcW w:w="156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[particelle_cu.sezione;block=w:tr]</w:t>
            </w:r>
          </w:p>
        </w:tc>
        <w:tc>
          <w:tcPr>
            <w:tcW w:w="85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[particelle_cu.foglio;block=w:tr]</w:t>
            </w:r>
          </w:p>
        </w:tc>
        <w:tc>
          <w:tcPr>
            <w:tcW w:w="1276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[particelle_cu.mappale;block=w:tr]</w:t>
            </w:r>
          </w:p>
        </w:tc>
        <w:tc>
          <w:tcPr>
            <w:tcW w:w="855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NCEU</w:t>
            </w:r>
          </w:p>
        </w:tc>
      </w:tr>
    </w:tbl>
    <w:p w:rsidR="00AA45AF" w:rsidRDefault="00525428" w:rsidP="004719A2">
      <w:pPr>
        <w:autoSpaceDE w:val="0"/>
        <w:autoSpaceDN w:val="0"/>
        <w:adjustRightInd w:val="0"/>
        <w:spacing w:before="120"/>
        <w:jc w:val="both"/>
        <w:rPr>
          <w:rStyle w:val="tree-title"/>
          <w:rFonts w:ascii="Arial" w:hAnsi="Arial" w:cs="Arial"/>
          <w:sz w:val="22"/>
          <w:szCs w:val="22"/>
        </w:rPr>
      </w:pPr>
      <w:r>
        <w:rPr>
          <w:rStyle w:val="tree-title"/>
          <w:rFonts w:ascii="Arial" w:hAnsi="Arial" w:cs="Arial"/>
          <w:sz w:val="22"/>
          <w:szCs w:val="22"/>
        </w:rPr>
        <w:t>Inquadramento Sistema Informativo Territoriale</w:t>
      </w: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2621"/>
        <w:gridCol w:w="7307"/>
      </w:tblGrid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PRG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[elenco_zone_prg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r w:rsidRPr="00B00DD5">
              <w:rPr>
                <w:rFonts w:ascii="Arial" w:hAnsi="Arial" w:cs="Arial"/>
                <w:sz w:val="22"/>
                <w:szCs w:val="22"/>
              </w:rPr>
              <w:t>block=w:tr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PTCP Insediativo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[elenco_zone_ptcp_insediativo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r w:rsidRPr="00B00DD5">
              <w:rPr>
                <w:rFonts w:ascii="Arial" w:hAnsi="Arial" w:cs="Arial"/>
                <w:sz w:val="22"/>
                <w:szCs w:val="22"/>
              </w:rPr>
              <w:t>block=w:tr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PTCP Geomorfologico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[elenco_zone_ptcp_geomorfologico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r w:rsidRPr="00B00DD5">
              <w:rPr>
                <w:rFonts w:ascii="Arial" w:hAnsi="Arial" w:cs="Arial"/>
                <w:sz w:val="22"/>
                <w:szCs w:val="22"/>
              </w:rPr>
              <w:t>block=w:tr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PTCP Vegetazionale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[elenco_zone_ptcp_vegetazionale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r w:rsidRPr="00B00DD5">
              <w:rPr>
                <w:rFonts w:ascii="Arial" w:hAnsi="Arial" w:cs="Arial"/>
                <w:sz w:val="22"/>
                <w:szCs w:val="22"/>
              </w:rPr>
              <w:t>block=w:tr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PUC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[elenco_zone_puc_2015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r w:rsidRPr="00B00DD5">
              <w:rPr>
                <w:rFonts w:ascii="Arial" w:hAnsi="Arial" w:cs="Arial"/>
                <w:sz w:val="22"/>
                <w:szCs w:val="22"/>
              </w:rPr>
              <w:t>block=w:tr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8C1FA5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Vincoli Ambientali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[elenco_zone_vincoli_ambientali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r w:rsidRPr="00B00DD5">
              <w:rPr>
                <w:rFonts w:ascii="Arial" w:hAnsi="Arial" w:cs="Arial"/>
                <w:sz w:val="22"/>
                <w:szCs w:val="22"/>
              </w:rPr>
              <w:t>block=w:tr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AA45AF" w:rsidRDefault="00AA45AF" w:rsidP="004719A2">
      <w:pPr>
        <w:autoSpaceDE w:val="0"/>
        <w:autoSpaceDN w:val="0"/>
        <w:adjustRightInd w:val="0"/>
        <w:spacing w:before="120"/>
        <w:jc w:val="both"/>
        <w:rPr>
          <w:rStyle w:val="tree-title"/>
          <w:rFonts w:ascii="Arial" w:hAnsi="Arial" w:cs="Arial"/>
          <w:sz w:val="22"/>
          <w:szCs w:val="22"/>
        </w:rPr>
      </w:pPr>
      <w:r>
        <w:rPr>
          <w:rStyle w:val="tree-title"/>
          <w:rFonts w:ascii="Arial" w:hAnsi="Arial" w:cs="Arial"/>
          <w:sz w:val="22"/>
          <w:szCs w:val="22"/>
        </w:rPr>
        <w:t>Documenti al</w:t>
      </w:r>
      <w:r w:rsidR="00525428">
        <w:rPr>
          <w:rStyle w:val="tree-title"/>
          <w:rFonts w:ascii="Arial" w:hAnsi="Arial" w:cs="Arial"/>
          <w:sz w:val="22"/>
          <w:szCs w:val="22"/>
        </w:rPr>
        <w:t>l</w:t>
      </w:r>
      <w:r>
        <w:rPr>
          <w:rStyle w:val="tree-title"/>
          <w:rFonts w:ascii="Arial" w:hAnsi="Arial" w:cs="Arial"/>
          <w:sz w:val="22"/>
          <w:szCs w:val="22"/>
        </w:rPr>
        <w:t>egati</w:t>
      </w:r>
    </w:p>
    <w:tbl>
      <w:tblPr>
        <w:tblStyle w:val="Grigliatabella"/>
        <w:tblW w:w="99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5959"/>
        <w:gridCol w:w="850"/>
        <w:gridCol w:w="993"/>
        <w:gridCol w:w="1134"/>
        <w:gridCol w:w="986"/>
      </w:tblGrid>
      <w:tr w:rsidR="00525428" w:rsidRPr="00B00DD5" w:rsidTr="008C4262">
        <w:tc>
          <w:tcPr>
            <w:tcW w:w="5959" w:type="dxa"/>
          </w:tcPr>
          <w:p w:rsidR="00525428" w:rsidRPr="00B00DD5" w:rsidRDefault="00F713DA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525428" w:rsidRPr="00B00DD5">
              <w:rPr>
                <w:rFonts w:ascii="Arial" w:hAnsi="Arial" w:cs="Arial"/>
                <w:sz w:val="22"/>
                <w:szCs w:val="22"/>
              </w:rPr>
              <w:t>ocumento</w:t>
            </w:r>
          </w:p>
        </w:tc>
        <w:tc>
          <w:tcPr>
            <w:tcW w:w="850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allegato</w:t>
            </w:r>
          </w:p>
        </w:tc>
        <w:tc>
          <w:tcPr>
            <w:tcW w:w="993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integrato</w:t>
            </w:r>
          </w:p>
        </w:tc>
        <w:tc>
          <w:tcPr>
            <w:tcW w:w="1134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mancante</w:t>
            </w:r>
          </w:p>
        </w:tc>
        <w:tc>
          <w:tcPr>
            <w:tcW w:w="986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sostituito</w:t>
            </w:r>
          </w:p>
        </w:tc>
      </w:tr>
      <w:tr w:rsidR="00525428" w:rsidRPr="00B00DD5" w:rsidTr="00D37041">
        <w:tc>
          <w:tcPr>
            <w:tcW w:w="5959" w:type="dxa"/>
          </w:tcPr>
          <w:p w:rsidR="00525428" w:rsidRPr="00ED45C0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ED45C0">
              <w:rPr>
                <w:rFonts w:ascii="Arial" w:hAnsi="Arial" w:cs="Arial"/>
                <w:sz w:val="18"/>
                <w:szCs w:val="18"/>
              </w:rPr>
              <w:t>[allegati.documento;block=w:tr]</w:t>
            </w:r>
          </w:p>
        </w:tc>
        <w:tc>
          <w:tcPr>
            <w:tcW w:w="850" w:type="dxa"/>
            <w:vAlign w:val="center"/>
          </w:tcPr>
          <w:p w:rsidR="00525428" w:rsidRPr="00B00DD5" w:rsidRDefault="005345B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 w:rsidRPr="00B00DD5">
              <w:rPr>
                <w:rFonts w:ascii="Arial" w:hAnsi="Arial" w:cs="Arial"/>
                <w:sz w:val="22"/>
                <w:szCs w:val="22"/>
              </w:rPr>
              <w:t>allegati.allegato;block=w:tr]</w:t>
            </w:r>
          </w:p>
        </w:tc>
        <w:tc>
          <w:tcPr>
            <w:tcW w:w="993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2450">
              <w:rPr>
                <w:rFonts w:ascii="Arial" w:hAnsi="Arial" w:cs="Arial"/>
                <w:sz w:val="22"/>
                <w:szCs w:val="22"/>
                <w:lang w:val="en-US"/>
              </w:rPr>
              <w:t>[allegati.</w:t>
            </w:r>
            <w:r w:rsidRPr="00B00DD5">
              <w:rPr>
                <w:rFonts w:ascii="Arial" w:hAnsi="Arial" w:cs="Arial"/>
                <w:sz w:val="22"/>
                <w:szCs w:val="22"/>
              </w:rPr>
              <w:t>integrato;block=w:tr]</w:t>
            </w:r>
          </w:p>
        </w:tc>
        <w:tc>
          <w:tcPr>
            <w:tcW w:w="1134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[allegati.mancante;block=w:tr]</w:t>
            </w:r>
          </w:p>
        </w:tc>
        <w:tc>
          <w:tcPr>
            <w:tcW w:w="986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[allegati.sostituito;block=w:tr]</w:t>
            </w:r>
          </w:p>
        </w:tc>
      </w:tr>
    </w:tbl>
    <w:p w:rsidR="00E23D6A" w:rsidRDefault="00E23D6A" w:rsidP="00E23D6A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Documenti allegati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683"/>
        <w:gridCol w:w="1701"/>
        <w:gridCol w:w="3544"/>
      </w:tblGrid>
      <w:tr w:rsidR="00E23D6A" w:rsidRPr="001447D5" w:rsidTr="006B3193">
        <w:tc>
          <w:tcPr>
            <w:tcW w:w="9928" w:type="dxa"/>
            <w:gridSpan w:val="3"/>
          </w:tcPr>
          <w:p w:rsidR="00E23D6A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A70B9" w:rsidRPr="00525428" w:rsidRDefault="00AA45AF" w:rsidP="004719A2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25428">
        <w:rPr>
          <w:rFonts w:ascii="Arial" w:hAnsi="Arial" w:cs="Arial"/>
          <w:sz w:val="22"/>
          <w:szCs w:val="22"/>
        </w:rPr>
        <w:t>Richieste Integrazione e Integrazioni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23"/>
        <w:gridCol w:w="1417"/>
        <w:gridCol w:w="1843"/>
        <w:gridCol w:w="1701"/>
        <w:gridCol w:w="3544"/>
      </w:tblGrid>
      <w:tr w:rsidR="00525428" w:rsidRPr="00B00DD5" w:rsidTr="004658E3">
        <w:tc>
          <w:tcPr>
            <w:tcW w:w="1423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Data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richiesta</w:t>
            </w:r>
          </w:p>
        </w:tc>
        <w:tc>
          <w:tcPr>
            <w:tcW w:w="1417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Prot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richiesta</w:t>
            </w:r>
          </w:p>
        </w:tc>
        <w:tc>
          <w:tcPr>
            <w:tcW w:w="1843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D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ata integrazione</w:t>
            </w:r>
          </w:p>
        </w:tc>
        <w:tc>
          <w:tcPr>
            <w:tcW w:w="1701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Prot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integrazione</w:t>
            </w:r>
          </w:p>
        </w:tc>
        <w:tc>
          <w:tcPr>
            <w:tcW w:w="3544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note</w:t>
            </w:r>
          </w:p>
        </w:tc>
      </w:tr>
      <w:tr w:rsidR="00525428" w:rsidRPr="00175B3B" w:rsidTr="004658E3">
        <w:tc>
          <w:tcPr>
            <w:tcW w:w="1423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[integrazioni.data_richiesta;block=w:tr]</w:t>
            </w:r>
          </w:p>
        </w:tc>
        <w:tc>
          <w:tcPr>
            <w:tcW w:w="1417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[integrazioni.protocollo_richiesta;block=w:t</w:t>
            </w:r>
            <w:r w:rsidRPr="00175B3B">
              <w:rPr>
                <w:rFonts w:ascii="Arial" w:hAnsi="Arial" w:cs="Arial"/>
                <w:sz w:val="22"/>
                <w:szCs w:val="22"/>
              </w:rPr>
              <w:lastRenderedPageBreak/>
              <w:t>r]</w:t>
            </w:r>
          </w:p>
        </w:tc>
        <w:tc>
          <w:tcPr>
            <w:tcW w:w="1843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lastRenderedPageBreak/>
              <w:t>[integrazioni.data_protocollo_integrazione;block=w:tr]</w:t>
            </w:r>
          </w:p>
        </w:tc>
        <w:tc>
          <w:tcPr>
            <w:tcW w:w="1701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[integrazioni.protocollo_integrazione;block=w:tr]</w:t>
            </w:r>
          </w:p>
        </w:tc>
        <w:tc>
          <w:tcPr>
            <w:tcW w:w="3544" w:type="dxa"/>
          </w:tcPr>
          <w:p w:rsidR="00525428" w:rsidRPr="00ED45C0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ED45C0">
              <w:rPr>
                <w:rFonts w:ascii="Arial" w:hAnsi="Arial" w:cs="Arial"/>
                <w:sz w:val="18"/>
                <w:szCs w:val="18"/>
              </w:rPr>
              <w:t>[integrazioni.note;block=w:tr]</w:t>
            </w:r>
          </w:p>
        </w:tc>
      </w:tr>
    </w:tbl>
    <w:p w:rsidR="003D3103" w:rsidRPr="00525428" w:rsidRDefault="003D3103" w:rsidP="003D3103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25428">
        <w:rPr>
          <w:rFonts w:ascii="Arial" w:hAnsi="Arial" w:cs="Arial"/>
          <w:sz w:val="22"/>
          <w:szCs w:val="22"/>
        </w:rPr>
        <w:lastRenderedPageBreak/>
        <w:t>Pareri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8"/>
        <w:gridCol w:w="1003"/>
        <w:gridCol w:w="989"/>
        <w:gridCol w:w="1272"/>
        <w:gridCol w:w="5226"/>
      </w:tblGrid>
      <w:tr w:rsidR="003563CA" w:rsidRPr="00B00DD5" w:rsidTr="0039626D">
        <w:tc>
          <w:tcPr>
            <w:tcW w:w="1423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Ente</w:t>
            </w:r>
          </w:p>
        </w:tc>
        <w:tc>
          <w:tcPr>
            <w:tcW w:w="992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ichiesta</w:t>
            </w:r>
          </w:p>
        </w:tc>
        <w:tc>
          <w:tcPr>
            <w:tcW w:w="978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ilascio</w:t>
            </w:r>
          </w:p>
        </w:tc>
        <w:tc>
          <w:tcPr>
            <w:tcW w:w="1258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Esito</w:t>
            </w:r>
          </w:p>
        </w:tc>
        <w:tc>
          <w:tcPr>
            <w:tcW w:w="5170" w:type="dxa"/>
          </w:tcPr>
          <w:p w:rsidR="003563CA" w:rsidRPr="00B00DD5" w:rsidRDefault="003563CA" w:rsidP="003563C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T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esto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P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rescrizioni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N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ote</w:t>
            </w:r>
          </w:p>
        </w:tc>
      </w:tr>
      <w:tr w:rsidR="003D3103" w:rsidRPr="003D3103" w:rsidTr="0039626D">
        <w:tc>
          <w:tcPr>
            <w:tcW w:w="1423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[pareri_1.ente;block=w:tr]</w:t>
            </w:r>
          </w:p>
        </w:tc>
        <w:tc>
          <w:tcPr>
            <w:tcW w:w="992" w:type="dxa"/>
          </w:tcPr>
          <w:p w:rsidR="00935719" w:rsidRPr="003D3103" w:rsidRDefault="003D3103" w:rsidP="003563CA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[pareri_1.data_richiesta;block=w:tr]</w:t>
            </w:r>
          </w:p>
        </w:tc>
        <w:tc>
          <w:tcPr>
            <w:tcW w:w="978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[pareri_1.data_rilascio;block=w:tr]</w:t>
            </w:r>
          </w:p>
        </w:tc>
        <w:tc>
          <w:tcPr>
            <w:tcW w:w="1258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[pareri_1.parere;block=w:tr]</w:t>
            </w:r>
          </w:p>
        </w:tc>
        <w:tc>
          <w:tcPr>
            <w:tcW w:w="5170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[pareri_1.testo;block=w:tr]</w:t>
            </w:r>
          </w:p>
          <w:p w:rsidR="003D3103" w:rsidRPr="003D3103" w:rsidRDefault="003D3103" w:rsidP="006B3193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[pareri_1.prescrizioni;block=w:tr]</w:t>
            </w:r>
          </w:p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  <w:lang w:val="en-US"/>
              </w:rPr>
              <w:t>[pareri_1.note;block=w:tr]</w:t>
            </w:r>
          </w:p>
        </w:tc>
      </w:tr>
    </w:tbl>
    <w:p w:rsidR="003D3103" w:rsidRPr="003D3103" w:rsidRDefault="003D3103" w:rsidP="003563CA">
      <w:pPr>
        <w:ind w:firstLine="709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2273"/>
        <w:gridCol w:w="7655"/>
      </w:tblGrid>
      <w:tr w:rsidR="00166C42" w:rsidTr="006B3193">
        <w:tc>
          <w:tcPr>
            <w:tcW w:w="2273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Oneri definiti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oneri_urb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3563CA">
      <w:pPr>
        <w:ind w:firstLine="709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2273"/>
        <w:gridCol w:w="7655"/>
      </w:tblGrid>
      <w:tr w:rsidR="00166C42" w:rsidTr="006B3193">
        <w:tc>
          <w:tcPr>
            <w:tcW w:w="2273" w:type="dxa"/>
          </w:tcPr>
          <w:p w:rsidR="00166C42" w:rsidRDefault="00166C42" w:rsidP="00166C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Parere RdP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testo_rup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166C42" w:rsidTr="006B3193">
        <w:tc>
          <w:tcPr>
            <w:tcW w:w="2273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Prescrizioni</w:t>
            </w:r>
            <w:r>
              <w:rPr>
                <w:rFonts w:ascii="Arial" w:hAnsi="Arial" w:cs="Arial"/>
                <w:sz w:val="22"/>
                <w:szCs w:val="22"/>
              </w:rPr>
              <w:t xml:space="preserve"> RdP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prescrizioni</w:t>
            </w:r>
            <w:r>
              <w:rPr>
                <w:rFonts w:ascii="Arial" w:hAnsi="Arial" w:cs="Arial"/>
                <w:sz w:val="22"/>
                <w:szCs w:val="22"/>
              </w:rPr>
              <w:t>_rup]</w:t>
            </w:r>
          </w:p>
        </w:tc>
      </w:tr>
    </w:tbl>
    <w:p w:rsidR="00166C42" w:rsidRPr="00166C42" w:rsidRDefault="00166C42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DA216D" w:rsidRDefault="009C6EBE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587039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587039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166C42">
        <w:rPr>
          <w:rFonts w:ascii="Arial" w:hAnsi="Arial" w:cs="Arial"/>
          <w:i/>
          <w:noProof/>
          <w:sz w:val="22"/>
          <w:szCs w:val="22"/>
        </w:rPr>
        <w:t>30 maggio 2019</w:t>
      </w:r>
      <w:r w:rsidR="00587039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B05E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B05E1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B05E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[responsabile_procedimento]</w:t>
            </w:r>
          </w:p>
          <w:p w:rsidR="008553B3" w:rsidRPr="009C6EBE" w:rsidRDefault="007C2914" w:rsidP="00B05E1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AD5CB9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E37" w:rsidRDefault="001B7E37" w:rsidP="00DF7577">
      <w:r>
        <w:separator/>
      </w:r>
    </w:p>
  </w:endnote>
  <w:endnote w:type="continuationSeparator" w:id="1">
    <w:p w:rsidR="001B7E37" w:rsidRDefault="001B7E37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E37" w:rsidRDefault="001B7E37" w:rsidP="00DF7577">
      <w:r>
        <w:separator/>
      </w:r>
    </w:p>
  </w:footnote>
  <w:footnote w:type="continuationSeparator" w:id="1">
    <w:p w:rsidR="001B7E37" w:rsidRDefault="001B7E37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 xml:space="preserve">SPORTELLO UNICO </w:t>
    </w:r>
    <w:r w:rsidR="00175B3B">
      <w:rPr>
        <w:rFonts w:ascii="Arial" w:hAnsi="Arial" w:cs="Arial"/>
        <w:b/>
        <w:i/>
        <w:color w:val="0033CC"/>
        <w:sz w:val="24"/>
      </w:rPr>
      <w:t>EDILIZIA</w:t>
    </w:r>
    <w:r w:rsidRPr="0080143A">
      <w:rPr>
        <w:rFonts w:ascii="Arial" w:hAnsi="Arial" w:cs="Arial"/>
        <w:b/>
        <w:i/>
        <w:color w:val="0033CC"/>
        <w:sz w:val="24"/>
      </w:rPr>
      <w:t xml:space="preserve"> (S.U.</w:t>
    </w:r>
    <w:r w:rsidR="00175B3B">
      <w:rPr>
        <w:rFonts w:ascii="Arial" w:hAnsi="Arial" w:cs="Arial"/>
        <w:b/>
        <w:i/>
        <w:color w:val="0033CC"/>
        <w:sz w:val="24"/>
      </w:rPr>
      <w:t>E.</w:t>
    </w:r>
    <w:r w:rsidRPr="0080143A">
      <w:rPr>
        <w:rFonts w:ascii="Arial" w:hAnsi="Arial" w:cs="Arial"/>
        <w:b/>
        <w:i/>
        <w:color w:val="0033CC"/>
        <w:sz w:val="24"/>
      </w:rPr>
      <w:t>)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B610F"/>
    <w:rsid w:val="00003A5B"/>
    <w:rsid w:val="00022D26"/>
    <w:rsid w:val="00024535"/>
    <w:rsid w:val="00025041"/>
    <w:rsid w:val="00033B2C"/>
    <w:rsid w:val="00063A50"/>
    <w:rsid w:val="00072A97"/>
    <w:rsid w:val="000741B3"/>
    <w:rsid w:val="000C370B"/>
    <w:rsid w:val="000F1EDD"/>
    <w:rsid w:val="000F51AC"/>
    <w:rsid w:val="00162C8E"/>
    <w:rsid w:val="00166C42"/>
    <w:rsid w:val="00175B3B"/>
    <w:rsid w:val="0019206D"/>
    <w:rsid w:val="001A70B9"/>
    <w:rsid w:val="001B4225"/>
    <w:rsid w:val="001B7E37"/>
    <w:rsid w:val="001C330A"/>
    <w:rsid w:val="002061BA"/>
    <w:rsid w:val="002218EE"/>
    <w:rsid w:val="002926E8"/>
    <w:rsid w:val="002C2626"/>
    <w:rsid w:val="002D0988"/>
    <w:rsid w:val="00301001"/>
    <w:rsid w:val="003073DD"/>
    <w:rsid w:val="00314AB5"/>
    <w:rsid w:val="00324615"/>
    <w:rsid w:val="00352093"/>
    <w:rsid w:val="003563CA"/>
    <w:rsid w:val="00367297"/>
    <w:rsid w:val="00370D34"/>
    <w:rsid w:val="0038337F"/>
    <w:rsid w:val="00391AB4"/>
    <w:rsid w:val="0039626D"/>
    <w:rsid w:val="003B582C"/>
    <w:rsid w:val="003D3103"/>
    <w:rsid w:val="00442B82"/>
    <w:rsid w:val="004658E3"/>
    <w:rsid w:val="004705D8"/>
    <w:rsid w:val="004719A2"/>
    <w:rsid w:val="004801F3"/>
    <w:rsid w:val="004A0444"/>
    <w:rsid w:val="004B610F"/>
    <w:rsid w:val="004E39FC"/>
    <w:rsid w:val="004E72C9"/>
    <w:rsid w:val="004F1A31"/>
    <w:rsid w:val="00510C44"/>
    <w:rsid w:val="00517B31"/>
    <w:rsid w:val="00525428"/>
    <w:rsid w:val="00534380"/>
    <w:rsid w:val="005345B8"/>
    <w:rsid w:val="00563488"/>
    <w:rsid w:val="00567CEF"/>
    <w:rsid w:val="005710E6"/>
    <w:rsid w:val="00587039"/>
    <w:rsid w:val="00587817"/>
    <w:rsid w:val="005A2947"/>
    <w:rsid w:val="005F2E45"/>
    <w:rsid w:val="00620828"/>
    <w:rsid w:val="00624052"/>
    <w:rsid w:val="00645B60"/>
    <w:rsid w:val="00651726"/>
    <w:rsid w:val="00660C73"/>
    <w:rsid w:val="006941BE"/>
    <w:rsid w:val="006A01DF"/>
    <w:rsid w:val="006D179D"/>
    <w:rsid w:val="006D5972"/>
    <w:rsid w:val="006E0AC4"/>
    <w:rsid w:val="006F5DB2"/>
    <w:rsid w:val="00703418"/>
    <w:rsid w:val="00731421"/>
    <w:rsid w:val="00733914"/>
    <w:rsid w:val="007672D9"/>
    <w:rsid w:val="007B7BB4"/>
    <w:rsid w:val="007C2914"/>
    <w:rsid w:val="007C2923"/>
    <w:rsid w:val="007D3104"/>
    <w:rsid w:val="007D695F"/>
    <w:rsid w:val="007F3A63"/>
    <w:rsid w:val="00807476"/>
    <w:rsid w:val="0083520F"/>
    <w:rsid w:val="008553B3"/>
    <w:rsid w:val="008A0975"/>
    <w:rsid w:val="008A0E02"/>
    <w:rsid w:val="008C0DAE"/>
    <w:rsid w:val="008C1FA5"/>
    <w:rsid w:val="008C4262"/>
    <w:rsid w:val="00901901"/>
    <w:rsid w:val="0091064F"/>
    <w:rsid w:val="00927351"/>
    <w:rsid w:val="009273CF"/>
    <w:rsid w:val="00931C61"/>
    <w:rsid w:val="00935719"/>
    <w:rsid w:val="00950B01"/>
    <w:rsid w:val="009811BE"/>
    <w:rsid w:val="0099055F"/>
    <w:rsid w:val="009C56F4"/>
    <w:rsid w:val="009C6EBE"/>
    <w:rsid w:val="009D4149"/>
    <w:rsid w:val="00A15A77"/>
    <w:rsid w:val="00A164D9"/>
    <w:rsid w:val="00A224FD"/>
    <w:rsid w:val="00A32D7F"/>
    <w:rsid w:val="00A632A8"/>
    <w:rsid w:val="00A7326F"/>
    <w:rsid w:val="00A75218"/>
    <w:rsid w:val="00AA45AF"/>
    <w:rsid w:val="00AB2273"/>
    <w:rsid w:val="00AB6BFD"/>
    <w:rsid w:val="00AC4855"/>
    <w:rsid w:val="00AD5CB9"/>
    <w:rsid w:val="00AE487C"/>
    <w:rsid w:val="00AF115E"/>
    <w:rsid w:val="00B00DD5"/>
    <w:rsid w:val="00B04557"/>
    <w:rsid w:val="00B05B9F"/>
    <w:rsid w:val="00B05E1C"/>
    <w:rsid w:val="00B12621"/>
    <w:rsid w:val="00B23A8A"/>
    <w:rsid w:val="00B26636"/>
    <w:rsid w:val="00B37FD7"/>
    <w:rsid w:val="00B438C0"/>
    <w:rsid w:val="00BC1F7A"/>
    <w:rsid w:val="00BE3562"/>
    <w:rsid w:val="00BE6E8B"/>
    <w:rsid w:val="00BF5892"/>
    <w:rsid w:val="00C12378"/>
    <w:rsid w:val="00C16DCC"/>
    <w:rsid w:val="00C25647"/>
    <w:rsid w:val="00C540BC"/>
    <w:rsid w:val="00C64F20"/>
    <w:rsid w:val="00C67D14"/>
    <w:rsid w:val="00C87BA6"/>
    <w:rsid w:val="00CC3CFD"/>
    <w:rsid w:val="00CE37C1"/>
    <w:rsid w:val="00CE48F8"/>
    <w:rsid w:val="00D03220"/>
    <w:rsid w:val="00D12450"/>
    <w:rsid w:val="00D37041"/>
    <w:rsid w:val="00D84B61"/>
    <w:rsid w:val="00D91F9A"/>
    <w:rsid w:val="00DA216D"/>
    <w:rsid w:val="00DB07ED"/>
    <w:rsid w:val="00DB0C81"/>
    <w:rsid w:val="00DD2C9B"/>
    <w:rsid w:val="00DE0590"/>
    <w:rsid w:val="00DF7577"/>
    <w:rsid w:val="00E16A34"/>
    <w:rsid w:val="00E23D6A"/>
    <w:rsid w:val="00E31C68"/>
    <w:rsid w:val="00E4513E"/>
    <w:rsid w:val="00E52894"/>
    <w:rsid w:val="00E530BE"/>
    <w:rsid w:val="00E60E64"/>
    <w:rsid w:val="00ED45C0"/>
    <w:rsid w:val="00EE3471"/>
    <w:rsid w:val="00EE4D7E"/>
    <w:rsid w:val="00F35ED8"/>
    <w:rsid w:val="00F47A4F"/>
    <w:rsid w:val="00F713DA"/>
    <w:rsid w:val="00F72024"/>
    <w:rsid w:val="00F96901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EA2F-218E-4837-800A-44B8FC67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351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Di Giuseppe Romano</cp:lastModifiedBy>
  <cp:revision>36</cp:revision>
  <cp:lastPrinted>2016-12-27T12:21:00Z</cp:lastPrinted>
  <dcterms:created xsi:type="dcterms:W3CDTF">2019-05-29T07:51:00Z</dcterms:created>
  <dcterms:modified xsi:type="dcterms:W3CDTF">2019-05-30T07:36:00Z</dcterms:modified>
</cp:coreProperties>
</file>