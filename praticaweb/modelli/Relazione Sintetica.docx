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Default="009C6EBE" w:rsidP="00B05E1C">
      <w:pPr>
        <w:tabs>
          <w:tab w:val="right" w:pos="-1418"/>
        </w:tabs>
        <w:spacing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C579F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579F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0C370B" w:rsidRDefault="000C370B" w:rsidP="00B05E1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Pr="00175B3B">
        <w:rPr>
          <w:rFonts w:ascii="Arial" w:hAnsi="Arial" w:cs="Arial"/>
          <w:sz w:val="22"/>
          <w:szCs w:val="22"/>
        </w:rPr>
        <w:t>n.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175B3B">
        <w:rPr>
          <w:rFonts w:ascii="Arial" w:hAnsi="Arial" w:cs="Arial"/>
          <w:b/>
          <w:sz w:val="22"/>
          <w:szCs w:val="22"/>
        </w:rPr>
        <w:t xml:space="preserve"> </w:t>
      </w:r>
      <w:r w:rsidR="00C579F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579F8" w:rsidRPr="009C6EBE">
        <w:rPr>
          <w:rFonts w:ascii="Arial" w:hAnsi="Arial" w:cs="Arial"/>
          <w:sz w:val="22"/>
          <w:szCs w:val="22"/>
        </w:rPr>
        <w:fldChar w:fldCharType="end"/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C579F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C579F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175B3B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273"/>
        <w:gridCol w:w="7655"/>
      </w:tblGrid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Destinazione d'uso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[dest_uso_primaria] [dest_uso_secondaria]</w:t>
            </w:r>
          </w:p>
        </w:tc>
      </w:tr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Riferimento Normativo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rif_normativo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418"/>
        <w:gridCol w:w="8510"/>
      </w:tblGrid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Richiedenti</w:t>
            </w:r>
          </w:p>
        </w:tc>
        <w:tc>
          <w:tcPr>
            <w:tcW w:w="8510" w:type="dxa"/>
          </w:tcPr>
          <w:p w:rsidR="00AA45AF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AA45AF">
              <w:rPr>
                <w:rFonts w:ascii="Arial" w:hAnsi="Arial" w:cs="Arial"/>
                <w:sz w:val="22"/>
                <w:szCs w:val="22"/>
              </w:rPr>
              <w:t>elenco_richiedenti</w:t>
            </w:r>
            <w:proofErr w:type="spellEnd"/>
            <w:r w:rsidR="00AA45AF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Progettista</w:t>
            </w:r>
          </w:p>
        </w:tc>
        <w:tc>
          <w:tcPr>
            <w:tcW w:w="8510" w:type="dxa"/>
          </w:tcPr>
          <w:p w:rsidR="00AA45AF" w:rsidRDefault="00AA45AF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[elenco_progettisti_completo]</w:t>
            </w:r>
          </w:p>
        </w:tc>
      </w:tr>
    </w:tbl>
    <w:p w:rsidR="00175B3B" w:rsidRDefault="00525428" w:rsidP="004719A2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Riferimenti Catastali</w:t>
      </w:r>
    </w:p>
    <w:tbl>
      <w:tblPr>
        <w:tblStyle w:val="Grigliatabella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850"/>
        <w:gridCol w:w="1276"/>
        <w:gridCol w:w="855"/>
      </w:tblGrid>
      <w:tr w:rsidR="00175B3B" w:rsidRPr="00175B3B" w:rsidTr="0039626D">
        <w:tc>
          <w:tcPr>
            <w:tcW w:w="156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Sezione</w:t>
            </w:r>
          </w:p>
        </w:tc>
        <w:tc>
          <w:tcPr>
            <w:tcW w:w="85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276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855" w:type="dxa"/>
          </w:tcPr>
          <w:p w:rsid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[particelle_ct.sezione;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[particelle_ct.foglio;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[particelle_ct.mappale;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NCT</w:t>
            </w: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[particelle_cu.sezione;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[particelle_cu.foglio;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[particelle_cu.mappale;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NCEU</w:t>
            </w:r>
          </w:p>
        </w:tc>
      </w:tr>
    </w:tbl>
    <w:p w:rsidR="00AA45AF" w:rsidRDefault="00525428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Inquadramento Sistema Informativo Territoriale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621"/>
        <w:gridCol w:w="7307"/>
      </w:tblGrid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PRG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[elenco_zone_prg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Insediativo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[elenco_zone_ptcp_insediativo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Geomorfologico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[elenco_zone_ptcp_geomorfologico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PTCP </w:t>
            </w:r>
            <w:proofErr w:type="spellStart"/>
            <w:r>
              <w:rPr>
                <w:rStyle w:val="tree-title"/>
                <w:rFonts w:ascii="Arial" w:hAnsi="Arial" w:cs="Arial"/>
                <w:sz w:val="22"/>
                <w:szCs w:val="22"/>
              </w:rPr>
              <w:t>Vegetazionale</w:t>
            </w:r>
            <w:proofErr w:type="spellEnd"/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[elenco_zone_ptcp_vegetazionale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PUC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[elenco_zone_puc_2015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8C1FA5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Vincoli Ambientali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[elenco_zone_vincoli_ambientali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AA45AF" w:rsidRDefault="00AA45AF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Documenti al</w:t>
      </w:r>
      <w:r w:rsidR="00525428">
        <w:rPr>
          <w:rStyle w:val="tree-title"/>
          <w:rFonts w:ascii="Arial" w:hAnsi="Arial" w:cs="Arial"/>
          <w:sz w:val="22"/>
          <w:szCs w:val="22"/>
        </w:rPr>
        <w:t>l</w:t>
      </w:r>
      <w:r>
        <w:rPr>
          <w:rStyle w:val="tree-title"/>
          <w:rFonts w:ascii="Arial" w:hAnsi="Arial" w:cs="Arial"/>
          <w:sz w:val="22"/>
          <w:szCs w:val="22"/>
        </w:rPr>
        <w:t>egati</w:t>
      </w:r>
    </w:p>
    <w:tbl>
      <w:tblPr>
        <w:tblStyle w:val="Grigliatabella"/>
        <w:tblW w:w="99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59"/>
        <w:gridCol w:w="850"/>
        <w:gridCol w:w="993"/>
        <w:gridCol w:w="1134"/>
        <w:gridCol w:w="986"/>
      </w:tblGrid>
      <w:tr w:rsidR="00525428" w:rsidRPr="00B00DD5" w:rsidTr="008C4262">
        <w:tc>
          <w:tcPr>
            <w:tcW w:w="5959" w:type="dxa"/>
          </w:tcPr>
          <w:p w:rsidR="00525428" w:rsidRPr="00B00DD5" w:rsidRDefault="00F713DA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525428" w:rsidRPr="00B00DD5">
              <w:rPr>
                <w:rFonts w:ascii="Arial" w:hAnsi="Arial" w:cs="Arial"/>
                <w:sz w:val="22"/>
                <w:szCs w:val="22"/>
              </w:rPr>
              <w:t>ocumento</w:t>
            </w:r>
          </w:p>
        </w:tc>
        <w:tc>
          <w:tcPr>
            <w:tcW w:w="850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allegato</w:t>
            </w:r>
          </w:p>
        </w:tc>
        <w:tc>
          <w:tcPr>
            <w:tcW w:w="993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integrato</w:t>
            </w:r>
          </w:p>
        </w:tc>
        <w:tc>
          <w:tcPr>
            <w:tcW w:w="1134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mancante</w:t>
            </w:r>
          </w:p>
        </w:tc>
        <w:tc>
          <w:tcPr>
            <w:tcW w:w="986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sostituito</w:t>
            </w:r>
          </w:p>
        </w:tc>
      </w:tr>
      <w:tr w:rsidR="00525428" w:rsidRPr="00B00DD5" w:rsidTr="00D37041">
        <w:tc>
          <w:tcPr>
            <w:tcW w:w="5959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allegati.documento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;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850" w:type="dxa"/>
            <w:vAlign w:val="center"/>
          </w:tcPr>
          <w:p w:rsidR="00525428" w:rsidRPr="00B00DD5" w:rsidRDefault="005345B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allegati.allegato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93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allegati</w:t>
            </w:r>
            <w:proofErr w:type="spellEnd"/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B00DD5">
              <w:rPr>
                <w:rFonts w:ascii="Arial" w:hAnsi="Arial" w:cs="Arial"/>
                <w:sz w:val="22"/>
                <w:szCs w:val="22"/>
              </w:rPr>
              <w:t>integrato;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134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allegati.mancante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86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allegati.sostituito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E23D6A" w:rsidRDefault="00E23D6A" w:rsidP="00E23D6A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Documenti allegati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83"/>
        <w:gridCol w:w="1701"/>
        <w:gridCol w:w="3544"/>
      </w:tblGrid>
      <w:tr w:rsidR="00E23D6A" w:rsidRPr="001447D5" w:rsidTr="006B3193">
        <w:tc>
          <w:tcPr>
            <w:tcW w:w="9928" w:type="dxa"/>
            <w:gridSpan w:val="3"/>
          </w:tcPr>
          <w:p w:rsidR="00E23D6A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70B9" w:rsidRPr="00525428" w:rsidRDefault="00AA45AF" w:rsidP="004719A2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t>Richieste Integrazione e Integrazioni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3"/>
        <w:gridCol w:w="1417"/>
        <w:gridCol w:w="1843"/>
        <w:gridCol w:w="1701"/>
        <w:gridCol w:w="3544"/>
      </w:tblGrid>
      <w:tr w:rsidR="00525428" w:rsidRPr="00B00DD5" w:rsidTr="004658E3">
        <w:tc>
          <w:tcPr>
            <w:tcW w:w="142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Data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417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proofErr w:type="spellEnd"/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84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D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ata integrazione</w:t>
            </w:r>
          </w:p>
        </w:tc>
        <w:tc>
          <w:tcPr>
            <w:tcW w:w="1701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proofErr w:type="spellEnd"/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integrazione</w:t>
            </w:r>
          </w:p>
        </w:tc>
        <w:tc>
          <w:tcPr>
            <w:tcW w:w="3544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note</w:t>
            </w:r>
          </w:p>
        </w:tc>
      </w:tr>
      <w:tr w:rsidR="00525428" w:rsidRPr="00175B3B" w:rsidTr="004658E3">
        <w:tc>
          <w:tcPr>
            <w:tcW w:w="142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[integrazioni.data_richiesta;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17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[integrazioni.protocollo_richiesta;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</w:t>
            </w: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4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[integrazioni.data_protocollo_integrazione;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701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[integrazioni.protocollo_integrazione;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3544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integrazioni.note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;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</w:tbl>
    <w:p w:rsidR="003D3103" w:rsidRPr="00525428" w:rsidRDefault="003D3103" w:rsidP="003D3103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lastRenderedPageBreak/>
        <w:t>Pareri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1003"/>
        <w:gridCol w:w="989"/>
        <w:gridCol w:w="1272"/>
        <w:gridCol w:w="5226"/>
      </w:tblGrid>
      <w:tr w:rsidR="003563CA" w:rsidRPr="00B00DD5" w:rsidTr="0039626D">
        <w:tc>
          <w:tcPr>
            <w:tcW w:w="1423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Ente</w:t>
            </w:r>
          </w:p>
        </w:tc>
        <w:tc>
          <w:tcPr>
            <w:tcW w:w="992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ichiesta</w:t>
            </w:r>
          </w:p>
        </w:tc>
        <w:tc>
          <w:tcPr>
            <w:tcW w:w="97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ilascio</w:t>
            </w:r>
          </w:p>
        </w:tc>
        <w:tc>
          <w:tcPr>
            <w:tcW w:w="125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Esito</w:t>
            </w:r>
          </w:p>
        </w:tc>
        <w:tc>
          <w:tcPr>
            <w:tcW w:w="5170" w:type="dxa"/>
          </w:tcPr>
          <w:p w:rsidR="003563CA" w:rsidRPr="00B00DD5" w:rsidRDefault="003563CA" w:rsidP="003563C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T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esto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P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rescrizioni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N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ote</w:t>
            </w:r>
          </w:p>
        </w:tc>
      </w:tr>
      <w:tr w:rsidR="003D3103" w:rsidRPr="003D3103" w:rsidTr="0039626D">
        <w:tc>
          <w:tcPr>
            <w:tcW w:w="1423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[pareri_1.ente;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935719" w:rsidRPr="003D3103" w:rsidRDefault="003D3103" w:rsidP="003563CA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[pareri_1.data_richiesta;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7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[pareri_1.data_rilascio;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5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[pareri_1.parere;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5170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[pareri_1.testo;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[pareri_1.prescrizioni;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[pareri_1.note;block=w:tr]</w:t>
            </w:r>
          </w:p>
        </w:tc>
      </w:tr>
    </w:tbl>
    <w:p w:rsidR="003D3103" w:rsidRPr="003D3103" w:rsidRDefault="003D3103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706"/>
        <w:gridCol w:w="8222"/>
      </w:tblGrid>
      <w:tr w:rsidR="00166C42" w:rsidTr="00AD72EF">
        <w:tc>
          <w:tcPr>
            <w:tcW w:w="1706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Oneri definiti</w:t>
            </w:r>
          </w:p>
        </w:tc>
        <w:tc>
          <w:tcPr>
            <w:tcW w:w="8222" w:type="dxa"/>
          </w:tcPr>
          <w:p w:rsidR="00166C42" w:rsidRDefault="00166C42" w:rsidP="001A064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oneri_</w:t>
            </w:r>
            <w:r w:rsidR="001A0640">
              <w:rPr>
                <w:rFonts w:ascii="Arial" w:hAnsi="Arial" w:cs="Arial"/>
                <w:sz w:val="22"/>
                <w:szCs w:val="22"/>
              </w:rPr>
              <w:t>totale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706"/>
        <w:gridCol w:w="8222"/>
      </w:tblGrid>
      <w:tr w:rsidR="00166C42" w:rsidTr="00AD72EF">
        <w:tc>
          <w:tcPr>
            <w:tcW w:w="1706" w:type="dxa"/>
          </w:tcPr>
          <w:p w:rsidR="00166C42" w:rsidRDefault="00166C42" w:rsidP="00166C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RdP</w:t>
            </w:r>
            <w:proofErr w:type="spellEnd"/>
          </w:p>
        </w:tc>
        <w:tc>
          <w:tcPr>
            <w:tcW w:w="8222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testo_rup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166C42" w:rsidTr="00AD72EF">
        <w:tc>
          <w:tcPr>
            <w:tcW w:w="1706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Prescrizioni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RdP</w:t>
            </w:r>
            <w:proofErr w:type="spellEnd"/>
          </w:p>
        </w:tc>
        <w:tc>
          <w:tcPr>
            <w:tcW w:w="8222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prescrizioni_rup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9928"/>
      </w:tblGrid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>Ai sensi del comma 3 articolo 20 DPR 380/2001 si propone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</w:tc>
      </w:tr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:rsidR="00154C1F" w:rsidRPr="00166C42" w:rsidRDefault="00154C1F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C579F8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C579F8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1A0640">
        <w:rPr>
          <w:rFonts w:ascii="Arial" w:hAnsi="Arial" w:cs="Arial"/>
          <w:i/>
          <w:noProof/>
          <w:sz w:val="22"/>
          <w:szCs w:val="22"/>
        </w:rPr>
        <w:t>12 giugno 2019</w:t>
      </w:r>
      <w:r w:rsidR="00C579F8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B05E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8553B3" w:rsidRPr="00154C1F" w:rsidRDefault="007C2914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</w:tr>
    </w:tbl>
    <w:p w:rsidR="000C370B" w:rsidRDefault="000C370B" w:rsidP="00AD5CB9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10031" w:type="dxa"/>
        <w:tblCellMar>
          <w:left w:w="0" w:type="dxa"/>
          <w:right w:w="0" w:type="dxa"/>
        </w:tblCellMar>
        <w:tblLook w:val="04A0"/>
      </w:tblPr>
      <w:tblGrid>
        <w:gridCol w:w="10031"/>
      </w:tblGrid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Ai sensi del comma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6</w:t>
            </w: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articolo 20 DPR 380/2001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il Dirigente Dispone:</w:t>
            </w:r>
          </w:p>
        </w:tc>
      </w:tr>
      <w:tr w:rsidR="00154C1F" w:rsidTr="00606AD2">
        <w:tc>
          <w:tcPr>
            <w:tcW w:w="9928" w:type="dxa"/>
          </w:tcPr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:rsidR="00154C1F" w:rsidRDefault="00154C1F" w:rsidP="00154C1F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5"/>
        <w:gridCol w:w="5016"/>
      </w:tblGrid>
      <w:tr w:rsidR="00154C1F" w:rsidTr="00606AD2">
        <w:tc>
          <w:tcPr>
            <w:tcW w:w="4889" w:type="dxa"/>
          </w:tcPr>
          <w:p w:rsidR="00154C1F" w:rsidRDefault="00154C1F" w:rsidP="00606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54C1F" w:rsidRDefault="00154C1F" w:rsidP="00606A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154C1F" w:rsidRPr="00BD6F80" w:rsidRDefault="00154C1F" w:rsidP="00606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Ing.Giambattista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Maria MICELI</w:t>
            </w:r>
          </w:p>
        </w:tc>
      </w:tr>
    </w:tbl>
    <w:p w:rsidR="00154C1F" w:rsidRPr="009C6EBE" w:rsidRDefault="00154C1F" w:rsidP="00AD5CB9">
      <w:pPr>
        <w:rPr>
          <w:rFonts w:ascii="Arial" w:hAnsi="Arial" w:cs="Arial"/>
          <w:sz w:val="22"/>
          <w:szCs w:val="22"/>
        </w:rPr>
      </w:pPr>
    </w:p>
    <w:sectPr w:rsidR="00154C1F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98" w:rsidRDefault="001F7F98" w:rsidP="00DF7577">
      <w:r>
        <w:separator/>
      </w:r>
    </w:p>
  </w:endnote>
  <w:endnote w:type="continuationSeparator" w:id="1">
    <w:p w:rsidR="001F7F98" w:rsidRDefault="001F7F98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98" w:rsidRDefault="001F7F98" w:rsidP="00DF7577">
      <w:r>
        <w:separator/>
      </w:r>
    </w:p>
  </w:footnote>
  <w:footnote w:type="continuationSeparator" w:id="1">
    <w:p w:rsidR="001F7F98" w:rsidRDefault="001F7F98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 xml:space="preserve">SPORTELLO UNICO </w:t>
    </w:r>
    <w:r w:rsidR="00175B3B">
      <w:rPr>
        <w:rFonts w:ascii="Arial" w:hAnsi="Arial" w:cs="Arial"/>
        <w:b/>
        <w:i/>
        <w:color w:val="0033CC"/>
        <w:sz w:val="24"/>
      </w:rPr>
      <w:t>EDILIZIA</w:t>
    </w:r>
    <w:r w:rsidRPr="0080143A">
      <w:rPr>
        <w:rFonts w:ascii="Arial" w:hAnsi="Arial" w:cs="Arial"/>
        <w:b/>
        <w:i/>
        <w:color w:val="0033CC"/>
        <w:sz w:val="24"/>
      </w:rPr>
      <w:t xml:space="preserve"> (</w:t>
    </w:r>
    <w:proofErr w:type="spellStart"/>
    <w:r w:rsidRPr="0080143A">
      <w:rPr>
        <w:rFonts w:ascii="Arial" w:hAnsi="Arial" w:cs="Arial"/>
        <w:b/>
        <w:i/>
        <w:color w:val="0033CC"/>
        <w:sz w:val="24"/>
      </w:rPr>
      <w:t>S.U.</w:t>
    </w:r>
    <w:r w:rsidR="00175B3B">
      <w:rPr>
        <w:rFonts w:ascii="Arial" w:hAnsi="Arial" w:cs="Arial"/>
        <w:b/>
        <w:i/>
        <w:color w:val="0033CC"/>
        <w:sz w:val="24"/>
      </w:rPr>
      <w:t>E.</w:t>
    </w:r>
    <w:proofErr w:type="spellEnd"/>
    <w:r w:rsidRPr="0080143A">
      <w:rPr>
        <w:rFonts w:ascii="Arial" w:hAnsi="Arial" w:cs="Arial"/>
        <w:b/>
        <w:i/>
        <w:color w:val="0033CC"/>
        <w:sz w:val="24"/>
      </w:rPr>
      <w:t>)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4B610F"/>
    <w:rsid w:val="00003A5B"/>
    <w:rsid w:val="00022D26"/>
    <w:rsid w:val="00024535"/>
    <w:rsid w:val="00025041"/>
    <w:rsid w:val="00033B2C"/>
    <w:rsid w:val="00063A50"/>
    <w:rsid w:val="00072A97"/>
    <w:rsid w:val="000741B3"/>
    <w:rsid w:val="000A5BFD"/>
    <w:rsid w:val="000C370B"/>
    <w:rsid w:val="000F1EDD"/>
    <w:rsid w:val="000F51AC"/>
    <w:rsid w:val="00154C1F"/>
    <w:rsid w:val="00162C8E"/>
    <w:rsid w:val="00166C42"/>
    <w:rsid w:val="00175B3B"/>
    <w:rsid w:val="0019206D"/>
    <w:rsid w:val="001A0640"/>
    <w:rsid w:val="001A70B9"/>
    <w:rsid w:val="001B4225"/>
    <w:rsid w:val="001C330A"/>
    <w:rsid w:val="001F7F98"/>
    <w:rsid w:val="002061BA"/>
    <w:rsid w:val="002218EE"/>
    <w:rsid w:val="002926E8"/>
    <w:rsid w:val="002C2626"/>
    <w:rsid w:val="002D0988"/>
    <w:rsid w:val="00301001"/>
    <w:rsid w:val="003073DD"/>
    <w:rsid w:val="00314AB5"/>
    <w:rsid w:val="00324615"/>
    <w:rsid w:val="00352093"/>
    <w:rsid w:val="003563CA"/>
    <w:rsid w:val="00367297"/>
    <w:rsid w:val="00370D34"/>
    <w:rsid w:val="0038337F"/>
    <w:rsid w:val="00391AB4"/>
    <w:rsid w:val="0039626D"/>
    <w:rsid w:val="003B582C"/>
    <w:rsid w:val="003D3103"/>
    <w:rsid w:val="00442B82"/>
    <w:rsid w:val="004658E3"/>
    <w:rsid w:val="004705D8"/>
    <w:rsid w:val="004719A2"/>
    <w:rsid w:val="004801F3"/>
    <w:rsid w:val="004A0444"/>
    <w:rsid w:val="004B610F"/>
    <w:rsid w:val="004E39FC"/>
    <w:rsid w:val="004E72C9"/>
    <w:rsid w:val="004F1A31"/>
    <w:rsid w:val="00510C44"/>
    <w:rsid w:val="00517B31"/>
    <w:rsid w:val="00525428"/>
    <w:rsid w:val="00534380"/>
    <w:rsid w:val="005345B8"/>
    <w:rsid w:val="00563488"/>
    <w:rsid w:val="00567CEF"/>
    <w:rsid w:val="005710E6"/>
    <w:rsid w:val="00587039"/>
    <w:rsid w:val="00587817"/>
    <w:rsid w:val="005A2947"/>
    <w:rsid w:val="005F2E45"/>
    <w:rsid w:val="00620828"/>
    <w:rsid w:val="00624052"/>
    <w:rsid w:val="00645B60"/>
    <w:rsid w:val="00651726"/>
    <w:rsid w:val="00660C73"/>
    <w:rsid w:val="006941BE"/>
    <w:rsid w:val="006A01DF"/>
    <w:rsid w:val="006B7B71"/>
    <w:rsid w:val="006D179D"/>
    <w:rsid w:val="006D5972"/>
    <w:rsid w:val="006E0AC4"/>
    <w:rsid w:val="006F5DB2"/>
    <w:rsid w:val="00703418"/>
    <w:rsid w:val="00731421"/>
    <w:rsid w:val="00733914"/>
    <w:rsid w:val="007672D9"/>
    <w:rsid w:val="007B7BB4"/>
    <w:rsid w:val="007C2914"/>
    <w:rsid w:val="007C2923"/>
    <w:rsid w:val="007D3104"/>
    <w:rsid w:val="007D695F"/>
    <w:rsid w:val="007F3A63"/>
    <w:rsid w:val="00807476"/>
    <w:rsid w:val="0083520F"/>
    <w:rsid w:val="008553B3"/>
    <w:rsid w:val="008A0975"/>
    <w:rsid w:val="008A0E02"/>
    <w:rsid w:val="008A4EA3"/>
    <w:rsid w:val="008C0DAE"/>
    <w:rsid w:val="008C1FA5"/>
    <w:rsid w:val="008C4262"/>
    <w:rsid w:val="00901901"/>
    <w:rsid w:val="0091064F"/>
    <w:rsid w:val="00927351"/>
    <w:rsid w:val="009273CF"/>
    <w:rsid w:val="00931C61"/>
    <w:rsid w:val="00935719"/>
    <w:rsid w:val="00950B01"/>
    <w:rsid w:val="00977739"/>
    <w:rsid w:val="009811BE"/>
    <w:rsid w:val="0099055F"/>
    <w:rsid w:val="009C1FCF"/>
    <w:rsid w:val="009C56F4"/>
    <w:rsid w:val="009C6EBE"/>
    <w:rsid w:val="009D4149"/>
    <w:rsid w:val="00A15A77"/>
    <w:rsid w:val="00A164D9"/>
    <w:rsid w:val="00A224FD"/>
    <w:rsid w:val="00A32D7F"/>
    <w:rsid w:val="00A632A8"/>
    <w:rsid w:val="00A7326F"/>
    <w:rsid w:val="00A75218"/>
    <w:rsid w:val="00AA45AF"/>
    <w:rsid w:val="00AB2273"/>
    <w:rsid w:val="00AB6BFD"/>
    <w:rsid w:val="00AC4855"/>
    <w:rsid w:val="00AD5CB9"/>
    <w:rsid w:val="00AD72EF"/>
    <w:rsid w:val="00AE487C"/>
    <w:rsid w:val="00AF115E"/>
    <w:rsid w:val="00B00DD5"/>
    <w:rsid w:val="00B04557"/>
    <w:rsid w:val="00B05B9F"/>
    <w:rsid w:val="00B05E1C"/>
    <w:rsid w:val="00B12621"/>
    <w:rsid w:val="00B23A8A"/>
    <w:rsid w:val="00B26636"/>
    <w:rsid w:val="00B37FD7"/>
    <w:rsid w:val="00B438C0"/>
    <w:rsid w:val="00BC1F7A"/>
    <w:rsid w:val="00BE3562"/>
    <w:rsid w:val="00BE6E8B"/>
    <w:rsid w:val="00BF5892"/>
    <w:rsid w:val="00C12378"/>
    <w:rsid w:val="00C16DCC"/>
    <w:rsid w:val="00C25647"/>
    <w:rsid w:val="00C540BC"/>
    <w:rsid w:val="00C579F8"/>
    <w:rsid w:val="00C64F20"/>
    <w:rsid w:val="00C67D14"/>
    <w:rsid w:val="00C87BA6"/>
    <w:rsid w:val="00CC3CFD"/>
    <w:rsid w:val="00CE37C1"/>
    <w:rsid w:val="00CE48F8"/>
    <w:rsid w:val="00D03220"/>
    <w:rsid w:val="00D12450"/>
    <w:rsid w:val="00D37041"/>
    <w:rsid w:val="00D84B61"/>
    <w:rsid w:val="00D91F9A"/>
    <w:rsid w:val="00DA216D"/>
    <w:rsid w:val="00DB07ED"/>
    <w:rsid w:val="00DB0C81"/>
    <w:rsid w:val="00DD2C9B"/>
    <w:rsid w:val="00DE0590"/>
    <w:rsid w:val="00DF7577"/>
    <w:rsid w:val="00E16A34"/>
    <w:rsid w:val="00E23D6A"/>
    <w:rsid w:val="00E31C68"/>
    <w:rsid w:val="00E4513E"/>
    <w:rsid w:val="00E52894"/>
    <w:rsid w:val="00E530BE"/>
    <w:rsid w:val="00E60E64"/>
    <w:rsid w:val="00ED45C0"/>
    <w:rsid w:val="00EE3471"/>
    <w:rsid w:val="00EE4D7E"/>
    <w:rsid w:val="00F35ED8"/>
    <w:rsid w:val="00F47A4F"/>
    <w:rsid w:val="00F713DA"/>
    <w:rsid w:val="00F72024"/>
    <w:rsid w:val="00F9690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EA2F-218E-4837-800A-44B8FC67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2</Pages>
  <Words>151</Words>
  <Characters>2167</Characters>
  <Application>Microsoft Office Word</Application>
  <DocSecurity>4</DocSecurity>
  <Lines>18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 Giuseppe Romano</cp:lastModifiedBy>
  <cp:revision>2</cp:revision>
  <cp:lastPrinted>2016-12-27T12:21:00Z</cp:lastPrinted>
  <dcterms:created xsi:type="dcterms:W3CDTF">2019-06-12T14:13:00Z</dcterms:created>
  <dcterms:modified xsi:type="dcterms:W3CDTF">2019-06-12T14:13:00Z</dcterms:modified>
</cp:coreProperties>
</file>