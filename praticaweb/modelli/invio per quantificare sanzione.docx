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jc w:val="center"/>
        <w:rPr>
          <w:b/>
          <w:sz w:val="24"/>
        </w:rPr>
      </w:pPr>
    </w:p>
    <w:p w:rsidR="00655C93" w:rsidRDefault="00655C93">
      <w:pPr>
        <w:rPr>
          <w:b/>
          <w:sz w:val="24"/>
        </w:rPr>
      </w:pPr>
    </w:p>
    <w:p w:rsidR="00655C93" w:rsidRDefault="00A91DAD" w:rsidP="00A91DAD">
      <w:pPr>
        <w:pStyle w:val="Titolo2"/>
        <w:ind w:left="0"/>
        <w:jc w:val="center"/>
        <w:rPr>
          <w:color w:val="0000FF"/>
        </w:rPr>
      </w:pPr>
      <w:r>
        <w:rPr>
          <w:color w:val="0000FF"/>
        </w:rPr>
        <w:t>SETTORE TERRITORIO</w:t>
      </w:r>
    </w:p>
    <w:p w:rsidR="00655C93" w:rsidRDefault="00A91DAD" w:rsidP="00A91DAD">
      <w:pPr>
        <w:pStyle w:val="Titolo1"/>
        <w:ind w:left="0" w:firstLine="0"/>
        <w:jc w:val="center"/>
        <w:rPr>
          <w:color w:val="0000FF"/>
          <w:sz w:val="24"/>
        </w:rPr>
      </w:pPr>
      <w:r>
        <w:rPr>
          <w:color w:val="0000FF"/>
          <w:sz w:val="24"/>
        </w:rPr>
        <w:t>SERVIZIO EDILIZIA PRIVATA</w:t>
      </w:r>
    </w:p>
    <w:p w:rsidR="00655C93" w:rsidRDefault="00655C93">
      <w:pPr>
        <w:ind w:firstLine="3"/>
        <w:rPr>
          <w:sz w:val="24"/>
        </w:rPr>
      </w:pPr>
    </w:p>
    <w:p w:rsidR="00655C93" w:rsidRDefault="00655C93">
      <w:pPr>
        <w:ind w:firstLine="3"/>
        <w:rPr>
          <w:sz w:val="24"/>
        </w:rPr>
      </w:pPr>
    </w:p>
    <w:p w:rsidR="00655C93" w:rsidRDefault="00A91DAD">
      <w:pPr>
        <w:jc w:val="right"/>
        <w:rPr>
          <w:sz w:val="24"/>
        </w:rPr>
      </w:pPr>
      <w:proofErr w:type="spellStart"/>
      <w:r w:rsidRPr="00A91DAD">
        <w:rPr>
          <w:sz w:val="24"/>
        </w:rPr>
        <w:t>Prot</w:t>
      </w:r>
      <w:proofErr w:type="spellEnd"/>
      <w:r w:rsidRPr="00A91DAD">
        <w:rPr>
          <w:sz w:val="24"/>
        </w:rPr>
        <w:t>. [</w:t>
      </w:r>
      <w:proofErr w:type="spellStart"/>
      <w:r w:rsidRPr="00A91DAD">
        <w:rPr>
          <w:sz w:val="24"/>
        </w:rPr>
        <w:t>pratica.prot</w:t>
      </w:r>
      <w:proofErr w:type="spellEnd"/>
      <w:r w:rsidRPr="00A91DAD">
        <w:rPr>
          <w:sz w:val="24"/>
        </w:rPr>
        <w:t>] del [pratica.d_prot]</w:t>
      </w:r>
    </w:p>
    <w:p w:rsidR="00655C93" w:rsidRDefault="00655C93">
      <w:pPr>
        <w:rPr>
          <w:sz w:val="24"/>
        </w:rPr>
      </w:pPr>
    </w:p>
    <w:p w:rsidR="00655C93" w:rsidRDefault="00655C93">
      <w:pPr>
        <w:rPr>
          <w:sz w:val="24"/>
        </w:rPr>
      </w:pPr>
    </w:p>
    <w:p w:rsidR="00655C93" w:rsidRDefault="00655C93">
      <w:pPr>
        <w:rPr>
          <w:sz w:val="24"/>
        </w:rPr>
      </w:pPr>
    </w:p>
    <w:p w:rsidR="00655C93" w:rsidRDefault="00A91DAD" w:rsidP="003206A5">
      <w:pPr>
        <w:jc w:val="both"/>
        <w:rPr>
          <w:sz w:val="24"/>
        </w:rPr>
      </w:pPr>
      <w:r>
        <w:rPr>
          <w:sz w:val="24"/>
        </w:rPr>
        <w:t xml:space="preserve">OGGETTO: pratica edilizia n.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pratica.numero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, C.E. </w:t>
      </w:r>
      <w:r w:rsidRPr="00A91DAD">
        <w:rPr>
          <w:sz w:val="24"/>
        </w:rPr>
        <w:t>[pratica.d_ce]</w:t>
      </w:r>
      <w:r>
        <w:rPr>
          <w:sz w:val="24"/>
        </w:rPr>
        <w:t xml:space="preserve">, relativa a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pratica.oggetto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, in </w:t>
      </w:r>
      <w:r w:rsidRPr="00A91DAD">
        <w:rPr>
          <w:sz w:val="24"/>
        </w:rPr>
        <w:t>[</w:t>
      </w:r>
      <w:proofErr w:type="spellStart"/>
      <w:r w:rsidRPr="00A91DAD">
        <w:rPr>
          <w:sz w:val="24"/>
        </w:rPr>
        <w:t>pratica.ubicazione</w:t>
      </w:r>
      <w:proofErr w:type="spellEnd"/>
      <w:r w:rsidRPr="00A91DAD">
        <w:rPr>
          <w:sz w:val="24"/>
        </w:rPr>
        <w:t>]</w:t>
      </w:r>
      <w:r>
        <w:rPr>
          <w:sz w:val="24"/>
        </w:rPr>
        <w:t xml:space="preserve"> - </w:t>
      </w:r>
      <w:r w:rsidRPr="00A91DAD">
        <w:rPr>
          <w:sz w:val="24"/>
        </w:rPr>
        <w:t>[pratica.el_cterreni] [pratica.el_curbano]</w:t>
      </w:r>
      <w:r>
        <w:rPr>
          <w:sz w:val="24"/>
        </w:rPr>
        <w:t>.</w:t>
      </w:r>
    </w:p>
    <w:p w:rsidR="00655C93" w:rsidRDefault="00655C93">
      <w:pPr>
        <w:rPr>
          <w:sz w:val="24"/>
        </w:rPr>
      </w:pPr>
    </w:p>
    <w:p w:rsidR="00EB04D5" w:rsidRPr="002F4FFE" w:rsidRDefault="00EB04D5" w:rsidP="00EB04D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B04D5" w:rsidRPr="002F4FFE" w:rsidTr="00A23D31">
        <w:tc>
          <w:tcPr>
            <w:tcW w:w="2500" w:type="pct"/>
          </w:tcPr>
          <w:p w:rsidR="00EB04D5" w:rsidRPr="002F4FFE" w:rsidRDefault="00EB04D5" w:rsidP="00A23D3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EB04D5" w:rsidRDefault="00EB04D5" w:rsidP="00EB04D5">
            <w:pPr>
              <w:pStyle w:val="Titolo4"/>
              <w:ind w:left="0" w:firstLine="0"/>
            </w:pPr>
            <w:r>
              <w:t>Servizio Controlli</w:t>
            </w:r>
          </w:p>
          <w:p w:rsidR="00EB04D5" w:rsidRDefault="00EB04D5" w:rsidP="00EB04D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 E D E</w:t>
            </w:r>
          </w:p>
          <w:p w:rsidR="00EB04D5" w:rsidRPr="002F4FFE" w:rsidRDefault="00EB04D5" w:rsidP="00EB04D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EB04D5" w:rsidRDefault="00EB04D5" w:rsidP="00EB04D5">
      <w:pPr>
        <w:rPr>
          <w:sz w:val="24"/>
        </w:rPr>
      </w:pPr>
    </w:p>
    <w:p w:rsidR="00655C93" w:rsidRDefault="00A91DAD">
      <w:pPr>
        <w:jc w:val="both"/>
        <w:rPr>
          <w:sz w:val="24"/>
        </w:rPr>
      </w:pPr>
      <w:r>
        <w:rPr>
          <w:sz w:val="24"/>
        </w:rPr>
        <w:t>Si invia in allegato la pratica di cui all’oggetto al fine della determinazione dell’importo della sanzione amministrativa.</w:t>
      </w:r>
    </w:p>
    <w:p w:rsidR="00655C93" w:rsidRDefault="00655C93">
      <w:pPr>
        <w:jc w:val="both"/>
        <w:rPr>
          <w:sz w:val="24"/>
        </w:rPr>
      </w:pPr>
    </w:p>
    <w:p w:rsidR="00655C93" w:rsidRDefault="00655C93">
      <w:pPr>
        <w:jc w:val="both"/>
        <w:rPr>
          <w:sz w:val="24"/>
        </w:rPr>
      </w:pPr>
    </w:p>
    <w:p w:rsidR="00655C93" w:rsidRDefault="00655C93">
      <w:pPr>
        <w:jc w:val="both"/>
        <w:rPr>
          <w:sz w:val="24"/>
        </w:rPr>
      </w:pPr>
    </w:p>
    <w:p w:rsidR="00655C93" w:rsidRDefault="00A91DAD">
      <w:pPr>
        <w:jc w:val="both"/>
        <w:rPr>
          <w:sz w:val="24"/>
        </w:rPr>
      </w:pPr>
      <w:r>
        <w:rPr>
          <w:sz w:val="24"/>
        </w:rPr>
        <w:t xml:space="preserve">Sanremo, </w:t>
      </w:r>
      <w:r w:rsidR="00FA726E">
        <w:rPr>
          <w:sz w:val="24"/>
        </w:rPr>
        <w:t>[data]</w:t>
      </w:r>
    </w:p>
    <w:p w:rsidR="00655C93" w:rsidRDefault="00655C93">
      <w:pPr>
        <w:rPr>
          <w:sz w:val="24"/>
        </w:rPr>
      </w:pPr>
    </w:p>
    <w:p w:rsidR="00DD6891" w:rsidRDefault="00DD6891" w:rsidP="00DD6891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DD6891" w:rsidTr="006F7145">
        <w:tc>
          <w:tcPr>
            <w:tcW w:w="4889" w:type="dxa"/>
          </w:tcPr>
          <w:p w:rsidR="00DD6891" w:rsidRDefault="00DD6891" w:rsidP="006F714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DD6891" w:rsidRDefault="00DD6891" w:rsidP="006F7145">
            <w:pPr>
              <w:jc w:val="center"/>
            </w:pPr>
            <w:r>
              <w:rPr>
                <w:sz w:val="22"/>
              </w:rPr>
              <w:t>IL RESPONSABILE DEL SERVIZIO</w:t>
            </w:r>
          </w:p>
          <w:p w:rsidR="00DD6891" w:rsidRDefault="00FA726E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pratica.rdp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DD6891" w:rsidRDefault="00DD6891" w:rsidP="00DD6891">
      <w:pPr>
        <w:jc w:val="both"/>
      </w:pPr>
    </w:p>
    <w:sectPr w:rsidR="00DD6891" w:rsidSect="00655C93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74BF8"/>
    <w:rsid w:val="00006F7E"/>
    <w:rsid w:val="003206A5"/>
    <w:rsid w:val="00341A6C"/>
    <w:rsid w:val="00655C93"/>
    <w:rsid w:val="00A51464"/>
    <w:rsid w:val="00A91DAD"/>
    <w:rsid w:val="00DD6891"/>
    <w:rsid w:val="00E74BF8"/>
    <w:rsid w:val="00EB04D5"/>
    <w:rsid w:val="00FA7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5C93"/>
  </w:style>
  <w:style w:type="paragraph" w:styleId="Titolo1">
    <w:name w:val="heading 1"/>
    <w:basedOn w:val="Normale"/>
    <w:next w:val="Normale"/>
    <w:qFormat/>
    <w:rsid w:val="00655C93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655C93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655C93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655C93"/>
    <w:pPr>
      <w:keepNext/>
      <w:ind w:left="5664" w:firstLine="708"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D6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Invio%20per%20quantif%20sanzion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per quantif sanzione.dot</Template>
  <TotalTime>5</TotalTime>
  <Pages>1</Pages>
  <Words>54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6</cp:revision>
  <cp:lastPrinted>2001-07-05T09:35:00Z</cp:lastPrinted>
  <dcterms:created xsi:type="dcterms:W3CDTF">2012-12-07T09:32:00Z</dcterms:created>
  <dcterms:modified xsi:type="dcterms:W3CDTF">2012-12-17T09:46:00Z</dcterms:modified>
</cp:coreProperties>
</file>