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13DD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13DD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413DD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13DDB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174DF1">
        <w:rPr>
          <w:rFonts w:ascii="Arial" w:hAnsi="Arial" w:cs="Arial"/>
          <w:sz w:val="22"/>
          <w:szCs w:val="22"/>
        </w:rPr>
        <w:t>[</w:t>
      </w:r>
      <w:proofErr w:type="spellStart"/>
      <w:r w:rsidR="00174DF1">
        <w:rPr>
          <w:rFonts w:ascii="Arial" w:hAnsi="Arial" w:cs="Arial"/>
          <w:sz w:val="22"/>
          <w:szCs w:val="22"/>
        </w:rPr>
        <w:t>tipo_pratica</w:t>
      </w:r>
      <w:proofErr w:type="spellEnd"/>
      <w:r w:rsidR="00174DF1">
        <w:rPr>
          <w:rFonts w:ascii="Arial" w:hAnsi="Arial" w:cs="Arial"/>
          <w:sz w:val="22"/>
          <w:szCs w:val="22"/>
        </w:rPr>
        <w:t xml:space="preserve">] </w:t>
      </w:r>
      <w:r w:rsidR="0083520F" w:rsidRPr="0083520F">
        <w:rPr>
          <w:rFonts w:ascii="Arial" w:hAnsi="Arial" w:cs="Arial"/>
          <w:sz w:val="22"/>
          <w:szCs w:val="22"/>
          <w:highlight w:val="green"/>
        </w:rPr>
        <w:t>Richiesta/Denuncia/Comunicazione</w:t>
      </w:r>
      <w:r w:rsidR="0083520F">
        <w:rPr>
          <w:rFonts w:ascii="Arial" w:hAnsi="Arial" w:cs="Arial"/>
          <w:sz w:val="22"/>
          <w:szCs w:val="22"/>
        </w:rPr>
        <w:t xml:space="preserve"> </w:t>
      </w:r>
      <w:r w:rsidR="00CE48F8">
        <w:rPr>
          <w:rFonts w:ascii="Arial" w:hAnsi="Arial" w:cs="Arial"/>
          <w:sz w:val="22"/>
          <w:szCs w:val="22"/>
        </w:rPr>
        <w:t>[</w:t>
      </w:r>
      <w:proofErr w:type="spellStart"/>
      <w:r w:rsidR="00B54722">
        <w:rPr>
          <w:rFonts w:ascii="Arial" w:hAnsi="Arial" w:cs="Arial"/>
          <w:sz w:val="22"/>
          <w:szCs w:val="22"/>
        </w:rPr>
        <w:t>tipo_pratica</w:t>
      </w:r>
      <w:proofErr w:type="spellEnd"/>
      <w:r w:rsidR="00102CA6">
        <w:rPr>
          <w:rFonts w:ascii="Arial" w:hAnsi="Arial" w:cs="Arial"/>
          <w:sz w:val="22"/>
          <w:szCs w:val="22"/>
        </w:rPr>
        <w:t>;</w:t>
      </w:r>
      <w:proofErr w:type="spellStart"/>
      <w:r w:rsidR="00102CA6">
        <w:rPr>
          <w:rFonts w:ascii="Arial" w:hAnsi="Arial" w:cs="Arial"/>
          <w:sz w:val="22"/>
          <w:szCs w:val="22"/>
        </w:rPr>
        <w:t>if</w:t>
      </w:r>
      <w:proofErr w:type="spellEnd"/>
      <w:r w:rsidR="00102CA6">
        <w:rPr>
          <w:rFonts w:ascii="Arial" w:hAnsi="Arial" w:cs="Arial"/>
          <w:sz w:val="22"/>
          <w:szCs w:val="22"/>
        </w:rPr>
        <w:t xml:space="preserve"> [</w:t>
      </w:r>
      <w:r w:rsidR="00BC5E2F">
        <w:rPr>
          <w:rFonts w:ascii="Arial" w:hAnsi="Arial" w:cs="Arial"/>
          <w:sz w:val="22"/>
          <w:szCs w:val="22"/>
        </w:rPr>
        <w:t>val</w:t>
      </w:r>
      <w:r w:rsidR="00102CA6">
        <w:rPr>
          <w:rFonts w:ascii="Arial" w:hAnsi="Arial" w:cs="Arial"/>
          <w:sz w:val="22"/>
          <w:szCs w:val="22"/>
        </w:rPr>
        <w:t>]='</w:t>
      </w:r>
      <w:r w:rsidR="00102CA6" w:rsidRPr="00102CA6">
        <w:rPr>
          <w:rFonts w:ascii="Arial" w:hAnsi="Arial" w:cs="Arial"/>
          <w:sz w:val="22"/>
          <w:szCs w:val="22"/>
        </w:rPr>
        <w:t>Comunicazione art. 22</w:t>
      </w:r>
      <w:r w:rsidR="00102CA6">
        <w:rPr>
          <w:rFonts w:ascii="Arial" w:hAnsi="Arial" w:cs="Arial"/>
          <w:sz w:val="22"/>
          <w:szCs w:val="22"/>
        </w:rPr>
        <w:t>';</w:t>
      </w:r>
      <w:proofErr w:type="spellStart"/>
      <w:r w:rsidR="00102CA6">
        <w:rPr>
          <w:rFonts w:ascii="Arial" w:hAnsi="Arial" w:cs="Arial"/>
          <w:sz w:val="22"/>
          <w:szCs w:val="22"/>
        </w:rPr>
        <w:t>then</w:t>
      </w:r>
      <w:proofErr w:type="spellEnd"/>
      <w:r w:rsidR="00102CA6">
        <w:rPr>
          <w:rFonts w:ascii="Arial" w:hAnsi="Arial" w:cs="Arial"/>
          <w:sz w:val="22"/>
          <w:szCs w:val="22"/>
        </w:rPr>
        <w:t xml:space="preserve"> 'COI'</w:t>
      </w:r>
      <w:r w:rsidR="00362EC9">
        <w:rPr>
          <w:rFonts w:ascii="Arial" w:hAnsi="Arial" w:cs="Arial"/>
          <w:sz w:val="22"/>
          <w:szCs w:val="22"/>
        </w:rPr>
        <w:t>;</w:t>
      </w:r>
      <w:r w:rsidR="00D531DB" w:rsidRPr="00D531D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531DB">
        <w:rPr>
          <w:rFonts w:ascii="Arial" w:hAnsi="Arial" w:cs="Arial"/>
          <w:sz w:val="22"/>
          <w:szCs w:val="22"/>
        </w:rPr>
        <w:t>if</w:t>
      </w:r>
      <w:proofErr w:type="spellEnd"/>
      <w:r w:rsidR="00D531DB">
        <w:rPr>
          <w:rFonts w:ascii="Arial" w:hAnsi="Arial" w:cs="Arial"/>
          <w:sz w:val="22"/>
          <w:szCs w:val="22"/>
        </w:rPr>
        <w:t xml:space="preserve"> [val]=</w:t>
      </w:r>
      <w:r w:rsidR="00713DEC" w:rsidRPr="00713DEC">
        <w:rPr>
          <w:rFonts w:ascii="Arial" w:hAnsi="Arial" w:cs="Arial"/>
          <w:sz w:val="22"/>
          <w:szCs w:val="22"/>
        </w:rPr>
        <w:t xml:space="preserve"> </w:t>
      </w:r>
      <w:r w:rsidR="00713DEC">
        <w:rPr>
          <w:rFonts w:ascii="Arial" w:hAnsi="Arial" w:cs="Arial"/>
          <w:sz w:val="22"/>
          <w:szCs w:val="22"/>
        </w:rPr>
        <w:t>'</w:t>
      </w:r>
      <w:r w:rsidR="00D531DB" w:rsidRPr="00D531DB">
        <w:rPr>
          <w:rFonts w:ascii="Arial" w:hAnsi="Arial" w:cs="Arial"/>
          <w:sz w:val="22"/>
          <w:szCs w:val="22"/>
        </w:rPr>
        <w:t>Permesso di Costruire</w:t>
      </w:r>
      <w:r w:rsidR="007648E0">
        <w:rPr>
          <w:rFonts w:ascii="Arial" w:hAnsi="Arial" w:cs="Arial"/>
          <w:sz w:val="22"/>
          <w:szCs w:val="22"/>
        </w:rPr>
        <w:t>'</w:t>
      </w:r>
      <w:r w:rsidR="00D531DB">
        <w:rPr>
          <w:rFonts w:ascii="Arial" w:hAnsi="Arial" w:cs="Arial"/>
          <w:sz w:val="22"/>
          <w:szCs w:val="22"/>
        </w:rPr>
        <w:t>;</w:t>
      </w:r>
      <w:proofErr w:type="spellStart"/>
      <w:r w:rsidR="00D531DB">
        <w:rPr>
          <w:rFonts w:ascii="Arial" w:hAnsi="Arial" w:cs="Arial"/>
          <w:sz w:val="22"/>
          <w:szCs w:val="22"/>
        </w:rPr>
        <w:t>then</w:t>
      </w:r>
      <w:proofErr w:type="spellEnd"/>
      <w:r w:rsidR="00D531DB">
        <w:rPr>
          <w:rFonts w:ascii="Arial" w:hAnsi="Arial" w:cs="Arial"/>
          <w:sz w:val="22"/>
          <w:szCs w:val="22"/>
        </w:rPr>
        <w:t xml:space="preserve"> 'PC';else 'ne COI ne PC'</w:t>
      </w:r>
      <w:r w:rsidR="00CE48F8" w:rsidRPr="00CE48F8">
        <w:rPr>
          <w:rFonts w:ascii="Arial" w:hAnsi="Arial" w:cs="Arial"/>
          <w:sz w:val="22"/>
          <w:szCs w:val="22"/>
        </w:rPr>
        <w:t>]</w:t>
      </w:r>
      <w:r w:rsidR="0083520F">
        <w:rPr>
          <w:rFonts w:ascii="Arial" w:hAnsi="Arial" w:cs="Arial"/>
          <w:sz w:val="22"/>
          <w:szCs w:val="22"/>
        </w:rPr>
        <w:t xml:space="preserve"> 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13DDB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13DDB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 xml:space="preserve">. </w:t>
      </w:r>
      <w:r w:rsidR="0083520F" w:rsidRPr="0083520F">
        <w:rPr>
          <w:rFonts w:ascii="Arial" w:hAnsi="Arial" w:cs="Arial"/>
          <w:i/>
          <w:sz w:val="22"/>
          <w:szCs w:val="22"/>
          <w:highlight w:val="green"/>
        </w:rPr>
        <w:t>Specifiche</w:t>
      </w:r>
      <w:r w:rsidR="0083520F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20F" w:rsidRPr="0083520F">
        <w:rPr>
          <w:rFonts w:ascii="Arial" w:hAnsi="Arial" w:cs="Arial"/>
          <w:i/>
          <w:sz w:val="22"/>
          <w:szCs w:val="22"/>
          <w:highlight w:val="green"/>
          <w:u w:val="single"/>
        </w:rPr>
        <w:t>TipoLettera</w:t>
      </w:r>
      <w:proofErr w:type="spellEnd"/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DF7577">
        <w:rPr>
          <w:rFonts w:ascii="Arial" w:hAnsi="Arial" w:cs="Arial"/>
          <w:color w:val="000000"/>
          <w:sz w:val="22"/>
          <w:szCs w:val="22"/>
        </w:rPr>
        <w:t xml:space="preserve"> </w:t>
      </w:r>
      <w:r w:rsidR="00A106DB">
        <w:rPr>
          <w:rFonts w:ascii="Arial" w:hAnsi="Arial" w:cs="Arial"/>
          <w:color w:val="000000"/>
          <w:sz w:val="22"/>
          <w:szCs w:val="22"/>
        </w:rPr>
        <w:t>_________</w:t>
      </w:r>
      <w:r w:rsidR="0013389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C1F7A" w:rsidRPr="002D0988" w:rsidRDefault="0083520F" w:rsidP="002D0988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sz w:val="22"/>
          <w:szCs w:val="22"/>
        </w:rPr>
      </w:pPr>
      <w:r w:rsidRPr="002D0988">
        <w:rPr>
          <w:rFonts w:ascii="Arial" w:hAnsi="Arial" w:cs="Arial"/>
          <w:sz w:val="22"/>
          <w:szCs w:val="22"/>
        </w:rPr>
        <w:t>Elenco 1</w:t>
      </w:r>
    </w:p>
    <w:p w:rsidR="00BC1F7A" w:rsidRDefault="00DF7577" w:rsidP="002D0988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sz w:val="22"/>
          <w:szCs w:val="22"/>
        </w:rPr>
      </w:pPr>
      <w:r w:rsidRPr="002D0988">
        <w:rPr>
          <w:rFonts w:ascii="Arial" w:hAnsi="Arial" w:cs="Arial"/>
          <w:sz w:val="22"/>
          <w:szCs w:val="22"/>
        </w:rPr>
        <w:t>Elenco 2</w:t>
      </w:r>
    </w:p>
    <w:p w:rsidR="00480F9A" w:rsidRPr="00480F9A" w:rsidRDefault="00480F9A" w:rsidP="00480F9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80F9A">
        <w:rPr>
          <w:rFonts w:ascii="Arial" w:hAnsi="Arial" w:cs="Arial"/>
          <w:sz w:val="22"/>
          <w:szCs w:val="22"/>
        </w:rPr>
        <w:t>Pareri:</w:t>
      </w:r>
    </w:p>
    <w:p w:rsidR="00D03592" w:rsidRDefault="00D03592" w:rsidP="00480F9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D03592">
        <w:rPr>
          <w:rFonts w:ascii="Arial" w:hAnsi="Arial" w:cs="Arial"/>
          <w:sz w:val="22"/>
          <w:szCs w:val="22"/>
        </w:rPr>
        <w:t>1.</w:t>
      </w:r>
      <w:r w:rsidRPr="00D03592">
        <w:rPr>
          <w:rFonts w:ascii="Arial" w:hAnsi="Arial" w:cs="Arial"/>
          <w:sz w:val="22"/>
          <w:szCs w:val="22"/>
        </w:rPr>
        <w:tab/>
        <w:t>[</w:t>
      </w:r>
      <w:proofErr w:type="spellStart"/>
      <w:r>
        <w:rPr>
          <w:rFonts w:ascii="Arial" w:hAnsi="Arial" w:cs="Arial"/>
          <w:sz w:val="22"/>
          <w:szCs w:val="22"/>
        </w:rPr>
        <w:t>richiedente.cognome</w:t>
      </w:r>
      <w:proofErr w:type="spellEnd"/>
      <w:r>
        <w:rPr>
          <w:rFonts w:ascii="Arial" w:hAnsi="Arial" w:cs="Arial"/>
          <w:sz w:val="22"/>
          <w:szCs w:val="22"/>
        </w:rPr>
        <w:t>;</w:t>
      </w:r>
      <w:proofErr w:type="spellStart"/>
      <w:r>
        <w:rPr>
          <w:rFonts w:ascii="Arial" w:hAnsi="Arial" w:cs="Arial"/>
          <w:sz w:val="22"/>
          <w:szCs w:val="22"/>
        </w:rPr>
        <w:t>block=w</w:t>
      </w:r>
      <w:proofErr w:type="spellEnd"/>
      <w:r>
        <w:rPr>
          <w:rFonts w:ascii="Arial" w:hAnsi="Arial" w:cs="Arial"/>
          <w:sz w:val="22"/>
          <w:szCs w:val="22"/>
        </w:rPr>
        <w:t>:</w:t>
      </w:r>
      <w:proofErr w:type="spellStart"/>
      <w:r>
        <w:rPr>
          <w:rFonts w:ascii="Arial" w:hAnsi="Arial" w:cs="Arial"/>
          <w:sz w:val="22"/>
          <w:szCs w:val="22"/>
        </w:rPr>
        <w:t>tr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480F9A" w:rsidRDefault="00480F9A" w:rsidP="00480F9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80F9A">
        <w:rPr>
          <w:rFonts w:ascii="Arial" w:hAnsi="Arial" w:cs="Arial"/>
          <w:sz w:val="22"/>
          <w:szCs w:val="22"/>
        </w:rPr>
        <w:t>Pertanto ________</w:t>
      </w:r>
    </w:p>
    <w:p w:rsidR="00385B30" w:rsidRPr="00385B30" w:rsidRDefault="00385B30" w:rsidP="00480F9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85B30">
        <w:rPr>
          <w:rFonts w:ascii="Arial" w:hAnsi="Arial" w:cs="Arial"/>
          <w:sz w:val="22"/>
          <w:szCs w:val="22"/>
        </w:rPr>
        <w:t>Pareri:</w:t>
      </w:r>
    </w:p>
    <w:p w:rsidR="00385B30" w:rsidRDefault="00385B30" w:rsidP="00385B30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0C370B" w:rsidRPr="009C6EBE" w:rsidRDefault="000C370B" w:rsidP="00385B30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281BA2" w:rsidRDefault="00281BA2" w:rsidP="00281B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281BA2" w:rsidRDefault="00281BA2" w:rsidP="00281B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C6EBE" w:rsidRPr="009C6EBE" w:rsidRDefault="00281BA2" w:rsidP="00281BA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9C6EBE" w:rsidRPr="009C6EBE" w:rsidRDefault="009C6EBE" w:rsidP="008352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81BA2" w:rsidRPr="009C6EBE" w:rsidRDefault="00281BA2" w:rsidP="00281B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281BA2" w:rsidRDefault="00281BA2" w:rsidP="00281BA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9C6EBE" w:rsidRPr="009C6EBE" w:rsidRDefault="00281BA2" w:rsidP="00281BA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1422F"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7"/>
      <w:foot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7DB" w:rsidRDefault="000857DB" w:rsidP="00DF7577">
      <w:r>
        <w:separator/>
      </w:r>
    </w:p>
  </w:endnote>
  <w:endnote w:type="continuationSeparator" w:id="0">
    <w:p w:rsidR="000857DB" w:rsidRDefault="000857DB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7DB" w:rsidRDefault="000857DB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7DB" w:rsidRDefault="000857DB" w:rsidP="00DF7577">
      <w:r>
        <w:separator/>
      </w:r>
    </w:p>
  </w:footnote>
  <w:footnote w:type="continuationSeparator" w:id="0">
    <w:p w:rsidR="000857DB" w:rsidRDefault="000857DB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7DB" w:rsidRDefault="000857DB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857DB" w:rsidRPr="00DF7577" w:rsidRDefault="000857DB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0857DB" w:rsidRPr="00DF7577" w:rsidRDefault="000857DB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0857DB" w:rsidRPr="00DF7577" w:rsidRDefault="000857DB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0857DB" w:rsidRPr="00DF7577" w:rsidRDefault="000857DB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55A08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0763"/>
    <w:rsid w:val="00033B2C"/>
    <w:rsid w:val="00063A50"/>
    <w:rsid w:val="000857DB"/>
    <w:rsid w:val="000C370B"/>
    <w:rsid w:val="000D5327"/>
    <w:rsid w:val="000F1EDD"/>
    <w:rsid w:val="00102CA6"/>
    <w:rsid w:val="00133893"/>
    <w:rsid w:val="00174DF1"/>
    <w:rsid w:val="001B4225"/>
    <w:rsid w:val="001C59C7"/>
    <w:rsid w:val="001D185E"/>
    <w:rsid w:val="00200C75"/>
    <w:rsid w:val="00204CEF"/>
    <w:rsid w:val="002061BA"/>
    <w:rsid w:val="00281BA2"/>
    <w:rsid w:val="002D0988"/>
    <w:rsid w:val="002D6F15"/>
    <w:rsid w:val="00324615"/>
    <w:rsid w:val="00352093"/>
    <w:rsid w:val="0035325D"/>
    <w:rsid w:val="00362EC9"/>
    <w:rsid w:val="00367297"/>
    <w:rsid w:val="00370D34"/>
    <w:rsid w:val="0038337F"/>
    <w:rsid w:val="00385B30"/>
    <w:rsid w:val="00413DDB"/>
    <w:rsid w:val="004705D8"/>
    <w:rsid w:val="00480F9A"/>
    <w:rsid w:val="004B610F"/>
    <w:rsid w:val="004C3CCF"/>
    <w:rsid w:val="00511F09"/>
    <w:rsid w:val="00515063"/>
    <w:rsid w:val="00517B31"/>
    <w:rsid w:val="00526007"/>
    <w:rsid w:val="00526E3E"/>
    <w:rsid w:val="00563488"/>
    <w:rsid w:val="00567CEF"/>
    <w:rsid w:val="005710E6"/>
    <w:rsid w:val="00576E57"/>
    <w:rsid w:val="00587817"/>
    <w:rsid w:val="005A2947"/>
    <w:rsid w:val="00624052"/>
    <w:rsid w:val="00660C73"/>
    <w:rsid w:val="006841ED"/>
    <w:rsid w:val="006A01DF"/>
    <w:rsid w:val="00703418"/>
    <w:rsid w:val="00713DEC"/>
    <w:rsid w:val="007365BE"/>
    <w:rsid w:val="007648E0"/>
    <w:rsid w:val="007672D9"/>
    <w:rsid w:val="00784C44"/>
    <w:rsid w:val="00785831"/>
    <w:rsid w:val="00794623"/>
    <w:rsid w:val="007B5934"/>
    <w:rsid w:val="007B7BB4"/>
    <w:rsid w:val="007D3104"/>
    <w:rsid w:val="007D649C"/>
    <w:rsid w:val="007D695F"/>
    <w:rsid w:val="0083520F"/>
    <w:rsid w:val="008A11BA"/>
    <w:rsid w:val="008F2C6F"/>
    <w:rsid w:val="00901901"/>
    <w:rsid w:val="00904958"/>
    <w:rsid w:val="009273CF"/>
    <w:rsid w:val="00931C61"/>
    <w:rsid w:val="009B3129"/>
    <w:rsid w:val="009C56F4"/>
    <w:rsid w:val="009C6EBE"/>
    <w:rsid w:val="009F4096"/>
    <w:rsid w:val="00A106DB"/>
    <w:rsid w:val="00A224FD"/>
    <w:rsid w:val="00A43031"/>
    <w:rsid w:val="00A45D15"/>
    <w:rsid w:val="00A77183"/>
    <w:rsid w:val="00AA6A01"/>
    <w:rsid w:val="00AB6BFD"/>
    <w:rsid w:val="00AC3B0D"/>
    <w:rsid w:val="00AE487C"/>
    <w:rsid w:val="00B05B9F"/>
    <w:rsid w:val="00B26636"/>
    <w:rsid w:val="00B438C0"/>
    <w:rsid w:val="00B54722"/>
    <w:rsid w:val="00BA1CA9"/>
    <w:rsid w:val="00BB5E0E"/>
    <w:rsid w:val="00BC1F7A"/>
    <w:rsid w:val="00BC5E2F"/>
    <w:rsid w:val="00BE6549"/>
    <w:rsid w:val="00BE6E8B"/>
    <w:rsid w:val="00C229AF"/>
    <w:rsid w:val="00C24D82"/>
    <w:rsid w:val="00C25647"/>
    <w:rsid w:val="00C32503"/>
    <w:rsid w:val="00C64F20"/>
    <w:rsid w:val="00C67D14"/>
    <w:rsid w:val="00C736CD"/>
    <w:rsid w:val="00C87BA6"/>
    <w:rsid w:val="00CD452F"/>
    <w:rsid w:val="00CE48F8"/>
    <w:rsid w:val="00CE6B06"/>
    <w:rsid w:val="00D03094"/>
    <w:rsid w:val="00D03592"/>
    <w:rsid w:val="00D531DB"/>
    <w:rsid w:val="00D84B61"/>
    <w:rsid w:val="00DB07ED"/>
    <w:rsid w:val="00DB75C0"/>
    <w:rsid w:val="00DE0590"/>
    <w:rsid w:val="00DE7264"/>
    <w:rsid w:val="00DF62C0"/>
    <w:rsid w:val="00DF7577"/>
    <w:rsid w:val="00E4113F"/>
    <w:rsid w:val="00E43FAB"/>
    <w:rsid w:val="00E7633D"/>
    <w:rsid w:val="00EA274B"/>
    <w:rsid w:val="00F5060A"/>
    <w:rsid w:val="00FD07B7"/>
    <w:rsid w:val="00FE5AEE"/>
    <w:rsid w:val="00FF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232</TotalTime>
  <Pages>1</Pages>
  <Words>76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37</cp:revision>
  <cp:lastPrinted>2010-04-08T12:35:00Z</cp:lastPrinted>
  <dcterms:created xsi:type="dcterms:W3CDTF">2015-11-11T13:51:00Z</dcterms:created>
  <dcterms:modified xsi:type="dcterms:W3CDTF">2016-02-19T11:09:00Z</dcterms:modified>
</cp:coreProperties>
</file>