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FD07E8" w:rsidTr="00FD07E8">
        <w:tc>
          <w:tcPr>
            <w:tcW w:w="9778" w:type="dxa"/>
          </w:tcPr>
          <w:p w:rsidR="00FD07E8" w:rsidRPr="007B4EDE" w:rsidRDefault="00FD07E8" w:rsidP="00FD07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b/>
                <w:color w:val="000000"/>
                <w:sz w:val="28"/>
                <w:szCs w:val="22"/>
                <w:u w:val="single"/>
              </w:rPr>
            </w:pPr>
            <w:r w:rsidRPr="007B4EDE">
              <w:rPr>
                <w:rFonts w:ascii="Arial" w:hAnsi="Arial" w:cs="Arial"/>
                <w:b/>
                <w:color w:val="000000"/>
                <w:sz w:val="28"/>
                <w:szCs w:val="22"/>
                <w:u w:val="single"/>
              </w:rPr>
              <w:t>VERBALE</w:t>
            </w:r>
          </w:p>
          <w:p w:rsidR="00FD07E8" w:rsidRDefault="00FD07E8" w:rsidP="00FD07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color w:val="000000"/>
              </w:rPr>
            </w:pPr>
            <w:r w:rsidRPr="00FD07E8">
              <w:rPr>
                <w:rFonts w:ascii="Arial" w:hAnsi="Arial" w:cs="Arial"/>
                <w:color w:val="000000"/>
              </w:rPr>
              <w:t>COMMISSIONE ISTRUTTORIA INTERNA PER LE PRELIMINARI VALUTAZIONI DEI PROGETTI</w:t>
            </w:r>
          </w:p>
          <w:p w:rsidR="00FD07E8" w:rsidRPr="00FD07E8" w:rsidRDefault="00FD07E8" w:rsidP="00FD07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(ATTO DI ORGANIZZAZIONE </w:t>
            </w:r>
            <w:r w:rsidR="00A9235B">
              <w:rPr>
                <w:rFonts w:ascii="Arial" w:hAnsi="Arial" w:cs="Arial"/>
                <w:color w:val="000000"/>
              </w:rPr>
              <w:t>n</w:t>
            </w:r>
            <w:r>
              <w:rPr>
                <w:rFonts w:ascii="Arial" w:hAnsi="Arial" w:cs="Arial"/>
                <w:color w:val="000000"/>
              </w:rPr>
              <w:t>.</w:t>
            </w:r>
            <w:r w:rsidR="00A9235B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45 del 29/07/2016)</w:t>
            </w:r>
          </w:p>
        </w:tc>
      </w:tr>
    </w:tbl>
    <w:p w:rsidR="00EE7CA6" w:rsidRDefault="00EE7CA6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FD07E8" w:rsidTr="00FD07E8">
        <w:tc>
          <w:tcPr>
            <w:tcW w:w="1809" w:type="dxa"/>
          </w:tcPr>
          <w:p w:rsidR="00FD07E8" w:rsidRPr="007B4EDE" w:rsidRDefault="00FD07E8" w:rsidP="009C6EBE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7B4EDE">
              <w:rPr>
                <w:rFonts w:ascii="Arial" w:hAnsi="Arial" w:cs="Arial"/>
                <w:b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7969" w:type="dxa"/>
          </w:tcPr>
          <w:p w:rsidR="00FD07E8" w:rsidRDefault="00FD07E8" w:rsidP="009C6EBE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D07E8" w:rsidTr="00FD07E8">
        <w:tc>
          <w:tcPr>
            <w:tcW w:w="1809" w:type="dxa"/>
          </w:tcPr>
          <w:p w:rsidR="00FD07E8" w:rsidRPr="007B4EDE" w:rsidRDefault="00FD07E8" w:rsidP="009C6EBE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7B4EDE">
              <w:rPr>
                <w:rFonts w:ascii="Arial" w:hAnsi="Arial" w:cs="Arial"/>
                <w:b/>
                <w:color w:val="000000"/>
                <w:sz w:val="22"/>
                <w:szCs w:val="22"/>
              </w:rPr>
              <w:t>LUOGO</w:t>
            </w:r>
          </w:p>
        </w:tc>
        <w:tc>
          <w:tcPr>
            <w:tcW w:w="7969" w:type="dxa"/>
          </w:tcPr>
          <w:p w:rsidR="00FD07E8" w:rsidRDefault="00FD07E8" w:rsidP="007B4EDE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Ufficio Dirigente </w:t>
            </w:r>
            <w:r w:rsidR="007B4EDE">
              <w:rPr>
                <w:rFonts w:ascii="Arial" w:hAnsi="Arial" w:cs="Arial"/>
                <w:color w:val="000000"/>
                <w:sz w:val="22"/>
                <w:szCs w:val="22"/>
              </w:rPr>
              <w:t>[dirigente]</w:t>
            </w:r>
          </w:p>
        </w:tc>
      </w:tr>
      <w:tr w:rsidR="00A9235B" w:rsidTr="0035487E">
        <w:trPr>
          <w:trHeight w:val="990"/>
        </w:trPr>
        <w:tc>
          <w:tcPr>
            <w:tcW w:w="1809" w:type="dxa"/>
            <w:vMerge w:val="restart"/>
          </w:tcPr>
          <w:p w:rsidR="00A9235B" w:rsidRPr="007B4EDE" w:rsidRDefault="00A9235B" w:rsidP="009C6EBE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7B4EDE">
              <w:rPr>
                <w:rFonts w:ascii="Arial" w:hAnsi="Arial" w:cs="Arial"/>
                <w:b/>
                <w:color w:val="000000"/>
                <w:sz w:val="22"/>
                <w:szCs w:val="22"/>
              </w:rPr>
              <w:t>OGGETTO:</w:t>
            </w:r>
          </w:p>
        </w:tc>
        <w:tc>
          <w:tcPr>
            <w:tcW w:w="7969" w:type="dxa"/>
            <w:tcBorders>
              <w:bottom w:val="nil"/>
            </w:tcBorders>
          </w:tcPr>
          <w:p w:rsidR="00A9235B" w:rsidRDefault="00A9235B" w:rsidP="009C6EBE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4EDE">
              <w:rPr>
                <w:rFonts w:ascii="Arial" w:hAnsi="Arial" w:cs="Arial"/>
                <w:b/>
                <w:color w:val="000000"/>
                <w:sz w:val="22"/>
                <w:szCs w:val="22"/>
              </w:rPr>
              <w:t>PRATICA: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7B4EDE">
              <w:rPr>
                <w:rFonts w:ascii="Arial" w:hAnsi="Arial" w:cs="Arial"/>
                <w:color w:val="000000"/>
                <w:sz w:val="22"/>
                <w:szCs w:val="22"/>
              </w:rPr>
              <w:t>tipo_pratica</w:t>
            </w:r>
            <w:proofErr w:type="spellEnd"/>
            <w:r w:rsidRPr="007B4EDE">
              <w:rPr>
                <w:rFonts w:ascii="Arial" w:hAnsi="Arial" w:cs="Arial"/>
                <w:color w:val="000000"/>
                <w:sz w:val="22"/>
                <w:szCs w:val="22"/>
              </w:rPr>
              <w:t xml:space="preserve">] </w:t>
            </w:r>
            <w:r w:rsidRPr="007B4EDE">
              <w:rPr>
                <w:rFonts w:ascii="Arial" w:hAnsi="Arial" w:cs="Arial"/>
                <w:b/>
                <w:color w:val="000000"/>
                <w:sz w:val="22"/>
                <w:szCs w:val="22"/>
              </w:rPr>
              <w:t>n. [numero]</w:t>
            </w:r>
          </w:p>
          <w:p w:rsidR="00A9235B" w:rsidRDefault="00A9235B" w:rsidP="009C6EBE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4EDE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OPERE: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[oggetto]</w:t>
            </w:r>
          </w:p>
          <w:p w:rsidR="00A9235B" w:rsidRDefault="00A9235B" w:rsidP="009C6EBE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4EDE">
              <w:rPr>
                <w:rFonts w:ascii="Arial" w:hAnsi="Arial" w:cs="Arial"/>
                <w:b/>
                <w:color w:val="000000"/>
                <w:sz w:val="22"/>
                <w:szCs w:val="22"/>
              </w:rPr>
              <w:t>UBICAZIONE:</w:t>
            </w:r>
            <w:r w:rsidRPr="007B4ED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[ubicazione]</w:t>
            </w:r>
          </w:p>
          <w:p w:rsidR="00A9235B" w:rsidRDefault="00A9235B" w:rsidP="00A218E7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4EDE">
              <w:rPr>
                <w:rFonts w:ascii="Arial" w:hAnsi="Arial" w:cs="Arial"/>
                <w:b/>
                <w:color w:val="000000"/>
                <w:sz w:val="22"/>
                <w:szCs w:val="22"/>
              </w:rPr>
              <w:t>DATI CATASTALI:</w:t>
            </w:r>
            <w:r w:rsidRPr="007B4EDE">
              <w:rPr>
                <w:rFonts w:ascii="Arial" w:hAnsi="Arial" w:cs="Arial"/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7B4EDE">
              <w:rPr>
                <w:rFonts w:ascii="Arial" w:hAnsi="Arial" w:cs="Arial"/>
                <w:color w:val="000000"/>
                <w:sz w:val="22"/>
                <w:szCs w:val="22"/>
              </w:rPr>
              <w:t>elenco_ct</w:t>
            </w:r>
            <w:proofErr w:type="spellEnd"/>
            <w:r w:rsidRPr="007B4EDE">
              <w:rPr>
                <w:rFonts w:ascii="Arial" w:hAnsi="Arial" w:cs="Arial"/>
                <w:color w:val="000000"/>
                <w:sz w:val="22"/>
                <w:szCs w:val="22"/>
              </w:rPr>
              <w:t>]</w:t>
            </w:r>
          </w:p>
          <w:p w:rsidR="0035487E" w:rsidRDefault="0035487E" w:rsidP="00A218E7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4EDE">
              <w:rPr>
                <w:rFonts w:ascii="Arial" w:hAnsi="Arial" w:cs="Arial"/>
                <w:b/>
                <w:color w:val="000000"/>
                <w:sz w:val="22"/>
                <w:szCs w:val="22"/>
              </w:rPr>
              <w:t>RICHIEDENTE:</w:t>
            </w:r>
          </w:p>
        </w:tc>
      </w:tr>
      <w:tr w:rsidR="00A9235B" w:rsidTr="0035487E">
        <w:trPr>
          <w:trHeight w:val="385"/>
        </w:trPr>
        <w:tc>
          <w:tcPr>
            <w:tcW w:w="1809" w:type="dxa"/>
            <w:vMerge/>
          </w:tcPr>
          <w:p w:rsidR="00A9235B" w:rsidRPr="007B4EDE" w:rsidRDefault="00A9235B" w:rsidP="009C6EBE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969" w:type="dxa"/>
            <w:tcBorders>
              <w:top w:val="nil"/>
            </w:tcBorders>
          </w:tcPr>
          <w:p w:rsidR="00A9235B" w:rsidRPr="007B4EDE" w:rsidRDefault="00A9235B" w:rsidP="009C6EBE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A9235B">
              <w:rPr>
                <w:rFonts w:ascii="Arial" w:hAnsi="Arial" w:cs="Arial"/>
                <w:color w:val="000000"/>
                <w:sz w:val="22"/>
                <w:szCs w:val="22"/>
              </w:rPr>
              <w:t>[</w:t>
            </w:r>
            <w:proofErr w:type="spellStart"/>
            <w:r w:rsidRPr="00A9235B">
              <w:rPr>
                <w:rFonts w:ascii="Arial" w:hAnsi="Arial" w:cs="Arial"/>
                <w:color w:val="000000"/>
                <w:sz w:val="22"/>
                <w:szCs w:val="22"/>
              </w:rPr>
              <w:t>richiedente.nominativo;block</w:t>
            </w:r>
            <w:proofErr w:type="spellEnd"/>
            <w:r w:rsidRPr="00A9235B">
              <w:rPr>
                <w:rFonts w:ascii="Arial" w:hAnsi="Arial" w:cs="Arial"/>
                <w:color w:val="000000"/>
                <w:sz w:val="22"/>
                <w:szCs w:val="22"/>
              </w:rPr>
              <w:t>=</w:t>
            </w:r>
            <w:proofErr w:type="spellStart"/>
            <w:r w:rsidRPr="00A9235B">
              <w:rPr>
                <w:rFonts w:ascii="Arial" w:hAnsi="Arial" w:cs="Arial"/>
                <w:color w:val="000000"/>
                <w:sz w:val="22"/>
                <w:szCs w:val="22"/>
              </w:rPr>
              <w:t>w:tr</w:t>
            </w:r>
            <w:proofErr w:type="spellEnd"/>
            <w:r w:rsidRPr="00A9235B">
              <w:rPr>
                <w:rFonts w:ascii="Arial" w:hAnsi="Arial" w:cs="Arial"/>
                <w:color w:val="000000"/>
                <w:sz w:val="22"/>
                <w:szCs w:val="22"/>
              </w:rPr>
              <w:t>]</w:t>
            </w:r>
          </w:p>
        </w:tc>
      </w:tr>
    </w:tbl>
    <w:p w:rsidR="00FD07E8" w:rsidRDefault="00FD07E8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Risultano presenti all’incontro:</w:t>
      </w:r>
    </w:p>
    <w:p w:rsidR="00FD07E8" w:rsidRDefault="007B4EDE" w:rsidP="00FD07E8">
      <w:pPr>
        <w:autoSpaceDE w:val="0"/>
        <w:autoSpaceDN w:val="0"/>
        <w:adjustRightInd w:val="0"/>
        <w:spacing w:before="120" w:after="120"/>
        <w:ind w:left="2832" w:hanging="2832"/>
        <w:jc w:val="both"/>
        <w:rPr>
          <w:rFonts w:ascii="Arial" w:hAnsi="Arial" w:cs="Arial"/>
          <w:color w:val="000000"/>
          <w:sz w:val="22"/>
          <w:szCs w:val="22"/>
        </w:rPr>
      </w:pPr>
      <w:r w:rsidRPr="007B4EDE">
        <w:rPr>
          <w:rFonts w:ascii="Arial" w:hAnsi="Arial" w:cs="Arial"/>
          <w:b/>
          <w:color w:val="000000"/>
          <w:sz w:val="22"/>
          <w:szCs w:val="22"/>
        </w:rPr>
        <w:t>[dirigente]</w:t>
      </w:r>
      <w:r w:rsidR="00FD07E8">
        <w:rPr>
          <w:rFonts w:ascii="Arial" w:hAnsi="Arial" w:cs="Arial"/>
          <w:color w:val="000000"/>
          <w:sz w:val="22"/>
          <w:szCs w:val="22"/>
        </w:rPr>
        <w:tab/>
        <w:t>Dirigente SETTORE SERVIZI ALLE IMPRESE, AL TERRITORIO E SVILUPPO SOSTENIBILE</w:t>
      </w:r>
    </w:p>
    <w:p w:rsidR="00FD07E8" w:rsidRDefault="00FD07E8" w:rsidP="00FD07E8">
      <w:pPr>
        <w:autoSpaceDE w:val="0"/>
        <w:autoSpaceDN w:val="0"/>
        <w:adjustRightInd w:val="0"/>
        <w:spacing w:before="120" w:after="120"/>
        <w:ind w:left="2832" w:hanging="283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Dirigente SETTORE LAVORI PUBBLICI, FONDI EUROPEI ED ESPROPRI</w:t>
      </w:r>
      <w:r>
        <w:rPr>
          <w:rFonts w:ascii="Arial" w:hAnsi="Arial" w:cs="Arial"/>
          <w:color w:val="000000"/>
          <w:sz w:val="22"/>
          <w:szCs w:val="22"/>
        </w:rPr>
        <w:tab/>
      </w:r>
    </w:p>
    <w:p w:rsidR="00FD07E8" w:rsidRDefault="00FD07E8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FD07E8" w:rsidRDefault="00FD07E8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7B4EDE">
        <w:rPr>
          <w:rFonts w:ascii="Arial" w:hAnsi="Arial" w:cs="Arial"/>
          <w:b/>
          <w:color w:val="000000"/>
          <w:sz w:val="22"/>
          <w:szCs w:val="22"/>
        </w:rPr>
        <w:t>Arch. Sarah FRARE</w:t>
      </w:r>
      <w:r>
        <w:rPr>
          <w:rFonts w:ascii="Arial" w:hAnsi="Arial" w:cs="Arial"/>
          <w:color w:val="000000"/>
          <w:sz w:val="22"/>
          <w:szCs w:val="22"/>
        </w:rPr>
        <w:tab/>
        <w:t xml:space="preserve">            Responsabile SERVIZIO SUE</w:t>
      </w:r>
    </w:p>
    <w:p w:rsidR="00FD07E8" w:rsidRDefault="00FD07E8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7B4EDE">
        <w:rPr>
          <w:rFonts w:ascii="Arial" w:hAnsi="Arial" w:cs="Arial"/>
          <w:b/>
          <w:color w:val="000000"/>
          <w:sz w:val="22"/>
          <w:szCs w:val="22"/>
        </w:rPr>
        <w:t xml:space="preserve">Geom. </w:t>
      </w:r>
      <w:r w:rsidR="00271BC7" w:rsidRPr="007B4EDE">
        <w:rPr>
          <w:rFonts w:ascii="Arial" w:hAnsi="Arial" w:cs="Arial"/>
          <w:b/>
          <w:color w:val="000000"/>
          <w:sz w:val="22"/>
          <w:szCs w:val="22"/>
        </w:rPr>
        <w:t>C. Stella MARRAS</w:t>
      </w:r>
      <w:r w:rsidR="00257233">
        <w:rPr>
          <w:rFonts w:ascii="Arial" w:hAnsi="Arial" w:cs="Arial"/>
          <w:color w:val="000000"/>
          <w:sz w:val="22"/>
          <w:szCs w:val="22"/>
        </w:rPr>
        <w:t xml:space="preserve">     </w:t>
      </w:r>
      <w:r w:rsidR="00271BC7">
        <w:rPr>
          <w:rFonts w:ascii="Arial" w:hAnsi="Arial" w:cs="Arial"/>
          <w:color w:val="000000"/>
          <w:sz w:val="22"/>
          <w:szCs w:val="22"/>
        </w:rPr>
        <w:t>Verbalizzante</w:t>
      </w:r>
    </w:p>
    <w:p w:rsidR="00FD07E8" w:rsidRDefault="00FD07E8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FD07E8" w:rsidRDefault="00FD07E8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 sottopone all’esame la proposta di:</w:t>
      </w:r>
    </w:p>
    <w:p w:rsidR="00FD07E8" w:rsidRDefault="00257233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38735</wp:posOffset>
                </wp:positionV>
                <wp:extent cx="121920" cy="99060"/>
                <wp:effectExtent l="0" t="0" r="11430" b="1524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990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3" o:spid="_x0000_s1026" style="position:absolute;margin-left:.3pt;margin-top:3.05pt;width:9.6pt;height:7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" fillcolor="black [3213]" strokecolor="black [3213]" strokeweight="1pt"/>
            </w:pict>
          </mc:Fallback>
        </mc:AlternateContent>
      </w:r>
      <w:r>
        <w:rPr>
          <w:rFonts w:ascii="Arial" w:hAnsi="Arial" w:cs="Arial"/>
          <w:color w:val="000000"/>
          <w:sz w:val="22"/>
          <w:szCs w:val="22"/>
        </w:rPr>
        <w:tab/>
        <w:t>monetizzazione</w:t>
      </w:r>
    </w:p>
    <w:p w:rsidR="00D812F9" w:rsidRDefault="00D812F9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8E86F9" wp14:editId="34DCE26A">
                <wp:simplePos x="0" y="0"/>
                <wp:positionH relativeFrom="column">
                  <wp:posOffset>461010</wp:posOffset>
                </wp:positionH>
                <wp:positionV relativeFrom="paragraph">
                  <wp:posOffset>52705</wp:posOffset>
                </wp:positionV>
                <wp:extent cx="160020" cy="99060"/>
                <wp:effectExtent l="0" t="0" r="11430" b="15240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990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5" o:spid="_x0000_s1026" style="position:absolute;margin-left:36.3pt;margin-top:4.15pt;width:12.6pt;height: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" fillcolor="#e7e6e6 [3214]" strokecolor="black [3213]" strokeweight="1pt"/>
            </w:pict>
          </mc:Fallback>
        </mc:AlternateConten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FAVOREVOLE in quanto</w:t>
      </w:r>
      <w:r w:rsidRPr="00D812F9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l’intervento:</w:t>
      </w:r>
    </w:p>
    <w:p w:rsidR="00D812F9" w:rsidRPr="00C939B9" w:rsidRDefault="00D812F9" w:rsidP="00C939B9">
      <w:pPr>
        <w:pStyle w:val="Paragrafoelenco"/>
        <w:numPr>
          <w:ilvl w:val="0"/>
          <w:numId w:val="8"/>
        </w:numPr>
        <w:autoSpaceDE w:val="0"/>
        <w:autoSpaceDN w:val="0"/>
        <w:adjustRightInd w:val="0"/>
        <w:ind w:left="1843"/>
        <w:jc w:val="both"/>
        <w:rPr>
          <w:rFonts w:ascii="Arial" w:hAnsi="Arial" w:cs="Arial"/>
          <w:color w:val="000000"/>
          <w:sz w:val="22"/>
          <w:szCs w:val="22"/>
        </w:rPr>
      </w:pPr>
      <w:r w:rsidRPr="00C939B9">
        <w:rPr>
          <w:rFonts w:ascii="Arial" w:hAnsi="Arial" w:cs="Arial"/>
          <w:color w:val="000000"/>
          <w:sz w:val="22"/>
          <w:szCs w:val="22"/>
        </w:rPr>
        <w:t>ha limitata accessibilità alle aree;</w:t>
      </w:r>
    </w:p>
    <w:p w:rsidR="00C939B9" w:rsidRDefault="00D812F9" w:rsidP="00C939B9">
      <w:pPr>
        <w:pStyle w:val="Paragrafoelenco"/>
        <w:numPr>
          <w:ilvl w:val="0"/>
          <w:numId w:val="8"/>
        </w:numPr>
        <w:autoSpaceDE w:val="0"/>
        <w:autoSpaceDN w:val="0"/>
        <w:adjustRightInd w:val="0"/>
        <w:ind w:left="1843"/>
        <w:jc w:val="both"/>
        <w:rPr>
          <w:rFonts w:ascii="Arial" w:hAnsi="Arial" w:cs="Arial"/>
          <w:color w:val="000000"/>
          <w:sz w:val="22"/>
          <w:szCs w:val="22"/>
        </w:rPr>
      </w:pPr>
      <w:r w:rsidRPr="00C939B9">
        <w:rPr>
          <w:rFonts w:ascii="Arial" w:hAnsi="Arial" w:cs="Arial"/>
          <w:color w:val="000000"/>
          <w:sz w:val="22"/>
          <w:szCs w:val="22"/>
        </w:rPr>
        <w:t>ricade in posizione marginale;</w:t>
      </w:r>
    </w:p>
    <w:p w:rsidR="00C939B9" w:rsidRDefault="00D812F9" w:rsidP="00C939B9">
      <w:pPr>
        <w:pStyle w:val="Paragrafoelenco"/>
        <w:numPr>
          <w:ilvl w:val="0"/>
          <w:numId w:val="8"/>
        </w:numPr>
        <w:autoSpaceDE w:val="0"/>
        <w:autoSpaceDN w:val="0"/>
        <w:adjustRightInd w:val="0"/>
        <w:ind w:left="1843"/>
        <w:jc w:val="both"/>
        <w:rPr>
          <w:rFonts w:ascii="Arial" w:hAnsi="Arial" w:cs="Arial"/>
          <w:color w:val="000000"/>
          <w:sz w:val="22"/>
          <w:szCs w:val="22"/>
        </w:rPr>
      </w:pPr>
      <w:r w:rsidRPr="00C939B9">
        <w:rPr>
          <w:rFonts w:ascii="Arial" w:hAnsi="Arial" w:cs="Arial"/>
          <w:color w:val="000000"/>
          <w:sz w:val="22"/>
          <w:szCs w:val="22"/>
        </w:rPr>
        <w:t>il verde o parcheggi previsti sono di dimensione esigua/poco significativa;</w:t>
      </w:r>
    </w:p>
    <w:p w:rsidR="00C939B9" w:rsidRDefault="00D812F9" w:rsidP="00C939B9">
      <w:pPr>
        <w:pStyle w:val="Paragrafoelenco"/>
        <w:numPr>
          <w:ilvl w:val="0"/>
          <w:numId w:val="8"/>
        </w:numPr>
        <w:autoSpaceDE w:val="0"/>
        <w:autoSpaceDN w:val="0"/>
        <w:adjustRightInd w:val="0"/>
        <w:ind w:left="1843"/>
        <w:jc w:val="both"/>
        <w:rPr>
          <w:rFonts w:ascii="Arial" w:hAnsi="Arial" w:cs="Arial"/>
          <w:color w:val="000000"/>
          <w:sz w:val="22"/>
          <w:szCs w:val="22"/>
        </w:rPr>
      </w:pPr>
      <w:r w:rsidRPr="00C939B9">
        <w:rPr>
          <w:rFonts w:ascii="Arial" w:hAnsi="Arial" w:cs="Arial"/>
          <w:color w:val="000000"/>
          <w:sz w:val="22"/>
          <w:szCs w:val="22"/>
        </w:rPr>
        <w:t xml:space="preserve">il verde o parcheggi previsti </w:t>
      </w:r>
      <w:r w:rsidR="00611987" w:rsidRPr="00C939B9">
        <w:rPr>
          <w:rFonts w:ascii="Arial" w:hAnsi="Arial" w:cs="Arial"/>
          <w:color w:val="000000"/>
          <w:sz w:val="22"/>
          <w:szCs w:val="22"/>
        </w:rPr>
        <w:t>hanno</w:t>
      </w:r>
      <w:r w:rsidRPr="00C939B9">
        <w:rPr>
          <w:rFonts w:ascii="Arial" w:hAnsi="Arial" w:cs="Arial"/>
          <w:color w:val="000000"/>
          <w:sz w:val="22"/>
          <w:szCs w:val="22"/>
        </w:rPr>
        <w:t xml:space="preserve"> caratteristiche tali da generare problemi di gestione e di sicurezza degli spazi urbani</w:t>
      </w:r>
      <w:r w:rsidR="00611987" w:rsidRPr="00C939B9">
        <w:rPr>
          <w:rFonts w:ascii="Arial" w:hAnsi="Arial" w:cs="Arial"/>
          <w:color w:val="000000"/>
          <w:sz w:val="22"/>
          <w:szCs w:val="22"/>
        </w:rPr>
        <w:t>;</w:t>
      </w:r>
    </w:p>
    <w:p w:rsidR="00611987" w:rsidRDefault="00611987" w:rsidP="00C939B9">
      <w:pPr>
        <w:pStyle w:val="Paragrafoelenco"/>
        <w:numPr>
          <w:ilvl w:val="0"/>
          <w:numId w:val="8"/>
        </w:numPr>
        <w:autoSpaceDE w:val="0"/>
        <w:autoSpaceDN w:val="0"/>
        <w:adjustRightInd w:val="0"/>
        <w:ind w:left="1843"/>
        <w:jc w:val="both"/>
        <w:rPr>
          <w:rFonts w:ascii="Arial" w:hAnsi="Arial" w:cs="Arial"/>
          <w:color w:val="000000"/>
          <w:sz w:val="22"/>
          <w:szCs w:val="22"/>
        </w:rPr>
      </w:pPr>
      <w:r w:rsidRPr="00C939B9">
        <w:rPr>
          <w:rFonts w:ascii="Arial" w:hAnsi="Arial" w:cs="Arial"/>
          <w:color w:val="000000"/>
          <w:sz w:val="22"/>
          <w:szCs w:val="22"/>
        </w:rPr>
        <w:t>verde o parcheggi di uso prevalentemente funzionale all’insediamento privato da realizzarsi, quin</w:t>
      </w:r>
      <w:r w:rsidR="00C939B9" w:rsidRPr="00C939B9">
        <w:rPr>
          <w:rFonts w:ascii="Arial" w:hAnsi="Arial" w:cs="Arial"/>
          <w:color w:val="000000"/>
          <w:sz w:val="22"/>
          <w:szCs w:val="22"/>
        </w:rPr>
        <w:t>di di scarsa utilità collettiva;</w:t>
      </w:r>
    </w:p>
    <w:p w:rsidR="00C939B9" w:rsidRPr="00C939B9" w:rsidRDefault="00C939B9" w:rsidP="00C939B9">
      <w:pPr>
        <w:pStyle w:val="Paragrafoelenco"/>
        <w:numPr>
          <w:ilvl w:val="0"/>
          <w:numId w:val="8"/>
        </w:numPr>
        <w:autoSpaceDE w:val="0"/>
        <w:autoSpaceDN w:val="0"/>
        <w:adjustRightInd w:val="0"/>
        <w:ind w:left="184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______________________________________________________________</w:t>
      </w:r>
    </w:p>
    <w:p w:rsidR="00C939B9" w:rsidRDefault="00C939B9" w:rsidP="009E2069">
      <w:pPr>
        <w:autoSpaceDE w:val="0"/>
        <w:autoSpaceDN w:val="0"/>
        <w:adjustRightInd w:val="0"/>
        <w:ind w:left="2124"/>
        <w:jc w:val="both"/>
        <w:rPr>
          <w:rFonts w:ascii="Arial" w:hAnsi="Arial" w:cs="Arial"/>
          <w:color w:val="000000"/>
          <w:sz w:val="22"/>
          <w:szCs w:val="22"/>
        </w:rPr>
      </w:pPr>
    </w:p>
    <w:p w:rsidR="00D812F9" w:rsidRDefault="00D812F9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E80911" wp14:editId="37B0991C">
                <wp:simplePos x="0" y="0"/>
                <wp:positionH relativeFrom="column">
                  <wp:posOffset>461010</wp:posOffset>
                </wp:positionH>
                <wp:positionV relativeFrom="paragraph">
                  <wp:posOffset>22225</wp:posOffset>
                </wp:positionV>
                <wp:extent cx="160020" cy="99060"/>
                <wp:effectExtent l="0" t="0" r="11430" b="15240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990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6" o:spid="_x0000_s1026" style="position:absolute;margin-left:36.3pt;margin-top:1.75pt;width:12.6pt;height:7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" fillcolor="#e7e6e6 [3214]" strokecolor="windowText" strokeweight="1pt"/>
            </w:pict>
          </mc:Fallback>
        </mc:AlternateConten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CONTRARIO per i seguenti motivi</w:t>
      </w:r>
      <w:r w:rsidR="00611987">
        <w:rPr>
          <w:rFonts w:ascii="Arial" w:hAnsi="Arial" w:cs="Arial"/>
          <w:color w:val="000000"/>
          <w:sz w:val="22"/>
          <w:szCs w:val="22"/>
        </w:rPr>
        <w:t>:</w:t>
      </w:r>
    </w:p>
    <w:p w:rsidR="00611987" w:rsidRDefault="00611987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___________________________________________________________________</w:t>
      </w:r>
    </w:p>
    <w:p w:rsidR="00611987" w:rsidRDefault="00611987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ab/>
      </w:r>
      <w:r>
        <w:rPr>
          <w:rFonts w:ascii="Arial" w:hAnsi="Arial" w:cs="Arial"/>
          <w:color w:val="000000"/>
          <w:sz w:val="22"/>
          <w:szCs w:val="22"/>
        </w:rPr>
        <w:tab/>
        <w:t>___________________________________________________________________</w:t>
      </w:r>
    </w:p>
    <w:p w:rsidR="00611987" w:rsidRDefault="00611987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___________________________________________________________________</w:t>
      </w:r>
    </w:p>
    <w:p w:rsidR="00611987" w:rsidRDefault="00611987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___________________________________________________________________</w:t>
      </w:r>
    </w:p>
    <w:p w:rsidR="00611987" w:rsidRDefault="00611987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___________________________________________________________________</w:t>
      </w:r>
    </w:p>
    <w:p w:rsidR="00D812F9" w:rsidRDefault="00D812F9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</w:p>
    <w:p w:rsidR="00257233" w:rsidRDefault="00257233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B9C933" wp14:editId="1B687A3A">
                <wp:simplePos x="0" y="0"/>
                <wp:positionH relativeFrom="column">
                  <wp:posOffset>3810</wp:posOffset>
                </wp:positionH>
                <wp:positionV relativeFrom="paragraph">
                  <wp:posOffset>52070</wp:posOffset>
                </wp:positionV>
                <wp:extent cx="121920" cy="99060"/>
                <wp:effectExtent l="0" t="0" r="11430" b="1524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990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4" o:spid="_x0000_s1026" style="position:absolute;margin-left:.3pt;margin-top:4.1pt;width:9.6pt;height:7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" fillcolor="black [3213]" strokecolor="black [3213]" strokeweight="1pt"/>
            </w:pict>
          </mc:Fallback>
        </mc:AlternateContent>
      </w:r>
      <w:r>
        <w:rPr>
          <w:rFonts w:ascii="Arial" w:hAnsi="Arial" w:cs="Arial"/>
          <w:color w:val="000000"/>
          <w:sz w:val="22"/>
          <w:szCs w:val="22"/>
        </w:rPr>
        <w:tab/>
        <w:t>realizzazione ___________________________________________________________</w:t>
      </w:r>
    </w:p>
    <w:p w:rsidR="00257233" w:rsidRDefault="00257233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______________________________________________________________________</w:t>
      </w:r>
    </w:p>
    <w:p w:rsidR="00257233" w:rsidRDefault="00257233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______________________________________________________________________</w:t>
      </w:r>
    </w:p>
    <w:p w:rsidR="00257233" w:rsidRDefault="00257233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______________________________________________________________________</w:t>
      </w:r>
    </w:p>
    <w:p w:rsidR="00257233" w:rsidRDefault="00257233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______________________________________________________________________</w:t>
      </w:r>
    </w:p>
    <w:p w:rsidR="00271BC7" w:rsidRDefault="00271BC7" w:rsidP="00271BC7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______________________________________________________________________</w:t>
      </w:r>
    </w:p>
    <w:p w:rsidR="00271BC7" w:rsidRDefault="00271BC7" w:rsidP="00271BC7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______________________________________________________________________</w:t>
      </w:r>
    </w:p>
    <w:p w:rsidR="00271BC7" w:rsidRDefault="00271BC7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611987" w:rsidRDefault="00611987" w:rsidP="00611987">
      <w:pPr>
        <w:autoSpaceDE w:val="0"/>
        <w:autoSpaceDN w:val="0"/>
        <w:adjustRightInd w:val="0"/>
        <w:spacing w:before="120" w:after="120"/>
        <w:ind w:left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seguito dio parere favorevole si da atto che il progetto definitivo, la convenzione urbanistica ed il computo metrico estimativo saranno sottoposti a parere dei Servizi competenti del Settore Lavori Pubblici, Fondi Europei ed Espropri per l’approvazione definitiva contestualmente al titolo edilizio.</w:t>
      </w:r>
    </w:p>
    <w:p w:rsidR="00FD07E8" w:rsidRDefault="00FD07E8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611987" w:rsidRDefault="00611987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Il presente parere è limitato a quanto in oggetto e fatta salva la competenza dell’Amministrazione Comunale.</w:t>
      </w:r>
    </w:p>
    <w:p w:rsidR="00271BC7" w:rsidRDefault="00271BC7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FD07E8" w:rsidRDefault="00611987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 chiude la riunione alle ore_______</w:t>
      </w:r>
      <w:r w:rsidR="00271BC7">
        <w:rPr>
          <w:rFonts w:ascii="Arial" w:hAnsi="Arial" w:cs="Arial"/>
          <w:color w:val="000000"/>
          <w:sz w:val="22"/>
          <w:szCs w:val="22"/>
        </w:rPr>
        <w:t>____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611987" w:rsidRDefault="00611987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EE7CA6" w:rsidTr="008A6188">
        <w:tc>
          <w:tcPr>
            <w:tcW w:w="4889" w:type="dxa"/>
          </w:tcPr>
          <w:p w:rsidR="00EE7CA6" w:rsidRDefault="00EE7CA6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EE7CA6" w:rsidRDefault="00EE7CA6" w:rsidP="007C291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7B4EDE" w:rsidRDefault="007B4EDE" w:rsidP="00C939B9">
      <w:pPr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IL DIRIGENTE</w:t>
      </w:r>
    </w:p>
    <w:p w:rsidR="007B4EDE" w:rsidRDefault="007B4EDE" w:rsidP="00C939B9">
      <w:pPr>
        <w:rPr>
          <w:rFonts w:ascii="Arial" w:hAnsi="Arial" w:cs="Arial"/>
          <w:sz w:val="22"/>
          <w:szCs w:val="22"/>
        </w:rPr>
      </w:pPr>
      <w:r w:rsidRPr="007B4EDE">
        <w:rPr>
          <w:rFonts w:ascii="Arial" w:hAnsi="Arial" w:cs="Arial"/>
          <w:i/>
          <w:color w:val="000000"/>
          <w:sz w:val="22"/>
          <w:szCs w:val="22"/>
        </w:rPr>
        <w:t>[dirigente]</w:t>
      </w:r>
    </w:p>
    <w:p w:rsidR="007B4EDE" w:rsidRDefault="007B4EDE" w:rsidP="00C939B9">
      <w:pPr>
        <w:rPr>
          <w:rFonts w:ascii="Arial" w:hAnsi="Arial" w:cs="Arial"/>
          <w:sz w:val="22"/>
          <w:szCs w:val="22"/>
        </w:rPr>
      </w:pPr>
    </w:p>
    <w:p w:rsidR="00EE7CA6" w:rsidRDefault="00271BC7" w:rsidP="00C939B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</w:t>
      </w:r>
    </w:p>
    <w:p w:rsidR="00C335AE" w:rsidRDefault="00C335AE" w:rsidP="00C939B9">
      <w:pPr>
        <w:rPr>
          <w:rFonts w:ascii="Arial" w:hAnsi="Arial" w:cs="Arial"/>
          <w:sz w:val="22"/>
          <w:szCs w:val="22"/>
        </w:rPr>
      </w:pPr>
    </w:p>
    <w:p w:rsidR="007B4EDE" w:rsidRDefault="007B4EDE" w:rsidP="00C939B9">
      <w:pPr>
        <w:rPr>
          <w:rFonts w:ascii="Arial" w:hAnsi="Arial" w:cs="Arial"/>
          <w:b/>
          <w:sz w:val="22"/>
          <w:szCs w:val="22"/>
        </w:rPr>
      </w:pPr>
    </w:p>
    <w:p w:rsidR="007B4EDE" w:rsidRPr="007B4EDE" w:rsidRDefault="007B4EDE" w:rsidP="00C939B9">
      <w:pPr>
        <w:rPr>
          <w:rFonts w:ascii="Arial" w:hAnsi="Arial" w:cs="Arial"/>
          <w:b/>
          <w:sz w:val="22"/>
          <w:szCs w:val="22"/>
        </w:rPr>
      </w:pPr>
      <w:r w:rsidRPr="007B4EDE">
        <w:rPr>
          <w:rFonts w:ascii="Arial" w:hAnsi="Arial" w:cs="Arial"/>
          <w:b/>
          <w:color w:val="000000"/>
          <w:sz w:val="22"/>
          <w:szCs w:val="22"/>
        </w:rPr>
        <w:t>IL RESPONSABILE SERVIZIO SUE</w:t>
      </w:r>
    </w:p>
    <w:p w:rsidR="007B4EDE" w:rsidRDefault="00257233" w:rsidP="00C939B9">
      <w:pPr>
        <w:rPr>
          <w:rFonts w:ascii="Arial" w:hAnsi="Arial" w:cs="Arial"/>
          <w:i/>
          <w:sz w:val="22"/>
          <w:szCs w:val="22"/>
        </w:rPr>
      </w:pPr>
      <w:r w:rsidRPr="007B4EDE">
        <w:rPr>
          <w:rFonts w:ascii="Arial" w:hAnsi="Arial" w:cs="Arial"/>
          <w:i/>
          <w:sz w:val="22"/>
          <w:szCs w:val="22"/>
        </w:rPr>
        <w:t>Arch. Sara</w:t>
      </w:r>
      <w:r w:rsidR="007B4EDE" w:rsidRPr="007B4EDE">
        <w:rPr>
          <w:rFonts w:ascii="Arial" w:hAnsi="Arial" w:cs="Arial"/>
          <w:i/>
          <w:sz w:val="22"/>
          <w:szCs w:val="22"/>
        </w:rPr>
        <w:t>h</w:t>
      </w:r>
      <w:r w:rsidRPr="007B4EDE">
        <w:rPr>
          <w:rFonts w:ascii="Arial" w:hAnsi="Arial" w:cs="Arial"/>
          <w:i/>
          <w:sz w:val="22"/>
          <w:szCs w:val="22"/>
        </w:rPr>
        <w:t xml:space="preserve"> FRARE</w:t>
      </w:r>
    </w:p>
    <w:p w:rsidR="007B4EDE" w:rsidRDefault="007B4EDE" w:rsidP="00C939B9">
      <w:pPr>
        <w:rPr>
          <w:rFonts w:ascii="Arial" w:hAnsi="Arial" w:cs="Arial"/>
          <w:sz w:val="22"/>
          <w:szCs w:val="22"/>
        </w:rPr>
      </w:pPr>
    </w:p>
    <w:p w:rsidR="00257233" w:rsidRDefault="00271BC7" w:rsidP="00C939B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</w:t>
      </w:r>
    </w:p>
    <w:p w:rsidR="00C335AE" w:rsidRDefault="00C335AE" w:rsidP="00C939B9">
      <w:pPr>
        <w:rPr>
          <w:rFonts w:ascii="Arial" w:hAnsi="Arial" w:cs="Arial"/>
          <w:sz w:val="22"/>
          <w:szCs w:val="22"/>
        </w:rPr>
      </w:pPr>
    </w:p>
    <w:p w:rsidR="007B4EDE" w:rsidRDefault="007B4EDE" w:rsidP="00C939B9">
      <w:pPr>
        <w:rPr>
          <w:rFonts w:ascii="Arial" w:hAnsi="Arial" w:cs="Arial"/>
          <w:sz w:val="22"/>
          <w:szCs w:val="22"/>
        </w:rPr>
      </w:pPr>
    </w:p>
    <w:p w:rsidR="007B4EDE" w:rsidRDefault="007B4EDE" w:rsidP="00C939B9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IL VERBALIZZANTE</w:t>
      </w:r>
    </w:p>
    <w:p w:rsidR="007B4EDE" w:rsidRDefault="00C335AE" w:rsidP="00C939B9">
      <w:pPr>
        <w:rPr>
          <w:rFonts w:ascii="Arial" w:hAnsi="Arial" w:cs="Arial"/>
          <w:sz w:val="22"/>
          <w:szCs w:val="22"/>
        </w:rPr>
      </w:pPr>
      <w:r w:rsidRPr="007B4EDE">
        <w:rPr>
          <w:rFonts w:ascii="Arial" w:hAnsi="Arial" w:cs="Arial"/>
          <w:i/>
          <w:sz w:val="22"/>
          <w:szCs w:val="22"/>
        </w:rPr>
        <w:t xml:space="preserve">Geom. </w:t>
      </w:r>
      <w:r w:rsidR="00271BC7" w:rsidRPr="007B4EDE">
        <w:rPr>
          <w:rFonts w:ascii="Arial" w:hAnsi="Arial" w:cs="Arial"/>
          <w:i/>
          <w:sz w:val="22"/>
          <w:szCs w:val="22"/>
        </w:rPr>
        <w:t>C. Stella Marras</w:t>
      </w:r>
    </w:p>
    <w:p w:rsidR="007B4EDE" w:rsidRDefault="007B4EDE" w:rsidP="00C939B9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C335AE" w:rsidRDefault="00271BC7" w:rsidP="00C939B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</w:t>
      </w:r>
    </w:p>
    <w:p w:rsidR="00C335AE" w:rsidRDefault="00C335AE" w:rsidP="00C939B9">
      <w:pPr>
        <w:rPr>
          <w:rFonts w:ascii="Arial" w:hAnsi="Arial" w:cs="Arial"/>
          <w:sz w:val="22"/>
          <w:szCs w:val="22"/>
        </w:rPr>
      </w:pPr>
    </w:p>
    <w:p w:rsidR="003205FF" w:rsidRDefault="003205FF" w:rsidP="00C939B9">
      <w:pPr>
        <w:rPr>
          <w:rFonts w:ascii="Arial" w:hAnsi="Arial" w:cs="Arial"/>
          <w:sz w:val="22"/>
          <w:szCs w:val="22"/>
        </w:rPr>
      </w:pPr>
    </w:p>
    <w:p w:rsidR="007B4EDE" w:rsidRDefault="00C335AE" w:rsidP="00C939B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 presa visione in data _</w:t>
      </w:r>
      <w:r w:rsidR="00271BC7">
        <w:rPr>
          <w:rFonts w:ascii="Arial" w:hAnsi="Arial" w:cs="Arial"/>
          <w:sz w:val="22"/>
          <w:szCs w:val="22"/>
        </w:rPr>
        <w:t>_________</w:t>
      </w:r>
    </w:p>
    <w:p w:rsidR="007B4EDE" w:rsidRDefault="007B4EDE" w:rsidP="00C939B9">
      <w:pPr>
        <w:rPr>
          <w:rFonts w:ascii="Arial" w:hAnsi="Arial" w:cs="Arial"/>
          <w:sz w:val="22"/>
          <w:szCs w:val="22"/>
        </w:rPr>
      </w:pPr>
    </w:p>
    <w:p w:rsidR="007B4EDE" w:rsidRDefault="007B4EDE" w:rsidP="00C939B9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IL SINDACO</w:t>
      </w:r>
    </w:p>
    <w:p w:rsidR="007B4EDE" w:rsidRDefault="007B4EDE" w:rsidP="00C939B9">
      <w:pPr>
        <w:rPr>
          <w:rFonts w:ascii="Arial" w:hAnsi="Arial" w:cs="Arial"/>
          <w:i/>
          <w:sz w:val="22"/>
          <w:szCs w:val="22"/>
        </w:rPr>
      </w:pPr>
      <w:r w:rsidRPr="007B4EDE">
        <w:rPr>
          <w:rFonts w:ascii="Arial" w:hAnsi="Arial" w:cs="Arial"/>
          <w:i/>
          <w:sz w:val="22"/>
          <w:szCs w:val="22"/>
        </w:rPr>
        <w:t>Dott. ALBERTO BIANCHERI</w:t>
      </w:r>
    </w:p>
    <w:p w:rsidR="007B4EDE" w:rsidRDefault="007B4EDE" w:rsidP="00C939B9">
      <w:pPr>
        <w:rPr>
          <w:rFonts w:ascii="Arial" w:hAnsi="Arial" w:cs="Arial"/>
          <w:i/>
          <w:sz w:val="22"/>
          <w:szCs w:val="22"/>
        </w:rPr>
      </w:pPr>
    </w:p>
    <w:p w:rsidR="007B4EDE" w:rsidRDefault="007B4EDE" w:rsidP="00C939B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________________________</w:t>
      </w:r>
    </w:p>
    <w:p w:rsidR="00C335AE" w:rsidRDefault="00C335AE" w:rsidP="007B4EDE">
      <w:pPr>
        <w:jc w:val="center"/>
        <w:rPr>
          <w:rFonts w:ascii="Arial" w:hAnsi="Arial" w:cs="Arial"/>
          <w:sz w:val="22"/>
          <w:szCs w:val="22"/>
        </w:rPr>
      </w:pPr>
    </w:p>
    <w:sectPr w:rsidR="00C335AE" w:rsidSect="00271BC7">
      <w:headerReference w:type="first" r:id="rId9"/>
      <w:pgSz w:w="11906" w:h="16838" w:code="9"/>
      <w:pgMar w:top="851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7BF" w:rsidRDefault="006317BF" w:rsidP="00DF7577">
      <w:r>
        <w:separator/>
      </w:r>
    </w:p>
  </w:endnote>
  <w:endnote w:type="continuationSeparator" w:id="0">
    <w:p w:rsidR="006317BF" w:rsidRDefault="006317BF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7BF" w:rsidRDefault="006317BF" w:rsidP="00DF7577">
      <w:r>
        <w:separator/>
      </w:r>
    </w:p>
  </w:footnote>
  <w:footnote w:type="continuationSeparator" w:id="0">
    <w:p w:rsidR="006317BF" w:rsidRDefault="006317BF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CA6" w:rsidRDefault="002B2330" w:rsidP="002B2330">
    <w:pPr>
      <w:pStyle w:val="Titolo2"/>
      <w:widowControl w:val="0"/>
      <w:ind w:left="0"/>
      <w:jc w:val="center"/>
    </w:pPr>
    <w:r>
      <w:rPr>
        <w:noProof/>
      </w:rPr>
      <w:drawing>
        <wp:inline distT="0" distB="0" distL="0" distR="0" wp14:anchorId="396602BD" wp14:editId="1983D0B3">
          <wp:extent cx="1764665" cy="777240"/>
          <wp:effectExtent l="0" t="0" r="0" b="0"/>
          <wp:docPr id="2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E7CA6" w:rsidRDefault="002B2330" w:rsidP="002B2330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>
      <w:rPr>
        <w:rFonts w:ascii="Arial" w:hAnsi="Arial" w:cs="Arial"/>
        <w:color w:val="0000FF"/>
        <w:sz w:val="22"/>
        <w:szCs w:val="22"/>
      </w:rPr>
      <w:t>SETTORE SERVIZI ALLE IMPRESE, AL TERRITORIO E SVILUPPO SOSTENIBILE</w:t>
    </w:r>
  </w:p>
  <w:p w:rsidR="00EE7CA6" w:rsidRDefault="002B2330" w:rsidP="002B2330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>
      <w:rPr>
        <w:rFonts w:ascii="Arial" w:hAnsi="Arial" w:cs="Arial"/>
        <w:color w:val="0000FF"/>
        <w:sz w:val="22"/>
        <w:szCs w:val="22"/>
      </w:rPr>
      <w:t>SPORTELLO UNICO PER L'EDILIZIA</w:t>
    </w:r>
  </w:p>
  <w:p w:rsidR="007B4EDE" w:rsidRDefault="002B2330" w:rsidP="007B4EDE">
    <w:pPr>
      <w:widowControl w:val="0"/>
      <w:spacing w:line="240" w:lineRule="atLeast"/>
      <w:jc w:val="center"/>
      <w:rPr>
        <w:rFonts w:ascii="Arial" w:hAnsi="Arial" w:cs="Arial"/>
        <w:i/>
        <w:color w:val="0000FF"/>
        <w:sz w:val="22"/>
        <w:szCs w:val="22"/>
      </w:rPr>
    </w:pPr>
    <w:r>
      <w:rPr>
        <w:rFonts w:ascii="Arial" w:hAnsi="Arial" w:cs="Arial"/>
        <w:i/>
        <w:color w:val="0000FF"/>
        <w:sz w:val="22"/>
        <w:szCs w:val="22"/>
      </w:rPr>
      <w:t>C.so Cavallotti 59 – 18038 Sanremo (IM)</w:t>
    </w:r>
  </w:p>
  <w:p w:rsidR="00EE7CA6" w:rsidRDefault="00EE7CA6" w:rsidP="004F1A3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40404"/>
    <w:multiLevelType w:val="hybridMultilevel"/>
    <w:tmpl w:val="65107D6E"/>
    <w:lvl w:ilvl="0" w:tplc="0DB06996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414D7F"/>
    <w:multiLevelType w:val="hybridMultilevel"/>
    <w:tmpl w:val="B35435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D21791"/>
    <w:multiLevelType w:val="hybridMultilevel"/>
    <w:tmpl w:val="AB5EDF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9A0B55"/>
    <w:multiLevelType w:val="hybridMultilevel"/>
    <w:tmpl w:val="F76EBAFC"/>
    <w:lvl w:ilvl="0" w:tplc="0410000F">
      <w:start w:val="1"/>
      <w:numFmt w:val="decimal"/>
      <w:lvlText w:val="%1."/>
      <w:lvlJc w:val="left"/>
      <w:pPr>
        <w:ind w:left="862" w:hanging="360"/>
      </w:pPr>
    </w:lvl>
    <w:lvl w:ilvl="1" w:tplc="04100019" w:tentative="1">
      <w:start w:val="1"/>
      <w:numFmt w:val="lowerLetter"/>
      <w:lvlText w:val="%2."/>
      <w:lvlJc w:val="left"/>
      <w:pPr>
        <w:ind w:left="1582" w:hanging="360"/>
      </w:pPr>
    </w:lvl>
    <w:lvl w:ilvl="2" w:tplc="0410001B" w:tentative="1">
      <w:start w:val="1"/>
      <w:numFmt w:val="lowerRoman"/>
      <w:lvlText w:val="%3."/>
      <w:lvlJc w:val="right"/>
      <w:pPr>
        <w:ind w:left="2302" w:hanging="180"/>
      </w:pPr>
    </w:lvl>
    <w:lvl w:ilvl="3" w:tplc="0410000F" w:tentative="1">
      <w:start w:val="1"/>
      <w:numFmt w:val="decimal"/>
      <w:lvlText w:val="%4."/>
      <w:lvlJc w:val="left"/>
      <w:pPr>
        <w:ind w:left="3022" w:hanging="360"/>
      </w:pPr>
    </w:lvl>
    <w:lvl w:ilvl="4" w:tplc="04100019" w:tentative="1">
      <w:start w:val="1"/>
      <w:numFmt w:val="lowerLetter"/>
      <w:lvlText w:val="%5."/>
      <w:lvlJc w:val="left"/>
      <w:pPr>
        <w:ind w:left="3742" w:hanging="360"/>
      </w:pPr>
    </w:lvl>
    <w:lvl w:ilvl="5" w:tplc="0410001B" w:tentative="1">
      <w:start w:val="1"/>
      <w:numFmt w:val="lowerRoman"/>
      <w:lvlText w:val="%6."/>
      <w:lvlJc w:val="right"/>
      <w:pPr>
        <w:ind w:left="4462" w:hanging="180"/>
      </w:pPr>
    </w:lvl>
    <w:lvl w:ilvl="6" w:tplc="0410000F" w:tentative="1">
      <w:start w:val="1"/>
      <w:numFmt w:val="decimal"/>
      <w:lvlText w:val="%7."/>
      <w:lvlJc w:val="left"/>
      <w:pPr>
        <w:ind w:left="5182" w:hanging="360"/>
      </w:pPr>
    </w:lvl>
    <w:lvl w:ilvl="7" w:tplc="04100019" w:tentative="1">
      <w:start w:val="1"/>
      <w:numFmt w:val="lowerLetter"/>
      <w:lvlText w:val="%8."/>
      <w:lvlJc w:val="left"/>
      <w:pPr>
        <w:ind w:left="5902" w:hanging="360"/>
      </w:pPr>
    </w:lvl>
    <w:lvl w:ilvl="8" w:tplc="0410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6"/>
  </w:num>
  <w:num w:numId="2">
    <w:abstractNumId w:val="5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3A50"/>
    <w:rsid w:val="00072A97"/>
    <w:rsid w:val="000C370B"/>
    <w:rsid w:val="000F1EDD"/>
    <w:rsid w:val="0019206D"/>
    <w:rsid w:val="001B4225"/>
    <w:rsid w:val="002061BA"/>
    <w:rsid w:val="002218EE"/>
    <w:rsid w:val="0023683E"/>
    <w:rsid w:val="00257233"/>
    <w:rsid w:val="00271BC7"/>
    <w:rsid w:val="00277895"/>
    <w:rsid w:val="002B2330"/>
    <w:rsid w:val="002B5B05"/>
    <w:rsid w:val="002D0988"/>
    <w:rsid w:val="002F061A"/>
    <w:rsid w:val="003073DD"/>
    <w:rsid w:val="00317EFE"/>
    <w:rsid w:val="003205FF"/>
    <w:rsid w:val="00324615"/>
    <w:rsid w:val="00352093"/>
    <w:rsid w:val="0035487E"/>
    <w:rsid w:val="00367297"/>
    <w:rsid w:val="00370D34"/>
    <w:rsid w:val="0038337F"/>
    <w:rsid w:val="00391AB4"/>
    <w:rsid w:val="003A1299"/>
    <w:rsid w:val="003F3AA8"/>
    <w:rsid w:val="004705D8"/>
    <w:rsid w:val="004A0444"/>
    <w:rsid w:val="004B610F"/>
    <w:rsid w:val="004E39FC"/>
    <w:rsid w:val="004E72C9"/>
    <w:rsid w:val="004F1A31"/>
    <w:rsid w:val="00517B31"/>
    <w:rsid w:val="00563488"/>
    <w:rsid w:val="00567CEF"/>
    <w:rsid w:val="005710E6"/>
    <w:rsid w:val="00587817"/>
    <w:rsid w:val="005A2947"/>
    <w:rsid w:val="005D111A"/>
    <w:rsid w:val="00611987"/>
    <w:rsid w:val="00624052"/>
    <w:rsid w:val="006317BF"/>
    <w:rsid w:val="00645B60"/>
    <w:rsid w:val="00651726"/>
    <w:rsid w:val="00660C73"/>
    <w:rsid w:val="006941BE"/>
    <w:rsid w:val="006A01DF"/>
    <w:rsid w:val="006D5972"/>
    <w:rsid w:val="006E0AC4"/>
    <w:rsid w:val="00703418"/>
    <w:rsid w:val="007672D9"/>
    <w:rsid w:val="007B4EDE"/>
    <w:rsid w:val="007B7BB4"/>
    <w:rsid w:val="007C2914"/>
    <w:rsid w:val="007C2923"/>
    <w:rsid w:val="007D3104"/>
    <w:rsid w:val="007D695F"/>
    <w:rsid w:val="00807476"/>
    <w:rsid w:val="0083520F"/>
    <w:rsid w:val="008553B3"/>
    <w:rsid w:val="008A0975"/>
    <w:rsid w:val="008B2275"/>
    <w:rsid w:val="008C0DAE"/>
    <w:rsid w:val="008D2624"/>
    <w:rsid w:val="00901901"/>
    <w:rsid w:val="009273CF"/>
    <w:rsid w:val="00931C61"/>
    <w:rsid w:val="00950B01"/>
    <w:rsid w:val="00956B5C"/>
    <w:rsid w:val="009811BE"/>
    <w:rsid w:val="0099055F"/>
    <w:rsid w:val="009C56F4"/>
    <w:rsid w:val="009C6EBE"/>
    <w:rsid w:val="009E2069"/>
    <w:rsid w:val="00A164D9"/>
    <w:rsid w:val="00A218E7"/>
    <w:rsid w:val="00A224FD"/>
    <w:rsid w:val="00A32D7F"/>
    <w:rsid w:val="00A3783C"/>
    <w:rsid w:val="00A632A8"/>
    <w:rsid w:val="00A7326F"/>
    <w:rsid w:val="00A75218"/>
    <w:rsid w:val="00A9235B"/>
    <w:rsid w:val="00AA2A55"/>
    <w:rsid w:val="00AB2273"/>
    <w:rsid w:val="00AB6BFD"/>
    <w:rsid w:val="00AE487C"/>
    <w:rsid w:val="00AF115E"/>
    <w:rsid w:val="00B0138D"/>
    <w:rsid w:val="00B05B9F"/>
    <w:rsid w:val="00B26636"/>
    <w:rsid w:val="00B438C0"/>
    <w:rsid w:val="00BC1F7A"/>
    <w:rsid w:val="00BD51AF"/>
    <w:rsid w:val="00BE194A"/>
    <w:rsid w:val="00BE6E8B"/>
    <w:rsid w:val="00BF5892"/>
    <w:rsid w:val="00C11958"/>
    <w:rsid w:val="00C12378"/>
    <w:rsid w:val="00C25647"/>
    <w:rsid w:val="00C335AE"/>
    <w:rsid w:val="00C3743F"/>
    <w:rsid w:val="00C540BC"/>
    <w:rsid w:val="00C64F20"/>
    <w:rsid w:val="00C67D14"/>
    <w:rsid w:val="00C87BA6"/>
    <w:rsid w:val="00C939B9"/>
    <w:rsid w:val="00CD2EAE"/>
    <w:rsid w:val="00CE48F8"/>
    <w:rsid w:val="00D03220"/>
    <w:rsid w:val="00D812F9"/>
    <w:rsid w:val="00D84B61"/>
    <w:rsid w:val="00D91F9A"/>
    <w:rsid w:val="00DA216D"/>
    <w:rsid w:val="00DB07ED"/>
    <w:rsid w:val="00DD2C9B"/>
    <w:rsid w:val="00DE0590"/>
    <w:rsid w:val="00DF7577"/>
    <w:rsid w:val="00E31C68"/>
    <w:rsid w:val="00E4513E"/>
    <w:rsid w:val="00E530BE"/>
    <w:rsid w:val="00E60E64"/>
    <w:rsid w:val="00E724E2"/>
    <w:rsid w:val="00EE3471"/>
    <w:rsid w:val="00EE4D7E"/>
    <w:rsid w:val="00EE7CA6"/>
    <w:rsid w:val="00F35ED8"/>
    <w:rsid w:val="00FA746D"/>
    <w:rsid w:val="00FB5008"/>
    <w:rsid w:val="00FD07B7"/>
    <w:rsid w:val="00FD07E8"/>
    <w:rsid w:val="00FE5AEE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B2330"/>
    <w:rPr>
      <w:color w:val="0563C1"/>
      <w:u w:val="single"/>
    </w:rPr>
  </w:style>
  <w:style w:type="character" w:styleId="Collegamentoipertestuale">
    <w:name w:val="Hyperlink"/>
    <w:basedOn w:val="Carpredefinitoparagrafo"/>
    <w:rsid w:val="002B233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B2330"/>
    <w:rPr>
      <w:color w:val="0563C1"/>
      <w:u w:val="single"/>
    </w:rPr>
  </w:style>
  <w:style w:type="character" w:styleId="Collegamentoipertestuale">
    <w:name w:val="Hyperlink"/>
    <w:basedOn w:val="Carpredefinitoparagrafo"/>
    <w:rsid w:val="002B23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916D4-DD3D-48A1-A592-573E38FBB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20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2819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Carbone;OpenTBS 1.9.4</dc:creator>
  <cp:lastModifiedBy>Davide Fiengo</cp:lastModifiedBy>
  <cp:revision>13</cp:revision>
  <cp:lastPrinted>2018-04-09T11:46:00Z</cp:lastPrinted>
  <dcterms:created xsi:type="dcterms:W3CDTF">2018-04-09T13:08:00Z</dcterms:created>
  <dcterms:modified xsi:type="dcterms:W3CDTF">2018-04-12T09:55:00Z</dcterms:modified>
</cp:coreProperties>
</file>