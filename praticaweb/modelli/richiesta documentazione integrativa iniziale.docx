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FF" w:rsidRDefault="00E9764C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>
      <w:pPr>
        <w:jc w:val="center"/>
      </w:pPr>
      <w:r>
        <w:rPr>
          <w:b/>
          <w:i/>
          <w:sz w:val="24"/>
        </w:rPr>
        <w:t>SERVIZIO EDILIZIA PRIVATA</w:t>
      </w:r>
    </w:p>
    <w:p w:rsidR="00CC56FF" w:rsidRPr="0018154B" w:rsidRDefault="00CC56FF">
      <w:pPr>
        <w:rPr>
          <w:sz w:val="22"/>
          <w:szCs w:val="22"/>
        </w:rPr>
      </w:pPr>
    </w:p>
    <w:p w:rsidR="00CC56FF" w:rsidRPr="0018154B" w:rsidRDefault="00541807">
      <w:pPr>
        <w:rPr>
          <w:sz w:val="22"/>
          <w:szCs w:val="22"/>
        </w:rPr>
      </w:pPr>
      <w:r w:rsidRPr="0018154B">
        <w:rPr>
          <w:sz w:val="22"/>
          <w:szCs w:val="22"/>
        </w:rPr>
        <w:t>Prot. n. [protocollo] del [data_protocollo].</w:t>
      </w:r>
    </w:p>
    <w:p w:rsidR="00CC56FF" w:rsidRPr="0018154B" w:rsidRDefault="00CC56FF">
      <w:pPr>
        <w:rPr>
          <w:sz w:val="22"/>
          <w:szCs w:val="22"/>
        </w:rPr>
      </w:pPr>
    </w:p>
    <w:p w:rsidR="00CC56FF" w:rsidRPr="0018154B" w:rsidRDefault="00CC56FF">
      <w:pPr>
        <w:jc w:val="both"/>
        <w:rPr>
          <w:sz w:val="22"/>
          <w:szCs w:val="22"/>
        </w:rPr>
      </w:pPr>
      <w:r w:rsidRPr="0018154B">
        <w:rPr>
          <w:sz w:val="22"/>
          <w:szCs w:val="22"/>
        </w:rPr>
        <w:t xml:space="preserve">OGGETTO: Pratica edilizia n. </w:t>
      </w:r>
      <w:r w:rsidR="00541807" w:rsidRPr="0018154B">
        <w:rPr>
          <w:sz w:val="22"/>
          <w:szCs w:val="22"/>
        </w:rPr>
        <w:t>[numero]</w:t>
      </w:r>
      <w:r w:rsidRPr="0018154B">
        <w:rPr>
          <w:sz w:val="22"/>
          <w:szCs w:val="22"/>
        </w:rPr>
        <w:t xml:space="preserve"> relativa a </w:t>
      </w:r>
      <w:r w:rsidR="00541807" w:rsidRPr="0018154B">
        <w:rPr>
          <w:sz w:val="22"/>
          <w:szCs w:val="22"/>
        </w:rPr>
        <w:t xml:space="preserve">[oggetto] </w:t>
      </w:r>
      <w:r w:rsidRPr="0018154B">
        <w:rPr>
          <w:sz w:val="22"/>
          <w:szCs w:val="22"/>
        </w:rPr>
        <w:t>in</w:t>
      </w:r>
      <w:r w:rsidR="007F1C7F" w:rsidRPr="0018154B">
        <w:rPr>
          <w:sz w:val="22"/>
          <w:szCs w:val="22"/>
        </w:rPr>
        <w:t xml:space="preserve"> </w:t>
      </w:r>
      <w:r w:rsidR="00541807" w:rsidRPr="0018154B">
        <w:rPr>
          <w:sz w:val="22"/>
          <w:szCs w:val="22"/>
        </w:rPr>
        <w:t>[ubicazione]</w:t>
      </w:r>
      <w:r w:rsidRPr="0018154B">
        <w:rPr>
          <w:sz w:val="22"/>
          <w:szCs w:val="22"/>
        </w:rPr>
        <w:t>.</w:t>
      </w:r>
    </w:p>
    <w:p w:rsidR="0018154B" w:rsidRDefault="0018154B" w:rsidP="0018154B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8154B" w:rsidTr="006F7145">
        <w:tc>
          <w:tcPr>
            <w:tcW w:w="2500" w:type="pct"/>
          </w:tcPr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[richiedente.nominativo;block=w:tr]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8154B" w:rsidTr="006F7145">
        <w:tc>
          <w:tcPr>
            <w:tcW w:w="2500" w:type="pct"/>
          </w:tcPr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8154B" w:rsidRPr="0018154B" w:rsidRDefault="0018154B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8154B">
              <w:rPr>
                <w:sz w:val="22"/>
                <w:szCs w:val="22"/>
              </w:rPr>
              <w:t>c/o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18154B" w:rsidRDefault="0018154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18154B" w:rsidRPr="00A83AF4" w:rsidRDefault="0018154B" w:rsidP="0018154B">
      <w:pPr>
        <w:rPr>
          <w:sz w:val="22"/>
        </w:rPr>
      </w:pPr>
    </w:p>
    <w:p w:rsidR="00CC56FF" w:rsidRPr="0018154B" w:rsidRDefault="00CC56FF">
      <w:pPr>
        <w:ind w:firstLine="708"/>
        <w:jc w:val="both"/>
        <w:rPr>
          <w:sz w:val="22"/>
          <w:szCs w:val="22"/>
        </w:rPr>
      </w:pPr>
      <w:r w:rsidRPr="0018154B">
        <w:rPr>
          <w:sz w:val="22"/>
          <w:szCs w:val="22"/>
        </w:rPr>
        <w:t>In evasione all’istanza presentata s’informa che il progetto ad esso allegato è carente dei seguenti atti:</w:t>
      </w:r>
    </w:p>
    <w:p w:rsidR="00CC56FF" w:rsidRDefault="00CC56FF">
      <w:pPr>
        <w:jc w:val="both"/>
        <w:rPr>
          <w:sz w:val="22"/>
          <w:szCs w:val="22"/>
        </w:rPr>
      </w:pPr>
    </w:p>
    <w:p w:rsidR="00EF6E6B" w:rsidRPr="0072585C" w:rsidRDefault="00EF6E6B" w:rsidP="00EF6E6B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.nome;block=</w:t>
      </w:r>
      <w:r w:rsidR="00273934">
        <w:rPr>
          <w:sz w:val="22"/>
        </w:rPr>
        <w:t>tbs:listitem</w:t>
      </w:r>
      <w:bookmarkStart w:id="0" w:name="_GoBack"/>
      <w:bookmarkEnd w:id="0"/>
      <w:r w:rsidRPr="0072585C">
        <w:rPr>
          <w:sz w:val="22"/>
        </w:rPr>
        <w:t>]</w:t>
      </w:r>
    </w:p>
    <w:p w:rsidR="00EF6E6B" w:rsidRDefault="00EF6E6B">
      <w:pPr>
        <w:jc w:val="both"/>
        <w:rPr>
          <w:sz w:val="22"/>
          <w:szCs w:val="22"/>
        </w:rPr>
      </w:pPr>
    </w:p>
    <w:p w:rsidR="00CC56FF" w:rsidRPr="0018154B" w:rsidRDefault="00CC56FF">
      <w:pPr>
        <w:pStyle w:val="Rientrocorpodeltesto"/>
        <w:rPr>
          <w:szCs w:val="22"/>
        </w:rPr>
      </w:pPr>
      <w:r w:rsidRPr="0018154B">
        <w:rPr>
          <w:szCs w:val="22"/>
        </w:rPr>
        <w:t xml:space="preserve">In attesa di quanto sopra la pratica rimane in sospeso ed i termini previsti dall’art. </w:t>
      </w:r>
      <w:r w:rsidR="00B44BFC" w:rsidRPr="0018154B">
        <w:rPr>
          <w:szCs w:val="22"/>
        </w:rPr>
        <w:t xml:space="preserve">31 </w:t>
      </w:r>
      <w:r w:rsidR="00F63990" w:rsidRPr="0018154B">
        <w:rPr>
          <w:szCs w:val="22"/>
        </w:rPr>
        <w:t>comma</w:t>
      </w:r>
      <w:r w:rsidR="00B44BFC" w:rsidRPr="0018154B">
        <w:rPr>
          <w:szCs w:val="22"/>
        </w:rPr>
        <w:t xml:space="preserve"> 4 della Legge Regionale n. 16 del 06 giugno 2008 e ss.mm. e ii.</w:t>
      </w:r>
      <w:r w:rsidRPr="0018154B">
        <w:rPr>
          <w:szCs w:val="22"/>
        </w:rPr>
        <w:t>, decorreranno nuovamente per intero dalla data della presentazione degli atti richiesti.</w:t>
      </w:r>
    </w:p>
    <w:p w:rsidR="00CC56FF" w:rsidRPr="0018154B" w:rsidRDefault="00CC56FF">
      <w:pPr>
        <w:jc w:val="both"/>
        <w:rPr>
          <w:sz w:val="22"/>
          <w:szCs w:val="22"/>
        </w:rPr>
      </w:pPr>
    </w:p>
    <w:p w:rsidR="00CC56FF" w:rsidRPr="0018154B" w:rsidRDefault="00CC56FF">
      <w:pPr>
        <w:jc w:val="both"/>
        <w:rPr>
          <w:b/>
          <w:sz w:val="22"/>
          <w:szCs w:val="22"/>
        </w:rPr>
      </w:pPr>
      <w:r w:rsidRPr="0018154B">
        <w:rPr>
          <w:b/>
          <w:sz w:val="22"/>
          <w:szCs w:val="22"/>
        </w:rPr>
        <w:t>Nella risposta indicare l'oggetto ed il prot.</w:t>
      </w:r>
    </w:p>
    <w:p w:rsidR="00541807" w:rsidRPr="0018154B" w:rsidRDefault="00541807" w:rsidP="00541807">
      <w:pPr>
        <w:jc w:val="both"/>
        <w:rPr>
          <w:sz w:val="22"/>
          <w:szCs w:val="22"/>
        </w:rPr>
      </w:pPr>
    </w:p>
    <w:p w:rsidR="00541807" w:rsidRPr="0018154B" w:rsidRDefault="00541807" w:rsidP="00541807">
      <w:pPr>
        <w:jc w:val="both"/>
        <w:rPr>
          <w:sz w:val="22"/>
          <w:szCs w:val="22"/>
        </w:rPr>
      </w:pPr>
    </w:p>
    <w:p w:rsidR="00541807" w:rsidRPr="0018154B" w:rsidRDefault="00541807" w:rsidP="00541807">
      <w:pPr>
        <w:jc w:val="both"/>
        <w:rPr>
          <w:sz w:val="22"/>
          <w:szCs w:val="22"/>
        </w:rPr>
      </w:pPr>
      <w:r w:rsidRPr="0018154B">
        <w:rPr>
          <w:sz w:val="22"/>
          <w:szCs w:val="22"/>
        </w:rPr>
        <w:t xml:space="preserve">Sanremo, </w:t>
      </w:r>
      <w:r w:rsidR="00F2510F">
        <w:rPr>
          <w:sz w:val="22"/>
          <w:szCs w:val="22"/>
        </w:rPr>
        <w:t>[data]</w:t>
      </w:r>
    </w:p>
    <w:p w:rsidR="00541807" w:rsidRDefault="00541807" w:rsidP="00541807">
      <w:pPr>
        <w:jc w:val="both"/>
        <w:rPr>
          <w:sz w:val="22"/>
        </w:rPr>
      </w:pPr>
    </w:p>
    <w:p w:rsidR="00541807" w:rsidRDefault="00541807" w:rsidP="00541807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41807" w:rsidRPr="00D030D5" w:rsidTr="007B5CD4">
        <w:tc>
          <w:tcPr>
            <w:tcW w:w="4889" w:type="dxa"/>
          </w:tcPr>
          <w:p w:rsidR="00541807" w:rsidRPr="00D030D5" w:rsidRDefault="0054180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541807" w:rsidRPr="00D030D5" w:rsidRDefault="0018154B" w:rsidP="007B5CD4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541807" w:rsidRPr="00D030D5" w:rsidRDefault="00541807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541807" w:rsidRPr="00D030D5" w:rsidRDefault="0018154B" w:rsidP="007B5CD4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541807" w:rsidRDefault="00541807" w:rsidP="00541807">
      <w:pPr>
        <w:jc w:val="both"/>
      </w:pPr>
    </w:p>
    <w:p w:rsidR="00541807" w:rsidRDefault="00541807" w:rsidP="00541807">
      <w:pPr>
        <w:jc w:val="both"/>
      </w:pPr>
    </w:p>
    <w:p w:rsidR="00541807" w:rsidRDefault="00541807" w:rsidP="00541807">
      <w:pPr>
        <w:jc w:val="both"/>
      </w:pPr>
    </w:p>
    <w:p w:rsidR="00CC56FF" w:rsidRDefault="00CC56FF" w:rsidP="00541807"/>
    <w:sectPr w:rsidR="00CC56FF" w:rsidSect="00B715AA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764C"/>
    <w:rsid w:val="000463CB"/>
    <w:rsid w:val="0018154B"/>
    <w:rsid w:val="00273934"/>
    <w:rsid w:val="002C3708"/>
    <w:rsid w:val="002C5062"/>
    <w:rsid w:val="003D1593"/>
    <w:rsid w:val="00413F2D"/>
    <w:rsid w:val="00455511"/>
    <w:rsid w:val="004602AB"/>
    <w:rsid w:val="00462FF2"/>
    <w:rsid w:val="00507786"/>
    <w:rsid w:val="00521E96"/>
    <w:rsid w:val="00541807"/>
    <w:rsid w:val="005A0D4B"/>
    <w:rsid w:val="005D62CE"/>
    <w:rsid w:val="00636D61"/>
    <w:rsid w:val="00711705"/>
    <w:rsid w:val="00755750"/>
    <w:rsid w:val="007F1C7F"/>
    <w:rsid w:val="0082536F"/>
    <w:rsid w:val="00886592"/>
    <w:rsid w:val="00911751"/>
    <w:rsid w:val="00A3788D"/>
    <w:rsid w:val="00A861F7"/>
    <w:rsid w:val="00AB4D6D"/>
    <w:rsid w:val="00B01678"/>
    <w:rsid w:val="00B155B7"/>
    <w:rsid w:val="00B257B0"/>
    <w:rsid w:val="00B44BFC"/>
    <w:rsid w:val="00B715AA"/>
    <w:rsid w:val="00C279A8"/>
    <w:rsid w:val="00C3216F"/>
    <w:rsid w:val="00CC56FF"/>
    <w:rsid w:val="00D221AC"/>
    <w:rsid w:val="00E041E9"/>
    <w:rsid w:val="00E34452"/>
    <w:rsid w:val="00E359A0"/>
    <w:rsid w:val="00E9764C"/>
    <w:rsid w:val="00EF6E6B"/>
    <w:rsid w:val="00F022B0"/>
    <w:rsid w:val="00F170F6"/>
    <w:rsid w:val="00F2510F"/>
    <w:rsid w:val="00F3257A"/>
    <w:rsid w:val="00F63990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2E7DBC-D3A8-4D3A-B9C8-F6A45EA7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715AA"/>
  </w:style>
  <w:style w:type="paragraph" w:styleId="Titolo1">
    <w:name w:val="heading 1"/>
    <w:basedOn w:val="Normale"/>
    <w:next w:val="Normale"/>
    <w:qFormat/>
    <w:rsid w:val="00B715AA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B715AA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B715AA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54180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54180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815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EF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INIZIALE.dot</Template>
  <TotalTime>6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7</cp:revision>
  <cp:lastPrinted>1899-12-31T23:00:00Z</cp:lastPrinted>
  <dcterms:created xsi:type="dcterms:W3CDTF">2012-12-10T09:25:00Z</dcterms:created>
  <dcterms:modified xsi:type="dcterms:W3CDTF">2013-12-01T19:50:00Z</dcterms:modified>
</cp:coreProperties>
</file>