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D46" w:rsidRDefault="007B5D46" w:rsidP="005C2C5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7B5D46">
        <w:rPr>
          <w:rFonts w:ascii="Arial" w:hAnsi="Arial" w:cs="Arial"/>
          <w:sz w:val="22"/>
          <w:szCs w:val="22"/>
        </w:rPr>
        <w:t>Prot</w:t>
      </w:r>
      <w:proofErr w:type="spellEnd"/>
      <w:r w:rsidRPr="007B5D4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B5D46">
        <w:rPr>
          <w:rFonts w:ascii="Arial" w:hAnsi="Arial" w:cs="Arial"/>
          <w:sz w:val="22"/>
          <w:szCs w:val="22"/>
        </w:rPr>
        <w:t>prat</w:t>
      </w:r>
      <w:proofErr w:type="spellEnd"/>
      <w:r w:rsidRPr="007B5D46">
        <w:rPr>
          <w:rFonts w:ascii="Arial" w:hAnsi="Arial" w:cs="Arial"/>
          <w:sz w:val="22"/>
          <w:szCs w:val="22"/>
        </w:rPr>
        <w:t>. n.° [protocollo] del [</w:t>
      </w:r>
      <w:proofErr w:type="spellStart"/>
      <w:r w:rsidRPr="007B5D46">
        <w:rPr>
          <w:rFonts w:ascii="Arial" w:hAnsi="Arial" w:cs="Arial"/>
          <w:sz w:val="22"/>
          <w:szCs w:val="22"/>
        </w:rPr>
        <w:t>data_protocollo</w:t>
      </w:r>
      <w:proofErr w:type="spellEnd"/>
      <w:r w:rsidRPr="007B5D46">
        <w:rPr>
          <w:rFonts w:ascii="Arial" w:hAnsi="Arial" w:cs="Arial"/>
          <w:sz w:val="22"/>
          <w:szCs w:val="22"/>
        </w:rPr>
        <w:t>]</w:t>
      </w:r>
      <w:bookmarkStart w:id="0" w:name="_GoBack"/>
      <w:bookmarkEnd w:id="0"/>
    </w:p>
    <w:p w:rsidR="005C2C5E" w:rsidRDefault="005C2C5E" w:rsidP="005C2C5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.________del_____________</w:t>
      </w:r>
    </w:p>
    <w:p w:rsidR="005B7887" w:rsidRDefault="005B7887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B7887" w:rsidTr="005B0DF3">
        <w:tc>
          <w:tcPr>
            <w:tcW w:w="2500" w:type="pct"/>
          </w:tcPr>
          <w:p w:rsidR="005B7887" w:rsidRDefault="005B7887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5B7887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Spett.le</w:t>
            </w:r>
          </w:p>
          <w:p w:rsidR="00331915" w:rsidRPr="00331915" w:rsidRDefault="00331915" w:rsidP="0033191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 xml:space="preserve">PROVINCIA DI IMPERIA </w:t>
            </w:r>
          </w:p>
          <w:p w:rsidR="00331915" w:rsidRPr="00331915" w:rsidRDefault="00331915" w:rsidP="0033191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>Sportello Cemento Armato Antisismica</w:t>
            </w:r>
          </w:p>
          <w:p w:rsidR="005B7887" w:rsidRPr="00FA1C61" w:rsidRDefault="005B0DF3" w:rsidP="0033191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</w:rPr>
              <w:t>Viale Matteotti 147</w:t>
            </w:r>
          </w:p>
          <w:p w:rsidR="005B7887" w:rsidRPr="00FA1C61" w:rsidRDefault="005B0DF3" w:rsidP="005B0DF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  <w:u w:val="single"/>
              </w:rPr>
              <w:t>18100 IMPERIA</w:t>
            </w:r>
          </w:p>
          <w:p w:rsidR="00063C3B" w:rsidRDefault="007B5D46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78262F" w:rsidRPr="008C3592">
                <w:rPr>
                  <w:rStyle w:val="Collegamentoipertestuale"/>
                  <w:rFonts w:ascii="Arial" w:hAnsi="Arial" w:cs="Arial"/>
                  <w:sz w:val="22"/>
                  <w:szCs w:val="22"/>
                </w:rPr>
                <w:t>protocollo@pec.provincia.imperia.it</w:t>
              </w:r>
            </w:hyperlink>
          </w:p>
          <w:p w:rsidR="00063C3B" w:rsidRDefault="00063C3B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F0468" w:rsidRDefault="00BF0468" w:rsidP="00063C3B">
      <w:pPr>
        <w:pStyle w:val="Default"/>
        <w:rPr>
          <w:b/>
          <w:sz w:val="22"/>
          <w:szCs w:val="22"/>
        </w:rPr>
      </w:pPr>
    </w:p>
    <w:p w:rsidR="00BF0468" w:rsidRDefault="000C370B" w:rsidP="00A7515B">
      <w:pPr>
        <w:pStyle w:val="Default"/>
        <w:jc w:val="both"/>
        <w:rPr>
          <w:sz w:val="22"/>
          <w:szCs w:val="22"/>
        </w:rPr>
      </w:pPr>
      <w:r w:rsidRPr="0078262F">
        <w:rPr>
          <w:b/>
          <w:sz w:val="22"/>
          <w:szCs w:val="22"/>
        </w:rPr>
        <w:t>OGGETTO:</w:t>
      </w:r>
      <w:r w:rsidR="001746D4">
        <w:rPr>
          <w:sz w:val="22"/>
          <w:szCs w:val="22"/>
        </w:rPr>
        <w:t xml:space="preserve"> </w:t>
      </w:r>
      <w:r w:rsidR="00FB3C6F" w:rsidRPr="00FB3C6F">
        <w:rPr>
          <w:sz w:val="22"/>
          <w:szCs w:val="22"/>
        </w:rPr>
        <w:t>[</w:t>
      </w:r>
      <w:proofErr w:type="spellStart"/>
      <w:r w:rsidR="00FB3C6F" w:rsidRPr="00FB3C6F">
        <w:rPr>
          <w:sz w:val="22"/>
          <w:szCs w:val="22"/>
        </w:rPr>
        <w:t>tipo_pratica</w:t>
      </w:r>
      <w:proofErr w:type="spellEnd"/>
      <w:r w:rsidR="00FB3C6F" w:rsidRPr="00FB3C6F">
        <w:rPr>
          <w:sz w:val="22"/>
          <w:szCs w:val="22"/>
        </w:rPr>
        <w:t xml:space="preserve">] n.° </w:t>
      </w:r>
      <w:r w:rsidR="00FB3C6F" w:rsidRPr="00FB3C6F">
        <w:rPr>
          <w:b/>
          <w:sz w:val="22"/>
          <w:szCs w:val="22"/>
        </w:rPr>
        <w:t xml:space="preserve">[numero] </w:t>
      </w:r>
      <w:r w:rsidR="00FB3C6F" w:rsidRPr="00FB3C6F">
        <w:rPr>
          <w:sz w:val="22"/>
          <w:szCs w:val="22"/>
        </w:rPr>
        <w:t xml:space="preserve">(da citare nella risposta) - </w:t>
      </w:r>
      <w:r w:rsidR="00FB3C6F" w:rsidRPr="00FA1C61">
        <w:rPr>
          <w:i/>
          <w:sz w:val="22"/>
          <w:szCs w:val="22"/>
          <w:u w:val="single"/>
        </w:rPr>
        <w:t>[oggetto]</w:t>
      </w:r>
      <w:r w:rsidR="00FB3C6F" w:rsidRPr="00FB3C6F">
        <w:rPr>
          <w:sz w:val="22"/>
          <w:szCs w:val="22"/>
        </w:rPr>
        <w:t xml:space="preserve"> da realizzarsi nel Comune di Sanremo (IM), [ubicazione]</w:t>
      </w:r>
      <w:r w:rsidR="00BF0468">
        <w:rPr>
          <w:sz w:val="22"/>
          <w:szCs w:val="22"/>
        </w:rPr>
        <w:t xml:space="preserve">, </w:t>
      </w:r>
      <w:r w:rsidR="00BF0468" w:rsidRPr="00BF0468">
        <w:rPr>
          <w:sz w:val="22"/>
          <w:szCs w:val="22"/>
        </w:rPr>
        <w:t>sull'area identificata cat</w:t>
      </w:r>
      <w:r w:rsidR="00FA1C61">
        <w:rPr>
          <w:sz w:val="22"/>
          <w:szCs w:val="22"/>
        </w:rPr>
        <w:t xml:space="preserve">astalmente al N.C.T. come segue: </w:t>
      </w:r>
      <w:r w:rsidR="00BF0468" w:rsidRPr="00BF0468">
        <w:rPr>
          <w:sz w:val="22"/>
          <w:szCs w:val="22"/>
        </w:rPr>
        <w:t>[</w:t>
      </w:r>
      <w:proofErr w:type="spellStart"/>
      <w:r w:rsidR="00BF0468" w:rsidRPr="00BF0468">
        <w:rPr>
          <w:sz w:val="22"/>
          <w:szCs w:val="22"/>
        </w:rPr>
        <w:t>elenco_ct</w:t>
      </w:r>
      <w:proofErr w:type="spellEnd"/>
      <w:r w:rsidR="00BF0468" w:rsidRPr="00BF0468">
        <w:rPr>
          <w:sz w:val="22"/>
          <w:szCs w:val="22"/>
        </w:rPr>
        <w:t>]</w:t>
      </w:r>
    </w:p>
    <w:p w:rsidR="00BF0468" w:rsidRDefault="00BF0468" w:rsidP="00063C3B">
      <w:pPr>
        <w:pStyle w:val="Default"/>
        <w:rPr>
          <w:sz w:val="22"/>
          <w:szCs w:val="22"/>
        </w:rPr>
      </w:pPr>
    </w:p>
    <w:p w:rsidR="003D180A" w:rsidRDefault="00BF0468" w:rsidP="00063C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Richiedente :</w:t>
      </w:r>
      <w:r w:rsidR="003D180A">
        <w:rPr>
          <w:sz w:val="22"/>
          <w:szCs w:val="22"/>
        </w:rPr>
        <w:t xml:space="preserve"> </w:t>
      </w: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elenco_richiedenti</w:t>
      </w:r>
      <w:proofErr w:type="spellEnd"/>
      <w:r>
        <w:rPr>
          <w:rFonts w:ascii="Century Gothic" w:hAnsi="Century Gothic"/>
          <w:b/>
          <w:sz w:val="22"/>
        </w:rPr>
        <w:t>]</w:t>
      </w:r>
    </w:p>
    <w:p w:rsidR="00BF0468" w:rsidRDefault="00BF0468" w:rsidP="00063C3B">
      <w:pPr>
        <w:pStyle w:val="Default"/>
        <w:rPr>
          <w:b/>
          <w:sz w:val="22"/>
          <w:szCs w:val="22"/>
          <w:u w:val="single"/>
        </w:rPr>
      </w:pPr>
    </w:p>
    <w:p w:rsidR="00FA1C61" w:rsidRDefault="00FA1C61" w:rsidP="00063C3B">
      <w:pPr>
        <w:pStyle w:val="Default"/>
        <w:rPr>
          <w:b/>
          <w:sz w:val="22"/>
          <w:szCs w:val="22"/>
          <w:u w:val="single"/>
        </w:rPr>
      </w:pPr>
    </w:p>
    <w:p w:rsidR="003D180A" w:rsidRDefault="00BF0468" w:rsidP="00FA1C61">
      <w:pPr>
        <w:pStyle w:val="Default"/>
        <w:jc w:val="center"/>
        <w:rPr>
          <w:b/>
          <w:sz w:val="22"/>
          <w:szCs w:val="22"/>
          <w:u w:val="single"/>
        </w:rPr>
      </w:pPr>
      <w:r w:rsidRPr="0092615D">
        <w:rPr>
          <w:b/>
          <w:sz w:val="22"/>
          <w:szCs w:val="22"/>
          <w:u w:val="single"/>
        </w:rPr>
        <w:t xml:space="preserve">INVIO </w:t>
      </w:r>
      <w:r>
        <w:rPr>
          <w:b/>
          <w:sz w:val="22"/>
          <w:szCs w:val="22"/>
          <w:u w:val="single"/>
        </w:rPr>
        <w:t>RELAZIONE A STRUTTURA ULTIMATA</w:t>
      </w:r>
    </w:p>
    <w:p w:rsidR="00B77D9C" w:rsidRPr="0092615D" w:rsidRDefault="00B77D9C" w:rsidP="00063C3B">
      <w:pPr>
        <w:pStyle w:val="Default"/>
        <w:rPr>
          <w:b/>
          <w:sz w:val="22"/>
          <w:szCs w:val="22"/>
          <w:u w:val="single"/>
        </w:rPr>
      </w:pPr>
    </w:p>
    <w:p w:rsidR="003D180A" w:rsidRDefault="003D180A" w:rsidP="00063C3B">
      <w:pPr>
        <w:pStyle w:val="Default"/>
        <w:rPr>
          <w:sz w:val="22"/>
          <w:szCs w:val="22"/>
        </w:rPr>
      </w:pPr>
    </w:p>
    <w:p w:rsidR="00063C3B" w:rsidRDefault="00063C3B" w:rsidP="00A7515B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Con riferimento alla pratica in oggetto, in ottemperanza all'art. 5 del D.P.R. 380/2001 e ss. mm., si invia in allegato</w:t>
      </w:r>
      <w:r w:rsidR="007E24C8">
        <w:rPr>
          <w:sz w:val="22"/>
          <w:szCs w:val="22"/>
        </w:rPr>
        <w:t xml:space="preserve"> duplice copia, della relazione a struttura ultimata </w:t>
      </w:r>
      <w:r>
        <w:rPr>
          <w:sz w:val="22"/>
          <w:szCs w:val="22"/>
        </w:rPr>
        <w:t>inerente il progetto per ope</w:t>
      </w:r>
      <w:r w:rsidR="007E24C8">
        <w:rPr>
          <w:sz w:val="22"/>
          <w:szCs w:val="22"/>
        </w:rPr>
        <w:t>re strutturali in zona sismica.</w:t>
      </w:r>
    </w:p>
    <w:p w:rsidR="00A77179" w:rsidRDefault="00A77179" w:rsidP="00063C3B">
      <w:pPr>
        <w:pStyle w:val="Default"/>
        <w:rPr>
          <w:sz w:val="22"/>
          <w:szCs w:val="22"/>
        </w:rPr>
      </w:pPr>
    </w:p>
    <w:p w:rsidR="00063C3B" w:rsidRDefault="00063C3B" w:rsidP="00BF0468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Distinti saluti. </w:t>
      </w:r>
    </w:p>
    <w:p w:rsidR="00BF0468" w:rsidRDefault="00BF0468" w:rsidP="00BF0468">
      <w:pPr>
        <w:pStyle w:val="Default"/>
        <w:ind w:right="-701"/>
        <w:rPr>
          <w:sz w:val="22"/>
          <w:szCs w:val="22"/>
        </w:rPr>
      </w:pPr>
    </w:p>
    <w:p w:rsidR="00BF0468" w:rsidRPr="00BF0468" w:rsidRDefault="00BF0468" w:rsidP="00BF0468">
      <w:pPr>
        <w:pStyle w:val="Default"/>
        <w:ind w:left="708" w:right="-701" w:firstLine="708"/>
        <w:rPr>
          <w:i/>
          <w:sz w:val="22"/>
          <w:szCs w:val="22"/>
        </w:rPr>
      </w:pPr>
      <w:r w:rsidRPr="00BF0468">
        <w:rPr>
          <w:i/>
          <w:sz w:val="22"/>
          <w:szCs w:val="22"/>
        </w:rPr>
        <w:t>Sanremo, 20 luglio 2018</w:t>
      </w:r>
    </w:p>
    <w:p w:rsidR="00D13E3E" w:rsidRDefault="00D13E3E" w:rsidP="00D13E3E">
      <w:pPr>
        <w:spacing w:after="24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13E3E" w:rsidTr="00D13E3E">
        <w:tc>
          <w:tcPr>
            <w:tcW w:w="4889" w:type="dxa"/>
          </w:tcPr>
          <w:p w:rsidR="00D13E3E" w:rsidRDefault="00D13E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746D4" w:rsidRPr="00BF0468" w:rsidRDefault="001746D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IL RESPONSABILE</w:t>
            </w:r>
          </w:p>
          <w:p w:rsidR="00D13E3E" w:rsidRPr="00BF0468" w:rsidRDefault="001746D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 xml:space="preserve">DELLO </w:t>
            </w:r>
            <w:r w:rsidR="00D13E3E" w:rsidRPr="00BF0468">
              <w:rPr>
                <w:rFonts w:ascii="Arial" w:hAnsi="Arial" w:cs="Arial"/>
                <w:b/>
                <w:sz w:val="22"/>
              </w:rPr>
              <w:t>S.U.E.</w:t>
            </w:r>
          </w:p>
          <w:p w:rsidR="00D13E3E" w:rsidRPr="00BF0468" w:rsidRDefault="001746D4">
            <w:pPr>
              <w:jc w:val="center"/>
              <w:rPr>
                <w:rFonts w:ascii="Arial" w:hAnsi="Arial" w:cs="Arial"/>
                <w:sz w:val="22"/>
              </w:rPr>
            </w:pPr>
            <w:r w:rsidRPr="00BF0468">
              <w:rPr>
                <w:rFonts w:ascii="Arial" w:hAnsi="Arial" w:cs="Arial"/>
                <w:sz w:val="22"/>
              </w:rPr>
              <w:t>[</w:t>
            </w:r>
            <w:proofErr w:type="spellStart"/>
            <w:r w:rsidR="00BF0468">
              <w:rPr>
                <w:rFonts w:ascii="Arial" w:hAnsi="Arial" w:cs="Arial"/>
                <w:sz w:val="22"/>
              </w:rPr>
              <w:t>responsabile_sue</w:t>
            </w:r>
            <w:proofErr w:type="spellEnd"/>
            <w:r w:rsidR="00BF0468">
              <w:rPr>
                <w:rFonts w:ascii="Arial" w:hAnsi="Arial" w:cs="Arial"/>
                <w:sz w:val="22"/>
              </w:rPr>
              <w:t>]</w:t>
            </w:r>
          </w:p>
          <w:p w:rsidR="00D13E3E" w:rsidRPr="00BF0468" w:rsidRDefault="00FA1C6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="00D13E3E"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D13E3E" w:rsidRDefault="00D13E3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F0468" w:rsidRPr="00BF0468" w:rsidRDefault="00BF0468">
            <w:pPr>
              <w:jc w:val="center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BF0468">
              <w:rPr>
                <w:rFonts w:ascii="Arial" w:hAnsi="Arial" w:cs="Arial"/>
                <w:i/>
                <w:color w:val="FF0000"/>
                <w:sz w:val="22"/>
                <w:szCs w:val="22"/>
              </w:rPr>
              <w:t>Oppure</w:t>
            </w:r>
          </w:p>
          <w:p w:rsidR="00BF0468" w:rsidRDefault="00BF046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F0468" w:rsidRPr="00BF0468" w:rsidRDefault="00BF0468" w:rsidP="00BF046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BF0468" w:rsidRPr="00BF0468" w:rsidRDefault="00BF0468" w:rsidP="00BF046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PROCEDIMENTO UNICO</w:t>
            </w:r>
          </w:p>
          <w:p w:rsidR="00BF0468" w:rsidRPr="00BF0468" w:rsidRDefault="00BF0468" w:rsidP="00BF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0468">
              <w:rPr>
                <w:rFonts w:ascii="Arial" w:hAnsi="Arial" w:cs="Arial"/>
                <w:sz w:val="22"/>
                <w:szCs w:val="22"/>
              </w:rPr>
              <w:t>[dirigente]</w:t>
            </w:r>
          </w:p>
          <w:p w:rsidR="00FA1C61" w:rsidRPr="00BF0468" w:rsidRDefault="00FA1C61" w:rsidP="00FA1C61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BF0468" w:rsidRDefault="00BF0468" w:rsidP="00BF046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BF0468" w:rsidRDefault="00BF046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67A23" w:rsidTr="00BF64DB">
        <w:tc>
          <w:tcPr>
            <w:tcW w:w="4889" w:type="dxa"/>
          </w:tcPr>
          <w:p w:rsidR="00467A23" w:rsidRDefault="00467A23" w:rsidP="00B6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467A23" w:rsidRDefault="00467A23" w:rsidP="00667BE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B7887" w:rsidRDefault="005B7887" w:rsidP="009C6EBE">
      <w:pPr>
        <w:rPr>
          <w:rFonts w:ascii="Arial" w:hAnsi="Arial" w:cs="Arial"/>
          <w:sz w:val="22"/>
          <w:szCs w:val="22"/>
        </w:rPr>
      </w:pPr>
    </w:p>
    <w:sectPr w:rsidR="005B7887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DB7" w:rsidRDefault="007A2DB7" w:rsidP="00DF7577">
      <w:r>
        <w:separator/>
      </w:r>
    </w:p>
  </w:endnote>
  <w:endnote w:type="continuationSeparator" w:id="0">
    <w:p w:rsidR="007A2DB7" w:rsidRDefault="007A2DB7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DB7" w:rsidRDefault="007A2DB7" w:rsidP="00DF7577">
      <w:r>
        <w:separator/>
      </w:r>
    </w:p>
  </w:footnote>
  <w:footnote w:type="continuationSeparator" w:id="0">
    <w:p w:rsidR="007A2DB7" w:rsidRDefault="007A2DB7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887" w:rsidRDefault="00DA626D">
    <w:pPr>
      <w:pStyle w:val="Intestazione"/>
    </w:pPr>
    <w:r>
      <w:tab/>
    </w:r>
    <w:r w:rsidR="009344A5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DA626D" w:rsidRDefault="00DA626D" w:rsidP="00DA626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1746D4" w:rsidRPr="001746D4" w:rsidRDefault="00DA626D" w:rsidP="00DA626D">
    <w:pPr>
      <w:pStyle w:val="Titolo2"/>
      <w:widowControl w:val="0"/>
      <w:ind w:left="0"/>
      <w:jc w:val="center"/>
      <w:rPr>
        <w:rFonts w:ascii="Arial" w:hAnsi="Arial" w:cs="Arial"/>
        <w:color w:val="FF0000"/>
        <w:sz w:val="22"/>
        <w:szCs w:val="22"/>
      </w:rPr>
    </w:pPr>
    <w:r w:rsidRPr="001746D4">
      <w:rPr>
        <w:rFonts w:ascii="Arial" w:hAnsi="Arial" w:cs="Arial"/>
        <w:color w:val="FF0000"/>
        <w:sz w:val="22"/>
        <w:szCs w:val="22"/>
      </w:rPr>
      <w:t>SPORTELLO UNICO PER L’EDILIZIA</w:t>
    </w:r>
    <w:r w:rsidR="001746D4" w:rsidRPr="001746D4">
      <w:rPr>
        <w:rFonts w:ascii="Arial" w:hAnsi="Arial" w:cs="Arial"/>
        <w:color w:val="FF0000"/>
        <w:sz w:val="22"/>
        <w:szCs w:val="22"/>
      </w:rPr>
      <w:t xml:space="preserve"> (S.U.E.)</w:t>
    </w:r>
  </w:p>
  <w:p w:rsidR="00DA626D" w:rsidRPr="001746D4" w:rsidRDefault="001746D4" w:rsidP="00DA626D">
    <w:pPr>
      <w:pStyle w:val="Titolo2"/>
      <w:widowControl w:val="0"/>
      <w:ind w:left="0"/>
      <w:jc w:val="center"/>
      <w:rPr>
        <w:rFonts w:ascii="Arial" w:hAnsi="Arial" w:cs="Arial"/>
        <w:color w:val="FF0000"/>
        <w:sz w:val="22"/>
        <w:szCs w:val="22"/>
      </w:rPr>
    </w:pPr>
    <w:r w:rsidRPr="001746D4">
      <w:rPr>
        <w:rFonts w:ascii="Arial" w:hAnsi="Arial" w:cs="Arial"/>
        <w:color w:val="FF0000"/>
        <w:sz w:val="22"/>
        <w:szCs w:val="22"/>
      </w:rPr>
      <w:t>SPORTELLO UNICO ATTIVITÀ PRODUTTIVE (S.U.A.P.)</w:t>
    </w:r>
  </w:p>
  <w:p w:rsidR="00DA626D" w:rsidRDefault="00DA626D" w:rsidP="00DA626D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>
      <w:rPr>
        <w:rFonts w:ascii="Arial" w:hAnsi="Arial" w:cs="Arial"/>
        <w:i/>
        <w:color w:val="0000FF"/>
      </w:rPr>
      <w:t>C.so Cavallotti 59 – 18038 Sanremo (IM)</w:t>
    </w:r>
  </w:p>
  <w:p w:rsidR="00DA626D" w:rsidRPr="00FA1C61" w:rsidRDefault="00DA626D" w:rsidP="00DA626D">
    <w:pPr>
      <w:widowControl w:val="0"/>
      <w:tabs>
        <w:tab w:val="right" w:pos="-1418"/>
      </w:tabs>
      <w:spacing w:line="240" w:lineRule="atLeast"/>
      <w:jc w:val="center"/>
      <w:rPr>
        <w:rStyle w:val="Collegamentoipertestuale"/>
        <w:rFonts w:ascii="Arial" w:hAnsi="Arial" w:cs="Arial"/>
        <w:color w:val="FF0000"/>
        <w:lang w:val="en-US"/>
      </w:rPr>
    </w:pPr>
    <w:r w:rsidRPr="00FA1C61">
      <w:rPr>
        <w:rFonts w:ascii="Arial" w:hAnsi="Arial" w:cs="Arial"/>
        <w:i/>
        <w:color w:val="FF0000"/>
        <w:lang w:val="en-US"/>
      </w:rPr>
      <w:t xml:space="preserve">PEC: </w:t>
    </w:r>
    <w:hyperlink r:id="rId2" w:history="1">
      <w:r w:rsidRPr="00FA1C61">
        <w:rPr>
          <w:rStyle w:val="Collegamentoipertestuale"/>
          <w:rFonts w:ascii="Arial" w:hAnsi="Arial" w:cs="Arial"/>
          <w:color w:val="FF0000"/>
          <w:lang w:val="en-US"/>
        </w:rPr>
        <w:t>sue.comune.sanremo@legalmail.it</w:t>
      </w:r>
    </w:hyperlink>
    <w:r w:rsidR="001746D4" w:rsidRPr="00FA1C61">
      <w:rPr>
        <w:rStyle w:val="Collegamentoipertestuale"/>
        <w:rFonts w:ascii="Arial" w:hAnsi="Arial" w:cs="Arial"/>
        <w:color w:val="FF0000"/>
        <w:lang w:val="en-US"/>
      </w:rPr>
      <w:t xml:space="preserve"> </w:t>
    </w:r>
  </w:p>
  <w:p w:rsidR="005B7887" w:rsidRPr="007B5D46" w:rsidRDefault="001746D4" w:rsidP="007B5D46">
    <w:pPr>
      <w:widowControl w:val="0"/>
      <w:tabs>
        <w:tab w:val="right" w:pos="-1418"/>
      </w:tabs>
      <w:spacing w:line="240" w:lineRule="atLeast"/>
      <w:jc w:val="center"/>
      <w:rPr>
        <w:rFonts w:ascii="Arial" w:hAnsi="Arial" w:cs="Arial"/>
        <w:color w:val="FF0000"/>
        <w:u w:val="single"/>
        <w:lang w:val="en-US"/>
      </w:rPr>
    </w:pPr>
    <w:r w:rsidRPr="00FA1C61">
      <w:rPr>
        <w:rFonts w:ascii="Arial" w:hAnsi="Arial" w:cs="Arial"/>
        <w:i/>
        <w:color w:val="FF0000"/>
        <w:lang w:val="en-US"/>
      </w:rPr>
      <w:t xml:space="preserve">PEC: </w:t>
    </w:r>
    <w:hyperlink r:id="rId3" w:history="1">
      <w:r w:rsidRPr="00FA1C61">
        <w:rPr>
          <w:rStyle w:val="Collegamentoipertestuale"/>
          <w:rFonts w:ascii="Arial" w:hAnsi="Arial" w:cs="Arial"/>
          <w:color w:val="FF0000"/>
          <w:lang w:val="en-US"/>
        </w:rPr>
        <w:t>suap.comune.sanremo@legalmail.it</w:t>
      </w:r>
    </w:hyperlink>
    <w:r w:rsidRPr="00FA1C61">
      <w:rPr>
        <w:rStyle w:val="Collegamentoipertestuale"/>
        <w:rFonts w:ascii="Arial" w:hAnsi="Arial" w:cs="Arial"/>
        <w:color w:val="FF000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9B842"/>
    <w:multiLevelType w:val="hybridMultilevel"/>
    <w:tmpl w:val="1DF9DA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63C3B"/>
    <w:rsid w:val="000A1AD9"/>
    <w:rsid w:val="000C370B"/>
    <w:rsid w:val="000C5C76"/>
    <w:rsid w:val="000F1EDD"/>
    <w:rsid w:val="00105B3F"/>
    <w:rsid w:val="00172C14"/>
    <w:rsid w:val="001746D4"/>
    <w:rsid w:val="001B4225"/>
    <w:rsid w:val="001C1DB7"/>
    <w:rsid w:val="001E0A38"/>
    <w:rsid w:val="002061BA"/>
    <w:rsid w:val="002C4695"/>
    <w:rsid w:val="002D0988"/>
    <w:rsid w:val="002D5A56"/>
    <w:rsid w:val="0030596E"/>
    <w:rsid w:val="00324615"/>
    <w:rsid w:val="00331915"/>
    <w:rsid w:val="00352093"/>
    <w:rsid w:val="00353EB5"/>
    <w:rsid w:val="0035754B"/>
    <w:rsid w:val="00367297"/>
    <w:rsid w:val="00370D34"/>
    <w:rsid w:val="0038337F"/>
    <w:rsid w:val="003C083F"/>
    <w:rsid w:val="003D180A"/>
    <w:rsid w:val="003E6FFB"/>
    <w:rsid w:val="004404F1"/>
    <w:rsid w:val="00467A23"/>
    <w:rsid w:val="004705D8"/>
    <w:rsid w:val="004B610F"/>
    <w:rsid w:val="00517B31"/>
    <w:rsid w:val="00563488"/>
    <w:rsid w:val="00567CEF"/>
    <w:rsid w:val="005710E6"/>
    <w:rsid w:val="00587817"/>
    <w:rsid w:val="005A2947"/>
    <w:rsid w:val="005B0DF3"/>
    <w:rsid w:val="005B7887"/>
    <w:rsid w:val="005C2C5E"/>
    <w:rsid w:val="005E1F85"/>
    <w:rsid w:val="00624052"/>
    <w:rsid w:val="00630993"/>
    <w:rsid w:val="00660C73"/>
    <w:rsid w:val="00667BE8"/>
    <w:rsid w:val="006A01DF"/>
    <w:rsid w:val="00703418"/>
    <w:rsid w:val="007672D9"/>
    <w:rsid w:val="00767A57"/>
    <w:rsid w:val="0078262F"/>
    <w:rsid w:val="007A2DB7"/>
    <w:rsid w:val="007B5D46"/>
    <w:rsid w:val="007B7BB4"/>
    <w:rsid w:val="007C0FD7"/>
    <w:rsid w:val="007D3104"/>
    <w:rsid w:val="007D695F"/>
    <w:rsid w:val="007E24C8"/>
    <w:rsid w:val="0083520F"/>
    <w:rsid w:val="00901901"/>
    <w:rsid w:val="0092615D"/>
    <w:rsid w:val="009273CF"/>
    <w:rsid w:val="00931C61"/>
    <w:rsid w:val="009344A5"/>
    <w:rsid w:val="009538F5"/>
    <w:rsid w:val="009851C2"/>
    <w:rsid w:val="009C56F4"/>
    <w:rsid w:val="009C6EBE"/>
    <w:rsid w:val="009F390E"/>
    <w:rsid w:val="00A224FD"/>
    <w:rsid w:val="00A7515B"/>
    <w:rsid w:val="00A77179"/>
    <w:rsid w:val="00AB6BFD"/>
    <w:rsid w:val="00AE44BA"/>
    <w:rsid w:val="00AE487C"/>
    <w:rsid w:val="00B05B9F"/>
    <w:rsid w:val="00B26636"/>
    <w:rsid w:val="00B438C0"/>
    <w:rsid w:val="00B641CC"/>
    <w:rsid w:val="00B77D9C"/>
    <w:rsid w:val="00B822D3"/>
    <w:rsid w:val="00BB3D07"/>
    <w:rsid w:val="00BC1F7A"/>
    <w:rsid w:val="00BE6E8B"/>
    <w:rsid w:val="00BF0468"/>
    <w:rsid w:val="00BF4813"/>
    <w:rsid w:val="00C019F7"/>
    <w:rsid w:val="00C25647"/>
    <w:rsid w:val="00C64F20"/>
    <w:rsid w:val="00C67D14"/>
    <w:rsid w:val="00C87BA6"/>
    <w:rsid w:val="00CE48F8"/>
    <w:rsid w:val="00D13E3E"/>
    <w:rsid w:val="00D517EC"/>
    <w:rsid w:val="00D84B61"/>
    <w:rsid w:val="00DA626D"/>
    <w:rsid w:val="00DB07ED"/>
    <w:rsid w:val="00DE0590"/>
    <w:rsid w:val="00DF7577"/>
    <w:rsid w:val="00E86BC4"/>
    <w:rsid w:val="00FA1C61"/>
    <w:rsid w:val="00FA23AA"/>
    <w:rsid w:val="00FB3C6F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ap.comune.sanremo@legalmail.it" TargetMode="External"/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11</TotalTime>
  <Pages>1</Pages>
  <Words>113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7</cp:revision>
  <cp:lastPrinted>2018-05-07T08:55:00Z</cp:lastPrinted>
  <dcterms:created xsi:type="dcterms:W3CDTF">2018-07-20T07:33:00Z</dcterms:created>
  <dcterms:modified xsi:type="dcterms:W3CDTF">2018-07-20T09:25:00Z</dcterms:modified>
</cp:coreProperties>
</file>