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3DC" w:rsidRDefault="00CC4B6C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3DC" w:rsidRDefault="00FA73DC"/>
    <w:p w:rsidR="00FA73DC" w:rsidRDefault="00FA73DC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 xml:space="preserve">COMUNE  </w:t>
      </w:r>
      <w:proofErr w:type="spellStart"/>
      <w:r>
        <w:rPr>
          <w:rFonts w:ascii="Arial Rounded MT Bold" w:hAnsi="Arial Rounded MT Bold"/>
          <w:b/>
          <w:spacing w:val="56"/>
          <w:sz w:val="52"/>
        </w:rPr>
        <w:t>DI</w:t>
      </w:r>
      <w:proofErr w:type="spellEnd"/>
      <w:r>
        <w:rPr>
          <w:rFonts w:ascii="Arial Rounded MT Bold" w:hAnsi="Arial Rounded MT Bold"/>
          <w:b/>
          <w:spacing w:val="56"/>
          <w:sz w:val="52"/>
        </w:rPr>
        <w:t xml:space="preserve">  ANDORA</w:t>
      </w:r>
    </w:p>
    <w:p w:rsidR="00FA73DC" w:rsidRDefault="00FA73DC">
      <w:pPr>
        <w:jc w:val="center"/>
        <w:rPr>
          <w:sz w:val="16"/>
        </w:rPr>
      </w:pPr>
    </w:p>
    <w:p w:rsidR="00FA73DC" w:rsidRDefault="00FA73DC">
      <w:pPr>
        <w:jc w:val="center"/>
        <w:rPr>
          <w:sz w:val="12"/>
        </w:rPr>
      </w:pPr>
      <w:r>
        <w:rPr>
          <w:sz w:val="16"/>
        </w:rPr>
        <w:t xml:space="preserve">PROVINCIA </w:t>
      </w:r>
      <w:proofErr w:type="spellStart"/>
      <w:r>
        <w:rPr>
          <w:sz w:val="16"/>
        </w:rPr>
        <w:t>DI</w:t>
      </w:r>
      <w:proofErr w:type="spellEnd"/>
      <w:r>
        <w:rPr>
          <w:sz w:val="16"/>
        </w:rPr>
        <w:t xml:space="preserve"> SAVONA</w:t>
      </w:r>
    </w:p>
    <w:p w:rsidR="00FA73DC" w:rsidRDefault="00FA73DC">
      <w:pPr>
        <w:rPr>
          <w:sz w:val="12"/>
        </w:rPr>
      </w:pPr>
    </w:p>
    <w:p w:rsidR="00FA73DC" w:rsidRDefault="00FA73DC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="00FA73DC" w:rsidRDefault="00FA73DC">
      <w:pPr>
        <w:ind w:left="1134" w:hanging="1134"/>
        <w:rPr>
          <w:b/>
        </w:rPr>
      </w:pPr>
    </w:p>
    <w:p w:rsidR="00FA73DC" w:rsidRDefault="00FA73DC">
      <w:pPr>
        <w:rPr>
          <w:sz w:val="24"/>
        </w:rPr>
      </w:pPr>
    </w:p>
    <w:p w:rsidR="00FA73DC" w:rsidRDefault="00FA73DC">
      <w:pPr>
        <w:ind w:left="1418" w:hanging="1418"/>
        <w:jc w:val="both"/>
        <w:rPr>
          <w:sz w:val="24"/>
        </w:rPr>
      </w:pPr>
    </w:p>
    <w:p w:rsidR="00FA73DC" w:rsidRDefault="00FA73DC">
      <w:pPr>
        <w:rPr>
          <w:sz w:val="24"/>
        </w:rPr>
      </w:pPr>
    </w:p>
    <w:p w:rsidR="00625956" w:rsidRDefault="00625956" w:rsidP="00D65B1E">
      <w:pPr>
        <w:tabs>
          <w:tab w:val="center" w:pos="4820"/>
        </w:tabs>
        <w:rPr>
          <w:sz w:val="24"/>
        </w:rPr>
      </w:pPr>
      <w:proofErr w:type="spellStart"/>
      <w:r>
        <w:rPr>
          <w:sz w:val="24"/>
        </w:rPr>
        <w:t>Prot</w:t>
      </w:r>
      <w:proofErr w:type="spellEnd"/>
      <w:r>
        <w:rPr>
          <w:sz w:val="24"/>
        </w:rPr>
        <w:t>. n.</w:t>
      </w:r>
      <w:r>
        <w:rPr>
          <w:sz w:val="24"/>
        </w:rPr>
        <w:tab/>
        <w:t>Fasc. [</w:t>
      </w:r>
      <w:proofErr w:type="spellStart"/>
      <w:r>
        <w:rPr>
          <w:sz w:val="24"/>
        </w:rPr>
        <w:t>numero</w:t>
      </w:r>
      <w:r w:rsidR="00263526">
        <w:rPr>
          <w:sz w:val="24"/>
        </w:rPr>
        <w:t>_titolo</w:t>
      </w:r>
      <w:proofErr w:type="spellEnd"/>
      <w:r>
        <w:rPr>
          <w:sz w:val="24"/>
        </w:rPr>
        <w:t>]</w:t>
      </w:r>
    </w:p>
    <w:p w:rsidR="00FA73DC" w:rsidRDefault="00FA73DC">
      <w:pPr>
        <w:ind w:left="1418" w:hanging="1418"/>
        <w:jc w:val="both"/>
        <w:rPr>
          <w:sz w:val="24"/>
          <w:lang w:val="fr-FR"/>
        </w:rPr>
      </w:pPr>
    </w:p>
    <w:p w:rsidR="00FA73DC" w:rsidRDefault="00FA73DC">
      <w:pPr>
        <w:ind w:left="1418" w:hanging="1418"/>
        <w:jc w:val="both"/>
        <w:rPr>
          <w:sz w:val="24"/>
        </w:rPr>
      </w:pPr>
      <w:r>
        <w:rPr>
          <w:sz w:val="24"/>
        </w:rPr>
        <w:t xml:space="preserve">OGGETTO: </w:t>
      </w:r>
      <w:r w:rsidR="00625956">
        <w:rPr>
          <w:sz w:val="24"/>
        </w:rPr>
        <w:t xml:space="preserve"> </w:t>
      </w:r>
      <w:r w:rsidRPr="00387492">
        <w:rPr>
          <w:sz w:val="24"/>
        </w:rPr>
        <w:t xml:space="preserve">Comunicazione fine lavori </w:t>
      </w:r>
      <w:r w:rsidR="00CC4B6C">
        <w:rPr>
          <w:sz w:val="24"/>
        </w:rPr>
        <w:t>-</w:t>
      </w:r>
      <w:r w:rsidRPr="00387492">
        <w:rPr>
          <w:sz w:val="24"/>
        </w:rPr>
        <w:t xml:space="preserve"> Applicazione sanzione amministrativa pecuniaria ai sensi dell’art. 37 della </w:t>
      </w:r>
      <w:proofErr w:type="spellStart"/>
      <w:r w:rsidRPr="00387492">
        <w:rPr>
          <w:sz w:val="24"/>
        </w:rPr>
        <w:t>L.R.</w:t>
      </w:r>
      <w:proofErr w:type="spellEnd"/>
      <w:r w:rsidRPr="00387492">
        <w:rPr>
          <w:sz w:val="24"/>
        </w:rPr>
        <w:t xml:space="preserve"> 16/08</w:t>
      </w:r>
    </w:p>
    <w:p w:rsidR="00FA73DC" w:rsidRDefault="00FA73DC">
      <w:pPr>
        <w:ind w:left="1418" w:hanging="1418"/>
        <w:jc w:val="both"/>
        <w:rPr>
          <w:sz w:val="24"/>
        </w:rPr>
      </w:pPr>
    </w:p>
    <w:p w:rsidR="00CC4B6C" w:rsidRDefault="00CC4B6C" w:rsidP="00CC4B6C">
      <w:pPr>
        <w:rPr>
          <w:sz w:val="24"/>
        </w:rPr>
      </w:pPr>
    </w:p>
    <w:p w:rsidR="00625956" w:rsidRDefault="00625956" w:rsidP="00625956">
      <w:pPr>
        <w:rPr>
          <w:b/>
          <w:bCs/>
          <w:sz w:val="24"/>
        </w:rPr>
      </w:pPr>
      <w:r>
        <w:rPr>
          <w:b/>
          <w:bCs/>
          <w:sz w:val="24"/>
        </w:rPr>
        <w:t>RACCOMANDATA A/R</w:t>
      </w: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50"/>
        <w:gridCol w:w="1149"/>
        <w:gridCol w:w="7046"/>
      </w:tblGrid>
      <w:tr w:rsidR="00625956" w:rsidRPr="005167EF" w:rsidTr="00AF7F7C">
        <w:trPr>
          <w:tblCellSpacing w:w="0" w:type="dxa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5956" w:rsidRPr="005167EF" w:rsidRDefault="00625956" w:rsidP="00AF7F7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5956" w:rsidRPr="005167EF" w:rsidRDefault="00625956" w:rsidP="00AF7F7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5956" w:rsidRPr="00F8136A" w:rsidRDefault="00625956" w:rsidP="00AF7F7C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F8136A">
              <w:rPr>
                <w:b/>
                <w:bCs/>
                <w:color w:val="000000"/>
                <w:sz w:val="24"/>
                <w:szCs w:val="24"/>
              </w:rPr>
              <w:t>[richiedenti.ragsoc;ifempty=[richiedenti.nominativo];block=tbs:row]</w:t>
            </w:r>
          </w:p>
          <w:p w:rsidR="00625956" w:rsidRPr="00F8136A" w:rsidRDefault="00625956" w:rsidP="00AF7F7C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F8136A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richiedenti.sede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richiedenti.indirizzo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]]</w:t>
            </w:r>
          </w:p>
          <w:p w:rsidR="00625956" w:rsidRDefault="00625956" w:rsidP="00AF7F7C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F8136A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richiedenti.capd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richiedenti.cap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richiedenti.comuned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richiedenti.comune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richiedenti.provd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richiedenti.prov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]])</w:t>
            </w:r>
          </w:p>
          <w:p w:rsidR="00625956" w:rsidRPr="00FE189E" w:rsidRDefault="00625956" w:rsidP="00AF7F7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625956" w:rsidRPr="005167EF" w:rsidTr="00AF7F7C">
        <w:trPr>
          <w:tblCellSpacing w:w="0" w:type="dxa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5956" w:rsidRPr="005167EF" w:rsidRDefault="00625956" w:rsidP="00AF7F7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5956" w:rsidRPr="005167EF" w:rsidRDefault="00625956" w:rsidP="00AF7F7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5956" w:rsidRPr="00F8136A" w:rsidRDefault="00625956" w:rsidP="00AF7F7C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F8136A">
              <w:rPr>
                <w:b/>
                <w:bCs/>
                <w:color w:val="000000"/>
                <w:sz w:val="24"/>
                <w:szCs w:val="24"/>
              </w:rPr>
              <w:t>[progettisti.ragsoc;ifempty=[progettisti.nominativo];block=tbs:row]</w:t>
            </w:r>
          </w:p>
          <w:p w:rsidR="00625956" w:rsidRPr="00F8136A" w:rsidRDefault="00625956" w:rsidP="00AF7F7C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F8136A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progettisti.sede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progettisti.indirizzo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]]</w:t>
            </w:r>
          </w:p>
          <w:p w:rsidR="00625956" w:rsidRPr="00FE189E" w:rsidRDefault="00625956" w:rsidP="00AF7F7C">
            <w:pPr>
              <w:rPr>
                <w:color w:val="000000"/>
                <w:sz w:val="24"/>
                <w:szCs w:val="24"/>
              </w:rPr>
            </w:pPr>
            <w:r w:rsidRPr="00F8136A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progettisti.capd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progettisti.cap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progettisti.comuned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progettisti.comune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progettisti.provd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progettisti.prov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]])</w:t>
            </w:r>
          </w:p>
        </w:tc>
      </w:tr>
    </w:tbl>
    <w:p w:rsidR="00CC4B6C" w:rsidRDefault="00CC4B6C" w:rsidP="00CC4B6C">
      <w:pPr>
        <w:jc w:val="both"/>
        <w:rPr>
          <w:color w:val="000000"/>
          <w:sz w:val="24"/>
          <w:szCs w:val="24"/>
        </w:rPr>
      </w:pPr>
    </w:p>
    <w:p w:rsidR="00CC4B6C" w:rsidRPr="005167EF" w:rsidRDefault="00CC4B6C" w:rsidP="00CC4B6C">
      <w:pPr>
        <w:jc w:val="both"/>
        <w:rPr>
          <w:color w:val="000000"/>
          <w:sz w:val="24"/>
          <w:szCs w:val="24"/>
        </w:rPr>
      </w:pPr>
    </w:p>
    <w:p w:rsidR="00FA73DC" w:rsidRPr="00387492" w:rsidRDefault="00FA73DC">
      <w:pPr>
        <w:pStyle w:val="Rientrocorpodeltesto2"/>
      </w:pPr>
      <w:r>
        <w:t xml:space="preserve">In relazione alla </w:t>
      </w:r>
      <w:r w:rsidRPr="00387492">
        <w:t xml:space="preserve">comunicazione di fine lavori presentata in data </w:t>
      </w:r>
      <w:r w:rsidR="007F2346" w:rsidRPr="00387492">
        <w:fldChar w:fldCharType="begin">
          <w:ffData>
            <w:name w:val="Testo9"/>
            <w:enabled/>
            <w:calcOnExit w:val="0"/>
            <w:textInput/>
          </w:ffData>
        </w:fldChar>
      </w:r>
      <w:bookmarkStart w:id="0" w:name="Testo9"/>
      <w:r w:rsidRPr="00387492">
        <w:instrText xml:space="preserve"> FORMTEXT </w:instrText>
      </w:r>
      <w:r w:rsidR="007F2346" w:rsidRPr="00387492">
        <w:fldChar w:fldCharType="separate"/>
      </w:r>
      <w:r w:rsidRPr="00387492">
        <w:rPr>
          <w:noProof/>
        </w:rPr>
        <w:t> </w:t>
      </w:r>
      <w:r w:rsidRPr="00387492">
        <w:rPr>
          <w:noProof/>
        </w:rPr>
        <w:t> </w:t>
      </w:r>
      <w:r w:rsidRPr="00387492">
        <w:rPr>
          <w:noProof/>
        </w:rPr>
        <w:t> </w:t>
      </w:r>
      <w:r w:rsidRPr="00387492">
        <w:rPr>
          <w:noProof/>
        </w:rPr>
        <w:t> </w:t>
      </w:r>
      <w:r w:rsidRPr="00387492">
        <w:rPr>
          <w:noProof/>
        </w:rPr>
        <w:t> </w:t>
      </w:r>
      <w:r w:rsidR="007F2346" w:rsidRPr="00387492">
        <w:fldChar w:fldCharType="end"/>
      </w:r>
      <w:bookmarkEnd w:id="0"/>
      <w:r w:rsidRPr="00387492">
        <w:t xml:space="preserve">, con la presente si comunica che, secondo quanto previsto dall’art. 37 della </w:t>
      </w:r>
      <w:proofErr w:type="spellStart"/>
      <w:r w:rsidRPr="00387492">
        <w:t>L.R.</w:t>
      </w:r>
      <w:proofErr w:type="spellEnd"/>
      <w:r w:rsidRPr="00387492">
        <w:t xml:space="preserve"> 16/08, </w:t>
      </w:r>
      <w:smartTag w:uri="urn:schemas-microsoft-com:office:smarttags" w:element="PersonName">
        <w:smartTagPr>
          <w:attr w:name="ProductID" w:val="la S.V."/>
        </w:smartTagPr>
        <w:r w:rsidRPr="00387492">
          <w:t>la S.V.</w:t>
        </w:r>
      </w:smartTag>
      <w:r w:rsidRPr="00387492">
        <w:t xml:space="preserve"> deve versare la somma di €. </w:t>
      </w:r>
      <w:r w:rsidR="00D949C6" w:rsidRPr="00387492">
        <w:t>1033,00</w:t>
      </w:r>
      <w:r w:rsidRPr="00387492">
        <w:t xml:space="preserve">, con bollettino che si allega, quale sanzione per comunicazione fine lavori </w:t>
      </w:r>
      <w:r w:rsidR="00387492" w:rsidRPr="00387492">
        <w:t>oltre 180</w:t>
      </w:r>
      <w:r w:rsidRPr="00387492">
        <w:t>giorni dalla data di ultimazione.</w:t>
      </w:r>
    </w:p>
    <w:p w:rsidR="00FA73DC" w:rsidRPr="00387492" w:rsidRDefault="00FA73DC">
      <w:pPr>
        <w:pStyle w:val="Rientrocorpodeltesto2"/>
      </w:pPr>
      <w:r w:rsidRPr="00387492">
        <w:t>Si richiede inoltre di presentare urgentemente istanza di agibilità in quanto trattasi di ristrutturazione e pertanto sogget</w:t>
      </w:r>
      <w:r w:rsidR="00387492" w:rsidRPr="00387492">
        <w:t xml:space="preserve">ta a tale obbligo ai sensi dello stesso </w:t>
      </w:r>
      <w:r w:rsidRPr="00387492">
        <w:t xml:space="preserve">art. 37 della </w:t>
      </w:r>
      <w:proofErr w:type="spellStart"/>
      <w:r w:rsidRPr="00387492">
        <w:t>L.R.</w:t>
      </w:r>
      <w:proofErr w:type="spellEnd"/>
      <w:r w:rsidRPr="00387492">
        <w:t xml:space="preserve"> 16/08.</w:t>
      </w:r>
    </w:p>
    <w:p w:rsidR="00FA73DC" w:rsidRDefault="00FA73DC">
      <w:pPr>
        <w:pStyle w:val="Rientrocorpodeltesto2"/>
      </w:pPr>
      <w:r w:rsidRPr="00387492">
        <w:t>Si chiede di far pervenire la ricevuta di avvenuto versamento entro 30 giorni dal ricevimento della presente.</w:t>
      </w:r>
    </w:p>
    <w:p w:rsidR="00FA73DC" w:rsidRDefault="00FA73DC">
      <w:pPr>
        <w:pStyle w:val="Rientrocorpodeltesto2"/>
      </w:pPr>
      <w:r>
        <w:t>Distinti saluti</w:t>
      </w:r>
    </w:p>
    <w:p w:rsidR="00FA73DC" w:rsidRDefault="00FA73DC">
      <w:pPr>
        <w:pStyle w:val="Rientrocorpodeltesto2"/>
      </w:pPr>
    </w:p>
    <w:p w:rsidR="00FA73DC" w:rsidRDefault="00FA73DC">
      <w:pPr>
        <w:pStyle w:val="Rientrocorpodeltesto2"/>
      </w:pPr>
    </w:p>
    <w:p w:rsidR="00FA73DC" w:rsidRDefault="00FA73DC">
      <w:pPr>
        <w:pStyle w:val="Rientrocorpodeltesto2"/>
      </w:pPr>
    </w:p>
    <w:p w:rsidR="00D949C6" w:rsidRDefault="00D949C6" w:rsidP="00D949C6">
      <w:pPr>
        <w:pStyle w:val="Titolo8"/>
        <w:spacing w:before="720"/>
        <w:ind w:left="5670"/>
        <w:jc w:val="center"/>
      </w:pPr>
      <w:r>
        <w:t>Il Responsabile Settore</w:t>
      </w:r>
    </w:p>
    <w:p w:rsidR="00D949C6" w:rsidRPr="00010188" w:rsidRDefault="00D949C6" w:rsidP="00D949C6">
      <w:pPr>
        <w:widowControl w:val="0"/>
        <w:ind w:left="5670"/>
        <w:jc w:val="center"/>
        <w:rPr>
          <w:b/>
          <w:sz w:val="24"/>
          <w:u w:val="single"/>
        </w:rPr>
      </w:pPr>
      <w:r w:rsidRPr="00010188">
        <w:rPr>
          <w:b/>
          <w:sz w:val="24"/>
          <w:u w:val="single"/>
        </w:rPr>
        <w:t>Edilizia Privata</w:t>
      </w:r>
    </w:p>
    <w:p w:rsidR="00D949C6" w:rsidRDefault="00D949C6" w:rsidP="00D949C6">
      <w:pPr>
        <w:widowControl w:val="0"/>
        <w:ind w:left="5670"/>
        <w:jc w:val="center"/>
        <w:rPr>
          <w:sz w:val="24"/>
        </w:rPr>
      </w:pPr>
      <w:r>
        <w:rPr>
          <w:sz w:val="24"/>
        </w:rPr>
        <w:t>(geom. Massimo Vignola)</w:t>
      </w:r>
    </w:p>
    <w:p w:rsidR="00D949C6" w:rsidRDefault="00D949C6" w:rsidP="00D949C6">
      <w:pPr>
        <w:rPr>
          <w:sz w:val="24"/>
        </w:rPr>
      </w:pPr>
    </w:p>
    <w:p w:rsidR="00FA73DC" w:rsidRDefault="00FA73DC">
      <w:pPr>
        <w:ind w:left="1418" w:firstLine="4111"/>
        <w:jc w:val="both"/>
        <w:rPr>
          <w:b/>
          <w:sz w:val="24"/>
        </w:rPr>
      </w:pPr>
    </w:p>
    <w:p w:rsidR="00FA73DC" w:rsidRDefault="00FA73DC">
      <w:pPr>
        <w:rPr>
          <w:sz w:val="24"/>
        </w:rPr>
      </w:pPr>
    </w:p>
    <w:sectPr w:rsidR="00FA73DC" w:rsidSect="006E0FD1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33C" w:rsidRDefault="0082433C">
      <w:r>
        <w:separator/>
      </w:r>
    </w:p>
  </w:endnote>
  <w:endnote w:type="continuationSeparator" w:id="0">
    <w:p w:rsidR="0082433C" w:rsidRDefault="008243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3DC" w:rsidRDefault="007F2346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FA73DC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FA73DC" w:rsidRDefault="00FA73DC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3DC" w:rsidRDefault="00FA73DC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FA73DC" w:rsidRDefault="00FA73DC">
    <w:pPr>
      <w:tabs>
        <w:tab w:val="left" w:pos="2694"/>
        <w:tab w:val="right" w:pos="9639"/>
      </w:tabs>
      <w:rPr>
        <w:sz w:val="18"/>
      </w:rPr>
    </w:pPr>
  </w:p>
  <w:p w:rsidR="00FA73DC" w:rsidRDefault="007F2346">
    <w:pPr>
      <w:pStyle w:val="Pidipagina"/>
      <w:ind w:left="284" w:right="360"/>
    </w:pPr>
    <w:r w:rsidRPr="007F2346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FA73DC" w:rsidRDefault="00FA73DC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FA73DC" w:rsidRDefault="00FA73DC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FA73DC" w:rsidRDefault="00FA73DC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FA73DC" w:rsidRDefault="00FA73DC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FA73DC">
      <w:t xml:space="preserve">     Comune certificato:</w:t>
    </w:r>
  </w:p>
  <w:p w:rsidR="00FA73DC" w:rsidRDefault="00CC4B6C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A73DC" w:rsidRDefault="00FA73DC">
    <w:pPr>
      <w:pStyle w:val="Pidipagina"/>
      <w:ind w:left="284" w:right="360"/>
    </w:pPr>
  </w:p>
  <w:p w:rsidR="00FA73DC" w:rsidRDefault="007F2346">
    <w:pPr>
      <w:pStyle w:val="Pidipagina"/>
      <w:ind w:left="284" w:right="360"/>
      <w:jc w:val="right"/>
      <w:rPr>
        <w:sz w:val="16"/>
      </w:rPr>
    </w:pPr>
    <w:fldSimple w:instr=" FILENAME \* Upper\p  \* MERGEFORMAT ">
      <w:r w:rsidR="00FA73DC">
        <w:rPr>
          <w:noProof/>
          <w:sz w:val="16"/>
        </w:rPr>
        <w:t>F:\UFFICI\EDILIZIA\RABELLINO\MODELLI\FINE LAVORI P.C. APPLICAZIONE SANZIONE.DOC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33C" w:rsidRDefault="0082433C">
      <w:r>
        <w:separator/>
      </w:r>
    </w:p>
  </w:footnote>
  <w:footnote w:type="continuationSeparator" w:id="0">
    <w:p w:rsidR="0082433C" w:rsidRDefault="008243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A73DC"/>
    <w:rsid w:val="00263526"/>
    <w:rsid w:val="00387492"/>
    <w:rsid w:val="0039079F"/>
    <w:rsid w:val="00625956"/>
    <w:rsid w:val="006C39BB"/>
    <w:rsid w:val="006E0FD1"/>
    <w:rsid w:val="007F2346"/>
    <w:rsid w:val="0082433C"/>
    <w:rsid w:val="00941EED"/>
    <w:rsid w:val="00C41D59"/>
    <w:rsid w:val="00CB6466"/>
    <w:rsid w:val="00CC4B6C"/>
    <w:rsid w:val="00D65B1E"/>
    <w:rsid w:val="00D949C6"/>
    <w:rsid w:val="00DA3175"/>
    <w:rsid w:val="00FA7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E0FD1"/>
  </w:style>
  <w:style w:type="paragraph" w:styleId="Titolo1">
    <w:name w:val="heading 1"/>
    <w:basedOn w:val="Normale"/>
    <w:next w:val="Normale"/>
    <w:qFormat/>
    <w:rsid w:val="006E0FD1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6E0FD1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6E0FD1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6E0FD1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6E0FD1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6E0FD1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6E0FD1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6E0FD1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6E0FD1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6E0FD1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6E0FD1"/>
  </w:style>
  <w:style w:type="paragraph" w:styleId="Intestazione">
    <w:name w:val="header"/>
    <w:basedOn w:val="Normale"/>
    <w:rsid w:val="006E0FD1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6E0FD1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6E0FD1"/>
    <w:rPr>
      <w:color w:val="0000FF"/>
      <w:u w:val="single"/>
    </w:rPr>
  </w:style>
  <w:style w:type="paragraph" w:styleId="Testofumetto">
    <w:name w:val="Balloon Text"/>
    <w:basedOn w:val="Normale"/>
    <w:semiHidden/>
    <w:rsid w:val="006E0FD1"/>
    <w:rPr>
      <w:rFonts w:ascii="Tahoma" w:hAnsi="Tahoma" w:cs="Tahoma"/>
      <w:sz w:val="16"/>
      <w:szCs w:val="16"/>
    </w:rPr>
  </w:style>
  <w:style w:type="paragraph" w:styleId="Rientrocorpodeltesto2">
    <w:name w:val="Body Text Indent 2"/>
    <w:basedOn w:val="Normale"/>
    <w:rsid w:val="006E0FD1"/>
    <w:pPr>
      <w:ind w:firstLine="851"/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5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1510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8508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5</cp:revision>
  <cp:lastPrinted>2009-05-27T09:19:00Z</cp:lastPrinted>
  <dcterms:created xsi:type="dcterms:W3CDTF">2014-04-15T13:47:00Z</dcterms:created>
  <dcterms:modified xsi:type="dcterms:W3CDTF">2014-06-03T16:23:00Z</dcterms:modified>
</cp:coreProperties>
</file>