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2482" w:rsidRPr="002C1473" w:rsidRDefault="0016348C">
      <w:pPr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1828800" cy="690245"/>
            <wp:effectExtent l="1905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690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6934" w:rsidRPr="002C1473" w:rsidRDefault="00E26934">
      <w:pPr>
        <w:jc w:val="center"/>
        <w:rPr>
          <w:sz w:val="22"/>
        </w:rPr>
      </w:pPr>
    </w:p>
    <w:p w:rsidR="00E26934" w:rsidRPr="002C1473" w:rsidRDefault="00E26934">
      <w:pPr>
        <w:jc w:val="center"/>
        <w:rPr>
          <w:b/>
          <w:sz w:val="24"/>
        </w:rPr>
      </w:pPr>
      <w:r w:rsidRPr="002C1473">
        <w:rPr>
          <w:b/>
          <w:sz w:val="24"/>
        </w:rPr>
        <w:t>SETTORE TERRITORIO</w:t>
      </w:r>
    </w:p>
    <w:p w:rsidR="00E26934" w:rsidRPr="002C1473" w:rsidRDefault="00E26934">
      <w:pPr>
        <w:jc w:val="center"/>
      </w:pPr>
      <w:r w:rsidRPr="002C1473">
        <w:rPr>
          <w:b/>
          <w:sz w:val="24"/>
        </w:rPr>
        <w:t xml:space="preserve">SERVIZIO </w:t>
      </w:r>
      <w:r w:rsidR="00695B6E">
        <w:rPr>
          <w:b/>
          <w:sz w:val="24"/>
        </w:rPr>
        <w:t>EDILIZIA PRIVATA</w:t>
      </w:r>
    </w:p>
    <w:p w:rsidR="00E26934" w:rsidRPr="002C1473" w:rsidRDefault="00E26934"/>
    <w:p w:rsidR="00E26934" w:rsidRPr="002C1473" w:rsidRDefault="00486073">
      <w:pPr>
        <w:rPr>
          <w:sz w:val="22"/>
        </w:rPr>
      </w:pPr>
      <w:r>
        <w:rPr>
          <w:sz w:val="22"/>
        </w:rPr>
        <w:t>Rif. Titolo A</w:t>
      </w:r>
      <w:r w:rsidR="004B4E39">
        <w:rPr>
          <w:sz w:val="22"/>
        </w:rPr>
        <w:t>b</w:t>
      </w:r>
      <w:r>
        <w:rPr>
          <w:sz w:val="22"/>
        </w:rPr>
        <w:t xml:space="preserve">ilitativo Originario: </w:t>
      </w:r>
      <w:proofErr w:type="spellStart"/>
      <w:r>
        <w:rPr>
          <w:sz w:val="22"/>
        </w:rPr>
        <w:t>Prat</w:t>
      </w:r>
      <w:proofErr w:type="spellEnd"/>
      <w:r>
        <w:rPr>
          <w:sz w:val="22"/>
        </w:rPr>
        <w:t xml:space="preserve">. Edilizia n. </w:t>
      </w:r>
      <w:r w:rsidR="00FF784F" w:rsidRPr="00FF784F">
        <w:rPr>
          <w:sz w:val="22"/>
        </w:rPr>
        <w:t>[</w:t>
      </w:r>
      <w:proofErr w:type="spellStart"/>
      <w:r w:rsidR="00FF784F" w:rsidRPr="00FF784F">
        <w:rPr>
          <w:sz w:val="22"/>
        </w:rPr>
        <w:t>numero</w:t>
      </w:r>
      <w:proofErr w:type="spellEnd"/>
      <w:r w:rsidR="00FF784F" w:rsidRPr="00FF784F">
        <w:rPr>
          <w:sz w:val="22"/>
        </w:rPr>
        <w:t>]</w:t>
      </w:r>
      <w:r>
        <w:rPr>
          <w:sz w:val="22"/>
        </w:rPr>
        <w:t xml:space="preserve"> </w:t>
      </w:r>
      <w:proofErr w:type="spellStart"/>
      <w:r w:rsidR="00E26934" w:rsidRPr="002C1473">
        <w:rPr>
          <w:sz w:val="22"/>
        </w:rPr>
        <w:t>Prot</w:t>
      </w:r>
      <w:proofErr w:type="spellEnd"/>
      <w:r w:rsidR="00E26934" w:rsidRPr="002C1473">
        <w:rPr>
          <w:sz w:val="22"/>
        </w:rPr>
        <w:t xml:space="preserve">. n. </w:t>
      </w:r>
      <w:r w:rsidR="00FF784F" w:rsidRPr="00FF784F">
        <w:rPr>
          <w:sz w:val="22"/>
        </w:rPr>
        <w:t>[</w:t>
      </w:r>
      <w:proofErr w:type="spellStart"/>
      <w:r w:rsidR="00FF784F" w:rsidRPr="00FF784F">
        <w:rPr>
          <w:sz w:val="22"/>
        </w:rPr>
        <w:t>protocollo</w:t>
      </w:r>
      <w:proofErr w:type="spellEnd"/>
      <w:r w:rsidR="00FF784F" w:rsidRPr="00FF784F">
        <w:rPr>
          <w:sz w:val="22"/>
        </w:rPr>
        <w:t>]</w:t>
      </w:r>
      <w:r w:rsidR="00E26934" w:rsidRPr="002C1473">
        <w:rPr>
          <w:sz w:val="22"/>
        </w:rPr>
        <w:t xml:space="preserve"> del</w:t>
      </w:r>
      <w:r w:rsidR="00FF784F">
        <w:rPr>
          <w:sz w:val="22"/>
        </w:rPr>
        <w:t xml:space="preserve"> </w:t>
      </w:r>
      <w:r w:rsidR="00FF784F" w:rsidRPr="00FF784F">
        <w:rPr>
          <w:sz w:val="22"/>
        </w:rPr>
        <w:t>[data_protocollo]</w:t>
      </w:r>
      <w:r w:rsidR="00E26934" w:rsidRPr="002C1473">
        <w:rPr>
          <w:sz w:val="22"/>
        </w:rPr>
        <w:t>.</w:t>
      </w:r>
    </w:p>
    <w:p w:rsidR="00E26934" w:rsidRPr="002C1473" w:rsidRDefault="00E26934">
      <w:pPr>
        <w:rPr>
          <w:sz w:val="22"/>
        </w:rPr>
      </w:pPr>
    </w:p>
    <w:p w:rsidR="00E26934" w:rsidRPr="002C1473" w:rsidRDefault="00E26934">
      <w:pPr>
        <w:jc w:val="both"/>
        <w:rPr>
          <w:sz w:val="22"/>
        </w:rPr>
      </w:pPr>
      <w:r w:rsidRPr="002C1473">
        <w:rPr>
          <w:sz w:val="22"/>
        </w:rPr>
        <w:t xml:space="preserve">OGGETTO: </w:t>
      </w:r>
      <w:r w:rsidR="00C16135" w:rsidRPr="002C1473">
        <w:rPr>
          <w:sz w:val="22"/>
        </w:rPr>
        <w:t>richiesta di certificato di agibilità</w:t>
      </w:r>
      <w:r w:rsidR="00BF0763" w:rsidRPr="002C1473">
        <w:rPr>
          <w:sz w:val="22"/>
        </w:rPr>
        <w:t xml:space="preserve"> per opere di</w:t>
      </w:r>
      <w:r w:rsidR="00FF784F">
        <w:rPr>
          <w:sz w:val="22"/>
        </w:rPr>
        <w:t xml:space="preserve"> </w:t>
      </w:r>
      <w:r w:rsidR="00FF784F" w:rsidRPr="00FF784F">
        <w:rPr>
          <w:sz w:val="22"/>
        </w:rPr>
        <w:t>[</w:t>
      </w:r>
      <w:proofErr w:type="spellStart"/>
      <w:r w:rsidR="00FF784F" w:rsidRPr="00FF784F">
        <w:rPr>
          <w:sz w:val="22"/>
        </w:rPr>
        <w:t>oggetto</w:t>
      </w:r>
      <w:proofErr w:type="spellEnd"/>
      <w:r w:rsidR="00FF784F" w:rsidRPr="00FF784F">
        <w:rPr>
          <w:sz w:val="22"/>
        </w:rPr>
        <w:t>]</w:t>
      </w:r>
      <w:r w:rsidRPr="002C1473">
        <w:rPr>
          <w:sz w:val="22"/>
        </w:rPr>
        <w:t xml:space="preserve"> - </w:t>
      </w:r>
      <w:r w:rsidR="00FF784F" w:rsidRPr="00FF784F">
        <w:rPr>
          <w:sz w:val="22"/>
        </w:rPr>
        <w:t>[</w:t>
      </w:r>
      <w:proofErr w:type="spellStart"/>
      <w:r w:rsidR="00FF784F" w:rsidRPr="00FF784F">
        <w:rPr>
          <w:sz w:val="22"/>
        </w:rPr>
        <w:t>ubicazione</w:t>
      </w:r>
      <w:proofErr w:type="spellEnd"/>
      <w:r w:rsidR="00FF784F" w:rsidRPr="00FF784F">
        <w:rPr>
          <w:sz w:val="22"/>
        </w:rPr>
        <w:t>]</w:t>
      </w:r>
      <w:r w:rsidRPr="002C1473">
        <w:rPr>
          <w:sz w:val="22"/>
        </w:rPr>
        <w:t xml:space="preserve"> - Comunicazione del responsabile del procedimento.</w:t>
      </w:r>
    </w:p>
    <w:p w:rsidR="00E26934" w:rsidRDefault="00E26934">
      <w:pPr>
        <w:rPr>
          <w:sz w:val="22"/>
        </w:rPr>
      </w:pPr>
    </w:p>
    <w:p w:rsidR="00C12280" w:rsidRDefault="00C12280" w:rsidP="00C12280">
      <w:pPr>
        <w:rPr>
          <w:sz w:val="22"/>
          <w:szCs w:val="22"/>
        </w:rPr>
      </w:pP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8"/>
        <w:gridCol w:w="4889"/>
      </w:tblGrid>
      <w:tr w:rsidR="00C12280" w:rsidTr="00C12280">
        <w:tc>
          <w:tcPr>
            <w:tcW w:w="2500" w:type="pct"/>
          </w:tcPr>
          <w:p w:rsidR="00C12280" w:rsidRDefault="00C12280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C12280" w:rsidRDefault="00C12280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richiedente.nominativo</w:t>
            </w:r>
            <w:proofErr w:type="spellEnd"/>
            <w:r>
              <w:rPr>
                <w:b/>
                <w:sz w:val="22"/>
                <w:szCs w:val="22"/>
              </w:rPr>
              <w:t>;</w:t>
            </w:r>
            <w:proofErr w:type="spellStart"/>
            <w:r>
              <w:rPr>
                <w:b/>
                <w:sz w:val="22"/>
                <w:szCs w:val="22"/>
              </w:rPr>
              <w:t>block=w</w:t>
            </w:r>
            <w:proofErr w:type="spellEnd"/>
            <w:r>
              <w:rPr>
                <w:b/>
                <w:sz w:val="22"/>
                <w:szCs w:val="22"/>
              </w:rPr>
              <w:t>:</w:t>
            </w:r>
            <w:proofErr w:type="spellStart"/>
            <w:r>
              <w:rPr>
                <w:b/>
                <w:sz w:val="22"/>
                <w:szCs w:val="22"/>
              </w:rPr>
              <w:t>tr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C12280" w:rsidRDefault="00C12280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richiedente.indirizzo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C12280" w:rsidRDefault="00C12280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richiedente.cap</w:t>
            </w:r>
            <w:proofErr w:type="spellEnd"/>
            <w:r>
              <w:rPr>
                <w:b/>
                <w:sz w:val="22"/>
                <w:szCs w:val="22"/>
              </w:rPr>
              <w:t>] [</w:t>
            </w:r>
            <w:proofErr w:type="spellStart"/>
            <w:r>
              <w:rPr>
                <w:b/>
                <w:sz w:val="22"/>
                <w:szCs w:val="22"/>
              </w:rPr>
              <w:t>richiedente.comune</w:t>
            </w:r>
            <w:proofErr w:type="spellEnd"/>
            <w:r>
              <w:rPr>
                <w:b/>
                <w:sz w:val="22"/>
                <w:szCs w:val="22"/>
              </w:rPr>
              <w:t>] ([</w:t>
            </w:r>
            <w:proofErr w:type="spellStart"/>
            <w:r>
              <w:rPr>
                <w:b/>
                <w:sz w:val="22"/>
                <w:szCs w:val="22"/>
              </w:rPr>
              <w:t>richiedente.provincia</w:t>
            </w:r>
            <w:proofErr w:type="spellEnd"/>
            <w:r>
              <w:rPr>
                <w:b/>
                <w:sz w:val="22"/>
                <w:szCs w:val="22"/>
              </w:rPr>
              <w:t>])</w:t>
            </w:r>
          </w:p>
          <w:p w:rsidR="00C12280" w:rsidRDefault="00C12280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</w:tr>
      <w:tr w:rsidR="00C12280" w:rsidTr="00C12280">
        <w:tc>
          <w:tcPr>
            <w:tcW w:w="2500" w:type="pct"/>
          </w:tcPr>
          <w:p w:rsidR="00C12280" w:rsidRDefault="00C12280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C12280" w:rsidRPr="00C12280" w:rsidRDefault="00C12280">
            <w:pPr>
              <w:tabs>
                <w:tab w:val="right" w:pos="-1418"/>
              </w:tabs>
              <w:rPr>
                <w:sz w:val="22"/>
                <w:szCs w:val="22"/>
              </w:rPr>
            </w:pPr>
            <w:r w:rsidRPr="00C12280">
              <w:rPr>
                <w:sz w:val="22"/>
                <w:szCs w:val="22"/>
              </w:rPr>
              <w:t>c/o</w:t>
            </w:r>
          </w:p>
          <w:p w:rsidR="00C12280" w:rsidRDefault="00C12280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progettista.nominativo</w:t>
            </w:r>
            <w:proofErr w:type="spellEnd"/>
            <w:r>
              <w:rPr>
                <w:b/>
                <w:sz w:val="22"/>
                <w:szCs w:val="22"/>
              </w:rPr>
              <w:t>;</w:t>
            </w:r>
            <w:proofErr w:type="spellStart"/>
            <w:r>
              <w:rPr>
                <w:b/>
                <w:sz w:val="22"/>
                <w:szCs w:val="22"/>
              </w:rPr>
              <w:t>block=w</w:t>
            </w:r>
            <w:proofErr w:type="spellEnd"/>
            <w:r>
              <w:rPr>
                <w:b/>
                <w:sz w:val="22"/>
                <w:szCs w:val="22"/>
              </w:rPr>
              <w:t>:</w:t>
            </w:r>
            <w:proofErr w:type="spellStart"/>
            <w:r>
              <w:rPr>
                <w:b/>
                <w:sz w:val="22"/>
                <w:szCs w:val="22"/>
              </w:rPr>
              <w:t>tr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C12280" w:rsidRDefault="00C12280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progettista.indirizzo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C12280" w:rsidRDefault="00C12280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progettista.cap</w:t>
            </w:r>
            <w:proofErr w:type="spellEnd"/>
            <w:r>
              <w:rPr>
                <w:b/>
                <w:sz w:val="22"/>
                <w:szCs w:val="22"/>
              </w:rPr>
              <w:t>] [</w:t>
            </w:r>
            <w:proofErr w:type="spellStart"/>
            <w:r>
              <w:rPr>
                <w:b/>
                <w:sz w:val="22"/>
                <w:szCs w:val="22"/>
              </w:rPr>
              <w:t>progettista.comune</w:t>
            </w:r>
            <w:proofErr w:type="spellEnd"/>
            <w:r>
              <w:rPr>
                <w:b/>
                <w:sz w:val="22"/>
                <w:szCs w:val="22"/>
              </w:rPr>
              <w:t>] ([</w:t>
            </w:r>
            <w:proofErr w:type="spellStart"/>
            <w:r>
              <w:rPr>
                <w:b/>
                <w:sz w:val="22"/>
                <w:szCs w:val="22"/>
              </w:rPr>
              <w:t>progettista.provincia</w:t>
            </w:r>
            <w:proofErr w:type="spellEnd"/>
            <w:r>
              <w:rPr>
                <w:b/>
                <w:sz w:val="22"/>
                <w:szCs w:val="22"/>
              </w:rPr>
              <w:t>])</w:t>
            </w:r>
          </w:p>
          <w:p w:rsidR="00C12280" w:rsidRDefault="00C12280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</w:tr>
    </w:tbl>
    <w:p w:rsidR="00E26934" w:rsidRPr="002C1473" w:rsidRDefault="00E26934">
      <w:pPr>
        <w:rPr>
          <w:sz w:val="22"/>
        </w:rPr>
      </w:pPr>
    </w:p>
    <w:p w:rsidR="00E26934" w:rsidRPr="002C1473" w:rsidRDefault="00E26934">
      <w:pPr>
        <w:jc w:val="both"/>
        <w:rPr>
          <w:sz w:val="22"/>
        </w:rPr>
      </w:pPr>
      <w:r w:rsidRPr="002C1473">
        <w:rPr>
          <w:sz w:val="22"/>
        </w:rPr>
        <w:t xml:space="preserve">Ai sensi </w:t>
      </w:r>
      <w:r w:rsidR="00FF784F">
        <w:rPr>
          <w:sz w:val="22"/>
        </w:rPr>
        <w:t>dell’</w:t>
      </w:r>
      <w:r w:rsidRPr="002C1473">
        <w:rPr>
          <w:sz w:val="22"/>
        </w:rPr>
        <w:t xml:space="preserve">art. </w:t>
      </w:r>
      <w:r w:rsidR="00155D63">
        <w:rPr>
          <w:sz w:val="22"/>
        </w:rPr>
        <w:t xml:space="preserve">37 comma </w:t>
      </w:r>
      <w:r w:rsidRPr="002C1473">
        <w:rPr>
          <w:sz w:val="22"/>
        </w:rPr>
        <w:t xml:space="preserve">5 della Legge </w:t>
      </w:r>
      <w:r w:rsidR="00A259B2" w:rsidRPr="002C1473">
        <w:rPr>
          <w:sz w:val="22"/>
        </w:rPr>
        <w:t xml:space="preserve">Regionale </w:t>
      </w:r>
      <w:proofErr w:type="spellStart"/>
      <w:r w:rsidR="00A259B2" w:rsidRPr="002C1473">
        <w:rPr>
          <w:sz w:val="22"/>
        </w:rPr>
        <w:t>n°</w:t>
      </w:r>
      <w:proofErr w:type="spellEnd"/>
      <w:r w:rsidR="00A259B2" w:rsidRPr="002C1473">
        <w:rPr>
          <w:sz w:val="22"/>
        </w:rPr>
        <w:t xml:space="preserve"> 16 del 16 giugno 2008</w:t>
      </w:r>
      <w:r w:rsidRPr="002C1473">
        <w:rPr>
          <w:sz w:val="22"/>
        </w:rPr>
        <w:t>, con riferimento all’istanza in oggetto indicata e in via del tutto preliminare ad ogni altro atto istruttorio, si comunica quanto segue:</w:t>
      </w:r>
    </w:p>
    <w:p w:rsidR="00E26934" w:rsidRPr="002C1473" w:rsidRDefault="00E26934">
      <w:pPr>
        <w:jc w:val="both"/>
        <w:rPr>
          <w:sz w:val="22"/>
        </w:rPr>
      </w:pPr>
    </w:p>
    <w:p w:rsidR="00E26934" w:rsidRPr="002C1473" w:rsidRDefault="00E26934">
      <w:pPr>
        <w:jc w:val="both"/>
        <w:rPr>
          <w:sz w:val="22"/>
        </w:rPr>
      </w:pPr>
      <w:r w:rsidRPr="002C1473">
        <w:rPr>
          <w:sz w:val="22"/>
        </w:rPr>
        <w:t>1) la pratica è stata acquisita agli atti del Comune di Sanremo con numero di Protocollo Generale</w:t>
      </w:r>
      <w:r w:rsidR="005D6D6C">
        <w:rPr>
          <w:sz w:val="22"/>
        </w:rPr>
        <w:t xml:space="preserve"> </w:t>
      </w:r>
      <w:r w:rsidR="005D6D6C" w:rsidRPr="00FF784F">
        <w:rPr>
          <w:sz w:val="22"/>
        </w:rPr>
        <w:t>[</w:t>
      </w:r>
      <w:proofErr w:type="spellStart"/>
      <w:r w:rsidR="005D6D6C" w:rsidRPr="00FF784F">
        <w:rPr>
          <w:sz w:val="22"/>
        </w:rPr>
        <w:t>protocollo</w:t>
      </w:r>
      <w:proofErr w:type="spellEnd"/>
      <w:r w:rsidR="005D6D6C" w:rsidRPr="00FF784F">
        <w:rPr>
          <w:sz w:val="22"/>
        </w:rPr>
        <w:t>]</w:t>
      </w:r>
      <w:r w:rsidR="005D6D6C" w:rsidRPr="002C1473">
        <w:rPr>
          <w:sz w:val="22"/>
        </w:rPr>
        <w:t xml:space="preserve"> </w:t>
      </w:r>
      <w:r w:rsidR="00F459CD" w:rsidRPr="002C1473">
        <w:rPr>
          <w:sz w:val="22"/>
        </w:rPr>
        <w:t>in data</w:t>
      </w:r>
      <w:r w:rsidR="005D6D6C">
        <w:rPr>
          <w:sz w:val="22"/>
        </w:rPr>
        <w:t xml:space="preserve"> </w:t>
      </w:r>
      <w:r w:rsidR="005D6D6C" w:rsidRPr="00FF784F">
        <w:rPr>
          <w:sz w:val="22"/>
        </w:rPr>
        <w:t>[data_protocollo]</w:t>
      </w:r>
      <w:r w:rsidR="00CB0A1D">
        <w:rPr>
          <w:sz w:val="22"/>
        </w:rPr>
        <w:t>;</w:t>
      </w:r>
    </w:p>
    <w:p w:rsidR="00E26934" w:rsidRPr="002C1473" w:rsidRDefault="00E26934">
      <w:pPr>
        <w:jc w:val="both"/>
        <w:rPr>
          <w:sz w:val="22"/>
        </w:rPr>
      </w:pPr>
    </w:p>
    <w:p w:rsidR="00E26934" w:rsidRPr="002C1473" w:rsidRDefault="00E26934">
      <w:pPr>
        <w:jc w:val="both"/>
        <w:rPr>
          <w:sz w:val="22"/>
        </w:rPr>
      </w:pPr>
      <w:r w:rsidRPr="002C1473">
        <w:rPr>
          <w:sz w:val="22"/>
        </w:rPr>
        <w:t xml:space="preserve">2) detta istanza sarà trattata, per quanto di competenza comunale, dal Servizio </w:t>
      </w:r>
      <w:r w:rsidR="00320690">
        <w:rPr>
          <w:sz w:val="22"/>
        </w:rPr>
        <w:t>Edilizia Privata</w:t>
      </w:r>
      <w:r w:rsidRPr="002C1473">
        <w:rPr>
          <w:sz w:val="22"/>
        </w:rPr>
        <w:t xml:space="preserve"> del Settore Territorio;</w:t>
      </w:r>
    </w:p>
    <w:p w:rsidR="00E26934" w:rsidRPr="002C1473" w:rsidRDefault="00E26934">
      <w:pPr>
        <w:jc w:val="both"/>
        <w:rPr>
          <w:sz w:val="22"/>
        </w:rPr>
      </w:pPr>
    </w:p>
    <w:p w:rsidR="00E26934" w:rsidRPr="002C1473" w:rsidRDefault="00E26934">
      <w:pPr>
        <w:jc w:val="both"/>
        <w:rPr>
          <w:sz w:val="22"/>
        </w:rPr>
      </w:pPr>
      <w:r w:rsidRPr="002C1473">
        <w:rPr>
          <w:sz w:val="22"/>
        </w:rPr>
        <w:t xml:space="preserve">3) il dirigente del Settore Territorio è </w:t>
      </w:r>
      <w:r w:rsidR="00C12280">
        <w:rPr>
          <w:sz w:val="22"/>
        </w:rPr>
        <w:t>[</w:t>
      </w:r>
      <w:proofErr w:type="spellStart"/>
      <w:r w:rsidR="00C12280">
        <w:rPr>
          <w:sz w:val="22"/>
        </w:rPr>
        <w:t>dirigente</w:t>
      </w:r>
      <w:proofErr w:type="spellEnd"/>
      <w:r w:rsidR="00C12280">
        <w:rPr>
          <w:sz w:val="22"/>
        </w:rPr>
        <w:t>]</w:t>
      </w:r>
      <w:r w:rsidRPr="002C1473">
        <w:rPr>
          <w:sz w:val="22"/>
        </w:rPr>
        <w:t xml:space="preserve">, il responsabile del Procedimento è </w:t>
      </w:r>
      <w:r w:rsidR="00C12280">
        <w:rPr>
          <w:sz w:val="22"/>
        </w:rPr>
        <w:t>[</w:t>
      </w:r>
      <w:proofErr w:type="spellStart"/>
      <w:r w:rsidR="00C12280">
        <w:rPr>
          <w:sz w:val="22"/>
        </w:rPr>
        <w:t>pratica.rdp</w:t>
      </w:r>
      <w:proofErr w:type="spellEnd"/>
      <w:r w:rsidR="00C12280">
        <w:rPr>
          <w:sz w:val="22"/>
        </w:rPr>
        <w:t>]</w:t>
      </w:r>
      <w:r w:rsidRPr="002C1473">
        <w:rPr>
          <w:sz w:val="22"/>
        </w:rPr>
        <w:t xml:space="preserve">, </w:t>
      </w:r>
      <w:r w:rsidR="00320690">
        <w:rPr>
          <w:sz w:val="22"/>
        </w:rPr>
        <w:t>Responsabile</w:t>
      </w:r>
      <w:r w:rsidRPr="002C1473">
        <w:rPr>
          <w:sz w:val="22"/>
        </w:rPr>
        <w:t xml:space="preserve"> del Servizio </w:t>
      </w:r>
      <w:r w:rsidR="00320690">
        <w:rPr>
          <w:sz w:val="22"/>
        </w:rPr>
        <w:t>Edilizia Privata</w:t>
      </w:r>
      <w:r w:rsidR="00DA2DB1">
        <w:rPr>
          <w:sz w:val="22"/>
        </w:rPr>
        <w:t xml:space="preserve">, l’incaricato al procedimento è il Geom. </w:t>
      </w:r>
      <w:smartTag w:uri="urn:schemas-microsoft-com:office:smarttags" w:element="PersonName">
        <w:smartTagPr>
          <w:attr w:name="ProductID" w:val="CERCHIO Giorgio"/>
        </w:smartTagPr>
        <w:r w:rsidR="00DA2DB1">
          <w:rPr>
            <w:sz w:val="22"/>
          </w:rPr>
          <w:t>CERCHIO Giorgio</w:t>
        </w:r>
      </w:smartTag>
      <w:r w:rsidRPr="002C1473">
        <w:rPr>
          <w:sz w:val="22"/>
        </w:rPr>
        <w:t>;</w:t>
      </w:r>
    </w:p>
    <w:p w:rsidR="00E26934" w:rsidRPr="002C1473" w:rsidRDefault="00E26934">
      <w:pPr>
        <w:jc w:val="both"/>
        <w:rPr>
          <w:sz w:val="22"/>
        </w:rPr>
      </w:pPr>
    </w:p>
    <w:p w:rsidR="00E26934" w:rsidRPr="002C1473" w:rsidRDefault="00E26934">
      <w:pPr>
        <w:jc w:val="both"/>
        <w:rPr>
          <w:sz w:val="22"/>
        </w:rPr>
      </w:pPr>
      <w:r w:rsidRPr="002C1473">
        <w:rPr>
          <w:sz w:val="22"/>
        </w:rPr>
        <w:t>4) l’orario di ricevimento del pubblico è il seguente:</w:t>
      </w:r>
    </w:p>
    <w:p w:rsidR="00E26934" w:rsidRPr="002C1473" w:rsidRDefault="00E26934">
      <w:pPr>
        <w:jc w:val="both"/>
        <w:rPr>
          <w:sz w:val="22"/>
        </w:rPr>
      </w:pPr>
      <w:r w:rsidRPr="002C1473">
        <w:rPr>
          <w:sz w:val="22"/>
        </w:rPr>
        <w:t>Lunedì dalle ore 09:00 alle 13:00 e dalle ore 15:00 alle 17:00 - Venerdì dalle ore 09:00 alle ore 13:00.</w:t>
      </w:r>
    </w:p>
    <w:p w:rsidR="00E26934" w:rsidRPr="002C1473" w:rsidRDefault="00E26934">
      <w:pPr>
        <w:jc w:val="both"/>
        <w:rPr>
          <w:sz w:val="22"/>
        </w:rPr>
      </w:pPr>
    </w:p>
    <w:p w:rsidR="00E26934" w:rsidRPr="002C1473" w:rsidRDefault="00C12280">
      <w:pPr>
        <w:jc w:val="both"/>
        <w:rPr>
          <w:sz w:val="22"/>
        </w:rPr>
      </w:pPr>
      <w:r>
        <w:rPr>
          <w:sz w:val="22"/>
        </w:rPr>
        <w:tab/>
      </w:r>
      <w:r w:rsidR="00E26934" w:rsidRPr="002C1473">
        <w:rPr>
          <w:sz w:val="22"/>
        </w:rPr>
        <w:t>Distinti Saluti.</w:t>
      </w:r>
    </w:p>
    <w:p w:rsidR="00E26934" w:rsidRPr="002C1473" w:rsidRDefault="00E26934">
      <w:pPr>
        <w:jc w:val="both"/>
        <w:rPr>
          <w:sz w:val="22"/>
        </w:rPr>
      </w:pPr>
    </w:p>
    <w:p w:rsidR="00E26934" w:rsidRPr="002C1473" w:rsidRDefault="00E26934">
      <w:pPr>
        <w:jc w:val="both"/>
        <w:rPr>
          <w:sz w:val="22"/>
        </w:rPr>
      </w:pPr>
    </w:p>
    <w:p w:rsidR="00E26934" w:rsidRPr="002C1473" w:rsidRDefault="00FF784F">
      <w:pPr>
        <w:jc w:val="both"/>
        <w:rPr>
          <w:sz w:val="22"/>
        </w:rPr>
      </w:pPr>
      <w:r>
        <w:rPr>
          <w:sz w:val="22"/>
        </w:rPr>
        <w:t xml:space="preserve">Sanremo, </w:t>
      </w:r>
      <w:r w:rsidR="00720DFF">
        <w:rPr>
          <w:sz w:val="22"/>
        </w:rPr>
        <w:t>[data]</w:t>
      </w:r>
    </w:p>
    <w:p w:rsidR="00E26934" w:rsidRPr="002C1473" w:rsidRDefault="00E26934">
      <w:pPr>
        <w:jc w:val="both"/>
        <w:rPr>
          <w:sz w:val="22"/>
        </w:rPr>
      </w:pPr>
    </w:p>
    <w:p w:rsidR="00E26934" w:rsidRDefault="00E26934">
      <w:pPr>
        <w:jc w:val="both"/>
        <w:rPr>
          <w:sz w:val="22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9"/>
        <w:gridCol w:w="4889"/>
      </w:tblGrid>
      <w:tr w:rsidR="00FF784F" w:rsidTr="00FF784F">
        <w:tc>
          <w:tcPr>
            <w:tcW w:w="4889" w:type="dxa"/>
          </w:tcPr>
          <w:p w:rsidR="00FF784F" w:rsidRDefault="00FF784F" w:rsidP="00FF784F">
            <w:pPr>
              <w:jc w:val="center"/>
              <w:rPr>
                <w:sz w:val="22"/>
              </w:rPr>
            </w:pPr>
            <w:r w:rsidRPr="002C1473">
              <w:rPr>
                <w:sz w:val="22"/>
              </w:rPr>
              <w:t>IL RESPONSABILE DEL PROCEDIMENTO</w:t>
            </w:r>
          </w:p>
          <w:p w:rsidR="00FF784F" w:rsidRPr="00720DFF" w:rsidRDefault="00720DFF" w:rsidP="00FF784F">
            <w:pPr>
              <w:jc w:val="center"/>
            </w:pPr>
            <w:r>
              <w:t>[</w:t>
            </w:r>
            <w:proofErr w:type="spellStart"/>
            <w:r>
              <w:t>pratica.rdp</w:t>
            </w:r>
            <w:proofErr w:type="spellEnd"/>
            <w:r>
              <w:t>]</w:t>
            </w:r>
          </w:p>
        </w:tc>
        <w:tc>
          <w:tcPr>
            <w:tcW w:w="4889" w:type="dxa"/>
          </w:tcPr>
          <w:p w:rsidR="00FF784F" w:rsidRDefault="00FF784F" w:rsidP="00FF784F">
            <w:pPr>
              <w:jc w:val="center"/>
              <w:rPr>
                <w:sz w:val="22"/>
              </w:rPr>
            </w:pPr>
            <w:r w:rsidRPr="002C1473">
              <w:rPr>
                <w:sz w:val="22"/>
              </w:rPr>
              <w:t>IL DIRIGENTE SETTORE TERRITORIO</w:t>
            </w:r>
          </w:p>
          <w:p w:rsidR="00FF784F" w:rsidRDefault="00720DFF" w:rsidP="00FF784F">
            <w:pPr>
              <w:jc w:val="center"/>
              <w:rPr>
                <w:sz w:val="22"/>
              </w:rPr>
            </w:pPr>
            <w:r>
              <w:t>[dirigente]</w:t>
            </w:r>
          </w:p>
        </w:tc>
      </w:tr>
    </w:tbl>
    <w:p w:rsidR="00FF784F" w:rsidRPr="002C1473" w:rsidRDefault="00FF784F">
      <w:pPr>
        <w:jc w:val="both"/>
        <w:rPr>
          <w:sz w:val="22"/>
        </w:rPr>
      </w:pPr>
    </w:p>
    <w:p w:rsidR="00E26934" w:rsidRPr="002C1473" w:rsidRDefault="00E26934">
      <w:pPr>
        <w:jc w:val="both"/>
      </w:pPr>
    </w:p>
    <w:sectPr w:rsidR="00E26934" w:rsidRPr="002C1473" w:rsidSect="004E1FAD">
      <w:pgSz w:w="11906" w:h="16838"/>
      <w:pgMar w:top="426" w:right="1134" w:bottom="1134" w:left="1134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proofState w:spelling="clean"/>
  <w:attachedTemplate r:id="rId1"/>
  <w:stylePaneFormatFilter w:val="3F01"/>
  <w:mailMerge>
    <w:mainDocumentType w:val="formLetters"/>
    <w:linkToQuery/>
    <w:dataType w:val="textFile"/>
    <w:query w:val="SELECT * FROM C:\Programmi\Studio SIT\Documenti.dat"/>
  </w:mailMerge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compat/>
  <w:rsids>
    <w:rsidRoot w:val="0016348C"/>
    <w:rsid w:val="00137F83"/>
    <w:rsid w:val="00155D63"/>
    <w:rsid w:val="0016348C"/>
    <w:rsid w:val="001C057A"/>
    <w:rsid w:val="001C4499"/>
    <w:rsid w:val="001F2482"/>
    <w:rsid w:val="002C1473"/>
    <w:rsid w:val="003136CB"/>
    <w:rsid w:val="00320690"/>
    <w:rsid w:val="00413517"/>
    <w:rsid w:val="004531FB"/>
    <w:rsid w:val="00486073"/>
    <w:rsid w:val="0049091C"/>
    <w:rsid w:val="004B4E39"/>
    <w:rsid w:val="004E1FAD"/>
    <w:rsid w:val="004F76EE"/>
    <w:rsid w:val="00561A16"/>
    <w:rsid w:val="005D6D6C"/>
    <w:rsid w:val="005F7D13"/>
    <w:rsid w:val="006037CB"/>
    <w:rsid w:val="006361AC"/>
    <w:rsid w:val="00664396"/>
    <w:rsid w:val="00666CD2"/>
    <w:rsid w:val="00695B6E"/>
    <w:rsid w:val="00706E77"/>
    <w:rsid w:val="00720DFF"/>
    <w:rsid w:val="0082670E"/>
    <w:rsid w:val="0088203A"/>
    <w:rsid w:val="00885EDF"/>
    <w:rsid w:val="008B630A"/>
    <w:rsid w:val="00A12C87"/>
    <w:rsid w:val="00A17199"/>
    <w:rsid w:val="00A259B2"/>
    <w:rsid w:val="00A822BA"/>
    <w:rsid w:val="00B82737"/>
    <w:rsid w:val="00BF0763"/>
    <w:rsid w:val="00C12280"/>
    <w:rsid w:val="00C16135"/>
    <w:rsid w:val="00CB0A1D"/>
    <w:rsid w:val="00CC2A10"/>
    <w:rsid w:val="00CD3CA4"/>
    <w:rsid w:val="00D54D9C"/>
    <w:rsid w:val="00D80118"/>
    <w:rsid w:val="00DA2DB1"/>
    <w:rsid w:val="00E26934"/>
    <w:rsid w:val="00ED286B"/>
    <w:rsid w:val="00F459CD"/>
    <w:rsid w:val="00F60910"/>
    <w:rsid w:val="00FF78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4E1FAD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semiHidden/>
    <w:rsid w:val="00561A16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FF784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730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laudio%20Tosi\Desktop\da%20fare\Respons%20AGIBILITA'.do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Respons AGIBILITA'.dot</Template>
  <TotalTime>37</TotalTime>
  <Pages>1</Pages>
  <Words>191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SETTORE TERRITORIO</vt:lpstr>
    </vt:vector>
  </TitlesOfParts>
  <Company>Edilizia Residenziale Privata</Company>
  <LinksUpToDate>false</LinksUpToDate>
  <CharactersWithSpaces>1572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SETTORE TERRITORIO</dc:title>
  <dc:subject/>
  <dc:creator>Roberto Starnini</dc:creator>
  <cp:keywords/>
  <cp:lastModifiedBy>Roberto Starnini</cp:lastModifiedBy>
  <cp:revision>5</cp:revision>
  <cp:lastPrinted>2010-02-03T10:00:00Z</cp:lastPrinted>
  <dcterms:created xsi:type="dcterms:W3CDTF">2012-12-07T15:28:00Z</dcterms:created>
  <dcterms:modified xsi:type="dcterms:W3CDTF">2012-12-14T15:21:00Z</dcterms:modified>
</cp:coreProperties>
</file>