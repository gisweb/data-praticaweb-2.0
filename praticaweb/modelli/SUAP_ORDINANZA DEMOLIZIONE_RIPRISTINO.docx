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:rsidTr="00425011">
        <w:tc>
          <w:tcPr>
            <w:tcW w:w="2500" w:type="pct"/>
          </w:tcPr>
          <w:p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0ACB" w:rsidRPr="001561F1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BF0ACB" w:rsidRPr="00037E9D" w:rsidTr="00425011">
        <w:tc>
          <w:tcPr>
            <w:tcW w:w="2500" w:type="pct"/>
          </w:tcPr>
          <w:p w:rsidR="00BF0ACB" w:rsidRPr="00037E9D" w:rsidRDefault="00BF0ACB" w:rsidP="003B1F52">
            <w:pPr>
              <w:pStyle w:val="Titolo4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BF0ACB" w:rsidRP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</w:t>
            </w:r>
            <w:proofErr w:type="spellStart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richiedente.pec</w:t>
            </w:r>
            <w:proofErr w:type="spellEnd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]</w:t>
            </w:r>
          </w:p>
          <w:p w:rsidR="001E5958" w:rsidRPr="00037E9D" w:rsidRDefault="001E5958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F0ACB" w:rsidRP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BF0ACB" w:rsidRPr="00037E9D">
              <w:rPr>
                <w:rFonts w:ascii="Arial" w:hAnsi="Arial" w:cs="Arial"/>
                <w:sz w:val="22"/>
                <w:szCs w:val="22"/>
              </w:rPr>
              <w:t>, p.c.</w:t>
            </w:r>
          </w:p>
        </w:tc>
      </w:tr>
      <w:tr w:rsidR="00BF0ACB" w:rsidRPr="00037E9D" w:rsidTr="00425011">
        <w:tc>
          <w:tcPr>
            <w:tcW w:w="2500" w:type="pct"/>
          </w:tcPr>
          <w:p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F0ACB" w:rsidRPr="00910E05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</w:t>
            </w:r>
            <w:proofErr w:type="spellStart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progettista.pec</w:t>
            </w:r>
            <w:proofErr w:type="spellEnd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]</w:t>
            </w:r>
          </w:p>
          <w:p w:rsidR="00910E05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</w:p>
          <w:p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</w:p>
          <w:p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910E05" w:rsidRPr="00037E9D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A60BB3">
        <w:rPr>
          <w:rFonts w:ascii="Arial" w:hAnsi="Arial" w:cs="Arial"/>
          <w:sz w:val="22"/>
          <w:szCs w:val="22"/>
        </w:rPr>
        <w:t>[</w:t>
      </w:r>
      <w:proofErr w:type="spellStart"/>
      <w:r w:rsidR="00A60BB3">
        <w:rPr>
          <w:rFonts w:ascii="Arial" w:hAnsi="Arial" w:cs="Arial"/>
          <w:sz w:val="22"/>
          <w:szCs w:val="22"/>
        </w:rPr>
        <w:t>tipo_pratica</w:t>
      </w:r>
      <w:proofErr w:type="spellEnd"/>
      <w:r w:rsidR="00A60BB3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Pr="00A60BB3">
        <w:rPr>
          <w:rFonts w:ascii="Arial" w:hAnsi="Arial" w:cs="Arial"/>
          <w:b/>
          <w:sz w:val="22"/>
          <w:szCs w:val="22"/>
        </w:rPr>
        <w:t>n. [numero]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 xml:space="preserve">Avvio del procedimento </w:t>
      </w:r>
      <w:proofErr w:type="spellStart"/>
      <w:r w:rsidR="001561F1">
        <w:rPr>
          <w:rFonts w:ascii="Arial" w:hAnsi="Arial" w:cs="Arial"/>
          <w:i/>
          <w:sz w:val="22"/>
          <w:szCs w:val="22"/>
          <w:u w:val="single"/>
        </w:rPr>
        <w:t>prot</w:t>
      </w:r>
      <w:proofErr w:type="spellEnd"/>
      <w:r w:rsidR="001561F1">
        <w:rPr>
          <w:rFonts w:ascii="Arial" w:hAnsi="Arial" w:cs="Arial"/>
          <w:i/>
          <w:sz w:val="22"/>
          <w:szCs w:val="22"/>
          <w:u w:val="single"/>
        </w:rPr>
        <w:t>. n.° ___________ del______. Rimozione effetti e ordine di rimozione e ripristino, ai sensi dell’art. 19, c.4, L. 241/1990.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5599F" w:rsidRPr="00037E9D" w:rsidTr="004F5D73">
        <w:tc>
          <w:tcPr>
            <w:tcW w:w="2500" w:type="pct"/>
          </w:tcPr>
          <w:p w:rsidR="00D5599F" w:rsidRPr="00037E9D" w:rsidRDefault="00D5599F" w:rsidP="00BF0AC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Pr="00037E9D" w:rsidRDefault="00D5599F" w:rsidP="004F5D7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2B3779" w:rsidRPr="00037E9D" w:rsidRDefault="002B3779">
      <w:pPr>
        <w:rPr>
          <w:rFonts w:ascii="Arial" w:hAnsi="Arial" w:cs="Arial"/>
          <w:sz w:val="22"/>
          <w:szCs w:val="22"/>
        </w:rPr>
      </w:pPr>
    </w:p>
    <w:p w:rsidR="005D2523" w:rsidRDefault="001561F1" w:rsidP="005D2523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Premesso che:</w:t>
      </w:r>
    </w:p>
    <w:p w:rsidR="001561F1" w:rsidRPr="001561F1" w:rsidRDefault="001561F1" w:rsidP="001561F1">
      <w:pPr>
        <w:pStyle w:val="Paragrafoelenco"/>
        <w:numPr>
          <w:ilvl w:val="0"/>
          <w:numId w:val="3"/>
        </w:numPr>
        <w:spacing w:after="120"/>
        <w:jc w:val="both"/>
        <w:rPr>
          <w:rFonts w:ascii="Arial" w:hAnsi="Arial" w:cs="Arial"/>
          <w:i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1561F1">
        <w:rPr>
          <w:rFonts w:ascii="Arial" w:hAnsi="Arial" w:cs="Arial"/>
          <w:sz w:val="22"/>
          <w:szCs w:val="22"/>
        </w:rPr>
        <w:t>prot</w:t>
      </w:r>
      <w:proofErr w:type="spellEnd"/>
      <w:r w:rsidRPr="001561F1">
        <w:rPr>
          <w:rFonts w:ascii="Arial" w:hAnsi="Arial" w:cs="Arial"/>
          <w:sz w:val="22"/>
          <w:szCs w:val="22"/>
        </w:rPr>
        <w:t>. [</w:t>
      </w:r>
      <w:r w:rsidRPr="001561F1">
        <w:rPr>
          <w:rFonts w:ascii="Arial" w:hAnsi="Arial" w:cs="Arial"/>
          <w:noProof/>
          <w:sz w:val="22"/>
          <w:szCs w:val="22"/>
        </w:rPr>
        <w:t>protocollo]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1561F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1561F1">
        <w:rPr>
          <w:rFonts w:ascii="Arial" w:hAnsi="Arial" w:cs="Arial"/>
          <w:noProof/>
          <w:sz w:val="22"/>
          <w:szCs w:val="22"/>
        </w:rPr>
        <w:t xml:space="preserve">] è stata presentata 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 n. [numero]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ad oggetto </w:t>
      </w:r>
      <w:r w:rsidRPr="001561F1">
        <w:rPr>
          <w:rFonts w:ascii="Arial" w:hAnsi="Arial" w:cs="Arial"/>
          <w:i/>
          <w:sz w:val="22"/>
          <w:szCs w:val="22"/>
        </w:rPr>
        <w:t>“[oggetto]”;</w:t>
      </w:r>
    </w:p>
    <w:p w:rsidR="001561F1" w:rsidRDefault="001561F1" w:rsidP="001561F1">
      <w:pPr>
        <w:pStyle w:val="Paragrafoelenco"/>
        <w:numPr>
          <w:ilvl w:val="0"/>
          <w:numId w:val="3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è stato avviato</w:t>
      </w:r>
      <w:r w:rsidR="004B56E4">
        <w:rPr>
          <w:rFonts w:ascii="Arial" w:hAnsi="Arial" w:cs="Arial"/>
          <w:sz w:val="22"/>
          <w:szCs w:val="22"/>
        </w:rPr>
        <w:t xml:space="preserve"> il Procedimento di rimozione degli effetti della [</w:t>
      </w:r>
      <w:proofErr w:type="spellStart"/>
      <w:r w:rsidR="004B56E4">
        <w:rPr>
          <w:rFonts w:ascii="Arial" w:hAnsi="Arial" w:cs="Arial"/>
          <w:sz w:val="22"/>
          <w:szCs w:val="22"/>
        </w:rPr>
        <w:t>tipo_pratica</w:t>
      </w:r>
      <w:proofErr w:type="spellEnd"/>
      <w:r w:rsidR="004B56E4">
        <w:rPr>
          <w:rFonts w:ascii="Arial" w:hAnsi="Arial" w:cs="Arial"/>
          <w:sz w:val="22"/>
          <w:szCs w:val="22"/>
        </w:rPr>
        <w:t>]</w:t>
      </w:r>
      <w:r w:rsidR="004B56E4" w:rsidRPr="00037E9D">
        <w:rPr>
          <w:rFonts w:ascii="Arial" w:hAnsi="Arial" w:cs="Arial"/>
          <w:sz w:val="22"/>
          <w:szCs w:val="22"/>
        </w:rPr>
        <w:t xml:space="preserve"> </w:t>
      </w:r>
      <w:r w:rsidR="004B56E4" w:rsidRPr="00A60BB3">
        <w:rPr>
          <w:rFonts w:ascii="Arial" w:hAnsi="Arial" w:cs="Arial"/>
          <w:b/>
          <w:sz w:val="22"/>
          <w:szCs w:val="22"/>
        </w:rPr>
        <w:t>n. [numero]</w:t>
      </w:r>
      <w:r w:rsidR="004B56E4" w:rsidRPr="00037E9D">
        <w:rPr>
          <w:rFonts w:ascii="Arial" w:hAnsi="Arial" w:cs="Arial"/>
          <w:sz w:val="22"/>
          <w:szCs w:val="22"/>
        </w:rPr>
        <w:fldChar w:fldCharType="begin"/>
      </w:r>
      <w:r w:rsidR="004B56E4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B56E4" w:rsidRPr="00037E9D">
        <w:rPr>
          <w:rFonts w:ascii="Arial" w:hAnsi="Arial" w:cs="Arial"/>
          <w:sz w:val="22"/>
          <w:szCs w:val="22"/>
        </w:rPr>
        <w:fldChar w:fldCharType="end"/>
      </w:r>
      <w:r w:rsidR="004B56E4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="004B56E4">
        <w:rPr>
          <w:rFonts w:ascii="Arial" w:hAnsi="Arial" w:cs="Arial"/>
          <w:sz w:val="22"/>
          <w:szCs w:val="22"/>
        </w:rPr>
        <w:t>prot</w:t>
      </w:r>
      <w:proofErr w:type="spellEnd"/>
      <w:r w:rsidR="004B56E4">
        <w:rPr>
          <w:rFonts w:ascii="Arial" w:hAnsi="Arial" w:cs="Arial"/>
          <w:sz w:val="22"/>
          <w:szCs w:val="22"/>
        </w:rPr>
        <w:t>. n.° ____________ del _____________;</w:t>
      </w:r>
    </w:p>
    <w:p w:rsidR="004B56E4" w:rsidRDefault="004B56E4" w:rsidP="004B56E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che:</w:t>
      </w:r>
    </w:p>
    <w:p w:rsidR="004B56E4" w:rsidRDefault="004B56E4" w:rsidP="004B56E4">
      <w:pPr>
        <w:pStyle w:val="Paragrafoelenco"/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:rsidR="004B56E4" w:rsidRPr="004B56E4" w:rsidRDefault="004B56E4" w:rsidP="004B56E4">
      <w:pPr>
        <w:pStyle w:val="Paragrafoelenco"/>
        <w:spacing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:rsidR="004B56E4" w:rsidRPr="004B56E4" w:rsidRDefault="004B56E4" w:rsidP="004B56E4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>
        <w:rPr>
          <w:rFonts w:ascii="Arial" w:hAnsi="Arial" w:cs="Arial"/>
          <w:sz w:val="22"/>
          <w:szCs w:val="22"/>
        </w:rPr>
        <w:t>ma c</w:t>
      </w:r>
      <w:r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:rsid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Richiamati:</w:t>
      </w:r>
    </w:p>
    <w:p w:rsidR="004B56E4" w:rsidRPr="00513663" w:rsidRDefault="004B56E4" w:rsidP="00513663">
      <w:pPr>
        <w:pStyle w:val="Paragrafoelenco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gli artt. 19, c. 4, 21 </w:t>
      </w:r>
      <w:proofErr w:type="spellStart"/>
      <w:r w:rsidRPr="00513663">
        <w:rPr>
          <w:rFonts w:ascii="Arial" w:hAnsi="Arial" w:cs="Arial"/>
          <w:sz w:val="22"/>
          <w:szCs w:val="22"/>
        </w:rPr>
        <w:t>quinquies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e 21 </w:t>
      </w:r>
      <w:proofErr w:type="spellStart"/>
      <w:r w:rsidRPr="00513663">
        <w:rPr>
          <w:rFonts w:ascii="Arial" w:hAnsi="Arial" w:cs="Arial"/>
          <w:sz w:val="22"/>
          <w:szCs w:val="22"/>
        </w:rPr>
        <w:t>nonies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della L. 241/1990;</w:t>
      </w:r>
    </w:p>
    <w:p w:rsidR="004B56E4" w:rsidRPr="00513663" w:rsidRDefault="004B56E4" w:rsidP="00513663">
      <w:pPr>
        <w:pStyle w:val="Paragrafoelenco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l’art. 107, c. 3 del </w:t>
      </w:r>
      <w:proofErr w:type="spellStart"/>
      <w:r w:rsidRPr="00513663">
        <w:rPr>
          <w:rFonts w:ascii="Arial" w:hAnsi="Arial" w:cs="Arial"/>
          <w:sz w:val="22"/>
          <w:szCs w:val="22"/>
        </w:rPr>
        <w:t>D.Lgs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267/2000 (T.U.EE.LL.);</w:t>
      </w:r>
    </w:p>
    <w:p w:rsidR="004B56E4" w:rsidRPr="004B56E4" w:rsidRDefault="004B56E4" w:rsidP="004B56E4">
      <w:pPr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:rsidR="004B56E4" w:rsidRDefault="004B56E4" w:rsidP="004B56E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la rimozione degli effetti della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  <w:r w:rsidR="00D54602">
        <w:rPr>
          <w:rFonts w:ascii="Arial" w:hAnsi="Arial" w:cs="Arial"/>
          <w:noProof/>
          <w:sz w:val="22"/>
          <w:szCs w:val="22"/>
        </w:rPr>
        <w:t xml:space="preserve"> e per l’effetto </w:t>
      </w:r>
    </w:p>
    <w:p w:rsidR="00D54602" w:rsidRPr="00D54602" w:rsidRDefault="00D54602" w:rsidP="00D54602">
      <w:pPr>
        <w:tabs>
          <w:tab w:val="right" w:pos="-1418"/>
        </w:tabs>
        <w:spacing w:before="120" w:after="120"/>
        <w:jc w:val="center"/>
        <w:rPr>
          <w:rFonts w:ascii="Arial" w:hAnsi="Arial" w:cs="Arial"/>
          <w:b/>
          <w:noProof/>
          <w:sz w:val="22"/>
          <w:szCs w:val="22"/>
        </w:rPr>
      </w:pPr>
      <w:r w:rsidRPr="00D54602">
        <w:rPr>
          <w:rFonts w:ascii="Arial" w:hAnsi="Arial" w:cs="Arial"/>
          <w:b/>
          <w:noProof/>
          <w:sz w:val="22"/>
          <w:szCs w:val="22"/>
        </w:rPr>
        <w:t>ORDINA</w:t>
      </w:r>
    </w:p>
    <w:p w:rsidR="00D54602" w:rsidRPr="00B42419" w:rsidRDefault="00D54602" w:rsidP="00B42419">
      <w:pPr>
        <w:pStyle w:val="Paragrafoelenco"/>
        <w:numPr>
          <w:ilvl w:val="0"/>
          <w:numId w:val="5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B42419">
        <w:rPr>
          <w:rFonts w:ascii="Arial" w:hAnsi="Arial" w:cs="Arial"/>
          <w:noProof/>
          <w:sz w:val="22"/>
          <w:szCs w:val="22"/>
        </w:rPr>
        <w:t xml:space="preserve">La demolizione delle opere e il ripristino dello stato dei luoghi </w:t>
      </w:r>
      <w:r w:rsidRPr="00B42419">
        <w:rPr>
          <w:rFonts w:ascii="Arial" w:hAnsi="Arial" w:cs="Arial"/>
          <w:b/>
          <w:noProof/>
          <w:sz w:val="22"/>
          <w:szCs w:val="22"/>
          <w:u w:val="single"/>
        </w:rPr>
        <w:t>entro il termine di 60 gg</w:t>
      </w:r>
      <w:r w:rsidRPr="00B42419">
        <w:rPr>
          <w:rFonts w:ascii="Arial" w:hAnsi="Arial" w:cs="Arial"/>
          <w:noProof/>
          <w:sz w:val="22"/>
          <w:szCs w:val="22"/>
        </w:rPr>
        <w:t>. dal ricevimento della presente</w:t>
      </w:r>
      <w:r w:rsidR="00B42419">
        <w:rPr>
          <w:rFonts w:ascii="Arial" w:hAnsi="Arial" w:cs="Arial"/>
          <w:noProof/>
          <w:sz w:val="22"/>
          <w:szCs w:val="22"/>
        </w:rPr>
        <w:t>;</w:t>
      </w:r>
    </w:p>
    <w:p w:rsidR="00B42419" w:rsidRPr="00B42419" w:rsidRDefault="00B42419" w:rsidP="00B42419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La notifica del presente provvedimento ai Sigg.: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Richiedente: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richiedenti.prov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richiedente.pec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progettisti.prov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progettista.pec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direttori.codfis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direttori.indirizzo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direttori.cap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direttori.comune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direttori.prov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direttori.pec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esecutori.codfis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esecutori.indirizzo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esecutori.cap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esecutori.comune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esecutori.prov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direttori.pec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42419">
        <w:rPr>
          <w:rFonts w:ascii="Arial" w:hAnsi="Arial" w:cs="Arial"/>
          <w:b/>
          <w:sz w:val="22"/>
          <w:szCs w:val="22"/>
        </w:rPr>
        <w:t>CORPO DI POLIZIA MUNICIPALE</w:t>
      </w:r>
      <w:r w:rsidR="0051366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Sede.</w:t>
      </w:r>
    </w:p>
    <w:p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:rsidR="004B56E4" w:rsidRP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</w:p>
    <w:p w:rsidR="002B3779" w:rsidRPr="00037E9D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begin"/>
      </w:r>
      <w:r w:rsidR="00037E9D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37E9D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B4785C">
        <w:rPr>
          <w:rFonts w:ascii="Arial" w:hAnsi="Arial" w:cs="Arial"/>
          <w:i/>
          <w:noProof/>
          <w:sz w:val="22"/>
          <w:szCs w:val="22"/>
        </w:rPr>
        <w:t>5 ottobre 2017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end"/>
      </w:r>
    </w:p>
    <w:p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:rsidR="002B3779" w:rsidRPr="00037E9D" w:rsidRDefault="00BF0ACB" w:rsidP="00BF0ACB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:rsidR="005B4968" w:rsidRPr="00037E9D" w:rsidRDefault="005B4968" w:rsidP="00BF0ACB">
      <w:pPr>
        <w:ind w:left="4536"/>
        <w:jc w:val="center"/>
        <w:rPr>
          <w:rFonts w:ascii="Arial" w:hAnsi="Arial" w:cs="Arial"/>
          <w:sz w:val="18"/>
          <w:szCs w:val="22"/>
        </w:rPr>
      </w:pPr>
      <w:r w:rsidRPr="00037E9D">
        <w:rPr>
          <w:rFonts w:ascii="Arial" w:hAnsi="Arial" w:cs="Arial"/>
          <w:i/>
          <w:sz w:val="18"/>
          <w:szCs w:val="22"/>
        </w:rPr>
        <w:t>firmato digitalmente</w:t>
      </w: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92" w:rsidRDefault="004D0792" w:rsidP="00BF0ACB">
      <w:r>
        <w:separator/>
      </w:r>
    </w:p>
  </w:endnote>
  <w:endnote w:type="continuationSeparator" w:id="0">
    <w:p w:rsidR="004D0792" w:rsidRDefault="004D0792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92" w:rsidRDefault="004D0792" w:rsidP="00BF0ACB">
      <w:r>
        <w:separator/>
      </w:r>
    </w:p>
  </w:footnote>
  <w:footnote w:type="continuationSeparator" w:id="0">
    <w:p w:rsidR="004D0792" w:rsidRDefault="004D0792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4407AE5E" wp14:editId="75B92622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 xml:space="preserve">SPORTELLO UNICO PER </w:t>
    </w:r>
    <w:r w:rsidR="003B1F52">
      <w:rPr>
        <w:rFonts w:ascii="Arial" w:hAnsi="Arial" w:cs="Arial"/>
        <w:color w:val="0000FF"/>
        <w:sz w:val="22"/>
        <w:szCs w:val="22"/>
      </w:rPr>
      <w:t>LE ATTIVITÀ PRODUTTIVE (S.U.A.P.)</w:t>
    </w:r>
  </w:p>
  <w:p w:rsidR="00037E9D" w:rsidRDefault="00037E9D" w:rsidP="00037E9D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037E9D" w:rsidRDefault="00037E9D" w:rsidP="00037E9D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="003B1F52" w:rsidRPr="00DD45B7"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452033D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6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1561F1"/>
    <w:rsid w:val="001D154B"/>
    <w:rsid w:val="001E5958"/>
    <w:rsid w:val="002A6853"/>
    <w:rsid w:val="002B3779"/>
    <w:rsid w:val="003B1F52"/>
    <w:rsid w:val="00483FEF"/>
    <w:rsid w:val="004B56E4"/>
    <w:rsid w:val="004D0792"/>
    <w:rsid w:val="00501862"/>
    <w:rsid w:val="00513663"/>
    <w:rsid w:val="00516E5A"/>
    <w:rsid w:val="00551076"/>
    <w:rsid w:val="005A3C6A"/>
    <w:rsid w:val="005B4968"/>
    <w:rsid w:val="005D2523"/>
    <w:rsid w:val="0069277C"/>
    <w:rsid w:val="007A5548"/>
    <w:rsid w:val="0080436C"/>
    <w:rsid w:val="008163E6"/>
    <w:rsid w:val="00816A57"/>
    <w:rsid w:val="008E5DE0"/>
    <w:rsid w:val="00910E05"/>
    <w:rsid w:val="009D461E"/>
    <w:rsid w:val="00A60BB3"/>
    <w:rsid w:val="00A62D8E"/>
    <w:rsid w:val="00A957D0"/>
    <w:rsid w:val="00AA767B"/>
    <w:rsid w:val="00B04EB9"/>
    <w:rsid w:val="00B42419"/>
    <w:rsid w:val="00B4785C"/>
    <w:rsid w:val="00BD0149"/>
    <w:rsid w:val="00BF0ACB"/>
    <w:rsid w:val="00C001B8"/>
    <w:rsid w:val="00D54602"/>
    <w:rsid w:val="00D5599F"/>
    <w:rsid w:val="00D620C5"/>
    <w:rsid w:val="00D92213"/>
    <w:rsid w:val="00DB478F"/>
    <w:rsid w:val="00E1301F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2001-05-03T09:10:00Z</cp:lastPrinted>
  <dcterms:created xsi:type="dcterms:W3CDTF">2017-10-05T10:23:00Z</dcterms:created>
  <dcterms:modified xsi:type="dcterms:W3CDTF">2017-10-05T10:24:00Z</dcterms:modified>
</cp:coreProperties>
</file>