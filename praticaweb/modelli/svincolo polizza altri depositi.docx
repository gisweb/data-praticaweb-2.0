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27" w:rsidRPr="00062EB0" w:rsidRDefault="00B109EB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242501" w:rsidRDefault="00242501" w:rsidP="00242501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SPORTELLO UNICO PER L’EDILIZIA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D81595" w:rsidRDefault="00D81595" w:rsidP="00D81595">
      <w:pPr>
        <w:rPr>
          <w:noProof/>
          <w:sz w:val="22"/>
          <w:szCs w:val="22"/>
        </w:rPr>
      </w:pPr>
      <w:r w:rsidRPr="00062EB0">
        <w:rPr>
          <w:sz w:val="22"/>
          <w:szCs w:val="22"/>
        </w:rPr>
        <w:t>Protocollo n°</w:t>
      </w:r>
      <w:r w:rsidRPr="00062EB0">
        <w:rPr>
          <w:noProof/>
          <w:sz w:val="22"/>
          <w:szCs w:val="22"/>
        </w:rPr>
        <w:t xml:space="preserve">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"NUMERO_PROT" </w:instrText>
      </w:r>
      <w:r w:rsidR="00C606CC">
        <w:rPr>
          <w:noProof/>
          <w:sz w:val="22"/>
          <w:szCs w:val="22"/>
        </w:rPr>
        <w:fldChar w:fldCharType="separate"/>
      </w:r>
      <w:r w:rsidR="00B109EB">
        <w:rPr>
          <w:noProof/>
          <w:sz w:val="22"/>
          <w:szCs w:val="22"/>
        </w:rPr>
        <w:t>[protocollo]</w:t>
      </w:r>
      <w:r w:rsidR="00C606CC">
        <w:rPr>
          <w:noProof/>
          <w:sz w:val="22"/>
          <w:szCs w:val="22"/>
        </w:rPr>
        <w:fldChar w:fldCharType="end"/>
      </w:r>
      <w:r w:rsidRPr="00062EB0">
        <w:rPr>
          <w:noProof/>
          <w:sz w:val="22"/>
          <w:szCs w:val="22"/>
        </w:rPr>
        <w:t xml:space="preserve"> del 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"DATA_PROT" </w:instrText>
      </w:r>
      <w:r w:rsidR="00C606CC">
        <w:rPr>
          <w:noProof/>
          <w:sz w:val="22"/>
          <w:szCs w:val="22"/>
        </w:rPr>
        <w:fldChar w:fldCharType="separate"/>
      </w:r>
      <w:r w:rsidR="00B109EB">
        <w:rPr>
          <w:noProof/>
          <w:sz w:val="22"/>
          <w:szCs w:val="22"/>
        </w:rPr>
        <w:t>[data_protocollo]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D81595" w:rsidRDefault="00D81595" w:rsidP="00D81595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Prat. N. </w:t>
      </w:r>
      <w:r w:rsidR="00C606CC" w:rsidRPr="00C606CC">
        <w:rPr>
          <w:b/>
          <w:noProof/>
          <w:sz w:val="22"/>
          <w:szCs w:val="22"/>
        </w:rPr>
        <w:fldChar w:fldCharType="begin"/>
      </w:r>
      <w:r w:rsidR="00C606CC" w:rsidRPr="00C606CC">
        <w:rPr>
          <w:b/>
          <w:noProof/>
          <w:sz w:val="22"/>
          <w:szCs w:val="22"/>
        </w:rPr>
        <w:instrText xml:space="preserve"> MERGEFIELD "NUMERO_PRATICA" </w:instrText>
      </w:r>
      <w:r w:rsidR="00C606CC" w:rsidRPr="00C606CC">
        <w:rPr>
          <w:b/>
          <w:noProof/>
          <w:sz w:val="22"/>
          <w:szCs w:val="22"/>
        </w:rPr>
        <w:fldChar w:fldCharType="separate"/>
      </w:r>
      <w:r w:rsidR="00B109EB">
        <w:rPr>
          <w:b/>
          <w:noProof/>
          <w:sz w:val="22"/>
          <w:szCs w:val="22"/>
        </w:rPr>
        <w:t>[numero]</w:t>
      </w:r>
      <w:r w:rsidR="00C606CC" w:rsidRPr="00C606CC">
        <w:rPr>
          <w:b/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C.E.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"DATA_CIE" </w:instrText>
      </w:r>
      <w:r w:rsidR="00C606CC">
        <w:rPr>
          <w:noProof/>
          <w:sz w:val="22"/>
          <w:szCs w:val="22"/>
        </w:rPr>
        <w:fldChar w:fldCharType="separate"/>
      </w:r>
      <w:r w:rsidR="00B109EB">
        <w:rPr>
          <w:noProof/>
          <w:sz w:val="22"/>
          <w:szCs w:val="22"/>
        </w:rPr>
        <w:t>[data_ce]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013127" w:rsidRDefault="00013127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</w:t>
      </w:r>
      <w:r w:rsidR="00F02E83">
        <w:rPr>
          <w:sz w:val="22"/>
          <w:szCs w:val="22"/>
        </w:rPr>
        <w:t xml:space="preserve"> seguito di richiesta di versamento di deposito cauzionale disposto dal Servizio ********, relativo alla pratica edilizia di cui sopra. 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109EB" w:rsidTr="007C7F70">
        <w:tc>
          <w:tcPr>
            <w:tcW w:w="2500" w:type="pct"/>
          </w:tcPr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109EB" w:rsidTr="007C7F70">
        <w:tc>
          <w:tcPr>
            <w:tcW w:w="2500" w:type="pct"/>
          </w:tcPr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109EB" w:rsidRPr="00905E49" w:rsidRDefault="00B109EB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fidejussorio polizza n° costituito in data (che si allega in copia) 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>la Vs Agenzia</w:t>
        </w:r>
      </w:smartTag>
      <w:r w:rsidRPr="00062EB0">
        <w:rPr>
          <w:sz w:val="22"/>
          <w:szCs w:val="22"/>
        </w:rPr>
        <w:t xml:space="preserve"> di 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 xml:space="preserve">, si comunica che gli stessi hanno provveduto con nota prot. n° a trasmettere documentazione a dimostrazione </w:t>
      </w:r>
      <w:r w:rsidR="00AB66A1">
        <w:rPr>
          <w:sz w:val="22"/>
          <w:szCs w:val="22"/>
        </w:rPr>
        <w:t>di aver ottemperato a quanto prescritto dalla norma.</w:t>
      </w:r>
      <w:r w:rsidRPr="00062EB0">
        <w:rPr>
          <w:sz w:val="22"/>
          <w:szCs w:val="22"/>
        </w:rPr>
        <w:t xml:space="preserve"> 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AB66A1" w:rsidRDefault="00013127">
      <w:pPr>
        <w:ind w:firstLine="708"/>
        <w:jc w:val="both"/>
        <w:rPr>
          <w:b/>
          <w:i/>
          <w:sz w:val="22"/>
          <w:szCs w:val="22"/>
          <w:u w:val="single"/>
        </w:rPr>
      </w:pPr>
      <w:r w:rsidRPr="00AB66A1">
        <w:rPr>
          <w:b/>
          <w:i/>
          <w:sz w:val="22"/>
          <w:szCs w:val="22"/>
          <w:u w:val="single"/>
        </w:rPr>
        <w:t xml:space="preserve">Può, pertanto,  </w:t>
      </w:r>
      <w:r w:rsidR="00EA0C40" w:rsidRPr="00AB66A1">
        <w:rPr>
          <w:b/>
          <w:i/>
          <w:sz w:val="22"/>
          <w:szCs w:val="22"/>
          <w:u w:val="single"/>
        </w:rPr>
        <w:t>essere estinta la relativa fideiu</w:t>
      </w:r>
      <w:r w:rsidRPr="00AB66A1">
        <w:rPr>
          <w:b/>
          <w:i/>
          <w:sz w:val="22"/>
          <w:szCs w:val="22"/>
          <w:u w:val="single"/>
        </w:rPr>
        <w:t>ssione.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>Sanremo,</w:t>
      </w:r>
      <w:r w:rsidR="00B109EB">
        <w:rPr>
          <w:sz w:val="22"/>
          <w:szCs w:val="22"/>
        </w:rPr>
        <w:t>[data</w:t>
      </w:r>
      <w:bookmarkStart w:id="0" w:name="_GoBack"/>
      <w:bookmarkEnd w:id="0"/>
      <w:r w:rsidR="00B109EB">
        <w:rPr>
          <w:sz w:val="22"/>
          <w:szCs w:val="22"/>
        </w:rPr>
        <w:t>]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i/>
          <w:sz w:val="22"/>
          <w:szCs w:val="22"/>
        </w:rPr>
        <w:t>IL DIRIGENTE SETTORE TERRITORIO</w:t>
      </w: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  <w:t xml:space="preserve">Ing. </w:t>
      </w:r>
      <w:r w:rsidR="00042867">
        <w:rPr>
          <w:sz w:val="22"/>
          <w:szCs w:val="22"/>
        </w:rPr>
        <w:t>Gian Paolo TRUCCHI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</w:p>
    <w:p w:rsidR="00013127" w:rsidRDefault="00013127">
      <w:pPr>
        <w:rPr>
          <w:sz w:val="22"/>
          <w:szCs w:val="22"/>
        </w:rPr>
        <w:sectPr w:rsidR="00013127" w:rsidSect="00514B54">
          <w:pgSz w:w="11906" w:h="16838"/>
          <w:pgMar w:top="426" w:right="1134" w:bottom="1134" w:left="1134" w:header="720" w:footer="720" w:gutter="0"/>
          <w:pgNumType w:start="1"/>
          <w:cols w:space="720"/>
        </w:sectPr>
      </w:pPr>
    </w:p>
    <w:p w:rsidR="00013127" w:rsidRPr="00062EB0" w:rsidRDefault="00013127">
      <w:pPr>
        <w:rPr>
          <w:sz w:val="22"/>
          <w:szCs w:val="22"/>
        </w:rPr>
      </w:pPr>
    </w:p>
    <w:sectPr w:rsidR="00013127" w:rsidRPr="00062EB0" w:rsidSect="00013127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EB"/>
    <w:rsid w:val="00013127"/>
    <w:rsid w:val="00042867"/>
    <w:rsid w:val="00062EB0"/>
    <w:rsid w:val="00086E29"/>
    <w:rsid w:val="000E1F05"/>
    <w:rsid w:val="00242501"/>
    <w:rsid w:val="0032130A"/>
    <w:rsid w:val="003738B3"/>
    <w:rsid w:val="004E7FFC"/>
    <w:rsid w:val="00510FF3"/>
    <w:rsid w:val="00514B54"/>
    <w:rsid w:val="00794694"/>
    <w:rsid w:val="007C437E"/>
    <w:rsid w:val="008A63B7"/>
    <w:rsid w:val="008A75D5"/>
    <w:rsid w:val="00A629B5"/>
    <w:rsid w:val="00A84B9F"/>
    <w:rsid w:val="00AB5E40"/>
    <w:rsid w:val="00AB66A1"/>
    <w:rsid w:val="00AD1490"/>
    <w:rsid w:val="00B109EB"/>
    <w:rsid w:val="00B45E6B"/>
    <w:rsid w:val="00C606CC"/>
    <w:rsid w:val="00D81595"/>
    <w:rsid w:val="00E43C2B"/>
    <w:rsid w:val="00EA0C40"/>
    <w:rsid w:val="00F0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6D1F2-5ED1-4960-922C-C071433B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table" w:styleId="Grigliatabella">
    <w:name w:val="Table Grid"/>
    <w:basedOn w:val="Tabellanormale"/>
    <w:rsid w:val="00B10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vincolo%20polizza%20altri%20deposit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altri depositi.dotx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dcterms:created xsi:type="dcterms:W3CDTF">2013-12-04T15:06:00Z</dcterms:created>
  <dcterms:modified xsi:type="dcterms:W3CDTF">2013-12-04T15:07:00Z</dcterms:modified>
</cp:coreProperties>
</file>