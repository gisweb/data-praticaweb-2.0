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1B1130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1B1130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1B1130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4D4175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>
        <w:rPr>
          <w:sz w:val="22"/>
        </w:rPr>
        <w:t xml:space="preserve">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1B1130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1B1130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B1130" w:rsidTr="00772CB1">
        <w:tc>
          <w:tcPr>
            <w:tcW w:w="2500" w:type="pct"/>
          </w:tcPr>
          <w:p w:rsidR="001B1130" w:rsidRDefault="001B113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B1130" w:rsidRDefault="001B113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1B1130" w:rsidRDefault="001B113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1B1130" w:rsidRDefault="001B113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1B1130" w:rsidRDefault="001B113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B1130" w:rsidTr="00772CB1">
        <w:tc>
          <w:tcPr>
            <w:tcW w:w="2500" w:type="pct"/>
          </w:tcPr>
          <w:p w:rsidR="001B1130" w:rsidRDefault="001B113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B1130" w:rsidRPr="00905E49" w:rsidRDefault="001B1130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1B1130" w:rsidRDefault="001B113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1B1130" w:rsidRDefault="001B113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1B1130" w:rsidRDefault="001B113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1B1130" w:rsidRDefault="001B113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bookmarkStart w:id="0" w:name="_GoBack"/>
      <w:bookmarkEnd w:id="0"/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</w:t>
      </w:r>
      <w:r w:rsidR="004D4175">
        <w:rPr>
          <w:color w:val="000000"/>
          <w:sz w:val="22"/>
        </w:rPr>
        <w:t xml:space="preserve">come modificata ed integrata dalla Legge 11.02.2005 n. 15, dal D.L. 14 marzo 2005, n. 35 convertito con modifiche dalla Legge del 14 Maggio 2005 n. 80, dal DL 1082/09 convertito in Legge 18 giugno 2009 n° 69 e dalla legge 30 luglio 2010 n° 122  </w:t>
      </w:r>
      <w:r>
        <w:rPr>
          <w:sz w:val="22"/>
        </w:rPr>
        <w:t xml:space="preserve">e dell’art. </w:t>
      </w:r>
      <w:r w:rsidR="007A6483">
        <w:rPr>
          <w:sz w:val="22"/>
        </w:rPr>
        <w:t>2</w:t>
      </w:r>
      <w:r w:rsidR="008344EE">
        <w:rPr>
          <w:sz w:val="22"/>
        </w:rPr>
        <w:t>6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>e ss.mm. e ii. recante norme per la disciplina dell’attività edilizia</w:t>
      </w:r>
      <w:r>
        <w:rPr>
          <w:sz w:val="22"/>
        </w:rPr>
        <w:t xml:space="preserve">, </w:t>
      </w:r>
      <w:r w:rsidR="00B10DC5">
        <w:rPr>
          <w:sz w:val="22"/>
        </w:rPr>
        <w:t>e r</w:t>
      </w:r>
      <w:r w:rsidR="00B10DC5" w:rsidRPr="00D31B67">
        <w:rPr>
          <w:sz w:val="22"/>
          <w:szCs w:val="22"/>
        </w:rPr>
        <w:t>ichiamat</w:t>
      </w:r>
      <w:r w:rsidR="00B10DC5">
        <w:rPr>
          <w:sz w:val="22"/>
          <w:szCs w:val="22"/>
        </w:rPr>
        <w:t>e</w:t>
      </w:r>
      <w:r w:rsidR="00B10DC5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B10DC5" w:rsidRPr="00D31B67">
            <w:rPr>
              <w:sz w:val="22"/>
              <w:szCs w:val="22"/>
            </w:rPr>
            <w:t>la Legge</w:t>
          </w:r>
        </w:smartTag>
        <w:r w:rsidR="00B10DC5" w:rsidRPr="00D31B67">
          <w:rPr>
            <w:sz w:val="22"/>
            <w:szCs w:val="22"/>
          </w:rPr>
          <w:t xml:space="preserve"> Regionale</w:t>
        </w:r>
      </w:smartTag>
      <w:r w:rsidR="00B10DC5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B10DC5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B10DC5" w:rsidRPr="00D31B67">
          <w:rPr>
            <w:sz w:val="22"/>
            <w:szCs w:val="22"/>
          </w:rPr>
          <w:t>la Legge Regionale</w:t>
        </w:r>
      </w:smartTag>
      <w:r w:rsidR="00B10DC5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B10DC5" w:rsidRPr="00D31B67">
          <w:rPr>
            <w:sz w:val="22"/>
            <w:szCs w:val="22"/>
          </w:rPr>
          <w:t>22 in</w:t>
        </w:r>
      </w:smartTag>
      <w:r w:rsidR="00B10DC5" w:rsidRPr="00D31B67">
        <w:rPr>
          <w:sz w:val="22"/>
          <w:szCs w:val="22"/>
        </w:rPr>
        <w:t xml:space="preserve"> attuazione degli artt. 148 e 146 del Decreto Legislativo n. 42 del 22/01/2004 e ss.mm. e ii.</w:t>
      </w:r>
      <w:r w:rsidR="00B10DC5">
        <w:rPr>
          <w:sz w:val="22"/>
          <w:szCs w:val="22"/>
        </w:rPr>
        <w:t xml:space="preserve"> per la valutazione e ed il rilascio di relativo titolo abilitativi ai soli fini paesistico ambientali,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degli artt. 23, 24 e 26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E65B3C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 xml:space="preserve">ai sensi dell’art. </w:t>
      </w:r>
      <w:r w:rsidR="001E46A5">
        <w:rPr>
          <w:sz w:val="22"/>
        </w:rPr>
        <w:t xml:space="preserve">26 comma 6 della </w:t>
      </w:r>
      <w:r w:rsidR="001E46A5" w:rsidRPr="001E46A5">
        <w:rPr>
          <w:sz w:val="22"/>
        </w:rPr>
        <w:t>Legge Regionale n. 16 del 06 giugno 2008 e ss.mm. e ii. recante norme per la disciplina dell’attività edilizia</w:t>
      </w:r>
      <w:r w:rsidR="001E46A5">
        <w:rPr>
          <w:sz w:val="22"/>
        </w:rPr>
        <w:t xml:space="preserve">, l’istanza di cui all’oggetto viene </w:t>
      </w:r>
      <w:r w:rsidR="00B557A8">
        <w:rPr>
          <w:sz w:val="22"/>
        </w:rPr>
        <w:t>trattenuta e gestita secondo la norma infra ci</w:t>
      </w:r>
      <w:r w:rsidR="0036523D">
        <w:rPr>
          <w:sz w:val="22"/>
        </w:rPr>
        <w:t>tata, ai fini del</w:t>
      </w:r>
      <w:r w:rsidR="007F7987">
        <w:rPr>
          <w:sz w:val="22"/>
        </w:rPr>
        <w:t xml:space="preserve"> rilascio</w:t>
      </w:r>
      <w:r w:rsidR="0036523D">
        <w:rPr>
          <w:sz w:val="22"/>
        </w:rPr>
        <w:t xml:space="preserve">, da parte dell’Amministrazione Comunale, </w:t>
      </w:r>
      <w:r w:rsidR="007F7987">
        <w:rPr>
          <w:sz w:val="22"/>
        </w:rPr>
        <w:t xml:space="preserve">del competente atto di assenso </w:t>
      </w:r>
      <w:r w:rsidR="00E17611">
        <w:rPr>
          <w:sz w:val="22"/>
        </w:rPr>
        <w:t>atteso che l’intervento insiste su un immobile sottoposto ad un vincolo la cui tutela compete</w:t>
      </w:r>
      <w:r w:rsidR="00CA4003">
        <w:rPr>
          <w:sz w:val="22"/>
        </w:rPr>
        <w:t xml:space="preserve"> alla Scrivente Amministrazione</w:t>
      </w:r>
      <w:r w:rsidR="00293A4A">
        <w:rPr>
          <w:sz w:val="22"/>
        </w:rPr>
        <w:t xml:space="preserve">. </w:t>
      </w:r>
      <w:r w:rsidR="00FA6969" w:rsidRPr="008F64C5">
        <w:rPr>
          <w:b/>
          <w:sz w:val="22"/>
        </w:rPr>
        <w:t>A tal proposito e impregiudicat</w:t>
      </w:r>
      <w:r w:rsidR="00B10DC5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la </w:t>
      </w:r>
      <w:r w:rsidR="004D4175">
        <w:rPr>
          <w:b/>
          <w:sz w:val="22"/>
        </w:rPr>
        <w:t>S.C</w:t>
      </w:r>
      <w:r w:rsidR="008F64C5" w:rsidRPr="008F64C5">
        <w:rPr>
          <w:b/>
          <w:sz w:val="22"/>
        </w:rPr>
        <w:t>.I.A. è priva di effetti</w:t>
      </w:r>
      <w:r w:rsidR="00CA4003">
        <w:rPr>
          <w:b/>
          <w:sz w:val="22"/>
        </w:rPr>
        <w:t>,</w:t>
      </w:r>
      <w:r w:rsidR="008F64C5" w:rsidRPr="008F64C5">
        <w:rPr>
          <w:b/>
          <w:sz w:val="22"/>
        </w:rPr>
        <w:t xml:space="preserve"> con la conseguenza che qualunque inizio dei lavori è privo di efficacia.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1B1130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l’Ufficio Edilizia Privata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1B1130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B10DC5" w:rsidRDefault="00B10DC5" w:rsidP="00B10DC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8C46B3">
        <w:rPr>
          <w:sz w:val="22"/>
        </w:rPr>
        <w:t>l’Ing. Gian Paolo TRUCCHI</w:t>
      </w:r>
      <w:r>
        <w:rPr>
          <w:sz w:val="22"/>
        </w:rPr>
        <w:t xml:space="preserve">, il responsabile del Procedimento per la parte edilizia/urbanistica è </w:t>
      </w:r>
      <w:r w:rsidR="00AF6A6F">
        <w:rPr>
          <w:sz w:val="22"/>
        </w:rPr>
        <w:t>l’Arch. SEGGI Alessandra</w:t>
      </w:r>
      <w:r>
        <w:rPr>
          <w:sz w:val="22"/>
        </w:rPr>
        <w:t xml:space="preserve">, </w:t>
      </w:r>
      <w:r w:rsidR="00AF6A6F">
        <w:rPr>
          <w:sz w:val="22"/>
        </w:rPr>
        <w:t>Responsabile</w:t>
      </w:r>
      <w:r>
        <w:rPr>
          <w:sz w:val="22"/>
        </w:rPr>
        <w:t xml:space="preserve"> del Servizio Edilizia Privata e per la parte paesistico/ambientale è</w:t>
      </w:r>
      <w:r w:rsidR="00AF6A6F">
        <w:rPr>
          <w:sz w:val="22"/>
        </w:rPr>
        <w:t xml:space="preserve"> l’Ing. PASINI Enzo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677F24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1B1130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 w:rsidP="00B10DC5">
      <w:pPr>
        <w:ind w:left="1416"/>
        <w:jc w:val="both"/>
        <w:rPr>
          <w:sz w:val="22"/>
        </w:rPr>
      </w:pPr>
      <w:r>
        <w:rPr>
          <w:sz w:val="22"/>
        </w:rPr>
        <w:t>IL DIRIGENTE SETTORE TERRITORIO</w:t>
      </w:r>
    </w:p>
    <w:p w:rsidR="00E26934" w:rsidRDefault="00810331" w:rsidP="00810331">
      <w:pPr>
        <w:ind w:left="1416" w:firstLine="708"/>
        <w:jc w:val="both"/>
      </w:pPr>
      <w: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30"/>
    <w:rsid w:val="00062A51"/>
    <w:rsid w:val="00073FD4"/>
    <w:rsid w:val="00086C94"/>
    <w:rsid w:val="0010492C"/>
    <w:rsid w:val="001B1130"/>
    <w:rsid w:val="001C4499"/>
    <w:rsid w:val="001E46A5"/>
    <w:rsid w:val="001F2482"/>
    <w:rsid w:val="002607A8"/>
    <w:rsid w:val="00293A4A"/>
    <w:rsid w:val="003136CB"/>
    <w:rsid w:val="0035065F"/>
    <w:rsid w:val="0036523D"/>
    <w:rsid w:val="003F083E"/>
    <w:rsid w:val="004D4175"/>
    <w:rsid w:val="004F76EE"/>
    <w:rsid w:val="00600241"/>
    <w:rsid w:val="00664396"/>
    <w:rsid w:val="00677F24"/>
    <w:rsid w:val="00723D43"/>
    <w:rsid w:val="007A6483"/>
    <w:rsid w:val="007E4B9B"/>
    <w:rsid w:val="007F7987"/>
    <w:rsid w:val="00810331"/>
    <w:rsid w:val="0082670E"/>
    <w:rsid w:val="008344EE"/>
    <w:rsid w:val="0088203A"/>
    <w:rsid w:val="008B630A"/>
    <w:rsid w:val="008C46B3"/>
    <w:rsid w:val="008F64C5"/>
    <w:rsid w:val="00A17199"/>
    <w:rsid w:val="00A644FB"/>
    <w:rsid w:val="00AF6A6F"/>
    <w:rsid w:val="00B10DC5"/>
    <w:rsid w:val="00B557A8"/>
    <w:rsid w:val="00CA4003"/>
    <w:rsid w:val="00CC13EE"/>
    <w:rsid w:val="00D20F07"/>
    <w:rsid w:val="00D97D48"/>
    <w:rsid w:val="00E17611"/>
    <w:rsid w:val="00E26934"/>
    <w:rsid w:val="00E65B3C"/>
    <w:rsid w:val="00F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A77E2-C96A-499E-9F48-20F29CC2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B1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NOA%20_SCIA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_SCIA ODDO.dotx</Template>
  <TotalTime>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2010-01-07T11:47:00Z</cp:lastPrinted>
  <dcterms:created xsi:type="dcterms:W3CDTF">2013-12-04T14:34:00Z</dcterms:created>
  <dcterms:modified xsi:type="dcterms:W3CDTF">2013-12-04T14:34:00Z</dcterms:modified>
</cp:coreProperties>
</file>