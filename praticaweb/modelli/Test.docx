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Default="009C6EBE" w:rsidP="00B05E1C">
      <w:pPr>
        <w:tabs>
          <w:tab w:val="right" w:pos="-1418"/>
        </w:tabs>
        <w:spacing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FC7BA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FC7BA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0C370B" w:rsidRDefault="000C370B" w:rsidP="00B05E1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Pr="00175B3B">
        <w:rPr>
          <w:rFonts w:ascii="Arial" w:hAnsi="Arial" w:cs="Arial"/>
          <w:sz w:val="22"/>
          <w:szCs w:val="22"/>
        </w:rPr>
        <w:t>n.</w:t>
      </w:r>
      <w:r w:rsidRPr="00950B01">
        <w:rPr>
          <w:rFonts w:ascii="Arial" w:hAnsi="Arial" w:cs="Arial"/>
          <w:b/>
          <w:sz w:val="22"/>
          <w:szCs w:val="22"/>
        </w:rPr>
        <w:t xml:space="preserve">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175B3B">
        <w:rPr>
          <w:rFonts w:ascii="Arial" w:hAnsi="Arial" w:cs="Arial"/>
          <w:b/>
          <w:sz w:val="22"/>
          <w:szCs w:val="22"/>
        </w:rPr>
        <w:t xml:space="preserve"> </w:t>
      </w:r>
      <w:r w:rsidR="00FC7BA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C7BA7" w:rsidRPr="009C6EBE">
        <w:rPr>
          <w:rFonts w:ascii="Arial" w:hAnsi="Arial" w:cs="Arial"/>
          <w:sz w:val="22"/>
          <w:szCs w:val="22"/>
        </w:rPr>
        <w:fldChar w:fldCharType="end"/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FC7BA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FC7BA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175B3B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273"/>
        <w:gridCol w:w="7655"/>
      </w:tblGrid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Destinazione d'uso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[dest_uso_primaria] [dest_uso_secondaria]</w:t>
            </w:r>
          </w:p>
        </w:tc>
      </w:tr>
      <w:tr w:rsidR="00166C42" w:rsidTr="00166C42">
        <w:tc>
          <w:tcPr>
            <w:tcW w:w="2273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Riferimento Normativo</w:t>
            </w:r>
          </w:p>
        </w:tc>
        <w:tc>
          <w:tcPr>
            <w:tcW w:w="7655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rif_normativo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Richiedenti</w:t>
            </w:r>
          </w:p>
        </w:tc>
        <w:tc>
          <w:tcPr>
            <w:tcW w:w="8510" w:type="dxa"/>
          </w:tcPr>
          <w:p w:rsidR="00AA45AF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AA45AF">
              <w:rPr>
                <w:rFonts w:ascii="Arial" w:hAnsi="Arial" w:cs="Arial"/>
                <w:sz w:val="22"/>
                <w:szCs w:val="22"/>
              </w:rPr>
              <w:t>elenco_richiedenti</w:t>
            </w:r>
            <w:proofErr w:type="spellEnd"/>
            <w:r w:rsidR="00AA45AF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1418" w:type="dxa"/>
          </w:tcPr>
          <w:p w:rsidR="00AA45AF" w:rsidRDefault="00AA45AF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AA45AF" w:rsidRDefault="00AA45AF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[elenco_progettisti_completo]</w:t>
            </w:r>
          </w:p>
        </w:tc>
      </w:tr>
    </w:tbl>
    <w:p w:rsidR="00175B3B" w:rsidRDefault="00525428" w:rsidP="004719A2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Riferimenti Catastali</w:t>
      </w:r>
    </w:p>
    <w:tbl>
      <w:tblPr>
        <w:tblStyle w:val="Grigliatabella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60"/>
        <w:gridCol w:w="850"/>
        <w:gridCol w:w="1276"/>
        <w:gridCol w:w="855"/>
      </w:tblGrid>
      <w:tr w:rsidR="00175B3B" w:rsidRPr="00175B3B" w:rsidTr="0039626D">
        <w:tc>
          <w:tcPr>
            <w:tcW w:w="156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Sezione</w:t>
            </w:r>
          </w:p>
        </w:tc>
        <w:tc>
          <w:tcPr>
            <w:tcW w:w="850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276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855" w:type="dxa"/>
          </w:tcPr>
          <w:p w:rsid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[particelle_ct.mappale;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NCT</w:t>
            </w:r>
          </w:p>
        </w:tc>
      </w:tr>
      <w:tr w:rsidR="00175B3B" w:rsidRPr="00175B3B" w:rsidTr="0039626D">
        <w:tc>
          <w:tcPr>
            <w:tcW w:w="156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[particelle_cu.sezione;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0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[particelle_cu.foglio;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175B3B" w:rsidRPr="00AA45AF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[particelle_cu.mappale;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855" w:type="dxa"/>
          </w:tcPr>
          <w:p w:rsidR="00175B3B" w:rsidRPr="00175B3B" w:rsidRDefault="00175B3B" w:rsidP="00B05E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NCEU</w:t>
            </w:r>
          </w:p>
        </w:tc>
      </w:tr>
    </w:tbl>
    <w:p w:rsidR="00AA45AF" w:rsidRDefault="00525428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Inquadramento Sistema Informativo Territoriale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2621"/>
        <w:gridCol w:w="7307"/>
      </w:tblGrid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PRG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[elenco_zone_prg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Insediativo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[elenco_zone_ptcp_insediativo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PTCP Geomorfologico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[elenco_zone_ptcp_geomorfologico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PTCP </w:t>
            </w:r>
            <w:proofErr w:type="spellStart"/>
            <w:r>
              <w:rPr>
                <w:rStyle w:val="tree-title"/>
                <w:rFonts w:ascii="Arial" w:hAnsi="Arial" w:cs="Arial"/>
                <w:sz w:val="22"/>
                <w:szCs w:val="22"/>
              </w:rPr>
              <w:t>Vegetazionale</w:t>
            </w:r>
            <w:proofErr w:type="spellEnd"/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[elenco_zone_ptcp_vegetazionale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PUC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[elenco_zone_puc_2015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A45AF" w:rsidTr="00927351">
        <w:tc>
          <w:tcPr>
            <w:tcW w:w="2621" w:type="dxa"/>
          </w:tcPr>
          <w:p w:rsidR="00AA45AF" w:rsidRDefault="00AA45AF" w:rsidP="008C1FA5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Vincoli Ambientali</w:t>
            </w:r>
          </w:p>
        </w:tc>
        <w:tc>
          <w:tcPr>
            <w:tcW w:w="7307" w:type="dxa"/>
          </w:tcPr>
          <w:p w:rsidR="00AA45AF" w:rsidRDefault="00AA45AF" w:rsidP="00B05E1C">
            <w:pPr>
              <w:autoSpaceDE w:val="0"/>
              <w:autoSpaceDN w:val="0"/>
              <w:adjustRightInd w:val="0"/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[elenco_zone_vincoli_ambientali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AA45AF" w:rsidRDefault="00AA45AF" w:rsidP="004719A2">
      <w:pPr>
        <w:autoSpaceDE w:val="0"/>
        <w:autoSpaceDN w:val="0"/>
        <w:adjustRightInd w:val="0"/>
        <w:spacing w:before="120"/>
        <w:jc w:val="both"/>
        <w:rPr>
          <w:rStyle w:val="tree-title"/>
          <w:rFonts w:ascii="Arial" w:hAnsi="Arial" w:cs="Arial"/>
          <w:sz w:val="22"/>
          <w:szCs w:val="22"/>
        </w:rPr>
      </w:pPr>
      <w:r>
        <w:rPr>
          <w:rStyle w:val="tree-title"/>
          <w:rFonts w:ascii="Arial" w:hAnsi="Arial" w:cs="Arial"/>
          <w:sz w:val="22"/>
          <w:szCs w:val="22"/>
        </w:rPr>
        <w:t>Documenti al</w:t>
      </w:r>
      <w:r w:rsidR="00525428">
        <w:rPr>
          <w:rStyle w:val="tree-title"/>
          <w:rFonts w:ascii="Arial" w:hAnsi="Arial" w:cs="Arial"/>
          <w:sz w:val="22"/>
          <w:szCs w:val="22"/>
        </w:rPr>
        <w:t>l</w:t>
      </w:r>
      <w:r>
        <w:rPr>
          <w:rStyle w:val="tree-title"/>
          <w:rFonts w:ascii="Arial" w:hAnsi="Arial" w:cs="Arial"/>
          <w:sz w:val="22"/>
          <w:szCs w:val="22"/>
        </w:rPr>
        <w:t>egati</w:t>
      </w:r>
    </w:p>
    <w:tbl>
      <w:tblPr>
        <w:tblStyle w:val="Grigliatabella"/>
        <w:tblW w:w="99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59"/>
        <w:gridCol w:w="850"/>
        <w:gridCol w:w="993"/>
        <w:gridCol w:w="1134"/>
        <w:gridCol w:w="986"/>
      </w:tblGrid>
      <w:tr w:rsidR="00525428" w:rsidRPr="00B00DD5" w:rsidTr="008C4262">
        <w:tc>
          <w:tcPr>
            <w:tcW w:w="5959" w:type="dxa"/>
          </w:tcPr>
          <w:p w:rsidR="00525428" w:rsidRPr="00B00DD5" w:rsidRDefault="00F713DA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525428" w:rsidRPr="00B00DD5">
              <w:rPr>
                <w:rFonts w:ascii="Arial" w:hAnsi="Arial" w:cs="Arial"/>
                <w:sz w:val="22"/>
                <w:szCs w:val="22"/>
              </w:rPr>
              <w:t>ocumento</w:t>
            </w:r>
          </w:p>
        </w:tc>
        <w:tc>
          <w:tcPr>
            <w:tcW w:w="850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allegato</w:t>
            </w:r>
          </w:p>
        </w:tc>
        <w:tc>
          <w:tcPr>
            <w:tcW w:w="993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integrato</w:t>
            </w:r>
          </w:p>
        </w:tc>
        <w:tc>
          <w:tcPr>
            <w:tcW w:w="1134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mancante</w:t>
            </w:r>
          </w:p>
        </w:tc>
        <w:tc>
          <w:tcPr>
            <w:tcW w:w="986" w:type="dxa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sostituito</w:t>
            </w:r>
          </w:p>
        </w:tc>
      </w:tr>
      <w:tr w:rsidR="00525428" w:rsidRPr="00B00DD5" w:rsidTr="00D37041">
        <w:tc>
          <w:tcPr>
            <w:tcW w:w="5959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allegati.documento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850" w:type="dxa"/>
            <w:vAlign w:val="center"/>
          </w:tcPr>
          <w:p w:rsidR="00525428" w:rsidRPr="00B00DD5" w:rsidRDefault="005345B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allegati.allegato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93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allegati</w:t>
            </w:r>
            <w:proofErr w:type="spellEnd"/>
            <w:r w:rsidRPr="00D12450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B00DD5">
              <w:rPr>
                <w:rFonts w:ascii="Arial" w:hAnsi="Arial" w:cs="Arial"/>
                <w:sz w:val="22"/>
                <w:szCs w:val="22"/>
              </w:rPr>
              <w:t>integrato;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allegati.mancante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986" w:type="dxa"/>
            <w:vAlign w:val="center"/>
          </w:tcPr>
          <w:p w:rsidR="00525428" w:rsidRPr="00B00DD5" w:rsidRDefault="00525428" w:rsidP="00D37041">
            <w:pPr>
              <w:tabs>
                <w:tab w:val="right" w:pos="-141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allegati.sostituito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B00DD5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B00DD5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E23D6A" w:rsidRDefault="00E23D6A" w:rsidP="00E23D6A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Documenti allegati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83"/>
        <w:gridCol w:w="1701"/>
        <w:gridCol w:w="3544"/>
      </w:tblGrid>
      <w:tr w:rsidR="00E23D6A" w:rsidRPr="001447D5" w:rsidTr="006B3193">
        <w:tc>
          <w:tcPr>
            <w:tcW w:w="9928" w:type="dxa"/>
            <w:gridSpan w:val="3"/>
          </w:tcPr>
          <w:p w:rsidR="00E23D6A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D6A" w:rsidRPr="001447D5" w:rsidTr="006B3193">
        <w:tc>
          <w:tcPr>
            <w:tcW w:w="4683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23D6A" w:rsidRPr="00C3455E" w:rsidRDefault="00E23D6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70B9" w:rsidRPr="00525428" w:rsidRDefault="00AA45AF" w:rsidP="004719A2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Richieste Integrazione e Integrazioni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3"/>
        <w:gridCol w:w="1417"/>
        <w:gridCol w:w="1843"/>
        <w:gridCol w:w="1701"/>
        <w:gridCol w:w="3544"/>
      </w:tblGrid>
      <w:tr w:rsidR="00525428" w:rsidRPr="00B00DD5" w:rsidTr="004658E3">
        <w:tc>
          <w:tcPr>
            <w:tcW w:w="142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Data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417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richiesta</w:t>
            </w:r>
          </w:p>
        </w:tc>
        <w:tc>
          <w:tcPr>
            <w:tcW w:w="1843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D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ata integrazione</w:t>
            </w:r>
          </w:p>
        </w:tc>
        <w:tc>
          <w:tcPr>
            <w:tcW w:w="1701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Prot</w:t>
            </w:r>
            <w:proofErr w:type="spellEnd"/>
            <w:r>
              <w:rPr>
                <w:rStyle w:val="tree-title"/>
                <w:rFonts w:ascii="Arial" w:hAnsi="Arial" w:cs="Arial"/>
                <w:sz w:val="22"/>
                <w:szCs w:val="22"/>
              </w:rPr>
              <w:t xml:space="preserve"> 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integrazione</w:t>
            </w:r>
          </w:p>
        </w:tc>
        <w:tc>
          <w:tcPr>
            <w:tcW w:w="3544" w:type="dxa"/>
          </w:tcPr>
          <w:p w:rsidR="00525428" w:rsidRPr="00B00DD5" w:rsidRDefault="00525428" w:rsidP="00B05E1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note</w:t>
            </w:r>
          </w:p>
        </w:tc>
      </w:tr>
      <w:tr w:rsidR="00525428" w:rsidRPr="00175B3B" w:rsidTr="004658E3">
        <w:tc>
          <w:tcPr>
            <w:tcW w:w="142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[integrazioni.data_richiesta;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17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[integrazioni.protocollo_richiesta;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</w:t>
            </w: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43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lastRenderedPageBreak/>
              <w:t>[integrazioni.data_protocollo_integrazione;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701" w:type="dxa"/>
          </w:tcPr>
          <w:p w:rsidR="00525428" w:rsidRPr="00175B3B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22"/>
                <w:szCs w:val="22"/>
              </w:rPr>
            </w:pPr>
            <w:r w:rsidRPr="00175B3B">
              <w:rPr>
                <w:rFonts w:ascii="Arial" w:hAnsi="Arial" w:cs="Arial"/>
                <w:sz w:val="22"/>
                <w:szCs w:val="22"/>
              </w:rPr>
              <w:t>[integrazioni.protocollo_integrazione;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175B3B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175B3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3544" w:type="dxa"/>
          </w:tcPr>
          <w:p w:rsidR="00525428" w:rsidRPr="00ED45C0" w:rsidRDefault="00525428" w:rsidP="00B05E1C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ED45C0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integrazioni.note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;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ED45C0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D45C0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</w:tbl>
    <w:p w:rsidR="003D3103" w:rsidRPr="00525428" w:rsidRDefault="003D3103" w:rsidP="003D3103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lastRenderedPageBreak/>
        <w:t>Pareri</w:t>
      </w:r>
      <w:r w:rsidR="00830705">
        <w:rPr>
          <w:rFonts w:ascii="Arial" w:hAnsi="Arial" w:cs="Arial"/>
          <w:sz w:val="22"/>
          <w:szCs w:val="22"/>
        </w:rPr>
        <w:t>_1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3563CA" w:rsidRPr="00B00DD5" w:rsidTr="0039626D">
        <w:tc>
          <w:tcPr>
            <w:tcW w:w="1423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3563CA" w:rsidRPr="00B00DD5" w:rsidRDefault="003563CA" w:rsidP="006B319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3563CA" w:rsidRPr="00B00DD5" w:rsidRDefault="003563CA" w:rsidP="003563C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3D3103" w:rsidRPr="003D3103" w:rsidTr="0039626D">
        <w:tc>
          <w:tcPr>
            <w:tcW w:w="1423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[pareri_1.ente;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935719" w:rsidRPr="003D3103" w:rsidRDefault="003D3103" w:rsidP="003563CA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[pareri_1.data_richiesta;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7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[pareri_1.data_rilascio;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58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[pareri_1.parere;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5170" w:type="dxa"/>
          </w:tcPr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[pareri_1.testo;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[pareri_1.prescrizioni;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3D3103" w:rsidRPr="003D3103" w:rsidRDefault="003D3103" w:rsidP="006B3193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[pareri_1.note;block=w:tr]</w:t>
            </w:r>
          </w:p>
        </w:tc>
      </w:tr>
    </w:tbl>
    <w:p w:rsidR="003D3103" w:rsidRDefault="003D3103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p w:rsidR="00830705" w:rsidRPr="00525428" w:rsidRDefault="00830705" w:rsidP="00830705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Pareri</w:t>
      </w:r>
      <w:r>
        <w:rPr>
          <w:rFonts w:ascii="Arial" w:hAnsi="Arial" w:cs="Arial"/>
          <w:sz w:val="22"/>
          <w:szCs w:val="22"/>
        </w:rPr>
        <w:t>_2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830705" w:rsidRPr="00B00DD5" w:rsidTr="00E32165">
        <w:tc>
          <w:tcPr>
            <w:tcW w:w="1423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830705" w:rsidRPr="003D3103" w:rsidTr="00E32165">
        <w:tc>
          <w:tcPr>
            <w:tcW w:w="1423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.ente;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.data_richiesta;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78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.data_rilascio;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58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.parere;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5170" w:type="dxa"/>
          </w:tcPr>
          <w:p w:rsidR="00830705" w:rsidRPr="003D3103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.testo;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830705" w:rsidRPr="003D3103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</w:rPr>
              <w:t>.prescrizioni;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.note;block=w:tr]</w:t>
            </w:r>
          </w:p>
        </w:tc>
      </w:tr>
    </w:tbl>
    <w:p w:rsidR="00830705" w:rsidRDefault="00830705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p w:rsidR="00830705" w:rsidRPr="00525428" w:rsidRDefault="00830705" w:rsidP="00830705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25428">
        <w:rPr>
          <w:rFonts w:ascii="Arial" w:hAnsi="Arial" w:cs="Arial"/>
          <w:sz w:val="22"/>
          <w:szCs w:val="22"/>
        </w:rPr>
        <w:t>Pareri</w:t>
      </w:r>
      <w:r>
        <w:rPr>
          <w:rFonts w:ascii="Arial" w:hAnsi="Arial" w:cs="Arial"/>
          <w:sz w:val="22"/>
          <w:szCs w:val="22"/>
        </w:rPr>
        <w:t>_3</w:t>
      </w:r>
    </w:p>
    <w:tbl>
      <w:tblPr>
        <w:tblStyle w:val="Grigliatabella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1003"/>
        <w:gridCol w:w="989"/>
        <w:gridCol w:w="1272"/>
        <w:gridCol w:w="5226"/>
      </w:tblGrid>
      <w:tr w:rsidR="00830705" w:rsidRPr="00B00DD5" w:rsidTr="00E32165">
        <w:tc>
          <w:tcPr>
            <w:tcW w:w="1423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Ente</w:t>
            </w:r>
          </w:p>
        </w:tc>
        <w:tc>
          <w:tcPr>
            <w:tcW w:w="992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ichiesta</w:t>
            </w:r>
          </w:p>
        </w:tc>
        <w:tc>
          <w:tcPr>
            <w:tcW w:w="978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R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ilascio</w:t>
            </w:r>
          </w:p>
        </w:tc>
        <w:tc>
          <w:tcPr>
            <w:tcW w:w="1258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Esito</w:t>
            </w:r>
          </w:p>
        </w:tc>
        <w:tc>
          <w:tcPr>
            <w:tcW w:w="5170" w:type="dxa"/>
          </w:tcPr>
          <w:p w:rsidR="00830705" w:rsidRPr="00B00DD5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ree-title"/>
                <w:rFonts w:ascii="Arial" w:hAnsi="Arial" w:cs="Arial"/>
                <w:sz w:val="22"/>
                <w:szCs w:val="22"/>
              </w:rPr>
              <w:t>T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esto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P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rescrizioni</w:t>
            </w:r>
            <w:r>
              <w:rPr>
                <w:rStyle w:val="tree-title"/>
                <w:rFonts w:ascii="Arial" w:hAnsi="Arial" w:cs="Arial"/>
                <w:sz w:val="22"/>
                <w:szCs w:val="22"/>
              </w:rPr>
              <w:t>, N</w:t>
            </w:r>
            <w:r w:rsidRPr="00B00DD5">
              <w:rPr>
                <w:rStyle w:val="tree-title"/>
                <w:rFonts w:ascii="Arial" w:hAnsi="Arial" w:cs="Arial"/>
                <w:sz w:val="22"/>
                <w:szCs w:val="22"/>
              </w:rPr>
              <w:t>ote</w:t>
            </w:r>
          </w:p>
        </w:tc>
      </w:tr>
      <w:tr w:rsidR="00830705" w:rsidRPr="003D3103" w:rsidTr="00E32165">
        <w:tc>
          <w:tcPr>
            <w:tcW w:w="1423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.ente;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.data_richiesta;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978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.data_rilascio;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58" w:type="dxa"/>
          </w:tcPr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.parere;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5170" w:type="dxa"/>
          </w:tcPr>
          <w:p w:rsidR="00830705" w:rsidRPr="003D3103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.testo;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830705" w:rsidRPr="003D3103" w:rsidRDefault="00830705" w:rsidP="00E32165">
            <w:pPr>
              <w:tabs>
                <w:tab w:val="right" w:pos="-1418"/>
              </w:tabs>
              <w:rPr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</w:rPr>
              <w:t>[pareri_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</w:rPr>
              <w:t>.prescrizioni;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block=w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:</w:t>
            </w:r>
            <w:proofErr w:type="spellStart"/>
            <w:r w:rsidRPr="003D3103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3D3103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830705" w:rsidRPr="003D3103" w:rsidRDefault="00830705" w:rsidP="00830705">
            <w:pPr>
              <w:tabs>
                <w:tab w:val="right" w:pos="-1418"/>
              </w:tabs>
              <w:rPr>
                <w:rStyle w:val="tree-title"/>
                <w:rFonts w:ascii="Arial" w:hAnsi="Arial" w:cs="Arial"/>
                <w:sz w:val="18"/>
                <w:szCs w:val="18"/>
              </w:rPr>
            </w:pP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[pareri_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Pr="003D3103">
              <w:rPr>
                <w:rFonts w:ascii="Arial" w:hAnsi="Arial" w:cs="Arial"/>
                <w:sz w:val="18"/>
                <w:szCs w:val="18"/>
                <w:lang w:val="en-US"/>
              </w:rPr>
              <w:t>.note;block=w:tr]</w:t>
            </w:r>
          </w:p>
        </w:tc>
      </w:tr>
    </w:tbl>
    <w:p w:rsidR="00830705" w:rsidRPr="003D3103" w:rsidRDefault="00830705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Oneri definiti</w:t>
            </w:r>
          </w:p>
        </w:tc>
        <w:tc>
          <w:tcPr>
            <w:tcW w:w="8222" w:type="dxa"/>
          </w:tcPr>
          <w:p w:rsidR="00166C42" w:rsidRDefault="00166C42" w:rsidP="001A064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oneri_</w:t>
            </w:r>
            <w:r w:rsidR="001A0640">
              <w:rPr>
                <w:rFonts w:ascii="Arial" w:hAnsi="Arial" w:cs="Arial"/>
                <w:sz w:val="22"/>
                <w:szCs w:val="22"/>
              </w:rPr>
              <w:t>totale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3563CA">
      <w:pPr>
        <w:ind w:firstLine="709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706"/>
        <w:gridCol w:w="8222"/>
      </w:tblGrid>
      <w:tr w:rsidR="00166C42" w:rsidTr="00AD72EF">
        <w:tc>
          <w:tcPr>
            <w:tcW w:w="1706" w:type="dxa"/>
          </w:tcPr>
          <w:p w:rsidR="00166C42" w:rsidRDefault="00166C42" w:rsidP="00166C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testo_rup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166C42" w:rsidTr="00AD72EF">
        <w:tc>
          <w:tcPr>
            <w:tcW w:w="1706" w:type="dxa"/>
          </w:tcPr>
          <w:p w:rsidR="00166C42" w:rsidRDefault="00166C42" w:rsidP="006B31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Prescrizioni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RdP</w:t>
            </w:r>
            <w:proofErr w:type="spellEnd"/>
          </w:p>
        </w:tc>
        <w:tc>
          <w:tcPr>
            <w:tcW w:w="8222" w:type="dxa"/>
          </w:tcPr>
          <w:p w:rsidR="00166C42" w:rsidRDefault="00166C42" w:rsidP="00166C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prescrizioni_rup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166C42" w:rsidRDefault="00166C42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9928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>Ai sensi del comma 3 articolo 20 DPR 380/2001 si propone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</w:tr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Pr="00166C42" w:rsidRDefault="00154C1F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B05E1C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FC7BA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C7BA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830705">
        <w:rPr>
          <w:rFonts w:ascii="Arial" w:hAnsi="Arial" w:cs="Arial"/>
          <w:i/>
          <w:noProof/>
          <w:sz w:val="22"/>
          <w:szCs w:val="22"/>
        </w:rPr>
        <w:t>23 settembre 2019</w:t>
      </w:r>
      <w:r w:rsidR="00FC7BA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B05E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8553B3" w:rsidRPr="00154C1F" w:rsidRDefault="007C2914" w:rsidP="00B05E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</w:tr>
    </w:tbl>
    <w:p w:rsidR="000C370B" w:rsidRDefault="000C370B" w:rsidP="00AD5CB9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CellMar>
          <w:left w:w="0" w:type="dxa"/>
          <w:right w:w="0" w:type="dxa"/>
        </w:tblCellMar>
        <w:tblLook w:val="04A0"/>
      </w:tblPr>
      <w:tblGrid>
        <w:gridCol w:w="10031"/>
      </w:tblGrid>
      <w:tr w:rsidR="00154C1F" w:rsidTr="00606AD2">
        <w:tc>
          <w:tcPr>
            <w:tcW w:w="9928" w:type="dxa"/>
          </w:tcPr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Ai sensi del comma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6</w:t>
            </w:r>
            <w:r w:rsidRPr="00F02F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articolo 20 DPR 380/2001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il Dirigente Dispone:</w:t>
            </w:r>
          </w:p>
        </w:tc>
      </w:tr>
      <w:tr w:rsidR="00154C1F" w:rsidTr="00606AD2">
        <w:tc>
          <w:tcPr>
            <w:tcW w:w="9928" w:type="dxa"/>
          </w:tcPr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4C1F" w:rsidRPr="00F02F59" w:rsidRDefault="00154C1F" w:rsidP="00606AD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:rsidR="00154C1F" w:rsidRDefault="00154C1F" w:rsidP="00154C1F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5"/>
        <w:gridCol w:w="5016"/>
      </w:tblGrid>
      <w:tr w:rsidR="00154C1F" w:rsidTr="00606AD2"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54C1F" w:rsidRDefault="00154C1F" w:rsidP="00606A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154C1F" w:rsidRPr="00BD6F80" w:rsidRDefault="00154C1F" w:rsidP="00606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Ing.Giambattista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 Maria MICELI</w:t>
            </w:r>
          </w:p>
        </w:tc>
      </w:tr>
    </w:tbl>
    <w:p w:rsidR="00154C1F" w:rsidRPr="009C6EBE" w:rsidRDefault="00154C1F" w:rsidP="00AD5CB9">
      <w:pPr>
        <w:rPr>
          <w:rFonts w:ascii="Arial" w:hAnsi="Arial" w:cs="Arial"/>
          <w:sz w:val="22"/>
          <w:szCs w:val="22"/>
        </w:rPr>
      </w:pPr>
    </w:p>
    <w:sectPr w:rsidR="00154C1F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98" w:rsidRDefault="001F7F98" w:rsidP="00DF7577">
      <w:r>
        <w:separator/>
      </w:r>
    </w:p>
  </w:endnote>
  <w:endnote w:type="continuationSeparator" w:id="1">
    <w:p w:rsidR="001F7F98" w:rsidRDefault="001F7F98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98" w:rsidRDefault="001F7F98" w:rsidP="00DF7577">
      <w:r>
        <w:separator/>
      </w:r>
    </w:p>
  </w:footnote>
  <w:footnote w:type="continuationSeparator" w:id="1">
    <w:p w:rsidR="001F7F98" w:rsidRDefault="001F7F98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 xml:space="preserve">SPORTELLO UNICO </w:t>
    </w:r>
    <w:r w:rsidR="00175B3B">
      <w:rPr>
        <w:rFonts w:ascii="Arial" w:hAnsi="Arial" w:cs="Arial"/>
        <w:b/>
        <w:i/>
        <w:color w:val="0033CC"/>
        <w:sz w:val="24"/>
      </w:rPr>
      <w:t>EDILIZIA</w:t>
    </w:r>
    <w:r w:rsidRPr="0080143A">
      <w:rPr>
        <w:rFonts w:ascii="Arial" w:hAnsi="Arial" w:cs="Arial"/>
        <w:b/>
        <w:i/>
        <w:color w:val="0033CC"/>
        <w:sz w:val="24"/>
      </w:rPr>
      <w:t xml:space="preserve"> (</w:t>
    </w:r>
    <w:proofErr w:type="spellStart"/>
    <w:r w:rsidRPr="0080143A">
      <w:rPr>
        <w:rFonts w:ascii="Arial" w:hAnsi="Arial" w:cs="Arial"/>
        <w:b/>
        <w:i/>
        <w:color w:val="0033CC"/>
        <w:sz w:val="24"/>
      </w:rPr>
      <w:t>S.U.</w:t>
    </w:r>
    <w:r w:rsidR="00175B3B">
      <w:rPr>
        <w:rFonts w:ascii="Arial" w:hAnsi="Arial" w:cs="Arial"/>
        <w:b/>
        <w:i/>
        <w:color w:val="0033CC"/>
        <w:sz w:val="24"/>
      </w:rPr>
      <w:t>E.</w:t>
    </w:r>
    <w:proofErr w:type="spellEnd"/>
    <w:r w:rsidRPr="0080143A">
      <w:rPr>
        <w:rFonts w:ascii="Arial" w:hAnsi="Arial" w:cs="Arial"/>
        <w:b/>
        <w:i/>
        <w:color w:val="0033CC"/>
        <w:sz w:val="24"/>
      </w:rPr>
      <w:t>)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/>
  <w:rsids>
    <w:rsidRoot w:val="004B610F"/>
    <w:rsid w:val="00003A5B"/>
    <w:rsid w:val="00022D26"/>
    <w:rsid w:val="00024535"/>
    <w:rsid w:val="00025041"/>
    <w:rsid w:val="00033B2C"/>
    <w:rsid w:val="00063A50"/>
    <w:rsid w:val="00072A97"/>
    <w:rsid w:val="000741B3"/>
    <w:rsid w:val="000A5BFD"/>
    <w:rsid w:val="000C370B"/>
    <w:rsid w:val="000F1EDD"/>
    <w:rsid w:val="000F51AC"/>
    <w:rsid w:val="00154C1F"/>
    <w:rsid w:val="00162C8E"/>
    <w:rsid w:val="00166C42"/>
    <w:rsid w:val="00175B3B"/>
    <w:rsid w:val="0019206D"/>
    <w:rsid w:val="001A0640"/>
    <w:rsid w:val="001A70B9"/>
    <w:rsid w:val="001B4225"/>
    <w:rsid w:val="001C330A"/>
    <w:rsid w:val="001F7F98"/>
    <w:rsid w:val="002061BA"/>
    <w:rsid w:val="002218EE"/>
    <w:rsid w:val="002926E8"/>
    <w:rsid w:val="002C2626"/>
    <w:rsid w:val="002D0988"/>
    <w:rsid w:val="00301001"/>
    <w:rsid w:val="003073DD"/>
    <w:rsid w:val="00314AB5"/>
    <w:rsid w:val="00324615"/>
    <w:rsid w:val="00352093"/>
    <w:rsid w:val="003563CA"/>
    <w:rsid w:val="00367297"/>
    <w:rsid w:val="00370D34"/>
    <w:rsid w:val="0038337F"/>
    <w:rsid w:val="00387D89"/>
    <w:rsid w:val="00391AB4"/>
    <w:rsid w:val="0039626D"/>
    <w:rsid w:val="003B582C"/>
    <w:rsid w:val="003D3103"/>
    <w:rsid w:val="00442B82"/>
    <w:rsid w:val="004658E3"/>
    <w:rsid w:val="004705D8"/>
    <w:rsid w:val="004719A2"/>
    <w:rsid w:val="004801F3"/>
    <w:rsid w:val="004A0444"/>
    <w:rsid w:val="004B610F"/>
    <w:rsid w:val="004E39FC"/>
    <w:rsid w:val="004E72C9"/>
    <w:rsid w:val="004F1A31"/>
    <w:rsid w:val="00510C44"/>
    <w:rsid w:val="00517B31"/>
    <w:rsid w:val="00525428"/>
    <w:rsid w:val="00534380"/>
    <w:rsid w:val="005345B8"/>
    <w:rsid w:val="00563488"/>
    <w:rsid w:val="00567CEF"/>
    <w:rsid w:val="005710E6"/>
    <w:rsid w:val="00587039"/>
    <w:rsid w:val="00587817"/>
    <w:rsid w:val="005A2947"/>
    <w:rsid w:val="005F2E45"/>
    <w:rsid w:val="00620828"/>
    <w:rsid w:val="00624052"/>
    <w:rsid w:val="00645B60"/>
    <w:rsid w:val="00651726"/>
    <w:rsid w:val="00660C73"/>
    <w:rsid w:val="006941BE"/>
    <w:rsid w:val="006A01DF"/>
    <w:rsid w:val="006B7B71"/>
    <w:rsid w:val="006D179D"/>
    <w:rsid w:val="006D5972"/>
    <w:rsid w:val="006E0AC4"/>
    <w:rsid w:val="006F5DB2"/>
    <w:rsid w:val="00703418"/>
    <w:rsid w:val="00731421"/>
    <w:rsid w:val="00733914"/>
    <w:rsid w:val="007672D9"/>
    <w:rsid w:val="007B7BB4"/>
    <w:rsid w:val="007C2914"/>
    <w:rsid w:val="007C2923"/>
    <w:rsid w:val="007D3104"/>
    <w:rsid w:val="007D695F"/>
    <w:rsid w:val="007F3A63"/>
    <w:rsid w:val="00807476"/>
    <w:rsid w:val="00830705"/>
    <w:rsid w:val="0083520F"/>
    <w:rsid w:val="008553B3"/>
    <w:rsid w:val="008A0975"/>
    <w:rsid w:val="008A0E02"/>
    <w:rsid w:val="008A4EA3"/>
    <w:rsid w:val="008C0DAE"/>
    <w:rsid w:val="008C1FA5"/>
    <w:rsid w:val="008C4262"/>
    <w:rsid w:val="00900E00"/>
    <w:rsid w:val="00901901"/>
    <w:rsid w:val="0091064F"/>
    <w:rsid w:val="00927351"/>
    <w:rsid w:val="009273CF"/>
    <w:rsid w:val="00931C61"/>
    <w:rsid w:val="00935719"/>
    <w:rsid w:val="00950B01"/>
    <w:rsid w:val="00977739"/>
    <w:rsid w:val="009811BE"/>
    <w:rsid w:val="0099055F"/>
    <w:rsid w:val="009C1FCF"/>
    <w:rsid w:val="009C56F4"/>
    <w:rsid w:val="009C6EBE"/>
    <w:rsid w:val="009D4149"/>
    <w:rsid w:val="00A15A77"/>
    <w:rsid w:val="00A164D9"/>
    <w:rsid w:val="00A224FD"/>
    <w:rsid w:val="00A32D7F"/>
    <w:rsid w:val="00A632A8"/>
    <w:rsid w:val="00A7326F"/>
    <w:rsid w:val="00A75218"/>
    <w:rsid w:val="00AA45AF"/>
    <w:rsid w:val="00AB2273"/>
    <w:rsid w:val="00AB6BFD"/>
    <w:rsid w:val="00AC4855"/>
    <w:rsid w:val="00AD5CB9"/>
    <w:rsid w:val="00AD72EF"/>
    <w:rsid w:val="00AE487C"/>
    <w:rsid w:val="00AF115E"/>
    <w:rsid w:val="00B00DD5"/>
    <w:rsid w:val="00B04557"/>
    <w:rsid w:val="00B05B9F"/>
    <w:rsid w:val="00B05E1C"/>
    <w:rsid w:val="00B12621"/>
    <w:rsid w:val="00B23A8A"/>
    <w:rsid w:val="00B26636"/>
    <w:rsid w:val="00B37FD7"/>
    <w:rsid w:val="00B438C0"/>
    <w:rsid w:val="00BC1F7A"/>
    <w:rsid w:val="00BE3562"/>
    <w:rsid w:val="00BE6E8B"/>
    <w:rsid w:val="00BF5892"/>
    <w:rsid w:val="00C12378"/>
    <w:rsid w:val="00C16DCC"/>
    <w:rsid w:val="00C25647"/>
    <w:rsid w:val="00C540BC"/>
    <w:rsid w:val="00C579F8"/>
    <w:rsid w:val="00C64F20"/>
    <w:rsid w:val="00C67D14"/>
    <w:rsid w:val="00C87BA6"/>
    <w:rsid w:val="00CC3CFD"/>
    <w:rsid w:val="00CE37C1"/>
    <w:rsid w:val="00CE48F8"/>
    <w:rsid w:val="00D03220"/>
    <w:rsid w:val="00D12450"/>
    <w:rsid w:val="00D37041"/>
    <w:rsid w:val="00D84B61"/>
    <w:rsid w:val="00D91F9A"/>
    <w:rsid w:val="00DA216D"/>
    <w:rsid w:val="00DB07ED"/>
    <w:rsid w:val="00DB0C81"/>
    <w:rsid w:val="00DD2C9B"/>
    <w:rsid w:val="00DE0590"/>
    <w:rsid w:val="00DF7577"/>
    <w:rsid w:val="00E16A34"/>
    <w:rsid w:val="00E23D6A"/>
    <w:rsid w:val="00E31C68"/>
    <w:rsid w:val="00E4513E"/>
    <w:rsid w:val="00E52894"/>
    <w:rsid w:val="00E530BE"/>
    <w:rsid w:val="00E60E64"/>
    <w:rsid w:val="00ED45C0"/>
    <w:rsid w:val="00EE3471"/>
    <w:rsid w:val="00EE4D7E"/>
    <w:rsid w:val="00F35ED8"/>
    <w:rsid w:val="00F47A4F"/>
    <w:rsid w:val="00F713DA"/>
    <w:rsid w:val="00F72024"/>
    <w:rsid w:val="00F96901"/>
    <w:rsid w:val="00FA746D"/>
    <w:rsid w:val="00FB5008"/>
    <w:rsid w:val="00FC7BA7"/>
    <w:rsid w:val="00FD07B7"/>
    <w:rsid w:val="00FE5AEE"/>
    <w:rsid w:val="00FF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EA2F-218E-4837-800A-44B8FC67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22</TotalTime>
  <Pages>2</Pages>
  <Words>181</Words>
  <Characters>2716</Characters>
  <Application>Microsoft Office Word</Application>
  <DocSecurity>0</DocSecurity>
  <Lines>22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 Giuseppe Romano</cp:lastModifiedBy>
  <cp:revision>2</cp:revision>
  <cp:lastPrinted>2016-12-27T12:21:00Z</cp:lastPrinted>
  <dcterms:created xsi:type="dcterms:W3CDTF">2019-09-23T12:50:00Z</dcterms:created>
  <dcterms:modified xsi:type="dcterms:W3CDTF">2019-09-23T12:50:00Z</dcterms:modified>
</cp:coreProperties>
</file>