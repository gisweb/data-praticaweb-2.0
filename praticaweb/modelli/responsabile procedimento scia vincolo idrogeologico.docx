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BA57EA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2331720</wp:posOffset>
            </wp:positionH>
            <wp:positionV relativeFrom="paragraph">
              <wp:posOffset>282575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>SERVIZIO EDILIZIA PRIVATA</w:t>
      </w:r>
    </w:p>
    <w:p w:rsidR="00E26934" w:rsidRDefault="00E26934"/>
    <w:p w:rsidR="009B13CC" w:rsidRDefault="009B13CC" w:rsidP="009B13CC">
      <w:pPr>
        <w:rPr>
          <w:sz w:val="22"/>
        </w:rPr>
      </w:pPr>
      <w:proofErr w:type="spellStart"/>
      <w:r w:rsidRPr="00C96DE3">
        <w:rPr>
          <w:sz w:val="22"/>
        </w:rPr>
        <w:t>Prot</w:t>
      </w:r>
      <w:proofErr w:type="spellEnd"/>
      <w:r w:rsidRPr="00C96DE3">
        <w:rPr>
          <w:sz w:val="22"/>
        </w:rPr>
        <w:t>. n. [</w:t>
      </w:r>
      <w:proofErr w:type="spellStart"/>
      <w:r w:rsidRPr="00C96DE3">
        <w:rPr>
          <w:sz w:val="22"/>
        </w:rPr>
        <w:t>protocollo</w:t>
      </w:r>
      <w:proofErr w:type="spellEnd"/>
      <w:r w:rsidRPr="00C96DE3">
        <w:rPr>
          <w:sz w:val="22"/>
        </w:rPr>
        <w:t>] del [data_protocollo]</w:t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DA473C">
        <w:rPr>
          <w:sz w:val="22"/>
        </w:rPr>
        <w:t>Segnalazione Certificata</w:t>
      </w:r>
      <w:r w:rsidR="00600241">
        <w:rPr>
          <w:sz w:val="22"/>
        </w:rPr>
        <w:t xml:space="preserve"> di Inizio Attività</w:t>
      </w:r>
      <w:r>
        <w:rPr>
          <w:sz w:val="22"/>
        </w:rPr>
        <w:t xml:space="preserve"> per</w:t>
      </w:r>
      <w:r w:rsidR="000E7BFD">
        <w:rPr>
          <w:sz w:val="22"/>
        </w:rPr>
        <w:t xml:space="preserve"> opere di</w:t>
      </w:r>
      <w:r w:rsidR="009B13CC">
        <w:rPr>
          <w:sz w:val="22"/>
        </w:rPr>
        <w:t xml:space="preserve"> [</w:t>
      </w:r>
      <w:proofErr w:type="spellStart"/>
      <w:r w:rsidR="009B13CC">
        <w:rPr>
          <w:sz w:val="22"/>
        </w:rPr>
        <w:t>oggetto</w:t>
      </w:r>
      <w:proofErr w:type="spellEnd"/>
      <w:r w:rsidR="009B13CC">
        <w:rPr>
          <w:sz w:val="22"/>
        </w:rPr>
        <w:t>]</w:t>
      </w:r>
      <w:r>
        <w:rPr>
          <w:sz w:val="22"/>
        </w:rPr>
        <w:t xml:space="preserve"> </w:t>
      </w:r>
      <w:r w:rsidR="000E7BFD">
        <w:rPr>
          <w:sz w:val="22"/>
        </w:rPr>
        <w:t xml:space="preserve">in aree soggette a vincolo idrogeologico </w:t>
      </w:r>
      <w:r>
        <w:rPr>
          <w:sz w:val="22"/>
        </w:rPr>
        <w:t>-</w:t>
      </w:r>
      <w:r w:rsidR="009B13CC">
        <w:rPr>
          <w:sz w:val="22"/>
        </w:rPr>
        <w:t xml:space="preserve"> </w:t>
      </w:r>
      <w:r w:rsidR="009B13CC" w:rsidRPr="00C96DE3">
        <w:rPr>
          <w:sz w:val="22"/>
        </w:rPr>
        <w:t>[</w:t>
      </w:r>
      <w:proofErr w:type="spellStart"/>
      <w:r w:rsidR="009B13CC" w:rsidRPr="00C96DE3">
        <w:rPr>
          <w:sz w:val="22"/>
        </w:rPr>
        <w:t>ubicazione</w:t>
      </w:r>
      <w:proofErr w:type="spellEnd"/>
      <w:r w:rsidR="009B13CC" w:rsidRPr="00C96DE3">
        <w:rPr>
          <w:sz w:val="22"/>
        </w:rPr>
        <w:t>]</w:t>
      </w:r>
      <w:r>
        <w:rPr>
          <w:sz w:val="22"/>
        </w:rPr>
        <w:t xml:space="preserve"> - Comunicazione d</w:t>
      </w:r>
      <w:r w:rsidR="00600241">
        <w:rPr>
          <w:sz w:val="22"/>
        </w:rPr>
        <w:t>i</w:t>
      </w:r>
      <w:r>
        <w:rPr>
          <w:sz w:val="22"/>
        </w:rPr>
        <w:t xml:space="preserve"> </w:t>
      </w:r>
      <w:r w:rsidR="00600241">
        <w:rPr>
          <w:sz w:val="22"/>
        </w:rPr>
        <w:t xml:space="preserve">avvio </w:t>
      </w:r>
      <w:r>
        <w:rPr>
          <w:sz w:val="22"/>
        </w:rPr>
        <w:t>del procedimento.</w:t>
      </w:r>
    </w:p>
    <w:p w:rsidR="00EA0F67" w:rsidRDefault="00EA0F67" w:rsidP="00EA0F6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A0F67" w:rsidTr="00EA0F67">
        <w:tc>
          <w:tcPr>
            <w:tcW w:w="2500" w:type="pct"/>
          </w:tcPr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A0F67" w:rsidTr="00EA0F67">
        <w:tc>
          <w:tcPr>
            <w:tcW w:w="2500" w:type="pct"/>
          </w:tcPr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A0F67" w:rsidRPr="00EA0F67" w:rsidRDefault="00EA0F67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EA0F67">
              <w:rPr>
                <w:sz w:val="22"/>
                <w:szCs w:val="22"/>
              </w:rPr>
              <w:t>c/o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A0F67" w:rsidRDefault="00EA0F67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9B13CC" w:rsidRDefault="009B13CC" w:rsidP="009B13CC">
      <w:pPr>
        <w:rPr>
          <w:sz w:val="22"/>
        </w:rPr>
      </w:pPr>
    </w:p>
    <w:p w:rsidR="00E26934" w:rsidRDefault="000654DC" w:rsidP="00987DBB">
      <w:pPr>
        <w:autoSpaceDE w:val="0"/>
        <w:autoSpaceDN w:val="0"/>
        <w:adjustRightInd w:val="0"/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>la Legge Regionale</w:t>
        </w:r>
      </w:smartTag>
      <w:r>
        <w:rPr>
          <w:sz w:val="22"/>
        </w:rPr>
        <w:t xml:space="preserve"> n. 7 del 12 aprile 2011 art. 3 e ss. mm. e </w:t>
      </w:r>
      <w:proofErr w:type="spellStart"/>
      <w:r>
        <w:rPr>
          <w:sz w:val="22"/>
        </w:rPr>
        <w:t>ii</w:t>
      </w:r>
      <w:proofErr w:type="spellEnd"/>
      <w:r>
        <w:rPr>
          <w:sz w:val="22"/>
        </w:rPr>
        <w:t xml:space="preserve">. che ha trasferito ai Comuni le funzioni in materia di vincolo idrogeologico e visti gli artt. 4 e 5 della Legge 241/90 così come modificato e integrato dalla Legge 15/2005 e </w:t>
      </w:r>
      <w:proofErr w:type="spellStart"/>
      <w:r>
        <w:rPr>
          <w:sz w:val="22"/>
        </w:rPr>
        <w:t>ss.mm.</w:t>
      </w:r>
      <w:proofErr w:type="spellEnd"/>
      <w:r>
        <w:rPr>
          <w:sz w:val="22"/>
        </w:rPr>
        <w:t xml:space="preserve"> e </w:t>
      </w:r>
      <w:proofErr w:type="spellStart"/>
      <w:r>
        <w:rPr>
          <w:sz w:val="22"/>
        </w:rPr>
        <w:t>ii</w:t>
      </w:r>
      <w:proofErr w:type="spellEnd"/>
      <w:r>
        <w:rPr>
          <w:sz w:val="22"/>
        </w:rPr>
        <w:t>.</w:t>
      </w:r>
      <w:r w:rsidR="00E26934" w:rsidRPr="00DA473C">
        <w:rPr>
          <w:color w:val="000000"/>
          <w:sz w:val="22"/>
        </w:rPr>
        <w:t>, con riferimento all’istanza in oggetto</w:t>
      </w:r>
      <w:r w:rsidR="008344EE" w:rsidRPr="00DA473C">
        <w:rPr>
          <w:color w:val="000000"/>
          <w:sz w:val="22"/>
        </w:rPr>
        <w:t xml:space="preserve">, </w:t>
      </w:r>
      <w:r w:rsidR="007E4B9B" w:rsidRPr="00DA473C">
        <w:rPr>
          <w:color w:val="000000"/>
          <w:sz w:val="22"/>
        </w:rPr>
        <w:t>che sarà trattata ai sensi degli artt. 23,</w:t>
      </w:r>
      <w:r w:rsidR="007E4B9B">
        <w:rPr>
          <w:sz w:val="22"/>
        </w:rPr>
        <w:t xml:space="preserve"> 24 e 26 della Legge Regionale sopra indicata</w:t>
      </w:r>
      <w:r w:rsidR="00E26934">
        <w:rPr>
          <w:sz w:val="22"/>
        </w:rPr>
        <w:t xml:space="preserve">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9B13CC" w:rsidRPr="009B13CC">
        <w:rPr>
          <w:sz w:val="22"/>
        </w:rPr>
        <w:t>[</w:t>
      </w:r>
      <w:proofErr w:type="spellStart"/>
      <w:r w:rsidR="009B13CC" w:rsidRPr="009B13CC">
        <w:rPr>
          <w:sz w:val="22"/>
        </w:rPr>
        <w:t>protocollo</w:t>
      </w:r>
      <w:proofErr w:type="spellEnd"/>
      <w:r w:rsidR="009B13CC" w:rsidRPr="009B13CC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9B13CC" w:rsidRPr="009B13CC">
        <w:rPr>
          <w:b/>
          <w:sz w:val="22"/>
        </w:rPr>
        <w:t>[</w:t>
      </w:r>
      <w:proofErr w:type="spellStart"/>
      <w:r w:rsidR="009B13CC" w:rsidRPr="009B13CC">
        <w:rPr>
          <w:b/>
          <w:sz w:val="22"/>
        </w:rPr>
        <w:t>numero</w:t>
      </w:r>
      <w:proofErr w:type="spellEnd"/>
      <w:r w:rsidR="009B13CC" w:rsidRPr="009B13CC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8C7E07" w:rsidRDefault="008C7E07" w:rsidP="008C7E07">
      <w:pPr>
        <w:jc w:val="both"/>
        <w:rPr>
          <w:sz w:val="22"/>
        </w:rPr>
      </w:pPr>
      <w:r>
        <w:rPr>
          <w:sz w:val="22"/>
        </w:rPr>
        <w:t>2) detta istanza sarà trattata, per quanto di competenza comunale, dal Servizio Difesa del Suolo del Settore Territorio;</w:t>
      </w:r>
    </w:p>
    <w:p w:rsidR="008C7E07" w:rsidRDefault="008C7E07" w:rsidP="008C7E07">
      <w:pPr>
        <w:jc w:val="both"/>
        <w:rPr>
          <w:sz w:val="22"/>
        </w:rPr>
      </w:pPr>
    </w:p>
    <w:p w:rsidR="008C7E07" w:rsidRDefault="008C7E07" w:rsidP="008C7E07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707CE7">
        <w:rPr>
          <w:sz w:val="22"/>
        </w:rPr>
        <w:t>[</w:t>
      </w:r>
      <w:proofErr w:type="spellStart"/>
      <w:r w:rsidR="00707CE7">
        <w:rPr>
          <w:sz w:val="22"/>
        </w:rPr>
        <w:t>dirigente</w:t>
      </w:r>
      <w:proofErr w:type="spellEnd"/>
      <w:r w:rsidR="00707CE7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707CE7">
        <w:rPr>
          <w:sz w:val="22"/>
        </w:rPr>
        <w:t>[pratica.rdp]</w:t>
      </w:r>
      <w:r>
        <w:rPr>
          <w:sz w:val="22"/>
        </w:rPr>
        <w:t>, istruttore direttivo tecnico del Servizio Difesa del Suolo, il collaboratore in ambito amministrativo è il Dott. Alessio CROCETTA;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A0F67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9B13CC" w:rsidRDefault="009B13CC" w:rsidP="009B13CC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8562B9">
        <w:rPr>
          <w:sz w:val="22"/>
        </w:rPr>
        <w:t>[data]</w:t>
      </w:r>
    </w:p>
    <w:p w:rsidR="009B13CC" w:rsidRDefault="009B13CC" w:rsidP="009B13CC">
      <w:pPr>
        <w:jc w:val="both"/>
        <w:rPr>
          <w:sz w:val="22"/>
        </w:rPr>
      </w:pPr>
    </w:p>
    <w:p w:rsidR="009B13CC" w:rsidRDefault="009B13CC" w:rsidP="009B13CC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9B13CC" w:rsidTr="00662F93">
        <w:tc>
          <w:tcPr>
            <w:tcW w:w="4889" w:type="dxa"/>
          </w:tcPr>
          <w:p w:rsidR="009B13CC" w:rsidRDefault="009B13CC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PROCEDIMENTO</w:t>
            </w:r>
          </w:p>
          <w:p w:rsidR="009B13CC" w:rsidRDefault="008562B9" w:rsidP="00662F9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9B13CC" w:rsidRDefault="009B13CC" w:rsidP="00662F93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  <w:p w:rsidR="009B13CC" w:rsidRDefault="008562B9" w:rsidP="00662F93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dirigente</w:t>
            </w:r>
            <w:proofErr w:type="spellEnd"/>
            <w:r>
              <w:t>]</w:t>
            </w:r>
          </w:p>
        </w:tc>
      </w:tr>
    </w:tbl>
    <w:p w:rsidR="00E26934" w:rsidRDefault="00E26934" w:rsidP="009B13CC">
      <w:pPr>
        <w:jc w:val="both"/>
      </w:pPr>
    </w:p>
    <w:sectPr w:rsidR="00E26934" w:rsidSect="00BA099C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A57EA"/>
    <w:rsid w:val="000654DC"/>
    <w:rsid w:val="000E7BFD"/>
    <w:rsid w:val="0010492C"/>
    <w:rsid w:val="001C4499"/>
    <w:rsid w:val="001F2482"/>
    <w:rsid w:val="002607A8"/>
    <w:rsid w:val="003136CB"/>
    <w:rsid w:val="0035065F"/>
    <w:rsid w:val="004F76EE"/>
    <w:rsid w:val="00512967"/>
    <w:rsid w:val="00600241"/>
    <w:rsid w:val="00664396"/>
    <w:rsid w:val="00707CE7"/>
    <w:rsid w:val="00714BC2"/>
    <w:rsid w:val="00723D43"/>
    <w:rsid w:val="007A6483"/>
    <w:rsid w:val="007E4B9B"/>
    <w:rsid w:val="0082670E"/>
    <w:rsid w:val="008344EE"/>
    <w:rsid w:val="008562B9"/>
    <w:rsid w:val="0088203A"/>
    <w:rsid w:val="008B630A"/>
    <w:rsid w:val="008C7E07"/>
    <w:rsid w:val="00987DBB"/>
    <w:rsid w:val="009B13CC"/>
    <w:rsid w:val="00A17199"/>
    <w:rsid w:val="00A644FB"/>
    <w:rsid w:val="00BA099C"/>
    <w:rsid w:val="00BA57EA"/>
    <w:rsid w:val="00BD5E43"/>
    <w:rsid w:val="00C83B60"/>
    <w:rsid w:val="00DA473C"/>
    <w:rsid w:val="00DF28F0"/>
    <w:rsid w:val="00E26934"/>
    <w:rsid w:val="00EA0F67"/>
    <w:rsid w:val="00ED0D08"/>
    <w:rsid w:val="00EE0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A0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9B13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Proc%20SCIA%20vinc_idrogeo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Proc SCIA vinc_idrogeol.dot</Template>
  <TotalTime>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5</cp:revision>
  <cp:lastPrinted>2007-03-06T11:57:00Z</cp:lastPrinted>
  <dcterms:created xsi:type="dcterms:W3CDTF">2012-12-07T17:02:00Z</dcterms:created>
  <dcterms:modified xsi:type="dcterms:W3CDTF">2012-12-13T15:56:00Z</dcterms:modified>
</cp:coreProperties>
</file>