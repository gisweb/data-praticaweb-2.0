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08" w:rsidRDefault="002C7508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2B1EEA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52.25pt">
            <v:imagedata r:id="rId5" o:title=""/>
          </v:shape>
        </w:pict>
      </w:r>
    </w:p>
    <w:p w:rsidR="002C7508" w:rsidRDefault="002C7508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2C7508" w:rsidRDefault="002C7508" w:rsidP="00BA1780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2C7508" w:rsidRDefault="002C7508" w:rsidP="00BA1780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2C7508" w:rsidRDefault="002C7508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2C7508" w:rsidRDefault="002C7508">
      <w:pPr>
        <w:jc w:val="center"/>
      </w:pPr>
    </w:p>
    <w:p w:rsidR="002C7508" w:rsidRDefault="002C75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 Spezia,</w:t>
      </w:r>
    </w:p>
    <w:p w:rsidR="002C7508" w:rsidRDefault="002C750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2C7508" w:rsidTr="009A5DC1">
        <w:trPr>
          <w:trHeight w:val="1"/>
        </w:trPr>
        <w:tc>
          <w:tcPr>
            <w:tcW w:w="3195" w:type="dxa"/>
            <w:shd w:val="clear" w:color="000000" w:fill="FFFFFF"/>
          </w:tcPr>
          <w:p w:rsidR="002C7508" w:rsidRPr="00D653FB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2C7508" w:rsidRPr="00D653FB" w:rsidRDefault="002C7508" w:rsidP="009A5DC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2C7508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2C7508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2C7508" w:rsidRPr="006C3575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C7508" w:rsidTr="009A5DC1">
        <w:trPr>
          <w:trHeight w:val="1"/>
        </w:trPr>
        <w:tc>
          <w:tcPr>
            <w:tcW w:w="3195" w:type="dxa"/>
            <w:shd w:val="clear" w:color="000000" w:fill="FFFFFF"/>
          </w:tcPr>
          <w:p w:rsidR="002C7508" w:rsidRPr="00D653FB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2C7508" w:rsidRPr="00D653FB" w:rsidRDefault="002C7508" w:rsidP="009A5DC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2C7508" w:rsidRPr="006C3575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2C7508" w:rsidRPr="006C3575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2C7508" w:rsidRPr="006C3575" w:rsidRDefault="002C7508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2C7508" w:rsidRDefault="002C7508">
      <w:pPr>
        <w:rPr>
          <w:rFonts w:ascii="Arial" w:hAnsi="Arial" w:cs="Arial"/>
          <w:sz w:val="22"/>
          <w:szCs w:val="22"/>
        </w:rPr>
      </w:pPr>
    </w:p>
    <w:p w:rsidR="002C7508" w:rsidRDefault="002C7508">
      <w:pPr>
        <w:rPr>
          <w:rFonts w:ascii="Arial" w:hAnsi="Arial" w:cs="Arial"/>
          <w:sz w:val="22"/>
          <w:szCs w:val="22"/>
        </w:rPr>
      </w:pPr>
    </w:p>
    <w:p w:rsidR="002C7508" w:rsidRDefault="002C7508" w:rsidP="004C1E44">
      <w:pPr>
        <w:ind w:left="1134" w:hanging="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>
        <w:rPr>
          <w:rFonts w:ascii="Arial" w:hAnsi="Arial" w:cs="Arial"/>
          <w:b/>
          <w:sz w:val="22"/>
          <w:szCs w:val="22"/>
        </w:rPr>
        <w:t>Richiesta integrazioni ai sensi dell'art. 37 della L.R. n.16 del 06/06/2008 e s.m. e i.</w:t>
      </w:r>
    </w:p>
    <w:p w:rsidR="002C7508" w:rsidRDefault="002C7508" w:rsidP="004C1E44">
      <w:pPr>
        <w:ind w:left="1134" w:hanging="1134"/>
        <w:rPr>
          <w:rFonts w:ascii="Arial" w:hAnsi="Arial" w:cs="Arial"/>
          <w:sz w:val="22"/>
          <w:szCs w:val="22"/>
        </w:rPr>
      </w:pPr>
    </w:p>
    <w:p w:rsidR="002C7508" w:rsidRDefault="002C750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l'istanza presentata il 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>,</w:t>
      </w:r>
      <w:r w:rsidRPr="00C971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relativa al r</w:t>
      </w:r>
      <w:r>
        <w:rPr>
          <w:rFonts w:ascii="Arial" w:hAnsi="Arial" w:cs="Arial"/>
          <w:b/>
          <w:sz w:val="22"/>
          <w:szCs w:val="22"/>
        </w:rPr>
        <w:t xml:space="preserve">ilascio del Certificato di Agibilità </w:t>
      </w:r>
      <w:bookmarkStart w:id="0" w:name="Immobile"/>
      <w:r>
        <w:rPr>
          <w:rFonts w:ascii="Arial" w:hAnsi="Arial" w:cs="Arial"/>
          <w:b/>
          <w:sz w:val="22"/>
          <w:szCs w:val="22"/>
        </w:rPr>
        <w:t xml:space="preserve">dell’ unità </w:t>
      </w:r>
      <w:bookmarkEnd w:id="0"/>
      <w:r>
        <w:rPr>
          <w:rFonts w:ascii="Arial" w:hAnsi="Arial" w:cs="Arial"/>
          <w:b/>
          <w:sz w:val="22"/>
          <w:szCs w:val="22"/>
        </w:rPr>
        <w:t xml:space="preserve">immobiliare ad uso </w:t>
      </w:r>
      <w:bookmarkStart w:id="1" w:name="Uso"/>
      <w:r w:rsidRPr="00696DC6">
        <w:rPr>
          <w:rFonts w:ascii="Arial" w:hAnsi="Arial" w:cs="Arial"/>
          <w:b/>
          <w:sz w:val="22"/>
          <w:szCs w:val="22"/>
        </w:rPr>
        <w:t>residenziale</w:t>
      </w:r>
      <w:bookmarkEnd w:id="1"/>
      <w:r>
        <w:rPr>
          <w:rFonts w:ascii="Arial" w:hAnsi="Arial" w:cs="Arial"/>
          <w:b/>
          <w:sz w:val="22"/>
          <w:szCs w:val="22"/>
        </w:rPr>
        <w:t xml:space="preserve"> sito in La Spezia </w:t>
      </w:r>
      <w:r w:rsidRPr="005440E0">
        <w:rPr>
          <w:rFonts w:ascii="Arial" w:hAnsi="Arial" w:cs="Arial"/>
          <w:b/>
          <w:sz w:val="22"/>
          <w:szCs w:val="22"/>
        </w:rPr>
        <w:t>[ubicazione],</w:t>
      </w: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2C7508" w:rsidRPr="004013D2" w:rsidTr="009A5DC1">
        <w:trPr>
          <w:trHeight w:val="299"/>
        </w:trPr>
        <w:tc>
          <w:tcPr>
            <w:tcW w:w="1620" w:type="dxa"/>
          </w:tcPr>
          <w:p w:rsidR="002C7508" w:rsidRPr="004013D2" w:rsidRDefault="002C7508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2C7508" w:rsidRPr="004013D2" w:rsidRDefault="002C7508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2C7508" w:rsidRPr="004013D2" w:rsidRDefault="002C7508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2C7508" w:rsidRPr="004013D2" w:rsidTr="009A5DC1">
        <w:tc>
          <w:tcPr>
            <w:tcW w:w="1620" w:type="dxa"/>
          </w:tcPr>
          <w:p w:rsidR="002C7508" w:rsidRPr="004013D2" w:rsidRDefault="002C7508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2C7508" w:rsidRPr="004013D2" w:rsidRDefault="002C7508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2C7508" w:rsidRPr="009571BE" w:rsidRDefault="002C7508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2C7508" w:rsidRDefault="002C7508">
      <w:pPr>
        <w:rPr>
          <w:rFonts w:ascii="Arial" w:hAnsi="Arial" w:cs="Arial"/>
          <w:b/>
          <w:sz w:val="22"/>
          <w:szCs w:val="22"/>
        </w:rPr>
      </w:pPr>
    </w:p>
    <w:p w:rsidR="002C7508" w:rsidRDefault="002C7508" w:rsidP="00251914">
      <w:pPr>
        <w:jc w:val="center"/>
        <w:rPr>
          <w:rFonts w:ascii="Arial" w:hAnsi="Arial" w:cs="Arial"/>
          <w:sz w:val="22"/>
          <w:szCs w:val="22"/>
        </w:rPr>
      </w:pPr>
    </w:p>
    <w:p w:rsidR="002C7508" w:rsidRDefault="002C7508" w:rsidP="00251914">
      <w:pPr>
        <w:jc w:val="center"/>
        <w:rPr>
          <w:rFonts w:ascii="Arial" w:hAnsi="Arial" w:cs="Arial"/>
          <w:sz w:val="22"/>
          <w:szCs w:val="22"/>
        </w:rPr>
      </w:pPr>
    </w:p>
    <w:p w:rsidR="002C7508" w:rsidRDefault="002C7508" w:rsidP="00251914">
      <w:pPr>
        <w:jc w:val="center"/>
        <w:rPr>
          <w:rFonts w:ascii="Arial" w:hAnsi="Arial" w:cs="Arial"/>
          <w:sz w:val="22"/>
          <w:szCs w:val="22"/>
        </w:rPr>
      </w:pPr>
    </w:p>
    <w:p w:rsidR="002C7508" w:rsidRDefault="002C7508">
      <w:pPr>
        <w:rPr>
          <w:rFonts w:ascii="Arial" w:hAnsi="Arial" w:cs="Arial"/>
          <w:b/>
          <w:sz w:val="22"/>
          <w:szCs w:val="22"/>
        </w:rPr>
      </w:pPr>
    </w:p>
    <w:p w:rsidR="002C7508" w:rsidRDefault="002C7508">
      <w:pPr>
        <w:rPr>
          <w:rFonts w:ascii="Arial" w:hAnsi="Arial" w:cs="Arial"/>
          <w:b/>
          <w:sz w:val="22"/>
          <w:szCs w:val="22"/>
        </w:rPr>
      </w:pPr>
    </w:p>
    <w:p w:rsidR="002C7508" w:rsidRDefault="002C7508" w:rsidP="00696DC6">
      <w:pPr>
        <w:rPr>
          <w:rFonts w:ascii="Arial" w:hAnsi="Arial" w:cs="Arial"/>
          <w:sz w:val="22"/>
          <w:szCs w:val="22"/>
        </w:rPr>
      </w:pPr>
      <w:r w:rsidRPr="00B61E13">
        <w:rPr>
          <w:rFonts w:ascii="Arial" w:hAnsi="Arial" w:cs="Arial"/>
          <w:b/>
          <w:sz w:val="22"/>
          <w:szCs w:val="22"/>
        </w:rPr>
        <w:t xml:space="preserve">P.E. [numero], intestata a </w:t>
      </w:r>
      <w:r w:rsidRPr="00B61E13">
        <w:rPr>
          <w:rFonts w:ascii="Arial" w:hAnsi="Arial" w:cs="Arial"/>
          <w:b/>
          <w:bCs/>
          <w:sz w:val="22"/>
          <w:szCs w:val="22"/>
        </w:rPr>
        <w:t>[elenco_richiedenti]</w:t>
      </w:r>
      <w:r w:rsidRPr="00B61E13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con la presente si comunica quanto segue :</w:t>
      </w:r>
    </w:p>
    <w:p w:rsidR="002C7508" w:rsidRDefault="002C7508" w:rsidP="00696DC6">
      <w:pPr>
        <w:rPr>
          <w:rFonts w:ascii="Arial" w:hAnsi="Arial" w:cs="Arial"/>
          <w:sz w:val="22"/>
          <w:szCs w:val="22"/>
        </w:rPr>
      </w:pPr>
    </w:p>
    <w:p w:rsidR="002C7508" w:rsidRPr="00696DC6" w:rsidRDefault="002C7508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>Vista la dichiarazione dell’interessato dalla quale risulta che il fabbricato venne costruito negli anni antecedenti il 1945, e pertanto precedente al periodo bellico,  è impossibile rilasciare copia del certificato di agibilità richiesto, in quanto la sede del palazzo comunale venne distrutta da eventi bellici in tale periodo e tutte le pratiche ivi giacenti sono andate disperse o distrutte.</w:t>
      </w:r>
    </w:p>
    <w:p w:rsidR="002C7508" w:rsidRPr="00696DC6" w:rsidRDefault="002C7508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Eseguiti gli opportuni accertamenti (visura storica catastale )  risulta che l’immobile è stato interessato nel corso dell’anno </w:t>
      </w:r>
      <w:r>
        <w:rPr>
          <w:rFonts w:ascii="Arial" w:hAnsi="Arial" w:cs="Arial"/>
          <w:sz w:val="22"/>
          <w:szCs w:val="22"/>
        </w:rPr>
        <w:t>xxxxx</w:t>
      </w:r>
      <w:r w:rsidRPr="00696DC6">
        <w:rPr>
          <w:rFonts w:ascii="Arial" w:hAnsi="Arial" w:cs="Arial"/>
          <w:sz w:val="22"/>
          <w:szCs w:val="22"/>
        </w:rPr>
        <w:t xml:space="preserve">  da opere di </w:t>
      </w:r>
      <w:r>
        <w:rPr>
          <w:rFonts w:ascii="Arial" w:hAnsi="Arial" w:cs="Arial"/>
          <w:sz w:val="22"/>
          <w:szCs w:val="22"/>
        </w:rPr>
        <w:t>xxxxxxxxxxxxxx</w:t>
      </w:r>
      <w:r w:rsidRPr="00696DC6">
        <w:rPr>
          <w:rFonts w:ascii="Arial" w:hAnsi="Arial" w:cs="Arial"/>
          <w:sz w:val="22"/>
          <w:szCs w:val="22"/>
        </w:rPr>
        <w:t xml:space="preserve"> .</w:t>
      </w:r>
    </w:p>
    <w:p w:rsidR="002C7508" w:rsidRPr="00696DC6" w:rsidRDefault="002C7508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A causa di tali opere è necessario valutare se si rende necessaria la richiesta di un nuovo certificato di Agibilità ai sensi dell'art. 37 della L.R. n.16 del 06/06/2008 e s.m. e i. </w:t>
      </w:r>
    </w:p>
    <w:p w:rsidR="002C7508" w:rsidRDefault="002C7508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Vi invitiamo pertanto a produrre gli estremi del titolo edilizio ottenuto nell’anno 2001 , al fine di eseguire le necessarie verifiche. </w:t>
      </w:r>
    </w:p>
    <w:p w:rsidR="002C7508" w:rsidRPr="00696DC6" w:rsidRDefault="002C7508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Inoltre si comunica che </w:t>
      </w:r>
      <w:r w:rsidRPr="00696DC6">
        <w:rPr>
          <w:rFonts w:ascii="Arial" w:hAnsi="Arial" w:cs="Arial"/>
          <w:sz w:val="22"/>
          <w:szCs w:val="22"/>
        </w:rPr>
        <w:t>sono dovuti  diritti di segreteria per il deposito delle Dich.di conformità dell`impianto idrotermosanitario e elettrico ( da produrre in tre copie , allegati compresi)</w:t>
      </w:r>
    </w:p>
    <w:p w:rsidR="002C7508" w:rsidRPr="00696DC6" w:rsidRDefault="002C7508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</w:p>
    <w:p w:rsidR="002C7508" w:rsidRDefault="002C75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proseguo della pratica.</w:t>
      </w:r>
    </w:p>
    <w:p w:rsidR="002C7508" w:rsidRDefault="002C7508">
      <w:pPr>
        <w:rPr>
          <w:rFonts w:ascii="Arial" w:hAnsi="Arial" w:cs="Arial"/>
          <w:sz w:val="22"/>
          <w:szCs w:val="22"/>
        </w:rPr>
      </w:pPr>
    </w:p>
    <w:p w:rsidR="002C7508" w:rsidRDefault="002C75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Presente comunicazione interrompe i termini dell'istruttoria ai sensi e per gli effetti dell'art. 37 comma 6 della L.R. n. 16 del 06/06/2008 e s.m. e i.</w:t>
      </w:r>
    </w:p>
    <w:p w:rsidR="002C7508" w:rsidRDefault="002C7508" w:rsidP="009F66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eventuali chiarimenti o comunicazioni : Ufficio Agibilità e Fidejussioni  piano sesto tel. 0187/727431   </w:t>
      </w:r>
    </w:p>
    <w:p w:rsidR="002C7508" w:rsidRDefault="002C7508" w:rsidP="00696D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Orario :Il Martedì ed il Giovedì dalle 8.30 alle 12,00 e il Sabato dalle ore 8,30 alle 11,30.</w:t>
      </w:r>
    </w:p>
    <w:p w:rsidR="002C7508" w:rsidRDefault="002C7508" w:rsidP="00696DC6">
      <w:pPr>
        <w:rPr>
          <w:rFonts w:ascii="Arial" w:hAnsi="Arial" w:cs="Arial"/>
          <w:sz w:val="20"/>
          <w:szCs w:val="20"/>
        </w:rPr>
      </w:pPr>
    </w:p>
    <w:p w:rsidR="002C7508" w:rsidRPr="00696DC6" w:rsidRDefault="002C7508" w:rsidP="00696D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Il Responsabile del procedimento</w:t>
      </w:r>
    </w:p>
    <w:p w:rsidR="002C7508" w:rsidRDefault="002C7508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(geom.  Mariotti Germano)</w:t>
      </w:r>
    </w:p>
    <w:p w:rsidR="002C7508" w:rsidRDefault="002C7508" w:rsidP="00696DC6">
      <w:pPr>
        <w:rPr>
          <w:rFonts w:ascii="Arial" w:hAnsi="Arial" w:cs="Arial"/>
          <w:sz w:val="22"/>
          <w:szCs w:val="22"/>
        </w:rPr>
      </w:pPr>
    </w:p>
    <w:p w:rsidR="002C7508" w:rsidRPr="00696DC6" w:rsidRDefault="002C7508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Pr="00696DC6">
        <w:rPr>
          <w:rFonts w:ascii="Arial" w:hAnsi="Arial" w:cs="Arial"/>
          <w:sz w:val="22"/>
          <w:szCs w:val="22"/>
        </w:rPr>
        <w:t>Responsabile del Servizio edilizia</w:t>
      </w:r>
    </w:p>
    <w:p w:rsidR="002C7508" w:rsidRPr="00696DC6" w:rsidRDefault="002C7508" w:rsidP="00696DC6">
      <w:pPr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696DC6">
        <w:rPr>
          <w:rFonts w:ascii="Arial" w:hAnsi="Arial" w:cs="Arial"/>
          <w:sz w:val="22"/>
          <w:szCs w:val="22"/>
        </w:rPr>
        <w:t>Geom. Luciano Callegari</w:t>
      </w:r>
    </w:p>
    <w:p w:rsidR="002C7508" w:rsidRDefault="002C7508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</w:p>
    <w:sectPr w:rsidR="002C7508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6523F"/>
    <w:rsid w:val="000A621B"/>
    <w:rsid w:val="000A7E27"/>
    <w:rsid w:val="000C3A67"/>
    <w:rsid w:val="000D513D"/>
    <w:rsid w:val="000F42D8"/>
    <w:rsid w:val="000F6D80"/>
    <w:rsid w:val="0016019D"/>
    <w:rsid w:val="00191596"/>
    <w:rsid w:val="001E40DE"/>
    <w:rsid w:val="001F44A5"/>
    <w:rsid w:val="00227D81"/>
    <w:rsid w:val="00236150"/>
    <w:rsid w:val="0024406C"/>
    <w:rsid w:val="00251914"/>
    <w:rsid w:val="00260FEE"/>
    <w:rsid w:val="002B1EEA"/>
    <w:rsid w:val="002B2026"/>
    <w:rsid w:val="002C7508"/>
    <w:rsid w:val="002F4564"/>
    <w:rsid w:val="00356504"/>
    <w:rsid w:val="003F308B"/>
    <w:rsid w:val="004013D2"/>
    <w:rsid w:val="00403DB0"/>
    <w:rsid w:val="0042760B"/>
    <w:rsid w:val="00427DF7"/>
    <w:rsid w:val="00457CF1"/>
    <w:rsid w:val="00474EBC"/>
    <w:rsid w:val="004B1AEB"/>
    <w:rsid w:val="004B58EA"/>
    <w:rsid w:val="004C1E44"/>
    <w:rsid w:val="004F1455"/>
    <w:rsid w:val="004F2A90"/>
    <w:rsid w:val="00510C2E"/>
    <w:rsid w:val="005440E0"/>
    <w:rsid w:val="0056104F"/>
    <w:rsid w:val="00563BA4"/>
    <w:rsid w:val="005C31D6"/>
    <w:rsid w:val="005D624B"/>
    <w:rsid w:val="005E144B"/>
    <w:rsid w:val="00643759"/>
    <w:rsid w:val="0064510B"/>
    <w:rsid w:val="00690D84"/>
    <w:rsid w:val="00696DC6"/>
    <w:rsid w:val="006C3575"/>
    <w:rsid w:val="006E55D8"/>
    <w:rsid w:val="007007BD"/>
    <w:rsid w:val="00727787"/>
    <w:rsid w:val="00731C63"/>
    <w:rsid w:val="007831E9"/>
    <w:rsid w:val="00824BD7"/>
    <w:rsid w:val="00830A58"/>
    <w:rsid w:val="00877BAE"/>
    <w:rsid w:val="008A210E"/>
    <w:rsid w:val="009571BE"/>
    <w:rsid w:val="00965FFF"/>
    <w:rsid w:val="009A5DC1"/>
    <w:rsid w:val="009B5214"/>
    <w:rsid w:val="009B52D6"/>
    <w:rsid w:val="009D68D5"/>
    <w:rsid w:val="009F2120"/>
    <w:rsid w:val="009F6602"/>
    <w:rsid w:val="00A105D1"/>
    <w:rsid w:val="00A15732"/>
    <w:rsid w:val="00AA54FB"/>
    <w:rsid w:val="00AE2C5B"/>
    <w:rsid w:val="00B02C95"/>
    <w:rsid w:val="00B100A2"/>
    <w:rsid w:val="00B253A3"/>
    <w:rsid w:val="00B61E13"/>
    <w:rsid w:val="00B65844"/>
    <w:rsid w:val="00B91F3E"/>
    <w:rsid w:val="00BA1780"/>
    <w:rsid w:val="00BD3A90"/>
    <w:rsid w:val="00BF6466"/>
    <w:rsid w:val="00C2503C"/>
    <w:rsid w:val="00C50DA3"/>
    <w:rsid w:val="00C53698"/>
    <w:rsid w:val="00C971F8"/>
    <w:rsid w:val="00CF5CBF"/>
    <w:rsid w:val="00D030A6"/>
    <w:rsid w:val="00D158C3"/>
    <w:rsid w:val="00D276E5"/>
    <w:rsid w:val="00D51172"/>
    <w:rsid w:val="00D653FB"/>
    <w:rsid w:val="00D956E9"/>
    <w:rsid w:val="00DC0E3E"/>
    <w:rsid w:val="00F0742B"/>
    <w:rsid w:val="00F250EC"/>
    <w:rsid w:val="00F61C4D"/>
    <w:rsid w:val="00F87BBD"/>
    <w:rsid w:val="00FB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color w:val="000000"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399</Words>
  <Characters>2276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Lombardo;OpenTBS 1.9.4</dc:creator>
  <cp:keywords/>
  <dc:description/>
  <cp:lastModifiedBy>Comune La Spezia</cp:lastModifiedBy>
  <cp:revision>5</cp:revision>
  <dcterms:created xsi:type="dcterms:W3CDTF">2016-02-23T10:04:00Z</dcterms:created>
  <dcterms:modified xsi:type="dcterms:W3CDTF">2016-03-08T08:58:00Z</dcterms:modified>
</cp:coreProperties>
</file>