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525E7F">
        <w:rPr>
          <w:rFonts w:ascii="Arial" w:hAnsi="Arial" w:cs="Arial"/>
          <w:sz w:val="22"/>
          <w:szCs w:val="22"/>
        </w:rPr>
        <w:t>prat</w:t>
      </w:r>
      <w:proofErr w:type="spellEnd"/>
      <w:r w:rsidR="00525E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525E7F" w:rsidRPr="009C6EBE" w:rsidRDefault="00525E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6D5E34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66AD8" w:rsidRPr="009C6EBE" w:rsidRDefault="00366AD8" w:rsidP="00366AD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66AD8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681286">
        <w:rPr>
          <w:rFonts w:ascii="Arial" w:hAnsi="Arial" w:cs="Arial"/>
          <w:sz w:val="22"/>
          <w:szCs w:val="22"/>
        </w:rPr>
        <w:t>Pratica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366AD8">
        <w:rPr>
          <w:rFonts w:ascii="Arial" w:hAnsi="Arial" w:cs="Arial"/>
          <w:b/>
          <w:sz w:val="22"/>
          <w:szCs w:val="22"/>
        </w:rPr>
        <w:t>[numero]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681286">
        <w:rPr>
          <w:rFonts w:ascii="Arial" w:hAnsi="Arial" w:cs="Arial"/>
          <w:sz w:val="22"/>
          <w:szCs w:val="22"/>
        </w:rPr>
        <w:t>–</w:t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681286">
        <w:rPr>
          <w:rFonts w:ascii="Arial" w:hAnsi="Arial" w:cs="Arial"/>
          <w:sz w:val="22"/>
          <w:szCs w:val="22"/>
        </w:rPr>
        <w:t>Autorizzazione paesaggistica propedeutica a pratica edilizia da definirsi</w:t>
      </w:r>
      <w:r w:rsidR="004F193D" w:rsidRPr="004F193D">
        <w:rPr>
          <w:rFonts w:ascii="Arial" w:hAnsi="Arial" w:cs="Arial"/>
          <w:sz w:val="22"/>
          <w:szCs w:val="22"/>
        </w:rPr>
        <w:t xml:space="preserve"> 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4F193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F193D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 con riferimento alla </w:t>
      </w:r>
      <w:r w:rsidR="00681286">
        <w:rPr>
          <w:rFonts w:ascii="Arial" w:hAnsi="Arial" w:cs="Arial"/>
          <w:color w:val="000000"/>
          <w:sz w:val="22"/>
          <w:szCs w:val="22"/>
        </w:rPr>
        <w:t>d</w:t>
      </w:r>
      <w:r w:rsidRPr="004F193D">
        <w:rPr>
          <w:rFonts w:ascii="Arial" w:hAnsi="Arial" w:cs="Arial"/>
          <w:color w:val="000000"/>
          <w:sz w:val="22"/>
          <w:szCs w:val="22"/>
        </w:rPr>
        <w:t>omanda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91237F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91237F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5B1C16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366AD8">
      <w:pPr>
        <w:spacing w:after="240"/>
        <w:ind w:firstLine="708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91237F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91237F">
        <w:rPr>
          <w:rFonts w:ascii="Arial" w:hAnsi="Arial" w:cs="Arial"/>
          <w:sz w:val="22"/>
          <w:szCs w:val="22"/>
        </w:rPr>
        <w:fldChar w:fldCharType="separate"/>
      </w:r>
      <w:r w:rsidR="00366AD8">
        <w:rPr>
          <w:rFonts w:ascii="Arial" w:hAnsi="Arial" w:cs="Arial"/>
          <w:noProof/>
          <w:sz w:val="22"/>
          <w:szCs w:val="22"/>
        </w:rPr>
        <w:t>20 dicembre 2016</w:t>
      </w:r>
      <w:r w:rsidR="0091237F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1C16" w:rsidRPr="009C6EBE" w:rsidTr="008A6188">
        <w:tc>
          <w:tcPr>
            <w:tcW w:w="4889" w:type="dxa"/>
          </w:tcPr>
          <w:p w:rsidR="005B1C16" w:rsidRPr="009C6EBE" w:rsidRDefault="005B1C16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1" w:colLast="1"/>
          </w:p>
        </w:tc>
        <w:tc>
          <w:tcPr>
            <w:tcW w:w="4889" w:type="dxa"/>
          </w:tcPr>
          <w:p w:rsidR="004A1B5C" w:rsidRPr="00366AD8" w:rsidRDefault="00366AD8" w:rsidP="004A1B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4A1B5C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A4107" w:rsidRPr="009C6EBE" w:rsidRDefault="004A1B5C" w:rsidP="004A1B5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  <w:r w:rsidRPr="009C6EB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</w:tbl>
    <w:bookmarkEnd w:id="0"/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55" w:rsidRDefault="00F77255" w:rsidP="00DF7577">
      <w:r>
        <w:separator/>
      </w:r>
    </w:p>
  </w:endnote>
  <w:endnote w:type="continuationSeparator" w:id="0">
    <w:p w:rsidR="00F77255" w:rsidRDefault="00F7725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55" w:rsidRDefault="00F77255" w:rsidP="00DF7577">
      <w:r>
        <w:separator/>
      </w:r>
    </w:p>
  </w:footnote>
  <w:footnote w:type="continuationSeparator" w:id="0">
    <w:p w:rsidR="00F77255" w:rsidRDefault="00F7725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A4107"/>
    <w:rsid w:val="002D0988"/>
    <w:rsid w:val="00324615"/>
    <w:rsid w:val="00352093"/>
    <w:rsid w:val="00366AD8"/>
    <w:rsid w:val="00367297"/>
    <w:rsid w:val="00370D34"/>
    <w:rsid w:val="0038337F"/>
    <w:rsid w:val="00444AEE"/>
    <w:rsid w:val="004705D8"/>
    <w:rsid w:val="004A1B5C"/>
    <w:rsid w:val="004B610F"/>
    <w:rsid w:val="004F193D"/>
    <w:rsid w:val="00517B31"/>
    <w:rsid w:val="00525E7F"/>
    <w:rsid w:val="00563488"/>
    <w:rsid w:val="00567CEF"/>
    <w:rsid w:val="005710E6"/>
    <w:rsid w:val="00587817"/>
    <w:rsid w:val="005A2947"/>
    <w:rsid w:val="005B1C16"/>
    <w:rsid w:val="005C3F98"/>
    <w:rsid w:val="0061093D"/>
    <w:rsid w:val="00624052"/>
    <w:rsid w:val="00660C73"/>
    <w:rsid w:val="00681286"/>
    <w:rsid w:val="006A01DF"/>
    <w:rsid w:val="006D5972"/>
    <w:rsid w:val="006D5E34"/>
    <w:rsid w:val="00703418"/>
    <w:rsid w:val="007672D9"/>
    <w:rsid w:val="00786ACB"/>
    <w:rsid w:val="007B7BB4"/>
    <w:rsid w:val="007D3104"/>
    <w:rsid w:val="007D695F"/>
    <w:rsid w:val="007E671C"/>
    <w:rsid w:val="007F2240"/>
    <w:rsid w:val="0083520F"/>
    <w:rsid w:val="00901901"/>
    <w:rsid w:val="0091237F"/>
    <w:rsid w:val="009273CF"/>
    <w:rsid w:val="00931C61"/>
    <w:rsid w:val="009C56F4"/>
    <w:rsid w:val="009C6EBE"/>
    <w:rsid w:val="00A224FD"/>
    <w:rsid w:val="00A632A8"/>
    <w:rsid w:val="00A70F8B"/>
    <w:rsid w:val="00A75218"/>
    <w:rsid w:val="00AB6BFD"/>
    <w:rsid w:val="00AE487C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F77255"/>
    <w:rsid w:val="00FB5008"/>
    <w:rsid w:val="00FC4BBD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4F9C7-265C-40DD-B666-5967DD6D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2016-12-20T09:52:00Z</dcterms:created>
  <dcterms:modified xsi:type="dcterms:W3CDTF">2016-12-20T09:54:00Z</dcterms:modified>
</cp:coreProperties>
</file>