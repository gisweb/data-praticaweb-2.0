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DF2" w:rsidRDefault="00EF3AB1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DF2" w:rsidRDefault="00F17DF2"/>
    <w:p w:rsidR="00F17DF2" w:rsidRDefault="00F17DF2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F17DF2" w:rsidRDefault="00F17DF2">
      <w:pPr>
        <w:jc w:val="center"/>
        <w:rPr>
          <w:sz w:val="16"/>
        </w:rPr>
      </w:pPr>
    </w:p>
    <w:p w:rsidR="00F17DF2" w:rsidRDefault="00F17DF2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F17DF2" w:rsidRDefault="00F17DF2">
      <w:pPr>
        <w:rPr>
          <w:sz w:val="12"/>
        </w:rPr>
      </w:pPr>
    </w:p>
    <w:p w:rsidR="00F17DF2" w:rsidRDefault="00F17DF2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F17DF2" w:rsidRDefault="00F17DF2">
      <w:pPr>
        <w:ind w:left="1134" w:hanging="1134"/>
        <w:rPr>
          <w:b/>
        </w:rPr>
      </w:pPr>
    </w:p>
    <w:p w:rsidR="00F17DF2" w:rsidRDefault="00F17DF2">
      <w:pPr>
        <w:rPr>
          <w:sz w:val="24"/>
        </w:rPr>
      </w:pPr>
    </w:p>
    <w:p w:rsidR="00F16E11" w:rsidRDefault="00F16E11" w:rsidP="00D3723D">
      <w:pPr>
        <w:jc w:val="both"/>
        <w:rPr>
          <w:sz w:val="24"/>
        </w:rPr>
      </w:pPr>
    </w:p>
    <w:p w:rsidR="00F17DF2" w:rsidRDefault="00F17DF2" w:rsidP="00C3043E">
      <w:pPr>
        <w:tabs>
          <w:tab w:val="center" w:pos="4820"/>
        </w:tabs>
        <w:jc w:val="both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 w:rsidR="00C3043E">
        <w:rPr>
          <w:sz w:val="24"/>
        </w:rPr>
        <w:t>n</w:t>
      </w:r>
      <w:r>
        <w:rPr>
          <w:sz w:val="24"/>
        </w:rPr>
        <w:t>.</w:t>
      </w:r>
      <w:r w:rsidR="00C3043E">
        <w:rPr>
          <w:sz w:val="24"/>
        </w:rPr>
        <w:tab/>
      </w:r>
      <w:r>
        <w:rPr>
          <w:sz w:val="24"/>
        </w:rPr>
        <w:t xml:space="preserve">Fasc. </w:t>
      </w:r>
      <w:r w:rsidR="00C3043E">
        <w:rPr>
          <w:sz w:val="24"/>
        </w:rPr>
        <w:t>[</w:t>
      </w:r>
      <w:proofErr w:type="spellStart"/>
      <w:r w:rsidR="00C3043E">
        <w:rPr>
          <w:sz w:val="24"/>
        </w:rPr>
        <w:t>numero</w:t>
      </w:r>
      <w:r w:rsidR="00615612">
        <w:rPr>
          <w:sz w:val="24"/>
        </w:rPr>
        <w:t>_titolo</w:t>
      </w:r>
      <w:proofErr w:type="spellEnd"/>
      <w:r w:rsidR="00C3043E">
        <w:rPr>
          <w:sz w:val="24"/>
        </w:rPr>
        <w:t>]</w:t>
      </w:r>
    </w:p>
    <w:p w:rsidR="00F16E11" w:rsidRDefault="00F16E11">
      <w:pPr>
        <w:ind w:left="1134" w:hanging="1134"/>
        <w:jc w:val="both"/>
        <w:rPr>
          <w:sz w:val="24"/>
        </w:rPr>
      </w:pPr>
    </w:p>
    <w:p w:rsidR="00A37923" w:rsidRPr="00A37923" w:rsidRDefault="00F17DF2" w:rsidP="00A37923">
      <w:pPr>
        <w:jc w:val="both"/>
        <w:rPr>
          <w:sz w:val="24"/>
          <w:szCs w:val="24"/>
        </w:rPr>
      </w:pPr>
      <w:r>
        <w:rPr>
          <w:sz w:val="24"/>
        </w:rPr>
        <w:t xml:space="preserve">OGGETTO: Richiesta </w:t>
      </w:r>
      <w:r w:rsidRPr="00A37923">
        <w:rPr>
          <w:sz w:val="24"/>
          <w:szCs w:val="24"/>
        </w:rPr>
        <w:t xml:space="preserve">proroga permesso di costruire n. </w:t>
      </w:r>
      <w:r w:rsidR="00C3043E">
        <w:rPr>
          <w:sz w:val="24"/>
          <w:szCs w:val="24"/>
        </w:rPr>
        <w:t>[numero]</w:t>
      </w:r>
      <w:r w:rsidRPr="00A37923">
        <w:rPr>
          <w:sz w:val="24"/>
          <w:szCs w:val="24"/>
        </w:rPr>
        <w:t xml:space="preserve"> per </w:t>
      </w:r>
      <w:r w:rsidR="00C3043E">
        <w:rPr>
          <w:sz w:val="24"/>
          <w:szCs w:val="24"/>
        </w:rPr>
        <w:t>[oggetto]</w:t>
      </w:r>
    </w:p>
    <w:p w:rsidR="00A37923" w:rsidRPr="00A37923" w:rsidRDefault="00A37923" w:rsidP="00A37923">
      <w:pPr>
        <w:jc w:val="both"/>
        <w:rPr>
          <w:sz w:val="24"/>
          <w:szCs w:val="24"/>
        </w:rPr>
      </w:pPr>
      <w:r w:rsidRPr="00A37923">
        <w:rPr>
          <w:sz w:val="24"/>
          <w:szCs w:val="24"/>
        </w:rPr>
        <w:t xml:space="preserve">da realizzare in </w:t>
      </w:r>
      <w:proofErr w:type="spellStart"/>
      <w:r w:rsidRPr="00A37923">
        <w:rPr>
          <w:sz w:val="24"/>
          <w:szCs w:val="24"/>
        </w:rPr>
        <w:t>Andora</w:t>
      </w:r>
      <w:proofErr w:type="spellEnd"/>
      <w:r w:rsidRPr="00A37923">
        <w:rPr>
          <w:sz w:val="24"/>
          <w:szCs w:val="24"/>
        </w:rPr>
        <w:t xml:space="preserve"> </w:t>
      </w:r>
      <w:r w:rsidR="00C3043E">
        <w:rPr>
          <w:sz w:val="24"/>
          <w:szCs w:val="24"/>
        </w:rPr>
        <w:t>[ubicazione]</w:t>
      </w:r>
    </w:p>
    <w:p w:rsidR="00C3043E" w:rsidRPr="005167EF" w:rsidRDefault="00C3043E" w:rsidP="00C3043E">
      <w:pPr>
        <w:jc w:val="both"/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C3043E" w:rsidRPr="005167EF" w:rsidTr="00713498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043E" w:rsidRPr="005167EF" w:rsidRDefault="00C3043E" w:rsidP="0071349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043E" w:rsidRPr="005167EF" w:rsidRDefault="00C3043E" w:rsidP="0071349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3BA6" w:rsidRPr="00FF3BA6" w:rsidRDefault="00FF3BA6" w:rsidP="00FF3BA6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F3BA6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FF3BA6" w:rsidRPr="00FF3BA6" w:rsidRDefault="00FF3BA6" w:rsidP="00FF3BA6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FF3BA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]]</w:t>
            </w:r>
          </w:p>
          <w:p w:rsidR="00C3043E" w:rsidRPr="00FF3BA6" w:rsidRDefault="00FF3BA6" w:rsidP="00FF3BA6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FF3BA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]])</w:t>
            </w:r>
          </w:p>
          <w:p w:rsidR="00FF3BA6" w:rsidRPr="00FE189E" w:rsidRDefault="00FF3BA6" w:rsidP="00FF3BA6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3043E" w:rsidRPr="005167EF" w:rsidTr="00713498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043E" w:rsidRPr="005167EF" w:rsidRDefault="00C3043E" w:rsidP="0071349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043E" w:rsidRPr="005167EF" w:rsidRDefault="00C3043E" w:rsidP="0071349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3BA6" w:rsidRPr="00FF3BA6" w:rsidRDefault="00FF3BA6" w:rsidP="00FF3BA6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F3BA6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FF3BA6" w:rsidRPr="00FF3BA6" w:rsidRDefault="00FF3BA6" w:rsidP="00FF3BA6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FF3BA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]]</w:t>
            </w:r>
          </w:p>
          <w:p w:rsidR="00C3043E" w:rsidRPr="00FE189E" w:rsidRDefault="00FF3BA6" w:rsidP="00FF3BA6">
            <w:pPr>
              <w:rPr>
                <w:color w:val="000000"/>
                <w:sz w:val="24"/>
                <w:szCs w:val="24"/>
              </w:rPr>
            </w:pPr>
            <w:r w:rsidRPr="00FF3BA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F3BA6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FF3BA6">
              <w:rPr>
                <w:bCs/>
                <w:color w:val="000000"/>
                <w:sz w:val="24"/>
                <w:szCs w:val="24"/>
              </w:rPr>
              <w:t>]])</w:t>
            </w:r>
          </w:p>
        </w:tc>
      </w:tr>
    </w:tbl>
    <w:p w:rsidR="00F16E11" w:rsidRDefault="00F16E11">
      <w:pPr>
        <w:jc w:val="both"/>
        <w:rPr>
          <w:b/>
          <w:sz w:val="24"/>
          <w:u w:val="single"/>
        </w:rPr>
      </w:pPr>
    </w:p>
    <w:p w:rsidR="00C3043E" w:rsidRDefault="00C3043E">
      <w:pPr>
        <w:jc w:val="both"/>
        <w:rPr>
          <w:b/>
          <w:sz w:val="24"/>
          <w:u w:val="single"/>
        </w:rPr>
      </w:pPr>
    </w:p>
    <w:p w:rsidR="00F17DF2" w:rsidRPr="003478BC" w:rsidRDefault="003478BC" w:rsidP="00D3723D">
      <w:pPr>
        <w:jc w:val="both"/>
        <w:rPr>
          <w:sz w:val="24"/>
        </w:rPr>
      </w:pPr>
      <w:r w:rsidRPr="003478BC">
        <w:rPr>
          <w:sz w:val="24"/>
        </w:rPr>
        <w:t>Il responsabile del settore edilizia privata</w:t>
      </w:r>
      <w:r>
        <w:rPr>
          <w:sz w:val="24"/>
        </w:rPr>
        <w:t xml:space="preserve">, </w:t>
      </w:r>
      <w:r w:rsidR="00D3723D">
        <w:rPr>
          <w:sz w:val="24"/>
        </w:rPr>
        <w:t xml:space="preserve">a ciò autorizzato dal </w:t>
      </w:r>
      <w:proofErr w:type="spellStart"/>
      <w:r w:rsidR="00D3723D">
        <w:rPr>
          <w:sz w:val="24"/>
        </w:rPr>
        <w:t>D.Lgs.</w:t>
      </w:r>
      <w:proofErr w:type="spellEnd"/>
      <w:r w:rsidR="00D3723D">
        <w:rPr>
          <w:sz w:val="24"/>
        </w:rPr>
        <w:t xml:space="preserve"> n. 267/2000, dal Vigente Regolamento degli Uffici e dei Servizi e </w:t>
      </w:r>
      <w:r w:rsidR="00D3723D" w:rsidRPr="009D199C">
        <w:rPr>
          <w:sz w:val="24"/>
        </w:rPr>
        <w:t xml:space="preserve">dal Provvedimento Dirigenziale n. </w:t>
      </w:r>
      <w:r w:rsidR="00944AEC">
        <w:rPr>
          <w:sz w:val="24"/>
        </w:rPr>
        <w:t>XXXXX</w:t>
      </w:r>
      <w:r w:rsidR="00D3723D">
        <w:rPr>
          <w:sz w:val="24"/>
        </w:rPr>
        <w:t xml:space="preserve"> </w:t>
      </w:r>
      <w:r w:rsidR="00D3723D" w:rsidRPr="009D199C">
        <w:rPr>
          <w:sz w:val="24"/>
        </w:rPr>
        <w:t>del</w:t>
      </w:r>
      <w:r w:rsidR="00D3723D" w:rsidRPr="00BB5319">
        <w:rPr>
          <w:sz w:val="24"/>
        </w:rPr>
        <w:t xml:space="preserve"> </w:t>
      </w:r>
      <w:r w:rsidR="00944AEC">
        <w:rPr>
          <w:sz w:val="24"/>
        </w:rPr>
        <w:t>XXXXXXXXX</w:t>
      </w:r>
    </w:p>
    <w:p w:rsidR="00A37923" w:rsidRDefault="00A37923" w:rsidP="00D3723D">
      <w:pPr>
        <w:jc w:val="both"/>
        <w:rPr>
          <w:b/>
          <w:sz w:val="24"/>
          <w:u w:val="single"/>
        </w:rPr>
      </w:pPr>
    </w:p>
    <w:p w:rsidR="00F17DF2" w:rsidRPr="00A37923" w:rsidRDefault="00F17DF2" w:rsidP="00D3723D">
      <w:pPr>
        <w:ind w:firstLine="708"/>
        <w:jc w:val="both"/>
        <w:rPr>
          <w:sz w:val="24"/>
          <w:szCs w:val="24"/>
        </w:rPr>
      </w:pPr>
      <w:r w:rsidRPr="00A37923">
        <w:rPr>
          <w:sz w:val="24"/>
          <w:szCs w:val="24"/>
        </w:rPr>
        <w:t xml:space="preserve">Vista la domanda presentata in data </w:t>
      </w:r>
      <w:r w:rsidR="00C06E24">
        <w:rPr>
          <w:sz w:val="24"/>
          <w:szCs w:val="24"/>
        </w:rPr>
        <w:t>[</w:t>
      </w:r>
      <w:proofErr w:type="spellStart"/>
      <w:r w:rsidR="00C06E24">
        <w:rPr>
          <w:sz w:val="24"/>
          <w:szCs w:val="24"/>
        </w:rPr>
        <w:t>data_presentazione</w:t>
      </w:r>
      <w:proofErr w:type="spellEnd"/>
      <w:r w:rsidR="00C06E24">
        <w:rPr>
          <w:sz w:val="24"/>
          <w:szCs w:val="24"/>
        </w:rPr>
        <w:t>]</w:t>
      </w:r>
      <w:r w:rsidRPr="00A37923">
        <w:rPr>
          <w:sz w:val="24"/>
          <w:szCs w:val="24"/>
        </w:rPr>
        <w:t xml:space="preserve"> </w:t>
      </w:r>
      <w:proofErr w:type="spellStart"/>
      <w:r w:rsidR="00D3723D">
        <w:rPr>
          <w:sz w:val="24"/>
          <w:szCs w:val="24"/>
        </w:rPr>
        <w:t>prot</w:t>
      </w:r>
      <w:proofErr w:type="spellEnd"/>
      <w:r w:rsidR="00D3723D">
        <w:rPr>
          <w:sz w:val="24"/>
          <w:szCs w:val="24"/>
        </w:rPr>
        <w:t xml:space="preserve">. </w:t>
      </w:r>
      <w:r w:rsidR="00C06E24">
        <w:rPr>
          <w:sz w:val="24"/>
          <w:szCs w:val="24"/>
        </w:rPr>
        <w:t>[protocollo]</w:t>
      </w:r>
      <w:r w:rsidR="00D3723D">
        <w:rPr>
          <w:sz w:val="24"/>
          <w:szCs w:val="24"/>
        </w:rPr>
        <w:t xml:space="preserve"> </w:t>
      </w:r>
      <w:r w:rsidRPr="00A37923">
        <w:rPr>
          <w:sz w:val="24"/>
          <w:szCs w:val="24"/>
        </w:rPr>
        <w:t>da</w:t>
      </w:r>
      <w:r w:rsidR="00C06E24">
        <w:rPr>
          <w:sz w:val="24"/>
          <w:szCs w:val="24"/>
        </w:rPr>
        <w:t xml:space="preserve"> [</w:t>
      </w:r>
      <w:proofErr w:type="spellStart"/>
      <w:r w:rsidR="00C06E24">
        <w:rPr>
          <w:sz w:val="24"/>
          <w:szCs w:val="24"/>
        </w:rPr>
        <w:t>elenco_richiedenti</w:t>
      </w:r>
      <w:proofErr w:type="spellEnd"/>
      <w:r w:rsidR="00C06E24">
        <w:rPr>
          <w:sz w:val="24"/>
          <w:szCs w:val="24"/>
        </w:rPr>
        <w:t>]</w:t>
      </w:r>
      <w:r w:rsidRPr="00A37923">
        <w:rPr>
          <w:sz w:val="24"/>
          <w:szCs w:val="24"/>
        </w:rPr>
        <w:t xml:space="preserve">, tendente ad ottenere la proroga del termine </w:t>
      </w:r>
      <w:r w:rsidRPr="00944AEC">
        <w:rPr>
          <w:sz w:val="24"/>
          <w:szCs w:val="24"/>
        </w:rPr>
        <w:t>di ultimazione dei</w:t>
      </w:r>
      <w:r w:rsidRPr="00A37923">
        <w:rPr>
          <w:sz w:val="24"/>
          <w:szCs w:val="24"/>
        </w:rPr>
        <w:t xml:space="preserve"> lavori relativo al permesso di costruire n.</w:t>
      </w:r>
      <w:r w:rsidR="00C06E24">
        <w:rPr>
          <w:sz w:val="24"/>
          <w:szCs w:val="24"/>
        </w:rPr>
        <w:t xml:space="preserve"> </w:t>
      </w:r>
      <w:r w:rsidR="00944AEC">
        <w:rPr>
          <w:sz w:val="24"/>
          <w:szCs w:val="24"/>
        </w:rPr>
        <w:t>XXXXXXX</w:t>
      </w:r>
      <w:r w:rsidRPr="00A37923">
        <w:rPr>
          <w:sz w:val="24"/>
          <w:szCs w:val="24"/>
        </w:rPr>
        <w:t xml:space="preserve"> </w:t>
      </w:r>
      <w:r w:rsidR="00944AEC">
        <w:rPr>
          <w:sz w:val="24"/>
          <w:szCs w:val="24"/>
        </w:rPr>
        <w:t xml:space="preserve">per </w:t>
      </w:r>
      <w:r w:rsidRPr="00A37923">
        <w:rPr>
          <w:sz w:val="24"/>
          <w:szCs w:val="24"/>
        </w:rPr>
        <w:t>“</w:t>
      </w:r>
      <w:r w:rsidR="00C06E24">
        <w:rPr>
          <w:i/>
          <w:sz w:val="24"/>
          <w:szCs w:val="24"/>
        </w:rPr>
        <w:t>[oggetto]</w:t>
      </w:r>
      <w:r w:rsidRPr="00A37923">
        <w:rPr>
          <w:sz w:val="24"/>
          <w:szCs w:val="24"/>
        </w:rPr>
        <w:t>”</w:t>
      </w:r>
    </w:p>
    <w:p w:rsidR="00A37923" w:rsidRPr="00A37923" w:rsidRDefault="00A37923" w:rsidP="00D3723D">
      <w:pPr>
        <w:jc w:val="both"/>
        <w:rPr>
          <w:sz w:val="24"/>
          <w:szCs w:val="24"/>
        </w:rPr>
      </w:pPr>
    </w:p>
    <w:p w:rsidR="00F16E11" w:rsidRPr="00D3723D" w:rsidRDefault="00F17DF2" w:rsidP="00944AEC">
      <w:pPr>
        <w:ind w:firstLine="708"/>
        <w:jc w:val="both"/>
        <w:rPr>
          <w:sz w:val="24"/>
          <w:szCs w:val="24"/>
        </w:rPr>
      </w:pPr>
      <w:r w:rsidRPr="00A37923">
        <w:rPr>
          <w:sz w:val="24"/>
          <w:szCs w:val="24"/>
        </w:rPr>
        <w:t xml:space="preserve">Vista la denuncia di inizio lavori dalla quale risulta che gli stessi sono iniziati in data </w:t>
      </w:r>
      <w:r w:rsidR="00C06E24">
        <w:rPr>
          <w:sz w:val="24"/>
          <w:szCs w:val="24"/>
        </w:rPr>
        <w:t>[</w:t>
      </w:r>
      <w:proofErr w:type="spellStart"/>
      <w:r w:rsidR="00C06E24">
        <w:rPr>
          <w:sz w:val="24"/>
          <w:szCs w:val="24"/>
        </w:rPr>
        <w:t>inizio_lavori</w:t>
      </w:r>
      <w:proofErr w:type="spellEnd"/>
      <w:r w:rsidR="00C06E24">
        <w:rPr>
          <w:sz w:val="24"/>
          <w:szCs w:val="24"/>
        </w:rPr>
        <w:t>]</w:t>
      </w:r>
      <w:r w:rsidRPr="00A37923">
        <w:rPr>
          <w:sz w:val="24"/>
          <w:szCs w:val="24"/>
        </w:rPr>
        <w:t>;</w:t>
      </w:r>
    </w:p>
    <w:p w:rsidR="00F16E11" w:rsidRPr="00D3723D" w:rsidRDefault="00F16E11" w:rsidP="00D3723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COMUNICA CHE</w:t>
      </w:r>
    </w:p>
    <w:p w:rsidR="00F16E11" w:rsidRPr="00A37923" w:rsidRDefault="00F16E11">
      <w:pPr>
        <w:jc w:val="both"/>
        <w:rPr>
          <w:sz w:val="24"/>
          <w:szCs w:val="24"/>
        </w:rPr>
      </w:pPr>
    </w:p>
    <w:p w:rsidR="00F17DF2" w:rsidRDefault="00F16E11" w:rsidP="00F16E11">
      <w:pPr>
        <w:rPr>
          <w:sz w:val="24"/>
          <w:szCs w:val="24"/>
        </w:rPr>
      </w:pPr>
      <w:r>
        <w:rPr>
          <w:sz w:val="24"/>
          <w:szCs w:val="24"/>
        </w:rPr>
        <w:t xml:space="preserve">La data di </w:t>
      </w:r>
      <w:r w:rsidR="00D3723D">
        <w:rPr>
          <w:sz w:val="24"/>
          <w:szCs w:val="24"/>
        </w:rPr>
        <w:t>validità</w:t>
      </w:r>
      <w:r>
        <w:rPr>
          <w:sz w:val="24"/>
          <w:szCs w:val="24"/>
        </w:rPr>
        <w:t xml:space="preserve"> del titolo, è automaticamente prorogata di anni 2, ai sensi dell’art. 30 comma 3 del D.L. 69/13 (convertito in L. 98 il 09/08/2013)</w:t>
      </w:r>
    </w:p>
    <w:p w:rsidR="00F17DF2" w:rsidRDefault="00F17DF2" w:rsidP="00F17DF2">
      <w:pPr>
        <w:jc w:val="both"/>
        <w:rPr>
          <w:sz w:val="24"/>
        </w:rPr>
      </w:pPr>
    </w:p>
    <w:p w:rsidR="00D3723D" w:rsidRDefault="00D3723D" w:rsidP="00F17DF2">
      <w:pPr>
        <w:jc w:val="both"/>
        <w:rPr>
          <w:sz w:val="24"/>
        </w:rPr>
      </w:pPr>
    </w:p>
    <w:p w:rsidR="00F17DF2" w:rsidRDefault="00615612" w:rsidP="00615612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F17DF2">
        <w:rPr>
          <w:sz w:val="24"/>
        </w:rPr>
        <w:t>IL RESPONSABILE SETTORE</w:t>
      </w:r>
    </w:p>
    <w:p w:rsidR="00F17DF2" w:rsidRDefault="00615612" w:rsidP="00615612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F17DF2">
        <w:rPr>
          <w:sz w:val="24"/>
        </w:rPr>
        <w:t>EDILIZIA PRIVATA</w:t>
      </w:r>
    </w:p>
    <w:p w:rsidR="00F17DF2" w:rsidRDefault="00615612" w:rsidP="00615612">
      <w:pPr>
        <w:tabs>
          <w:tab w:val="center" w:pos="6804"/>
        </w:tabs>
      </w:pPr>
      <w:r>
        <w:rPr>
          <w:sz w:val="24"/>
        </w:rPr>
        <w:tab/>
      </w:r>
      <w:r w:rsidR="00F17DF2">
        <w:rPr>
          <w:sz w:val="24"/>
        </w:rPr>
        <w:t xml:space="preserve">(Geom. </w:t>
      </w:r>
      <w:r w:rsidR="0085469B">
        <w:rPr>
          <w:sz w:val="24"/>
        </w:rPr>
        <w:t>Massimo VIGNOLA</w:t>
      </w:r>
      <w:r w:rsidR="00F17DF2">
        <w:rPr>
          <w:sz w:val="24"/>
        </w:rPr>
        <w:t>)</w:t>
      </w:r>
    </w:p>
    <w:sectPr w:rsidR="00F17DF2" w:rsidSect="00723ED2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9BB" w:rsidRDefault="004349BB">
      <w:r>
        <w:separator/>
      </w:r>
    </w:p>
  </w:endnote>
  <w:endnote w:type="continuationSeparator" w:id="0">
    <w:p w:rsidR="004349BB" w:rsidRDefault="00434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DF2" w:rsidRDefault="00CB586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F17DF2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17DF2" w:rsidRDefault="00F17DF2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DF2" w:rsidRDefault="00F17DF2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F17DF2" w:rsidRDefault="00F17DF2">
    <w:pPr>
      <w:tabs>
        <w:tab w:val="left" w:pos="2694"/>
        <w:tab w:val="right" w:pos="9639"/>
      </w:tabs>
      <w:rPr>
        <w:sz w:val="18"/>
      </w:rPr>
    </w:pPr>
  </w:p>
  <w:p w:rsidR="00F17DF2" w:rsidRDefault="00F17DF2">
    <w:pPr>
      <w:pStyle w:val="Pidipagina"/>
      <w:ind w:left="284" w:right="360"/>
    </w:pPr>
  </w:p>
  <w:p w:rsidR="00B81B2D" w:rsidRDefault="00CB5866" w:rsidP="00B81B2D">
    <w:pPr>
      <w:pStyle w:val="Pidipagina"/>
      <w:ind w:left="284" w:right="360"/>
    </w:pPr>
    <w:r w:rsidRPr="00CB5866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-11.8pt;width:5in;height:50.4pt;z-index:251657216" stroked="f">
          <v:textbox style="mso-next-textbox:#_x0000_s2049">
            <w:txbxContent>
              <w:p w:rsidR="00F17DF2" w:rsidRDefault="00F17DF2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</w:p>
              <w:p w:rsidR="00F17DF2" w:rsidRDefault="00F17DF2" w:rsidP="00B81B2D">
                <w:pPr>
                  <w:pStyle w:val="Pidipagina"/>
                  <w:ind w:right="-46"/>
                  <w:rPr>
                    <w:sz w:val="18"/>
                  </w:rPr>
                </w:pPr>
              </w:p>
              <w:p w:rsidR="00F17DF2" w:rsidRDefault="00F17DF2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F17DF2" w:rsidRDefault="00F17DF2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Pr="00CB5866">
      <w:rPr>
        <w:noProof/>
        <w:sz w:val="18"/>
      </w:rPr>
      <w:pict>
        <v:shape id="_x0000_s2050" type="#_x0000_t202" style="position:absolute;left:0;text-align:left;margin-left:118.3pt;margin-top:8pt;width:5in;height:50.4pt;z-index:251658240" stroked="f">
          <v:textbox style="mso-next-textbox:#_x0000_s2050">
            <w:txbxContent>
              <w:p w:rsidR="00B81B2D" w:rsidRDefault="00B81B2D" w:rsidP="00B81B2D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B81B2D" w:rsidRDefault="00B81B2D" w:rsidP="00B81B2D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B81B2D" w:rsidRDefault="00B81B2D" w:rsidP="00B81B2D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3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4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B81B2D" w:rsidRDefault="00B81B2D" w:rsidP="00B81B2D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B81B2D">
      <w:t xml:space="preserve">     Comune certificato:</w:t>
    </w:r>
  </w:p>
  <w:p w:rsidR="00B81B2D" w:rsidRDefault="00EF3AB1" w:rsidP="00B81B2D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81B2D" w:rsidRDefault="00B81B2D" w:rsidP="00B81B2D">
    <w:pPr>
      <w:pStyle w:val="Pidipagina"/>
      <w:ind w:left="284" w:right="360"/>
    </w:pPr>
  </w:p>
  <w:p w:rsidR="00F17DF2" w:rsidRDefault="00F17DF2">
    <w:pPr>
      <w:pStyle w:val="Pidipagina"/>
      <w:ind w:left="284" w:right="360"/>
    </w:pPr>
  </w:p>
  <w:p w:rsidR="00F17DF2" w:rsidRDefault="00F17DF2">
    <w:pPr>
      <w:pStyle w:val="Pidipagina"/>
      <w:ind w:left="284" w:right="360"/>
    </w:pPr>
  </w:p>
  <w:p w:rsidR="00F17DF2" w:rsidRDefault="00CB5866">
    <w:pPr>
      <w:pStyle w:val="Pidipagina"/>
      <w:ind w:left="284" w:right="360"/>
      <w:jc w:val="right"/>
      <w:rPr>
        <w:sz w:val="16"/>
      </w:rPr>
    </w:pPr>
    <w:fldSimple w:instr=" FILENAME \* Upper\p  \* MERGEFORMAT ">
      <w:r w:rsidR="005815D4">
        <w:rPr>
          <w:noProof/>
          <w:sz w:val="16"/>
        </w:rPr>
        <w:t>F:\UFFICI\EDILIZIA\RABELLINO\PRATICHE EDILIZIE 2010-2011-2012\774-2 13-13  LISCIO ROCCO\PROROGA 2 ANNI PER DECRETO DEL FARE  PC.DOC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9BB" w:rsidRDefault="004349BB">
      <w:r>
        <w:separator/>
      </w:r>
    </w:p>
  </w:footnote>
  <w:footnote w:type="continuationSeparator" w:id="0">
    <w:p w:rsidR="004349BB" w:rsidRDefault="004349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7DF2"/>
    <w:rsid w:val="00007C6F"/>
    <w:rsid w:val="003478BC"/>
    <w:rsid w:val="00394A1E"/>
    <w:rsid w:val="004349BB"/>
    <w:rsid w:val="00517D58"/>
    <w:rsid w:val="005815D4"/>
    <w:rsid w:val="00615612"/>
    <w:rsid w:val="006A482F"/>
    <w:rsid w:val="00723ED2"/>
    <w:rsid w:val="0073271F"/>
    <w:rsid w:val="007F38F9"/>
    <w:rsid w:val="0085469B"/>
    <w:rsid w:val="008C5EA6"/>
    <w:rsid w:val="00944AEC"/>
    <w:rsid w:val="00A37923"/>
    <w:rsid w:val="00B81B2D"/>
    <w:rsid w:val="00C06E24"/>
    <w:rsid w:val="00C3043E"/>
    <w:rsid w:val="00CB5866"/>
    <w:rsid w:val="00D3723D"/>
    <w:rsid w:val="00D64956"/>
    <w:rsid w:val="00DE297C"/>
    <w:rsid w:val="00EF3AB1"/>
    <w:rsid w:val="00EF4DE2"/>
    <w:rsid w:val="00F130AE"/>
    <w:rsid w:val="00F16E11"/>
    <w:rsid w:val="00F17DF2"/>
    <w:rsid w:val="00FF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23ED2"/>
  </w:style>
  <w:style w:type="paragraph" w:styleId="Titolo1">
    <w:name w:val="heading 1"/>
    <w:basedOn w:val="Normale"/>
    <w:next w:val="Normale"/>
    <w:qFormat/>
    <w:rsid w:val="00723ED2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723ED2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723ED2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723ED2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723ED2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723ED2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723ED2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723ED2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723ED2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723ED2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723ED2"/>
  </w:style>
  <w:style w:type="paragraph" w:styleId="Intestazione">
    <w:name w:val="header"/>
    <w:basedOn w:val="Normale"/>
    <w:rsid w:val="00723ED2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723ED2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723ED2"/>
    <w:rPr>
      <w:color w:val="0000FF"/>
      <w:u w:val="single"/>
    </w:rPr>
  </w:style>
  <w:style w:type="paragraph" w:styleId="Testofumetto">
    <w:name w:val="Balloon Text"/>
    <w:basedOn w:val="Normale"/>
    <w:semiHidden/>
    <w:rsid w:val="00723E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@comunediandora.it" TargetMode="External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comune.andora.sv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1527</CharactersWithSpaces>
  <SharedDoc>false</SharedDoc>
  <HLinks>
    <vt:vector size="30" baseType="variant">
      <vt:variant>
        <vt:i4>2883689</vt:i4>
      </vt:variant>
      <vt:variant>
        <vt:i4>9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6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3735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4</cp:revision>
  <cp:lastPrinted>2013-10-21T10:20:00Z</cp:lastPrinted>
  <dcterms:created xsi:type="dcterms:W3CDTF">2014-04-17T09:22:00Z</dcterms:created>
  <dcterms:modified xsi:type="dcterms:W3CDTF">2014-06-03T10:32:00Z</dcterms:modified>
</cp:coreProperties>
</file>