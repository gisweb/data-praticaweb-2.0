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82" w:rsidRDefault="00536C91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373920">
      <w:pPr>
        <w:jc w:val="center"/>
      </w:pPr>
      <w:r>
        <w:rPr>
          <w:b/>
          <w:i/>
          <w:sz w:val="24"/>
        </w:rPr>
        <w:t xml:space="preserve">SPORTELLO UNICO </w:t>
      </w:r>
      <w:r w:rsidR="0082308B">
        <w:rPr>
          <w:b/>
          <w:i/>
          <w:sz w:val="24"/>
        </w:rPr>
        <w:t>PER L’EDILIZIA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536C91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536C91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600241">
        <w:rPr>
          <w:sz w:val="22"/>
        </w:rPr>
        <w:t>Denuncia di Inizio Attività</w:t>
      </w:r>
      <w:r>
        <w:rPr>
          <w:sz w:val="22"/>
        </w:rPr>
        <w:t xml:space="preserve"> per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536C91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536C91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36C91" w:rsidTr="00772CB1">
        <w:tc>
          <w:tcPr>
            <w:tcW w:w="2500" w:type="pct"/>
          </w:tcPr>
          <w:p w:rsidR="00536C91" w:rsidRDefault="00536C91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36C91" w:rsidRDefault="00536C91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536C91" w:rsidRDefault="00536C91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536C91" w:rsidRDefault="00536C91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536C91" w:rsidRDefault="00536C91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536C91" w:rsidTr="00772CB1">
        <w:tc>
          <w:tcPr>
            <w:tcW w:w="2500" w:type="pct"/>
          </w:tcPr>
          <w:p w:rsidR="00536C91" w:rsidRDefault="00536C91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36C91" w:rsidRPr="00905E49" w:rsidRDefault="00536C91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536C91" w:rsidRDefault="00536C91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536C91" w:rsidRDefault="00536C91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536C91" w:rsidRDefault="00536C91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536C91" w:rsidRDefault="00536C91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1F248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A35A6A" w:rsidRDefault="00A35A6A" w:rsidP="00A35A6A">
      <w:pPr>
        <w:autoSpaceDE w:val="0"/>
        <w:autoSpaceDN w:val="0"/>
        <w:adjustRightInd w:val="0"/>
        <w:jc w:val="both"/>
        <w:rPr>
          <w:sz w:val="22"/>
        </w:rPr>
      </w:pPr>
      <w:bookmarkStart w:id="0" w:name="_GoBack"/>
      <w:bookmarkEnd w:id="0"/>
      <w:r w:rsidRPr="00DA473C">
        <w:rPr>
          <w:color w:val="000000"/>
          <w:sz w:val="22"/>
        </w:rPr>
        <w:t xml:space="preserve">Ai sensi degli art. 4 e 5 della Legge 241/90 </w:t>
      </w:r>
      <w:r>
        <w:rPr>
          <w:color w:val="000000"/>
          <w:sz w:val="22"/>
        </w:rPr>
        <w:t xml:space="preserve">e ss. mm. e ii. </w:t>
      </w:r>
      <w:r w:rsidRPr="00DA473C">
        <w:rPr>
          <w:color w:val="000000"/>
          <w:sz w:val="22"/>
        </w:rPr>
        <w:t xml:space="preserve"> e dell’art. 2</w:t>
      </w:r>
      <w:r>
        <w:rPr>
          <w:color w:val="000000"/>
          <w:sz w:val="22"/>
        </w:rPr>
        <w:t>3</w:t>
      </w:r>
      <w:r w:rsidRPr="00DA473C">
        <w:rPr>
          <w:color w:val="000000"/>
          <w:sz w:val="22"/>
        </w:rPr>
        <w:t xml:space="preserve"> della Legge Regionale n. </w:t>
      </w:r>
      <w:r>
        <w:rPr>
          <w:color w:val="000000"/>
          <w:sz w:val="22"/>
        </w:rPr>
        <w:t>9</w:t>
      </w:r>
      <w:r w:rsidRPr="00DA473C">
        <w:rPr>
          <w:color w:val="000000"/>
          <w:sz w:val="22"/>
        </w:rPr>
        <w:t xml:space="preserve"> del </w:t>
      </w:r>
      <w:r>
        <w:rPr>
          <w:color w:val="000000"/>
          <w:sz w:val="22"/>
        </w:rPr>
        <w:t>05/04/2012</w:t>
      </w:r>
      <w:r w:rsidRPr="00DA473C">
        <w:rPr>
          <w:color w:val="000000"/>
          <w:sz w:val="22"/>
        </w:rPr>
        <w:t xml:space="preserve"> e ss.mm. e ii. recante norme per la disciplina dell’attività edilizia, con riferimento all’istanza in oggetto, che sarà trattata ai sensi de</w:t>
      </w:r>
      <w:r w:rsidR="0068507A">
        <w:rPr>
          <w:color w:val="000000"/>
          <w:sz w:val="22"/>
        </w:rPr>
        <w:t xml:space="preserve">gli </w:t>
      </w:r>
      <w:r w:rsidRPr="00DA473C">
        <w:rPr>
          <w:color w:val="000000"/>
          <w:sz w:val="22"/>
        </w:rPr>
        <w:t>art</w:t>
      </w:r>
      <w:r w:rsidR="0068507A">
        <w:rPr>
          <w:color w:val="000000"/>
          <w:sz w:val="22"/>
        </w:rPr>
        <w:t>t</w:t>
      </w:r>
      <w:r w:rsidRPr="00DA473C">
        <w:rPr>
          <w:color w:val="000000"/>
          <w:sz w:val="22"/>
        </w:rPr>
        <w:t xml:space="preserve">. </w:t>
      </w:r>
      <w:r w:rsidR="0068507A">
        <w:rPr>
          <w:color w:val="000000"/>
          <w:sz w:val="22"/>
        </w:rPr>
        <w:t xml:space="preserve">25, </w:t>
      </w:r>
      <w:r>
        <w:rPr>
          <w:sz w:val="22"/>
        </w:rPr>
        <w:t>26 della Legge Regionale sopra indicata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F6047C" w:rsidRDefault="00F6047C" w:rsidP="00F6047C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536C91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lo Sportello Unico per l’Edilizia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536C91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 xml:space="preserve"> ed essa sarà trattata dal Servizio su indicato del Settore Territorio;</w:t>
      </w:r>
    </w:p>
    <w:p w:rsidR="00F6047C" w:rsidRDefault="00F6047C" w:rsidP="00F6047C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</w:t>
      </w:r>
      <w:r w:rsidR="00F6047C">
        <w:rPr>
          <w:sz w:val="22"/>
        </w:rPr>
        <w:t>lo Sportello Unico per l’Edilizia</w:t>
      </w:r>
      <w:r>
        <w:rPr>
          <w:sz w:val="22"/>
        </w:rPr>
        <w:t xml:space="preserve"> del Settore Territorio;</w:t>
      </w:r>
    </w:p>
    <w:p w:rsidR="00F6047C" w:rsidRDefault="00F6047C" w:rsidP="00F6047C">
      <w:pPr>
        <w:jc w:val="both"/>
        <w:rPr>
          <w:sz w:val="22"/>
        </w:rPr>
      </w:pPr>
    </w:p>
    <w:p w:rsidR="00F6047C" w:rsidRDefault="00F6047C" w:rsidP="00F6047C">
      <w:pPr>
        <w:jc w:val="both"/>
        <w:rPr>
          <w:sz w:val="22"/>
        </w:rPr>
      </w:pPr>
      <w:r>
        <w:rPr>
          <w:sz w:val="22"/>
        </w:rPr>
        <w:t>2) il dirigente del Settore Territorio è l’Ing. Gian Paolo TRUCCHI</w:t>
      </w:r>
      <w:r w:rsidR="0084209A">
        <w:rPr>
          <w:sz w:val="22"/>
        </w:rPr>
        <w:t xml:space="preserve"> / Responsabile dello S.U.E.</w:t>
      </w:r>
      <w:r>
        <w:rPr>
          <w:sz w:val="22"/>
        </w:rPr>
        <w:t>, il Responsabile del Procedimento è l’Arch. SEGGI Alessandra e l’incaricato al procedimento è il Dott. CROCETTA Alessio;</w:t>
      </w:r>
    </w:p>
    <w:p w:rsidR="00E26934" w:rsidRDefault="00E26934">
      <w:pPr>
        <w:jc w:val="both"/>
        <w:rPr>
          <w:sz w:val="22"/>
        </w:rPr>
      </w:pPr>
    </w:p>
    <w:p w:rsidR="003C3E0C" w:rsidRDefault="003C3E0C" w:rsidP="003C3E0C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3C3E0C" w:rsidRDefault="003C3E0C" w:rsidP="003C3E0C">
      <w:pPr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0F4475">
        <w:rPr>
          <w:sz w:val="22"/>
        </w:rPr>
        <w:t xml:space="preserve">Giovedì </w:t>
      </w:r>
      <w:r>
        <w:rPr>
          <w:sz w:val="22"/>
        </w:rPr>
        <w:t>dalle ore 09:00 alle ore 13:00.</w:t>
      </w:r>
    </w:p>
    <w:p w:rsidR="003C3E0C" w:rsidRDefault="003C3E0C" w:rsidP="003C3E0C">
      <w:pPr>
        <w:jc w:val="both"/>
        <w:rPr>
          <w:sz w:val="22"/>
        </w:rPr>
      </w:pPr>
    </w:p>
    <w:p w:rsidR="003C3E0C" w:rsidRDefault="003C3E0C" w:rsidP="003C3E0C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3C3E0C" w:rsidRDefault="003C3E0C" w:rsidP="003C3E0C">
      <w:pPr>
        <w:jc w:val="both"/>
        <w:rPr>
          <w:sz w:val="22"/>
        </w:rPr>
      </w:pPr>
    </w:p>
    <w:p w:rsidR="003C3E0C" w:rsidRDefault="003C3E0C" w:rsidP="003C3E0C">
      <w:pPr>
        <w:jc w:val="both"/>
        <w:rPr>
          <w:sz w:val="22"/>
        </w:rPr>
      </w:pPr>
    </w:p>
    <w:p w:rsidR="003C3E0C" w:rsidRDefault="003C3E0C" w:rsidP="003C3E0C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536C91">
        <w:rPr>
          <w:noProof/>
          <w:sz w:val="22"/>
        </w:rPr>
        <w:t>04/12/13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3C3E0C" w:rsidRDefault="003C3E0C" w:rsidP="003C3E0C">
      <w:pPr>
        <w:jc w:val="both"/>
        <w:rPr>
          <w:sz w:val="22"/>
        </w:rPr>
      </w:pPr>
    </w:p>
    <w:p w:rsidR="003C3E0C" w:rsidRDefault="003C3E0C" w:rsidP="003C3E0C">
      <w:pPr>
        <w:jc w:val="both"/>
        <w:rPr>
          <w:sz w:val="22"/>
        </w:rPr>
      </w:pPr>
    </w:p>
    <w:p w:rsidR="00354AA8" w:rsidRDefault="003C3E0C">
      <w:pPr>
        <w:ind w:firstLine="708"/>
        <w:rPr>
          <w:i/>
          <w:sz w:val="22"/>
          <w:szCs w:val="22"/>
        </w:rPr>
      </w:pPr>
      <w:r>
        <w:rPr>
          <w:sz w:val="22"/>
        </w:rPr>
        <w:t xml:space="preserve">   </w:t>
      </w:r>
      <w:r w:rsidR="00354AA8" w:rsidRPr="005E1133">
        <w:rPr>
          <w:i/>
          <w:sz w:val="22"/>
          <w:szCs w:val="22"/>
        </w:rPr>
        <w:t xml:space="preserve">IL </w:t>
      </w:r>
      <w:r w:rsidR="00354AA8">
        <w:rPr>
          <w:i/>
          <w:sz w:val="22"/>
          <w:szCs w:val="22"/>
        </w:rPr>
        <w:t>RESPONSABILE</w:t>
      </w:r>
      <w:r w:rsidR="00354AA8" w:rsidRPr="005E1133">
        <w:rPr>
          <w:i/>
          <w:sz w:val="22"/>
          <w:szCs w:val="22"/>
        </w:rPr>
        <w:t xml:space="preserve"> </w:t>
      </w:r>
      <w:r w:rsidR="00354AA8">
        <w:rPr>
          <w:i/>
          <w:sz w:val="22"/>
          <w:szCs w:val="22"/>
        </w:rPr>
        <w:t>COORDINAMENTO</w:t>
      </w:r>
    </w:p>
    <w:p w:rsidR="00354AA8" w:rsidRPr="005E1133" w:rsidRDefault="00354AA8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354AA8" w:rsidRPr="009C0218" w:rsidRDefault="00354AA8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354AA8" w:rsidRDefault="00354AA8" w:rsidP="003C3E0C">
      <w:pPr>
        <w:jc w:val="both"/>
        <w:rPr>
          <w:sz w:val="22"/>
        </w:rPr>
      </w:pPr>
    </w:p>
    <w:p w:rsidR="00354AA8" w:rsidRDefault="00354AA8" w:rsidP="003C3E0C">
      <w:pPr>
        <w:jc w:val="both"/>
        <w:rPr>
          <w:sz w:val="22"/>
        </w:rPr>
      </w:pPr>
    </w:p>
    <w:p w:rsidR="003C3E0C" w:rsidRDefault="003C3E0C" w:rsidP="00354AA8">
      <w:pPr>
        <w:ind w:left="2832" w:firstLine="708"/>
        <w:jc w:val="both"/>
        <w:rPr>
          <w:sz w:val="22"/>
        </w:rPr>
      </w:pPr>
      <w:r>
        <w:rPr>
          <w:sz w:val="22"/>
        </w:rPr>
        <w:t xml:space="preserve">                        IL DIRIGENTE SETTORE TERRITORIO</w:t>
      </w:r>
    </w:p>
    <w:p w:rsidR="003C3E0C" w:rsidRDefault="003C3E0C" w:rsidP="00354AA8">
      <w:pPr>
        <w:ind w:left="4956" w:firstLine="708"/>
        <w:jc w:val="both"/>
      </w:pPr>
      <w:r>
        <w:rPr>
          <w:sz w:val="22"/>
          <w:szCs w:val="22"/>
        </w:rPr>
        <w:lastRenderedPageBreak/>
        <w:t>Ing. Gian Paolo TRUCCHI</w:t>
      </w: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>
      <w:pgSz w:w="11906" w:h="16838"/>
      <w:pgMar w:top="426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91"/>
    <w:rsid w:val="000F4475"/>
    <w:rsid w:val="0010492C"/>
    <w:rsid w:val="001C4499"/>
    <w:rsid w:val="001F2482"/>
    <w:rsid w:val="002607A8"/>
    <w:rsid w:val="003136CB"/>
    <w:rsid w:val="0035065F"/>
    <w:rsid w:val="00354AA8"/>
    <w:rsid w:val="00373920"/>
    <w:rsid w:val="00381992"/>
    <w:rsid w:val="003C3E0C"/>
    <w:rsid w:val="004F76EE"/>
    <w:rsid w:val="00536C91"/>
    <w:rsid w:val="00600241"/>
    <w:rsid w:val="00664396"/>
    <w:rsid w:val="0068507A"/>
    <w:rsid w:val="00723D43"/>
    <w:rsid w:val="007A6483"/>
    <w:rsid w:val="007E4B9B"/>
    <w:rsid w:val="0082308B"/>
    <w:rsid w:val="0082670E"/>
    <w:rsid w:val="008344EE"/>
    <w:rsid w:val="0084209A"/>
    <w:rsid w:val="0088203A"/>
    <w:rsid w:val="008B630A"/>
    <w:rsid w:val="00A17199"/>
    <w:rsid w:val="00A35A6A"/>
    <w:rsid w:val="00A644FB"/>
    <w:rsid w:val="00BA5C28"/>
    <w:rsid w:val="00CD4988"/>
    <w:rsid w:val="00E26934"/>
    <w:rsid w:val="00F6047C"/>
    <w:rsid w:val="00FA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2842A-ABB6-4CF8-BD9E-81017F80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536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Proc%20DIA%20ODD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DIA ODDO.dotx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cp:lastPrinted>2007-03-06T11:57:00Z</cp:lastPrinted>
  <dcterms:created xsi:type="dcterms:W3CDTF">2013-12-04T14:30:00Z</dcterms:created>
  <dcterms:modified xsi:type="dcterms:W3CDTF">2013-12-04T14:30:00Z</dcterms:modified>
</cp:coreProperties>
</file>