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493" w:rsidRDefault="005B6FB8" w:rsidP="00C91493">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3810</wp:posOffset>
            </wp:positionV>
            <wp:extent cx="609600" cy="847725"/>
            <wp:effectExtent l="19050" t="0" r="0" b="0"/>
            <wp:wrapSquare wrapText="bothSides"/>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cstate="print"/>
                    <a:srcRect/>
                    <a:stretch>
                      <a:fillRect/>
                    </a:stretch>
                  </pic:blipFill>
                  <pic:spPr bwMode="auto">
                    <a:xfrm>
                      <a:off x="0" y="0"/>
                      <a:ext cx="609600" cy="847725"/>
                    </a:xfrm>
                    <a:prstGeom prst="rect">
                      <a:avLst/>
                    </a:prstGeom>
                    <a:noFill/>
                    <a:ln w="9525">
                      <a:noFill/>
                      <a:miter lim="800000"/>
                      <a:headEnd/>
                      <a:tailEnd/>
                    </a:ln>
                  </pic:spPr>
                </pic:pic>
              </a:graphicData>
            </a:graphic>
          </wp:anchor>
        </w:drawing>
      </w:r>
    </w:p>
    <w:p w:rsidR="00C91493" w:rsidRDefault="00C91493" w:rsidP="00C91493">
      <w:pPr>
        <w:jc w:val="center"/>
        <w:rPr>
          <w:rFonts w:ascii="Arial Rounded MT Bold" w:hAnsi="Arial Rounded MT Bold"/>
          <w:b/>
          <w:spacing w:val="56"/>
          <w:sz w:val="52"/>
        </w:rPr>
      </w:pPr>
      <w:r>
        <w:rPr>
          <w:rFonts w:ascii="Arial Rounded MT Bold" w:hAnsi="Arial Rounded MT Bold"/>
          <w:b/>
          <w:spacing w:val="56"/>
          <w:sz w:val="52"/>
        </w:rPr>
        <w:t>COMUNE  DI  ANDORA</w:t>
      </w:r>
    </w:p>
    <w:p w:rsidR="00C91493" w:rsidRDefault="00C91493" w:rsidP="00C91493">
      <w:pPr>
        <w:jc w:val="center"/>
        <w:rPr>
          <w:sz w:val="16"/>
        </w:rPr>
      </w:pPr>
    </w:p>
    <w:p w:rsidR="00C91493" w:rsidRDefault="00C91493" w:rsidP="00C91493">
      <w:pPr>
        <w:jc w:val="center"/>
        <w:rPr>
          <w:sz w:val="12"/>
        </w:rPr>
      </w:pPr>
      <w:r>
        <w:rPr>
          <w:sz w:val="16"/>
        </w:rPr>
        <w:t>PROVINCIA DI SAVONA</w:t>
      </w:r>
    </w:p>
    <w:p w:rsidR="00C91493" w:rsidRDefault="00C91493" w:rsidP="00C91493">
      <w:pPr>
        <w:rPr>
          <w:sz w:val="12"/>
        </w:rPr>
      </w:pPr>
    </w:p>
    <w:p w:rsidR="00C91493" w:rsidRDefault="0071535F" w:rsidP="005B6FB8">
      <w:pPr>
        <w:framePr w:w="5713" w:h="379" w:hSpace="141" w:wrap="auto" w:vAnchor="text" w:hAnchor="page" w:x="3970" w:y="26"/>
        <w:pBdr>
          <w:top w:val="double" w:sz="6" w:space="1" w:color="auto"/>
          <w:left w:val="double" w:sz="6" w:space="1" w:color="auto"/>
          <w:bottom w:val="double" w:sz="6" w:space="1" w:color="auto"/>
          <w:right w:val="double" w:sz="6" w:space="1" w:color="auto"/>
        </w:pBdr>
        <w:shd w:val="pct10" w:color="auto" w:fill="auto"/>
        <w:jc w:val="center"/>
      </w:pPr>
      <w:r>
        <w:rPr>
          <w:b/>
          <w:i/>
          <w:sz w:val="28"/>
        </w:rPr>
        <w:t>SETTORE</w:t>
      </w:r>
      <w:r w:rsidR="00C91493">
        <w:rPr>
          <w:b/>
          <w:i/>
          <w:sz w:val="28"/>
        </w:rPr>
        <w:t xml:space="preserve">  </w:t>
      </w:r>
      <w:r w:rsidR="004A078F">
        <w:rPr>
          <w:b/>
          <w:i/>
          <w:sz w:val="28"/>
        </w:rPr>
        <w:t>EDILIZIA PRIVATA</w:t>
      </w:r>
    </w:p>
    <w:p w:rsidR="00C91493" w:rsidRDefault="00C91493" w:rsidP="00C91493">
      <w:pPr>
        <w:ind w:left="1134" w:hanging="1134"/>
        <w:rPr>
          <w:b/>
        </w:rPr>
      </w:pPr>
    </w:p>
    <w:p w:rsidR="00C91493" w:rsidRDefault="00C91493" w:rsidP="00C91493">
      <w:pPr>
        <w:rPr>
          <w:sz w:val="24"/>
        </w:rPr>
      </w:pPr>
    </w:p>
    <w:p w:rsidR="00C91493" w:rsidRDefault="00C91493" w:rsidP="00B10D76">
      <w:pPr>
        <w:jc w:val="both"/>
        <w:rPr>
          <w:sz w:val="24"/>
        </w:rPr>
      </w:pPr>
    </w:p>
    <w:p w:rsidR="00B10D76" w:rsidRDefault="00B10D76" w:rsidP="00B10D76">
      <w:pPr>
        <w:ind w:left="1134" w:hanging="1134"/>
        <w:jc w:val="both"/>
        <w:rPr>
          <w:sz w:val="24"/>
        </w:rPr>
      </w:pPr>
      <w:r>
        <w:rPr>
          <w:sz w:val="24"/>
        </w:rPr>
        <w:t xml:space="preserve">Prot. N.  </w:t>
      </w:r>
      <w:r w:rsidR="00CB2BC4">
        <w:rPr>
          <w:sz w:val="24"/>
        </w:rPr>
        <w:t xml:space="preserve">                                                                                           Lì</w:t>
      </w:r>
    </w:p>
    <w:p w:rsidR="00B10D76" w:rsidRDefault="00B10D76" w:rsidP="00B10D76">
      <w:pPr>
        <w:ind w:left="1418" w:hanging="1418"/>
        <w:jc w:val="both"/>
        <w:rPr>
          <w:sz w:val="24"/>
        </w:rPr>
      </w:pPr>
    </w:p>
    <w:p w:rsidR="005B6FB8" w:rsidRPr="005B6FB8" w:rsidRDefault="005B6FB8" w:rsidP="005B6FB8">
      <w:pPr>
        <w:rPr>
          <w:color w:val="000000"/>
        </w:rPr>
      </w:pPr>
    </w:p>
    <w:p w:rsidR="005B6FB8" w:rsidRPr="005B6FB8" w:rsidRDefault="005B6FB8" w:rsidP="005B6FB8">
      <w:pPr>
        <w:rPr>
          <w:color w:val="000000"/>
        </w:rPr>
      </w:pPr>
      <w:r w:rsidRPr="005B6FB8">
        <w:rPr>
          <w:b/>
          <w:bCs/>
          <w:color w:val="000000"/>
          <w:sz w:val="24"/>
          <w:szCs w:val="24"/>
        </w:rPr>
        <w:t xml:space="preserve">OGGETTO: </w:t>
      </w:r>
      <w:r w:rsidRPr="005B6FB8">
        <w:rPr>
          <w:color w:val="000000"/>
          <w:sz w:val="24"/>
          <w:szCs w:val="24"/>
        </w:rPr>
        <w:t>Domanda Agibilità - Pratica Edilizia n. [numero] - Immobile sito in [ubicazione].</w:t>
      </w:r>
    </w:p>
    <w:p w:rsidR="005B6FB8" w:rsidRPr="005B6FB8" w:rsidRDefault="005B6FB8" w:rsidP="005B6FB8">
      <w:pPr>
        <w:rPr>
          <w:color w:val="000000"/>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5B6FB8" w:rsidRPr="005B6FB8" w:rsidTr="005B6FB8">
        <w:trPr>
          <w:tblCellSpacing w:w="0" w:type="dxa"/>
        </w:trPr>
        <w:tc>
          <w:tcPr>
            <w:tcW w:w="2385"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B6FB8" w:rsidRPr="005B6FB8" w:rsidRDefault="005B6FB8" w:rsidP="005B6FB8">
            <w:pPr>
              <w:rPr>
                <w:color w:val="000000"/>
                <w:sz w:val="24"/>
                <w:szCs w:val="24"/>
              </w:rPr>
            </w:pPr>
            <w:r w:rsidRPr="005B6FB8">
              <w:rPr>
                <w:b/>
                <w:bCs/>
                <w:color w:val="000000"/>
                <w:sz w:val="24"/>
                <w:szCs w:val="24"/>
              </w:rPr>
              <w:t>[richiedenti.nominativo;block=tbs:row]</w:t>
            </w:r>
          </w:p>
          <w:p w:rsidR="005B6FB8" w:rsidRPr="005B6FB8" w:rsidRDefault="005B6FB8" w:rsidP="005B6FB8">
            <w:pPr>
              <w:rPr>
                <w:color w:val="000000"/>
                <w:sz w:val="24"/>
                <w:szCs w:val="24"/>
              </w:rPr>
            </w:pPr>
            <w:r w:rsidRPr="005B6FB8">
              <w:rPr>
                <w:b/>
                <w:bCs/>
                <w:color w:val="000000"/>
                <w:sz w:val="24"/>
                <w:szCs w:val="24"/>
              </w:rPr>
              <w:t>[richiedenti.indirizzo]</w:t>
            </w:r>
          </w:p>
          <w:p w:rsidR="005B6FB8" w:rsidRPr="005B6FB8" w:rsidRDefault="005B6FB8" w:rsidP="005B6FB8">
            <w:pPr>
              <w:rPr>
                <w:color w:val="000000"/>
                <w:sz w:val="24"/>
                <w:szCs w:val="24"/>
              </w:rPr>
            </w:pPr>
            <w:r w:rsidRPr="005B6FB8">
              <w:rPr>
                <w:b/>
                <w:bCs/>
                <w:color w:val="000000"/>
                <w:sz w:val="24"/>
                <w:szCs w:val="24"/>
              </w:rPr>
              <w:t>[richiedenti.cap] [richiedenti.comune] ([richiedenti.prov])</w:t>
            </w:r>
          </w:p>
          <w:p w:rsidR="005B6FB8" w:rsidRPr="005B6FB8" w:rsidRDefault="005B6FB8" w:rsidP="005B6FB8">
            <w:pPr>
              <w:spacing w:after="119"/>
              <w:rPr>
                <w:color w:val="000000"/>
                <w:sz w:val="24"/>
                <w:szCs w:val="24"/>
              </w:rPr>
            </w:pPr>
          </w:p>
        </w:tc>
      </w:tr>
      <w:tr w:rsidR="005B6FB8" w:rsidRPr="005B6FB8" w:rsidTr="005B6FB8">
        <w:trPr>
          <w:tblCellSpacing w:w="0" w:type="dxa"/>
        </w:trPr>
        <w:tc>
          <w:tcPr>
            <w:tcW w:w="2385"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B6FB8" w:rsidRPr="005B6FB8" w:rsidRDefault="005B6FB8" w:rsidP="005B6FB8">
            <w:pPr>
              <w:rPr>
                <w:color w:val="000000"/>
                <w:sz w:val="24"/>
                <w:szCs w:val="24"/>
              </w:rPr>
            </w:pPr>
            <w:r w:rsidRPr="005B6FB8">
              <w:rPr>
                <w:b/>
                <w:bCs/>
                <w:color w:val="000000"/>
                <w:sz w:val="24"/>
                <w:szCs w:val="24"/>
              </w:rPr>
              <w:t>[progettisti.nominativo;block=tbs:row]</w:t>
            </w:r>
          </w:p>
          <w:p w:rsidR="005B6FB8" w:rsidRPr="005B6FB8" w:rsidRDefault="005B6FB8" w:rsidP="005B6FB8">
            <w:pPr>
              <w:rPr>
                <w:color w:val="000000"/>
                <w:sz w:val="24"/>
                <w:szCs w:val="24"/>
              </w:rPr>
            </w:pPr>
            <w:r w:rsidRPr="005B6FB8">
              <w:rPr>
                <w:b/>
                <w:bCs/>
                <w:color w:val="000000"/>
                <w:sz w:val="24"/>
                <w:szCs w:val="24"/>
              </w:rPr>
              <w:t>[progettisti.indirizzo]</w:t>
            </w:r>
          </w:p>
          <w:p w:rsidR="005B6FB8" w:rsidRPr="005B6FB8" w:rsidRDefault="005B6FB8" w:rsidP="005B6FB8">
            <w:pPr>
              <w:spacing w:after="119"/>
              <w:rPr>
                <w:color w:val="000000"/>
                <w:sz w:val="24"/>
                <w:szCs w:val="24"/>
              </w:rPr>
            </w:pPr>
            <w:r w:rsidRPr="005B6FB8">
              <w:rPr>
                <w:b/>
                <w:bCs/>
                <w:color w:val="000000"/>
                <w:sz w:val="24"/>
                <w:szCs w:val="24"/>
              </w:rPr>
              <w:t>[progettisti.cap] [progettisti.comune] ([progettisti.prov])</w:t>
            </w:r>
          </w:p>
        </w:tc>
      </w:tr>
    </w:tbl>
    <w:p w:rsidR="005B6FB8" w:rsidRPr="005B6FB8" w:rsidRDefault="005B6FB8" w:rsidP="005B6FB8">
      <w:pPr>
        <w:rPr>
          <w:color w:val="000000"/>
          <w:sz w:val="24"/>
          <w:szCs w:val="24"/>
        </w:rPr>
      </w:pPr>
    </w:p>
    <w:p w:rsidR="000A7970" w:rsidRDefault="000A7970" w:rsidP="001368CD">
      <w:pPr>
        <w:jc w:val="both"/>
        <w:rPr>
          <w:sz w:val="24"/>
        </w:rPr>
      </w:pPr>
    </w:p>
    <w:p w:rsidR="005B6FB8" w:rsidRDefault="000A7970" w:rsidP="005B6FB8">
      <w:pPr>
        <w:pStyle w:val="western"/>
        <w:spacing w:after="0"/>
        <w:jc w:val="both"/>
      </w:pPr>
      <w:r>
        <w:rPr>
          <w:sz w:val="24"/>
        </w:rPr>
        <w:t xml:space="preserve">                       </w:t>
      </w:r>
      <w:r w:rsidR="005B6FB8">
        <w:rPr>
          <w:sz w:val="24"/>
          <w:szCs w:val="24"/>
        </w:rPr>
        <w:t>Facendo riferimento alla Vostra istanza di agibilità presentata in data [agibilita_data_richiesta] prot. [agibilita_data_protocollo], ed al conseguente Nostro avvio del procedimento con richiesta integrazioni prot. _____ del ____________, preso atto che in data ______________, con Vostra nota prot. ___________ avete provveduto ad inoltrarci la documentazione richiesta, con la presente si comunica che per la conclusione del procedimento relativo al rilascio della certificazione in questione risulta necessario sopralluogo presso l’immobile in oggetto.</w:t>
      </w:r>
    </w:p>
    <w:p w:rsidR="001368CD" w:rsidRDefault="001368CD" w:rsidP="001368CD">
      <w:pPr>
        <w:jc w:val="both"/>
        <w:rPr>
          <w:sz w:val="24"/>
        </w:rPr>
      </w:pPr>
    </w:p>
    <w:p w:rsidR="000C5D06" w:rsidRDefault="000C5D06" w:rsidP="001368CD">
      <w:pPr>
        <w:jc w:val="both"/>
        <w:rPr>
          <w:sz w:val="24"/>
        </w:rPr>
      </w:pPr>
    </w:p>
    <w:p w:rsidR="000C5D06" w:rsidRDefault="00B74E1F" w:rsidP="000C5D06">
      <w:pPr>
        <w:pStyle w:val="Rientrocorpodeltesto2"/>
        <w:rPr>
          <w:b/>
          <w:szCs w:val="24"/>
        </w:rPr>
      </w:pPr>
      <w:r>
        <w:tab/>
      </w:r>
      <w:r w:rsidR="000C5D06">
        <w:t>Pertanto,</w:t>
      </w:r>
      <w:r w:rsidR="000C5D06" w:rsidRPr="000C5D06">
        <w:rPr>
          <w:b/>
          <w:szCs w:val="24"/>
        </w:rPr>
        <w:t xml:space="preserve"> </w:t>
      </w:r>
      <w:r w:rsidR="000C5D06">
        <w:rPr>
          <w:b/>
          <w:szCs w:val="24"/>
        </w:rPr>
        <w:t xml:space="preserve">si prega di contattare telefonicamente questo Ufficio al n. 01826811204 o tramite e-mail all’indirizzo: </w:t>
      </w:r>
      <w:hyperlink r:id="rId8" w:history="1">
        <w:r w:rsidR="000C5D06" w:rsidRPr="00EB5343">
          <w:rPr>
            <w:rStyle w:val="Collegamentoipertestuale"/>
            <w:szCs w:val="24"/>
          </w:rPr>
          <w:t>sandro.garassino@comunediandora.it</w:t>
        </w:r>
      </w:hyperlink>
      <w:r w:rsidR="000C5D06">
        <w:rPr>
          <w:szCs w:val="24"/>
        </w:rPr>
        <w:t xml:space="preserve"> </w:t>
      </w:r>
      <w:r w:rsidR="000C5D06">
        <w:rPr>
          <w:b/>
          <w:szCs w:val="24"/>
        </w:rPr>
        <w:t>per concordare sopralluogo di verifica stato dei luoghi.</w:t>
      </w:r>
    </w:p>
    <w:p w:rsidR="000C5D06" w:rsidRDefault="000C5D06" w:rsidP="000C5D06">
      <w:pPr>
        <w:pStyle w:val="Rientrocorpodeltesto2"/>
        <w:rPr>
          <w:b/>
          <w:szCs w:val="24"/>
        </w:rPr>
      </w:pPr>
    </w:p>
    <w:p w:rsidR="000C5D06" w:rsidRPr="008D0115" w:rsidRDefault="000C5D06" w:rsidP="000C5D06">
      <w:pPr>
        <w:pStyle w:val="Rientrocorpodeltesto2"/>
        <w:rPr>
          <w:szCs w:val="24"/>
        </w:rPr>
      </w:pPr>
      <w:r>
        <w:t xml:space="preserve"> </w:t>
      </w:r>
      <w:r>
        <w:tab/>
      </w:r>
      <w:r w:rsidRPr="008D0115">
        <w:rPr>
          <w:szCs w:val="24"/>
        </w:rPr>
        <w:t xml:space="preserve">In attesa della </w:t>
      </w:r>
      <w:r>
        <w:rPr>
          <w:szCs w:val="24"/>
        </w:rPr>
        <w:t>sopralluogo di verifica</w:t>
      </w:r>
      <w:r w:rsidRPr="008D0115">
        <w:rPr>
          <w:szCs w:val="24"/>
        </w:rPr>
        <w:t xml:space="preserve"> la pratica rimarrà sospesa e non potrà ritenersi attivata la speciale procedura prevista dal D.P.R. 06.06.2001 n. 380; LR. 06.06.2008 n. 16.</w:t>
      </w:r>
    </w:p>
    <w:p w:rsidR="00B74E1F" w:rsidRDefault="00B74E1F" w:rsidP="000C5D06">
      <w:pPr>
        <w:pStyle w:val="Rientrocorpodeltesto2"/>
        <w:tabs>
          <w:tab w:val="left" w:pos="1455"/>
        </w:tabs>
      </w:pPr>
    </w:p>
    <w:p w:rsidR="001368CD" w:rsidRDefault="001368CD" w:rsidP="001368CD">
      <w:pPr>
        <w:jc w:val="both"/>
        <w:rPr>
          <w:bCs/>
          <w:sz w:val="24"/>
        </w:rPr>
      </w:pPr>
    </w:p>
    <w:p w:rsidR="001368CD" w:rsidRDefault="001368CD" w:rsidP="001368CD">
      <w:pPr>
        <w:pStyle w:val="Rientrocorpodeltesto2"/>
      </w:pPr>
      <w:r>
        <w:t>Distinti saluti.</w:t>
      </w:r>
    </w:p>
    <w:p w:rsidR="001368CD" w:rsidRDefault="001368CD" w:rsidP="001368CD">
      <w:pPr>
        <w:ind w:firstLine="708"/>
        <w:jc w:val="both"/>
        <w:rPr>
          <w:bCs/>
          <w:sz w:val="24"/>
        </w:rPr>
      </w:pPr>
    </w:p>
    <w:p w:rsidR="001368CD" w:rsidRDefault="001368CD" w:rsidP="001368CD">
      <w:pPr>
        <w:ind w:firstLine="708"/>
        <w:jc w:val="both"/>
        <w:rPr>
          <w:bCs/>
          <w:sz w:val="24"/>
        </w:rPr>
      </w:pPr>
    </w:p>
    <w:p w:rsidR="001368CD" w:rsidRDefault="001368CD" w:rsidP="001368CD">
      <w:pPr>
        <w:ind w:left="708"/>
        <w:jc w:val="both"/>
        <w:rPr>
          <w:bCs/>
          <w:sz w:val="24"/>
        </w:rPr>
      </w:pPr>
    </w:p>
    <w:p w:rsidR="001368CD" w:rsidRDefault="001368CD" w:rsidP="001368CD">
      <w:pPr>
        <w:ind w:left="5529" w:hanging="567"/>
        <w:jc w:val="both"/>
        <w:rPr>
          <w:sz w:val="24"/>
        </w:rPr>
      </w:pPr>
      <w:r>
        <w:rPr>
          <w:sz w:val="24"/>
        </w:rPr>
        <w:t xml:space="preserve">        IL RESPONSABILE DEL SETTORE  </w:t>
      </w:r>
    </w:p>
    <w:p w:rsidR="001368CD" w:rsidRDefault="001368CD" w:rsidP="001368CD">
      <w:pPr>
        <w:ind w:left="4962"/>
        <w:jc w:val="both"/>
        <w:rPr>
          <w:b/>
          <w:bCs/>
          <w:sz w:val="24"/>
        </w:rPr>
      </w:pPr>
      <w:r>
        <w:rPr>
          <w:b/>
          <w:bCs/>
          <w:sz w:val="24"/>
        </w:rPr>
        <w:t xml:space="preserve">             (Geom. </w:t>
      </w:r>
      <w:r w:rsidR="0071535F">
        <w:rPr>
          <w:b/>
          <w:bCs/>
          <w:sz w:val="24"/>
        </w:rPr>
        <w:t>Marianna De Felice</w:t>
      </w:r>
      <w:r>
        <w:rPr>
          <w:b/>
          <w:bCs/>
          <w:sz w:val="24"/>
        </w:rPr>
        <w:t>)</w:t>
      </w:r>
    </w:p>
    <w:p w:rsidR="00B10D76" w:rsidRDefault="00B10D76" w:rsidP="00B10D76">
      <w:pPr>
        <w:jc w:val="both"/>
        <w:rPr>
          <w:sz w:val="24"/>
        </w:rPr>
      </w:pPr>
    </w:p>
    <w:sectPr w:rsidR="00B10D7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960" w:rsidRDefault="00D33960">
      <w:r>
        <w:separator/>
      </w:r>
    </w:p>
  </w:endnote>
  <w:endnote w:type="continuationSeparator" w:id="0">
    <w:p w:rsidR="00D33960" w:rsidRDefault="00D339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983B94"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983B94" w:rsidRDefault="00EA0B05" w:rsidP="00B2068D">
    <w:pPr>
      <w:pStyle w:val="Pidipagina"/>
      <w:spacing w:after="40"/>
      <w:ind w:left="284" w:right="357"/>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983B94" w:rsidRDefault="00983B94">
                <w:pPr>
                  <w:tabs>
                    <w:tab w:val="left" w:pos="2694"/>
                    <w:tab w:val="right" w:pos="9639"/>
                  </w:tabs>
                  <w:ind w:right="-46"/>
                  <w:jc w:val="center"/>
                  <w:rPr>
                    <w:sz w:val="18"/>
                  </w:rPr>
                </w:pPr>
                <w:r>
                  <w:rPr>
                    <w:sz w:val="18"/>
                  </w:rPr>
                  <w:t>Via Cavour, 94  –  C.A.P.:  17051  –  Tel.:  0182 / 68.111  –  Fax.:  0182 / 68.11.244</w:t>
                </w:r>
              </w:p>
              <w:p w:rsidR="00983B94" w:rsidRDefault="00983B94">
                <w:pPr>
                  <w:pStyle w:val="Pidipagina"/>
                  <w:ind w:right="-46"/>
                  <w:jc w:val="center"/>
                  <w:rPr>
                    <w:sz w:val="18"/>
                  </w:rPr>
                </w:pPr>
                <w:r>
                  <w:rPr>
                    <w:sz w:val="18"/>
                  </w:rPr>
                  <w:t>Partita I.V.A.:  00135420099</w:t>
                </w:r>
              </w:p>
              <w:p w:rsidR="00983B94"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983B94">
      <w:t>Comune certificato:</w:t>
    </w:r>
  </w:p>
  <w:p w:rsidR="00983B94" w:rsidRDefault="005B6FB8" w:rsidP="00474FA8">
    <w:pPr>
      <w:pStyle w:val="Pidipagina"/>
      <w:ind w:left="142" w:right="360"/>
    </w:pPr>
    <w:r>
      <w:rPr>
        <w:noProof/>
      </w:rPr>
      <w:drawing>
        <wp:inline distT="0" distB="0" distL="0" distR="0">
          <wp:extent cx="1181100" cy="571500"/>
          <wp:effectExtent l="19050" t="0" r="0" b="0"/>
          <wp:docPr id="5" name="Immagine 2" descr="\\Vmserver\Materiale\andora\modelli_di_stampa_modificati\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Vmserver\Materiale\andora\modelli_di_stampa_modificati\image003.jpg"/>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DE5A10" w:rsidRDefault="00DE5A10" w:rsidP="00474FA8">
    <w:pPr>
      <w:pStyle w:val="Pidipagina"/>
      <w:ind w:left="142" w:right="360"/>
    </w:pPr>
  </w:p>
  <w:p w:rsidR="00DE5A10" w:rsidRPr="00A3746F" w:rsidRDefault="00A3746F" w:rsidP="00A3746F">
    <w:pPr>
      <w:pStyle w:val="Pidipagina"/>
      <w:ind w:left="142" w:right="360"/>
      <w:jc w:val="right"/>
    </w:pPr>
    <w:fldSimple w:instr=" FILENAME \* Upper\p  \* MERGEFORMAT ">
      <w:r w:rsidR="000C5D06">
        <w:rPr>
          <w:noProof/>
          <w:sz w:val="16"/>
          <w:szCs w:val="16"/>
        </w:rPr>
        <w:t>F:\UFFICI\EDILIZIA\SANDRO\AGIBILITA'\AGIBILITA' 2013\COMUN. RILASCIO AGIB. .DOC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960" w:rsidRDefault="00D33960">
      <w:r>
        <w:separator/>
      </w:r>
    </w:p>
  </w:footnote>
  <w:footnote w:type="continuationSeparator" w:id="0">
    <w:p w:rsidR="00D33960" w:rsidRDefault="00D339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0FAC"/>
    <w:multiLevelType w:val="hybridMultilevel"/>
    <w:tmpl w:val="BC6E5A1C"/>
    <w:lvl w:ilvl="0" w:tplc="04100001">
      <w:start w:val="1"/>
      <w:numFmt w:val="bullet"/>
      <w:lvlText w:val=""/>
      <w:lvlJc w:val="left"/>
      <w:pPr>
        <w:tabs>
          <w:tab w:val="num" w:pos="1428"/>
        </w:tabs>
        <w:ind w:left="142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
    <w:nsid w:val="4186069B"/>
    <w:multiLevelType w:val="hybridMultilevel"/>
    <w:tmpl w:val="5B30BD20"/>
    <w:lvl w:ilvl="0" w:tplc="0D98C6C0">
      <w:numFmt w:val="bullet"/>
      <w:lvlText w:val="-"/>
      <w:lvlJc w:val="left"/>
      <w:pPr>
        <w:tabs>
          <w:tab w:val="num" w:pos="1636"/>
        </w:tabs>
        <w:ind w:left="1636" w:hanging="360"/>
      </w:pPr>
      <w:rPr>
        <w:rFonts w:ascii="Times New Roman" w:eastAsia="Times New Roman" w:hAnsi="Times New Roman" w:cs="Times New Roman" w:hint="default"/>
      </w:rPr>
    </w:lvl>
    <w:lvl w:ilvl="1" w:tplc="04100003" w:tentative="1">
      <w:start w:val="1"/>
      <w:numFmt w:val="bullet"/>
      <w:lvlText w:val="o"/>
      <w:lvlJc w:val="left"/>
      <w:pPr>
        <w:tabs>
          <w:tab w:val="num" w:pos="2356"/>
        </w:tabs>
        <w:ind w:left="2356" w:hanging="360"/>
      </w:pPr>
      <w:rPr>
        <w:rFonts w:ascii="Courier New" w:hAnsi="Courier New" w:hint="default"/>
      </w:rPr>
    </w:lvl>
    <w:lvl w:ilvl="2" w:tplc="04100005" w:tentative="1">
      <w:start w:val="1"/>
      <w:numFmt w:val="bullet"/>
      <w:lvlText w:val=""/>
      <w:lvlJc w:val="left"/>
      <w:pPr>
        <w:tabs>
          <w:tab w:val="num" w:pos="3076"/>
        </w:tabs>
        <w:ind w:left="3076" w:hanging="360"/>
      </w:pPr>
      <w:rPr>
        <w:rFonts w:ascii="Wingdings" w:hAnsi="Wingdings" w:hint="default"/>
      </w:rPr>
    </w:lvl>
    <w:lvl w:ilvl="3" w:tplc="04100001" w:tentative="1">
      <w:start w:val="1"/>
      <w:numFmt w:val="bullet"/>
      <w:lvlText w:val=""/>
      <w:lvlJc w:val="left"/>
      <w:pPr>
        <w:tabs>
          <w:tab w:val="num" w:pos="3796"/>
        </w:tabs>
        <w:ind w:left="3796" w:hanging="360"/>
      </w:pPr>
      <w:rPr>
        <w:rFonts w:ascii="Symbol" w:hAnsi="Symbol" w:hint="default"/>
      </w:rPr>
    </w:lvl>
    <w:lvl w:ilvl="4" w:tplc="04100003" w:tentative="1">
      <w:start w:val="1"/>
      <w:numFmt w:val="bullet"/>
      <w:lvlText w:val="o"/>
      <w:lvlJc w:val="left"/>
      <w:pPr>
        <w:tabs>
          <w:tab w:val="num" w:pos="4516"/>
        </w:tabs>
        <w:ind w:left="4516" w:hanging="360"/>
      </w:pPr>
      <w:rPr>
        <w:rFonts w:ascii="Courier New" w:hAnsi="Courier New" w:hint="default"/>
      </w:rPr>
    </w:lvl>
    <w:lvl w:ilvl="5" w:tplc="04100005" w:tentative="1">
      <w:start w:val="1"/>
      <w:numFmt w:val="bullet"/>
      <w:lvlText w:val=""/>
      <w:lvlJc w:val="left"/>
      <w:pPr>
        <w:tabs>
          <w:tab w:val="num" w:pos="5236"/>
        </w:tabs>
        <w:ind w:left="5236" w:hanging="360"/>
      </w:pPr>
      <w:rPr>
        <w:rFonts w:ascii="Wingdings" w:hAnsi="Wingdings" w:hint="default"/>
      </w:rPr>
    </w:lvl>
    <w:lvl w:ilvl="6" w:tplc="04100001" w:tentative="1">
      <w:start w:val="1"/>
      <w:numFmt w:val="bullet"/>
      <w:lvlText w:val=""/>
      <w:lvlJc w:val="left"/>
      <w:pPr>
        <w:tabs>
          <w:tab w:val="num" w:pos="5956"/>
        </w:tabs>
        <w:ind w:left="5956" w:hanging="360"/>
      </w:pPr>
      <w:rPr>
        <w:rFonts w:ascii="Symbol" w:hAnsi="Symbol" w:hint="default"/>
      </w:rPr>
    </w:lvl>
    <w:lvl w:ilvl="7" w:tplc="04100003" w:tentative="1">
      <w:start w:val="1"/>
      <w:numFmt w:val="bullet"/>
      <w:lvlText w:val="o"/>
      <w:lvlJc w:val="left"/>
      <w:pPr>
        <w:tabs>
          <w:tab w:val="num" w:pos="6676"/>
        </w:tabs>
        <w:ind w:left="6676" w:hanging="360"/>
      </w:pPr>
      <w:rPr>
        <w:rFonts w:ascii="Courier New" w:hAnsi="Courier New" w:hint="default"/>
      </w:rPr>
    </w:lvl>
    <w:lvl w:ilvl="8" w:tplc="04100005" w:tentative="1">
      <w:start w:val="1"/>
      <w:numFmt w:val="bullet"/>
      <w:lvlText w:val=""/>
      <w:lvlJc w:val="left"/>
      <w:pPr>
        <w:tabs>
          <w:tab w:val="num" w:pos="7396"/>
        </w:tabs>
        <w:ind w:left="7396"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3">
    <w:nsid w:val="673F1845"/>
    <w:multiLevelType w:val="hybridMultilevel"/>
    <w:tmpl w:val="93627B74"/>
    <w:lvl w:ilvl="0" w:tplc="D82208CA">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4A078F"/>
    <w:rsid w:val="00031914"/>
    <w:rsid w:val="0007315B"/>
    <w:rsid w:val="00095618"/>
    <w:rsid w:val="000A7970"/>
    <w:rsid w:val="000C5D06"/>
    <w:rsid w:val="00102B83"/>
    <w:rsid w:val="001368CD"/>
    <w:rsid w:val="00166953"/>
    <w:rsid w:val="00343838"/>
    <w:rsid w:val="00382D3D"/>
    <w:rsid w:val="00396F55"/>
    <w:rsid w:val="003A1276"/>
    <w:rsid w:val="003B4E84"/>
    <w:rsid w:val="0041313A"/>
    <w:rsid w:val="00420958"/>
    <w:rsid w:val="0043713D"/>
    <w:rsid w:val="004504C7"/>
    <w:rsid w:val="004602B1"/>
    <w:rsid w:val="00474FA8"/>
    <w:rsid w:val="0048087D"/>
    <w:rsid w:val="004A078F"/>
    <w:rsid w:val="004A4CB6"/>
    <w:rsid w:val="00523719"/>
    <w:rsid w:val="00591D6F"/>
    <w:rsid w:val="005B2EEA"/>
    <w:rsid w:val="005B6FB8"/>
    <w:rsid w:val="005E0BA8"/>
    <w:rsid w:val="00611520"/>
    <w:rsid w:val="00616F58"/>
    <w:rsid w:val="00623297"/>
    <w:rsid w:val="00641777"/>
    <w:rsid w:val="0064401F"/>
    <w:rsid w:val="006744DD"/>
    <w:rsid w:val="00675D24"/>
    <w:rsid w:val="007049B0"/>
    <w:rsid w:val="0071535F"/>
    <w:rsid w:val="0072245A"/>
    <w:rsid w:val="00726CC5"/>
    <w:rsid w:val="00785209"/>
    <w:rsid w:val="00793FB1"/>
    <w:rsid w:val="007D5059"/>
    <w:rsid w:val="00826D15"/>
    <w:rsid w:val="00871936"/>
    <w:rsid w:val="00897121"/>
    <w:rsid w:val="008D091F"/>
    <w:rsid w:val="00946987"/>
    <w:rsid w:val="00950490"/>
    <w:rsid w:val="00966980"/>
    <w:rsid w:val="00983B94"/>
    <w:rsid w:val="00990D17"/>
    <w:rsid w:val="00A12F12"/>
    <w:rsid w:val="00A3746F"/>
    <w:rsid w:val="00A44ABD"/>
    <w:rsid w:val="00A46E71"/>
    <w:rsid w:val="00A50EF6"/>
    <w:rsid w:val="00AC30CE"/>
    <w:rsid w:val="00B00B6A"/>
    <w:rsid w:val="00B03C6C"/>
    <w:rsid w:val="00B10D76"/>
    <w:rsid w:val="00B16F89"/>
    <w:rsid w:val="00B2068D"/>
    <w:rsid w:val="00B461B1"/>
    <w:rsid w:val="00B74E1F"/>
    <w:rsid w:val="00BB2322"/>
    <w:rsid w:val="00BD6291"/>
    <w:rsid w:val="00BE6C8A"/>
    <w:rsid w:val="00BF5EB2"/>
    <w:rsid w:val="00C12F52"/>
    <w:rsid w:val="00C50370"/>
    <w:rsid w:val="00C51CA2"/>
    <w:rsid w:val="00C91493"/>
    <w:rsid w:val="00CB2BC4"/>
    <w:rsid w:val="00CB3535"/>
    <w:rsid w:val="00CE7D9B"/>
    <w:rsid w:val="00D33960"/>
    <w:rsid w:val="00D93A51"/>
    <w:rsid w:val="00DA508E"/>
    <w:rsid w:val="00DE5A10"/>
    <w:rsid w:val="00E4214A"/>
    <w:rsid w:val="00E82335"/>
    <w:rsid w:val="00EA0B05"/>
    <w:rsid w:val="00F03B53"/>
    <w:rsid w:val="00F043B3"/>
    <w:rsid w:val="00F15F14"/>
    <w:rsid w:val="00F71933"/>
    <w:rsid w:val="00F8721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ientrocorpodeltesto2">
    <w:name w:val="Body Text Indent 2"/>
    <w:basedOn w:val="Normale"/>
    <w:rsid w:val="001368CD"/>
    <w:pPr>
      <w:ind w:firstLine="708"/>
      <w:jc w:val="both"/>
    </w:pPr>
    <w:rPr>
      <w:bCs/>
      <w:sz w:val="24"/>
    </w:rPr>
  </w:style>
  <w:style w:type="paragraph" w:styleId="NormaleWeb">
    <w:name w:val="Normal (Web)"/>
    <w:basedOn w:val="Normale"/>
    <w:uiPriority w:val="99"/>
    <w:unhideWhenUsed/>
    <w:rsid w:val="005B6FB8"/>
    <w:pPr>
      <w:spacing w:before="100" w:beforeAutospacing="1" w:after="119"/>
    </w:pPr>
    <w:rPr>
      <w:color w:val="000000"/>
      <w:sz w:val="24"/>
      <w:szCs w:val="24"/>
    </w:rPr>
  </w:style>
  <w:style w:type="paragraph" w:customStyle="1" w:styleId="western">
    <w:name w:val="western"/>
    <w:basedOn w:val="Normale"/>
    <w:rsid w:val="005B6FB8"/>
    <w:pPr>
      <w:spacing w:before="100" w:beforeAutospacing="1" w:after="119"/>
    </w:pPr>
    <w:rPr>
      <w:color w:val="000000"/>
    </w:rPr>
  </w:style>
</w:styles>
</file>

<file path=word/webSettings.xml><?xml version="1.0" encoding="utf-8"?>
<w:webSettings xmlns:r="http://schemas.openxmlformats.org/officeDocument/2006/relationships" xmlns:w="http://schemas.openxmlformats.org/wordprocessingml/2006/main">
  <w:divs>
    <w:div w:id="1279603748">
      <w:bodyDiv w:val="1"/>
      <w:marLeft w:val="0"/>
      <w:marRight w:val="0"/>
      <w:marTop w:val="0"/>
      <w:marBottom w:val="0"/>
      <w:divBdr>
        <w:top w:val="none" w:sz="0" w:space="0" w:color="auto"/>
        <w:left w:val="none" w:sz="0" w:space="0" w:color="auto"/>
        <w:bottom w:val="none" w:sz="0" w:space="0" w:color="auto"/>
        <w:right w:val="none" w:sz="0" w:space="0" w:color="auto"/>
      </w:divBdr>
    </w:div>
    <w:div w:id="12925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dro.garassino@comunediandora.i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0</TotalTime>
  <Pages>1</Pages>
  <Words>247</Words>
  <Characters>1410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1654</CharactersWithSpaces>
  <SharedDoc>false</SharedDoc>
  <HLinks>
    <vt:vector size="30" baseType="variant">
      <vt:variant>
        <vt:i4>6357021</vt:i4>
      </vt:variant>
      <vt:variant>
        <vt:i4>3</vt:i4>
      </vt:variant>
      <vt:variant>
        <vt:i4>0</vt:i4>
      </vt:variant>
      <vt:variant>
        <vt:i4>5</vt:i4>
      </vt:variant>
      <vt:variant>
        <vt:lpwstr>mailto:sandro.garassino@comunediandora.it</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4980833</vt:i4>
      </vt:variant>
      <vt:variant>
        <vt:i4>2126</vt:i4>
      </vt:variant>
      <vt:variant>
        <vt:i4>1025</vt:i4>
      </vt:variant>
      <vt:variant>
        <vt:i4>1</vt:i4>
      </vt:variant>
      <vt:variant>
        <vt:lpwstr>F:\AREE\TRANSITO\ANDORA.BMP</vt:lpwstr>
      </vt:variant>
      <vt:variant>
        <vt:lpwstr/>
      </vt:variant>
      <vt:variant>
        <vt:i4>4390986</vt:i4>
      </vt:variant>
      <vt:variant>
        <vt:i4>4049</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2013-02-20T08:57:00Z</cp:lastPrinted>
  <dcterms:created xsi:type="dcterms:W3CDTF">2014-03-05T08:53:00Z</dcterms:created>
  <dcterms:modified xsi:type="dcterms:W3CDTF">2014-03-05T08:53:00Z</dcterms:modified>
</cp:coreProperties>
</file>