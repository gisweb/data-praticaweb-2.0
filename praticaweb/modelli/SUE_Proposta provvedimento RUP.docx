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Default="009C6EBE" w:rsidP="00B05E1C">
      <w:pPr>
        <w:tabs>
          <w:tab w:val="right" w:pos="-1418"/>
        </w:tabs>
        <w:spacing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900E0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900E00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0C370B" w:rsidRDefault="000C370B" w:rsidP="00B05E1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50B01">
        <w:rPr>
          <w:rFonts w:ascii="Arial" w:hAnsi="Arial" w:cs="Arial"/>
          <w:b/>
          <w:sz w:val="22"/>
          <w:szCs w:val="22"/>
        </w:rPr>
        <w:t xml:space="preserve"> </w:t>
      </w:r>
      <w:r w:rsidRPr="00175B3B">
        <w:rPr>
          <w:rFonts w:ascii="Arial" w:hAnsi="Arial" w:cs="Arial"/>
          <w:sz w:val="22"/>
          <w:szCs w:val="22"/>
        </w:rPr>
        <w:t>n.</w:t>
      </w:r>
      <w:r w:rsidRPr="00950B01">
        <w:rPr>
          <w:rFonts w:ascii="Arial" w:hAnsi="Arial" w:cs="Arial"/>
          <w:b/>
          <w:sz w:val="22"/>
          <w:szCs w:val="22"/>
        </w:rPr>
        <w:t xml:space="preserve">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175B3B">
        <w:rPr>
          <w:rFonts w:ascii="Arial" w:hAnsi="Arial" w:cs="Arial"/>
          <w:b/>
          <w:sz w:val="22"/>
          <w:szCs w:val="22"/>
        </w:rPr>
        <w:t xml:space="preserve"> </w:t>
      </w:r>
      <w:r w:rsidR="00900E0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900E00" w:rsidRPr="009C6EBE">
        <w:rPr>
          <w:rFonts w:ascii="Arial" w:hAnsi="Arial" w:cs="Arial"/>
          <w:sz w:val="22"/>
          <w:szCs w:val="22"/>
        </w:rPr>
        <w:fldChar w:fldCharType="end"/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900E00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900E00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175B3B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273"/>
        <w:gridCol w:w="7655"/>
      </w:tblGrid>
      <w:tr w:rsidR="00166C42" w:rsidTr="00166C42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Destinazione d'uso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[dest_uso_primaria] [dest_uso_secondaria]</w:t>
            </w:r>
          </w:p>
        </w:tc>
      </w:tr>
      <w:tr w:rsidR="00166C42" w:rsidTr="00166C42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Riferimento Normativo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rif_normativo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3563CA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418"/>
        <w:gridCol w:w="8510"/>
      </w:tblGrid>
      <w:tr w:rsidR="00AA45AF" w:rsidTr="00927351">
        <w:tc>
          <w:tcPr>
            <w:tcW w:w="1418" w:type="dxa"/>
          </w:tcPr>
          <w:p w:rsidR="00AA45AF" w:rsidRDefault="00AA45AF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Richiedenti</w:t>
            </w:r>
          </w:p>
        </w:tc>
        <w:tc>
          <w:tcPr>
            <w:tcW w:w="8510" w:type="dxa"/>
          </w:tcPr>
          <w:p w:rsidR="00AA45AF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AA45AF">
              <w:rPr>
                <w:rFonts w:ascii="Arial" w:hAnsi="Arial" w:cs="Arial"/>
                <w:sz w:val="22"/>
                <w:szCs w:val="22"/>
              </w:rPr>
              <w:t>elenco_richiedenti</w:t>
            </w:r>
            <w:proofErr w:type="spellEnd"/>
            <w:r w:rsidR="00AA45AF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1418" w:type="dxa"/>
          </w:tcPr>
          <w:p w:rsidR="00AA45AF" w:rsidRDefault="00AA45AF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Progettista</w:t>
            </w:r>
          </w:p>
        </w:tc>
        <w:tc>
          <w:tcPr>
            <w:tcW w:w="8510" w:type="dxa"/>
          </w:tcPr>
          <w:p w:rsidR="00AA45AF" w:rsidRDefault="00AA45AF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[elenco_progettisti_completo]</w:t>
            </w:r>
          </w:p>
        </w:tc>
      </w:tr>
    </w:tbl>
    <w:p w:rsidR="00175B3B" w:rsidRDefault="00525428" w:rsidP="004719A2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Riferimenti Catastali</w:t>
      </w:r>
    </w:p>
    <w:tbl>
      <w:tblPr>
        <w:tblStyle w:val="Grigliatabella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850"/>
        <w:gridCol w:w="1276"/>
        <w:gridCol w:w="855"/>
      </w:tblGrid>
      <w:tr w:rsidR="00175B3B" w:rsidRPr="00175B3B" w:rsidTr="0039626D">
        <w:tc>
          <w:tcPr>
            <w:tcW w:w="1560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Sezione</w:t>
            </w:r>
          </w:p>
        </w:tc>
        <w:tc>
          <w:tcPr>
            <w:tcW w:w="850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276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855" w:type="dxa"/>
          </w:tcPr>
          <w:p w:rsid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5B3B" w:rsidRPr="00175B3B" w:rsidTr="0039626D">
        <w:tc>
          <w:tcPr>
            <w:tcW w:w="156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[particelle_ct.sezione;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[particelle_ct.foglio;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[particelle_ct.mappale;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5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NCT</w:t>
            </w:r>
          </w:p>
        </w:tc>
      </w:tr>
      <w:tr w:rsidR="00175B3B" w:rsidRPr="00175B3B" w:rsidTr="0039626D">
        <w:tc>
          <w:tcPr>
            <w:tcW w:w="156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[particelle_cu.sezione;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[particelle_cu.foglio;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[particelle_cu.mappale;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5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NCEU</w:t>
            </w:r>
          </w:p>
        </w:tc>
      </w:tr>
    </w:tbl>
    <w:p w:rsidR="00AA45AF" w:rsidRDefault="00525428" w:rsidP="004719A2">
      <w:pPr>
        <w:autoSpaceDE w:val="0"/>
        <w:autoSpaceDN w:val="0"/>
        <w:adjustRightInd w:val="0"/>
        <w:spacing w:before="120"/>
        <w:jc w:val="both"/>
        <w:rPr>
          <w:rStyle w:val="tree-title"/>
          <w:rFonts w:ascii="Arial" w:hAnsi="Arial" w:cs="Arial"/>
          <w:sz w:val="22"/>
          <w:szCs w:val="22"/>
        </w:rPr>
      </w:pPr>
      <w:r>
        <w:rPr>
          <w:rStyle w:val="tree-title"/>
          <w:rFonts w:ascii="Arial" w:hAnsi="Arial" w:cs="Arial"/>
          <w:sz w:val="22"/>
          <w:szCs w:val="22"/>
        </w:rPr>
        <w:t>Inquadramento Sistema Informativo Territoriale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621"/>
        <w:gridCol w:w="7307"/>
      </w:tblGrid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PRG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[elenco_zone_prg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PTCP Insediativo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[elenco_zone_ptcp_insediativo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PTCP Geomorfologico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[elenco_zone_ptcp_geomorfologico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PTCP </w:t>
            </w:r>
            <w:proofErr w:type="spellStart"/>
            <w:r>
              <w:rPr>
                <w:rStyle w:val="tree-title"/>
                <w:rFonts w:ascii="Arial" w:hAnsi="Arial" w:cs="Arial"/>
                <w:sz w:val="22"/>
                <w:szCs w:val="22"/>
              </w:rPr>
              <w:t>Vegetazionale</w:t>
            </w:r>
            <w:proofErr w:type="spellEnd"/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[elenco_zone_ptcp_vegetazionale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PUC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[elenco_zone_puc_2015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8C1FA5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Vincoli Ambientali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[elenco_zone_vincoli_ambientali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AA45AF" w:rsidRDefault="00AA45AF" w:rsidP="004719A2">
      <w:pPr>
        <w:autoSpaceDE w:val="0"/>
        <w:autoSpaceDN w:val="0"/>
        <w:adjustRightInd w:val="0"/>
        <w:spacing w:before="120"/>
        <w:jc w:val="both"/>
        <w:rPr>
          <w:rStyle w:val="tree-title"/>
          <w:rFonts w:ascii="Arial" w:hAnsi="Arial" w:cs="Arial"/>
          <w:sz w:val="22"/>
          <w:szCs w:val="22"/>
        </w:rPr>
      </w:pPr>
      <w:r>
        <w:rPr>
          <w:rStyle w:val="tree-title"/>
          <w:rFonts w:ascii="Arial" w:hAnsi="Arial" w:cs="Arial"/>
          <w:sz w:val="22"/>
          <w:szCs w:val="22"/>
        </w:rPr>
        <w:t>Documenti al</w:t>
      </w:r>
      <w:r w:rsidR="00525428">
        <w:rPr>
          <w:rStyle w:val="tree-title"/>
          <w:rFonts w:ascii="Arial" w:hAnsi="Arial" w:cs="Arial"/>
          <w:sz w:val="22"/>
          <w:szCs w:val="22"/>
        </w:rPr>
        <w:t>l</w:t>
      </w:r>
      <w:r>
        <w:rPr>
          <w:rStyle w:val="tree-title"/>
          <w:rFonts w:ascii="Arial" w:hAnsi="Arial" w:cs="Arial"/>
          <w:sz w:val="22"/>
          <w:szCs w:val="22"/>
        </w:rPr>
        <w:t>egati</w:t>
      </w:r>
    </w:p>
    <w:tbl>
      <w:tblPr>
        <w:tblStyle w:val="Grigliatabella"/>
        <w:tblW w:w="99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5959"/>
        <w:gridCol w:w="850"/>
        <w:gridCol w:w="993"/>
        <w:gridCol w:w="1134"/>
        <w:gridCol w:w="986"/>
      </w:tblGrid>
      <w:tr w:rsidR="00525428" w:rsidRPr="00B00DD5" w:rsidTr="008C4262">
        <w:tc>
          <w:tcPr>
            <w:tcW w:w="5959" w:type="dxa"/>
          </w:tcPr>
          <w:p w:rsidR="00525428" w:rsidRPr="00B00DD5" w:rsidRDefault="00F713DA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525428" w:rsidRPr="00B00DD5">
              <w:rPr>
                <w:rFonts w:ascii="Arial" w:hAnsi="Arial" w:cs="Arial"/>
                <w:sz w:val="22"/>
                <w:szCs w:val="22"/>
              </w:rPr>
              <w:t>ocumento</w:t>
            </w:r>
          </w:p>
        </w:tc>
        <w:tc>
          <w:tcPr>
            <w:tcW w:w="850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allegato</w:t>
            </w:r>
          </w:p>
        </w:tc>
        <w:tc>
          <w:tcPr>
            <w:tcW w:w="993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integrato</w:t>
            </w:r>
          </w:p>
        </w:tc>
        <w:tc>
          <w:tcPr>
            <w:tcW w:w="1134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mancante</w:t>
            </w:r>
          </w:p>
        </w:tc>
        <w:tc>
          <w:tcPr>
            <w:tcW w:w="986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sostituito</w:t>
            </w:r>
          </w:p>
        </w:tc>
      </w:tr>
      <w:tr w:rsidR="00525428" w:rsidRPr="00B00DD5" w:rsidTr="00D37041">
        <w:tc>
          <w:tcPr>
            <w:tcW w:w="5959" w:type="dxa"/>
          </w:tcPr>
          <w:p w:rsidR="00525428" w:rsidRPr="00ED45C0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ED45C0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allegati.documento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;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850" w:type="dxa"/>
            <w:vAlign w:val="center"/>
          </w:tcPr>
          <w:p w:rsidR="00525428" w:rsidRPr="00B00DD5" w:rsidRDefault="005345B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allegati.allegato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993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allegati</w:t>
            </w:r>
            <w:proofErr w:type="spellEnd"/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B00DD5">
              <w:rPr>
                <w:rFonts w:ascii="Arial" w:hAnsi="Arial" w:cs="Arial"/>
                <w:sz w:val="22"/>
                <w:szCs w:val="22"/>
              </w:rPr>
              <w:t>integrato;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134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allegati.mancante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986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allegati.sostituito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E23D6A" w:rsidRDefault="00E23D6A" w:rsidP="00E23D6A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Documenti allegati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683"/>
        <w:gridCol w:w="1701"/>
        <w:gridCol w:w="3544"/>
      </w:tblGrid>
      <w:tr w:rsidR="00E23D6A" w:rsidRPr="001447D5" w:rsidTr="006B3193">
        <w:tc>
          <w:tcPr>
            <w:tcW w:w="9928" w:type="dxa"/>
            <w:gridSpan w:val="3"/>
          </w:tcPr>
          <w:p w:rsidR="00E23D6A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A70B9" w:rsidRPr="00525428" w:rsidRDefault="00AA45AF" w:rsidP="004719A2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t>Richieste Integrazione e Integrazioni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23"/>
        <w:gridCol w:w="1417"/>
        <w:gridCol w:w="1843"/>
        <w:gridCol w:w="1701"/>
        <w:gridCol w:w="3544"/>
      </w:tblGrid>
      <w:tr w:rsidR="00525428" w:rsidRPr="00B00DD5" w:rsidTr="004658E3">
        <w:tc>
          <w:tcPr>
            <w:tcW w:w="1423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Data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richiesta</w:t>
            </w:r>
          </w:p>
        </w:tc>
        <w:tc>
          <w:tcPr>
            <w:tcW w:w="1417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Prot</w:t>
            </w:r>
            <w:proofErr w:type="spellEnd"/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richiesta</w:t>
            </w:r>
          </w:p>
        </w:tc>
        <w:tc>
          <w:tcPr>
            <w:tcW w:w="1843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D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ata integrazione</w:t>
            </w:r>
          </w:p>
        </w:tc>
        <w:tc>
          <w:tcPr>
            <w:tcW w:w="1701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Prot</w:t>
            </w:r>
            <w:proofErr w:type="spellEnd"/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integrazione</w:t>
            </w:r>
          </w:p>
        </w:tc>
        <w:tc>
          <w:tcPr>
            <w:tcW w:w="3544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note</w:t>
            </w:r>
          </w:p>
        </w:tc>
      </w:tr>
      <w:tr w:rsidR="00525428" w:rsidRPr="00175B3B" w:rsidTr="004658E3">
        <w:tc>
          <w:tcPr>
            <w:tcW w:w="1423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[integrazioni.data_richiesta;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417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[integrazioni.protocollo_richiesta;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</w:t>
            </w:r>
            <w:r w:rsidRPr="00175B3B">
              <w:rPr>
                <w:rFonts w:ascii="Arial" w:hAnsi="Arial" w:cs="Arial"/>
                <w:sz w:val="22"/>
                <w:szCs w:val="22"/>
              </w:rPr>
              <w:lastRenderedPageBreak/>
              <w:t>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843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lastRenderedPageBreak/>
              <w:t>[integrazioni.data_protocollo_integrazione;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701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[integrazioni.protocollo_integrazione;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3544" w:type="dxa"/>
          </w:tcPr>
          <w:p w:rsidR="00525428" w:rsidRPr="00ED45C0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ED45C0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integrazioni.note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;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</w:tbl>
    <w:p w:rsidR="003D3103" w:rsidRPr="00525428" w:rsidRDefault="003D3103" w:rsidP="003D3103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lastRenderedPageBreak/>
        <w:t>Pareri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8"/>
        <w:gridCol w:w="1003"/>
        <w:gridCol w:w="989"/>
        <w:gridCol w:w="1272"/>
        <w:gridCol w:w="5226"/>
      </w:tblGrid>
      <w:tr w:rsidR="003563CA" w:rsidRPr="00B00DD5" w:rsidTr="0039626D">
        <w:tc>
          <w:tcPr>
            <w:tcW w:w="1423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Ente</w:t>
            </w:r>
          </w:p>
        </w:tc>
        <w:tc>
          <w:tcPr>
            <w:tcW w:w="992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ichiesta</w:t>
            </w:r>
          </w:p>
        </w:tc>
        <w:tc>
          <w:tcPr>
            <w:tcW w:w="978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ilascio</w:t>
            </w:r>
          </w:p>
        </w:tc>
        <w:tc>
          <w:tcPr>
            <w:tcW w:w="1258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Esito</w:t>
            </w:r>
          </w:p>
        </w:tc>
        <w:tc>
          <w:tcPr>
            <w:tcW w:w="5170" w:type="dxa"/>
          </w:tcPr>
          <w:p w:rsidR="003563CA" w:rsidRPr="00B00DD5" w:rsidRDefault="003563CA" w:rsidP="003563C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T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esto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P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rescrizioni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N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ote</w:t>
            </w:r>
          </w:p>
        </w:tc>
      </w:tr>
      <w:tr w:rsidR="003D3103" w:rsidRPr="003D3103" w:rsidTr="0039626D">
        <w:tc>
          <w:tcPr>
            <w:tcW w:w="1423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[pareri_1.ente;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92" w:type="dxa"/>
          </w:tcPr>
          <w:p w:rsidR="00935719" w:rsidRPr="003D3103" w:rsidRDefault="003D3103" w:rsidP="003563CA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[pareri_1.data_richiesta;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78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[pareri_1.data_rilascio;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58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[pareri_1.parere;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5170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[pareri_1.testo;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3D3103" w:rsidRPr="003D3103" w:rsidRDefault="003D3103" w:rsidP="006B3193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[pareri_1.prescrizioni;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  <w:lang w:val="en-US"/>
              </w:rPr>
              <w:t>[pareri_1.note;block=w:tr]</w:t>
            </w:r>
          </w:p>
        </w:tc>
      </w:tr>
    </w:tbl>
    <w:p w:rsidR="003D3103" w:rsidRPr="003D3103" w:rsidRDefault="003D3103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706"/>
        <w:gridCol w:w="8222"/>
      </w:tblGrid>
      <w:tr w:rsidR="00166C42" w:rsidTr="00AD72EF">
        <w:tc>
          <w:tcPr>
            <w:tcW w:w="1706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Oneri definiti</w:t>
            </w:r>
          </w:p>
        </w:tc>
        <w:tc>
          <w:tcPr>
            <w:tcW w:w="8222" w:type="dxa"/>
          </w:tcPr>
          <w:p w:rsidR="00166C42" w:rsidRDefault="00166C42" w:rsidP="001A064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oneri_</w:t>
            </w:r>
            <w:r w:rsidR="001A0640">
              <w:rPr>
                <w:rFonts w:ascii="Arial" w:hAnsi="Arial" w:cs="Arial"/>
                <w:sz w:val="22"/>
                <w:szCs w:val="22"/>
              </w:rPr>
              <w:t>totale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706"/>
        <w:gridCol w:w="8222"/>
      </w:tblGrid>
      <w:tr w:rsidR="00166C42" w:rsidTr="00AD72EF">
        <w:tc>
          <w:tcPr>
            <w:tcW w:w="1706" w:type="dxa"/>
          </w:tcPr>
          <w:p w:rsidR="00166C42" w:rsidRDefault="00166C42" w:rsidP="00166C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RdP</w:t>
            </w:r>
            <w:proofErr w:type="spellEnd"/>
          </w:p>
        </w:tc>
        <w:tc>
          <w:tcPr>
            <w:tcW w:w="8222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testo_rup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166C42" w:rsidTr="00AD72EF">
        <w:tc>
          <w:tcPr>
            <w:tcW w:w="1706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Prescrizioni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RdP</w:t>
            </w:r>
            <w:proofErr w:type="spellEnd"/>
          </w:p>
        </w:tc>
        <w:tc>
          <w:tcPr>
            <w:tcW w:w="8222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prescrizioni_rup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9928"/>
      </w:tblGrid>
      <w:tr w:rsidR="00154C1F" w:rsidTr="00606AD2">
        <w:tc>
          <w:tcPr>
            <w:tcW w:w="9928" w:type="dxa"/>
          </w:tcPr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02F59">
              <w:rPr>
                <w:rFonts w:ascii="Arial" w:hAnsi="Arial" w:cs="Arial"/>
                <w:b/>
                <w:i/>
                <w:sz w:val="22"/>
                <w:szCs w:val="22"/>
              </w:rPr>
              <w:t>Ai sensi del comma 3 articolo 20 DPR 380/2001 si propone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:</w:t>
            </w:r>
          </w:p>
        </w:tc>
      </w:tr>
      <w:tr w:rsidR="00154C1F" w:rsidTr="00606AD2">
        <w:tc>
          <w:tcPr>
            <w:tcW w:w="9928" w:type="dxa"/>
          </w:tcPr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</w:tbl>
    <w:p w:rsidR="00154C1F" w:rsidRPr="00166C42" w:rsidRDefault="00154C1F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DA216D" w:rsidRDefault="009C6EBE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900E00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900E00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387D89">
        <w:rPr>
          <w:rFonts w:ascii="Arial" w:hAnsi="Arial" w:cs="Arial"/>
          <w:i/>
          <w:noProof/>
          <w:sz w:val="22"/>
          <w:szCs w:val="22"/>
        </w:rPr>
        <w:t>23 luglio 2019</w:t>
      </w:r>
      <w:r w:rsidR="00900E00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B05E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B05E1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8553B3" w:rsidRPr="00154C1F" w:rsidRDefault="007C2914" w:rsidP="00B05E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</w:tr>
    </w:tbl>
    <w:p w:rsidR="000C370B" w:rsidRDefault="000C370B" w:rsidP="00AD5CB9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10031" w:type="dxa"/>
        <w:tblCellMar>
          <w:left w:w="0" w:type="dxa"/>
          <w:right w:w="0" w:type="dxa"/>
        </w:tblCellMar>
        <w:tblLook w:val="04A0"/>
      </w:tblPr>
      <w:tblGrid>
        <w:gridCol w:w="10031"/>
      </w:tblGrid>
      <w:tr w:rsidR="00154C1F" w:rsidTr="00606AD2">
        <w:tc>
          <w:tcPr>
            <w:tcW w:w="9928" w:type="dxa"/>
          </w:tcPr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02F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Ai sensi del comma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6</w:t>
            </w:r>
            <w:r w:rsidRPr="00F02F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articolo 20 DPR 380/2001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il Dirigente Dispone:</w:t>
            </w:r>
          </w:p>
        </w:tc>
      </w:tr>
      <w:tr w:rsidR="00154C1F" w:rsidTr="00606AD2">
        <w:tc>
          <w:tcPr>
            <w:tcW w:w="9928" w:type="dxa"/>
          </w:tcPr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</w:tbl>
    <w:p w:rsidR="00154C1F" w:rsidRDefault="00154C1F" w:rsidP="00154C1F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5"/>
        <w:gridCol w:w="5016"/>
      </w:tblGrid>
      <w:tr w:rsidR="00154C1F" w:rsidTr="00606AD2">
        <w:tc>
          <w:tcPr>
            <w:tcW w:w="4889" w:type="dxa"/>
          </w:tcPr>
          <w:p w:rsidR="00154C1F" w:rsidRDefault="00154C1F" w:rsidP="00606A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54C1F" w:rsidRDefault="00154C1F" w:rsidP="00606A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154C1F" w:rsidRPr="00BD6F80" w:rsidRDefault="00154C1F" w:rsidP="00606A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Ing.Giambattista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Maria MICELI</w:t>
            </w:r>
          </w:p>
        </w:tc>
      </w:tr>
    </w:tbl>
    <w:p w:rsidR="00154C1F" w:rsidRPr="009C6EBE" w:rsidRDefault="00154C1F" w:rsidP="00AD5CB9">
      <w:pPr>
        <w:rPr>
          <w:rFonts w:ascii="Arial" w:hAnsi="Arial" w:cs="Arial"/>
          <w:sz w:val="22"/>
          <w:szCs w:val="22"/>
        </w:rPr>
      </w:pPr>
    </w:p>
    <w:sectPr w:rsidR="00154C1F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F98" w:rsidRDefault="001F7F98" w:rsidP="00DF7577">
      <w:r>
        <w:separator/>
      </w:r>
    </w:p>
  </w:endnote>
  <w:endnote w:type="continuationSeparator" w:id="1">
    <w:p w:rsidR="001F7F98" w:rsidRDefault="001F7F98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F98" w:rsidRDefault="001F7F98" w:rsidP="00DF7577">
      <w:r>
        <w:separator/>
      </w:r>
    </w:p>
  </w:footnote>
  <w:footnote w:type="continuationSeparator" w:id="1">
    <w:p w:rsidR="001F7F98" w:rsidRDefault="001F7F98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 xml:space="preserve">SPORTELLO UNICO </w:t>
    </w:r>
    <w:r w:rsidR="00175B3B">
      <w:rPr>
        <w:rFonts w:ascii="Arial" w:hAnsi="Arial" w:cs="Arial"/>
        <w:b/>
        <w:i/>
        <w:color w:val="0033CC"/>
        <w:sz w:val="24"/>
      </w:rPr>
      <w:t>EDILIZIA</w:t>
    </w:r>
    <w:r w:rsidRPr="0080143A">
      <w:rPr>
        <w:rFonts w:ascii="Arial" w:hAnsi="Arial" w:cs="Arial"/>
        <w:b/>
        <w:i/>
        <w:color w:val="0033CC"/>
        <w:sz w:val="24"/>
      </w:rPr>
      <w:t xml:space="preserve"> (</w:t>
    </w:r>
    <w:proofErr w:type="spellStart"/>
    <w:r w:rsidRPr="0080143A">
      <w:rPr>
        <w:rFonts w:ascii="Arial" w:hAnsi="Arial" w:cs="Arial"/>
        <w:b/>
        <w:i/>
        <w:color w:val="0033CC"/>
        <w:sz w:val="24"/>
      </w:rPr>
      <w:t>S.U.</w:t>
    </w:r>
    <w:r w:rsidR="00175B3B">
      <w:rPr>
        <w:rFonts w:ascii="Arial" w:hAnsi="Arial" w:cs="Arial"/>
        <w:b/>
        <w:i/>
        <w:color w:val="0033CC"/>
        <w:sz w:val="24"/>
      </w:rPr>
      <w:t>E.</w:t>
    </w:r>
    <w:proofErr w:type="spellEnd"/>
    <w:r w:rsidRPr="0080143A">
      <w:rPr>
        <w:rFonts w:ascii="Arial" w:hAnsi="Arial" w:cs="Arial"/>
        <w:b/>
        <w:i/>
        <w:color w:val="0033CC"/>
        <w:sz w:val="24"/>
      </w:rPr>
      <w:t>)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/>
  <w:rsids>
    <w:rsidRoot w:val="004B610F"/>
    <w:rsid w:val="00003A5B"/>
    <w:rsid w:val="00022D26"/>
    <w:rsid w:val="00024535"/>
    <w:rsid w:val="00025041"/>
    <w:rsid w:val="00033B2C"/>
    <w:rsid w:val="00063A50"/>
    <w:rsid w:val="00072A97"/>
    <w:rsid w:val="000741B3"/>
    <w:rsid w:val="000A5BFD"/>
    <w:rsid w:val="000C370B"/>
    <w:rsid w:val="000F1EDD"/>
    <w:rsid w:val="000F51AC"/>
    <w:rsid w:val="00154C1F"/>
    <w:rsid w:val="00162C8E"/>
    <w:rsid w:val="00166C42"/>
    <w:rsid w:val="00175B3B"/>
    <w:rsid w:val="0019206D"/>
    <w:rsid w:val="001A0640"/>
    <w:rsid w:val="001A70B9"/>
    <w:rsid w:val="001B4225"/>
    <w:rsid w:val="001C330A"/>
    <w:rsid w:val="001F7F98"/>
    <w:rsid w:val="002061BA"/>
    <w:rsid w:val="002218EE"/>
    <w:rsid w:val="002926E8"/>
    <w:rsid w:val="002C2626"/>
    <w:rsid w:val="002D0988"/>
    <w:rsid w:val="00301001"/>
    <w:rsid w:val="003073DD"/>
    <w:rsid w:val="00314AB5"/>
    <w:rsid w:val="00324615"/>
    <w:rsid w:val="00352093"/>
    <w:rsid w:val="003563CA"/>
    <w:rsid w:val="00367297"/>
    <w:rsid w:val="00370D34"/>
    <w:rsid w:val="0038337F"/>
    <w:rsid w:val="00387D89"/>
    <w:rsid w:val="00391AB4"/>
    <w:rsid w:val="0039626D"/>
    <w:rsid w:val="003B582C"/>
    <w:rsid w:val="003D3103"/>
    <w:rsid w:val="00442B82"/>
    <w:rsid w:val="004658E3"/>
    <w:rsid w:val="004705D8"/>
    <w:rsid w:val="004719A2"/>
    <w:rsid w:val="004801F3"/>
    <w:rsid w:val="004A0444"/>
    <w:rsid w:val="004B610F"/>
    <w:rsid w:val="004E39FC"/>
    <w:rsid w:val="004E72C9"/>
    <w:rsid w:val="004F1A31"/>
    <w:rsid w:val="00510C44"/>
    <w:rsid w:val="00517B31"/>
    <w:rsid w:val="00525428"/>
    <w:rsid w:val="00534380"/>
    <w:rsid w:val="005345B8"/>
    <w:rsid w:val="00563488"/>
    <w:rsid w:val="00567CEF"/>
    <w:rsid w:val="005710E6"/>
    <w:rsid w:val="00587039"/>
    <w:rsid w:val="00587817"/>
    <w:rsid w:val="005A2947"/>
    <w:rsid w:val="005F2E45"/>
    <w:rsid w:val="00620828"/>
    <w:rsid w:val="00624052"/>
    <w:rsid w:val="00645B60"/>
    <w:rsid w:val="00651726"/>
    <w:rsid w:val="00660C73"/>
    <w:rsid w:val="006941BE"/>
    <w:rsid w:val="006A01DF"/>
    <w:rsid w:val="006B7B71"/>
    <w:rsid w:val="006D179D"/>
    <w:rsid w:val="006D5972"/>
    <w:rsid w:val="006E0AC4"/>
    <w:rsid w:val="006F5DB2"/>
    <w:rsid w:val="00703418"/>
    <w:rsid w:val="00731421"/>
    <w:rsid w:val="00733914"/>
    <w:rsid w:val="007672D9"/>
    <w:rsid w:val="007B7BB4"/>
    <w:rsid w:val="007C2914"/>
    <w:rsid w:val="007C2923"/>
    <w:rsid w:val="007D3104"/>
    <w:rsid w:val="007D695F"/>
    <w:rsid w:val="007F3A63"/>
    <w:rsid w:val="00807476"/>
    <w:rsid w:val="0083520F"/>
    <w:rsid w:val="008553B3"/>
    <w:rsid w:val="008A0975"/>
    <w:rsid w:val="008A0E02"/>
    <w:rsid w:val="008A4EA3"/>
    <w:rsid w:val="008C0DAE"/>
    <w:rsid w:val="008C1FA5"/>
    <w:rsid w:val="008C4262"/>
    <w:rsid w:val="00900E00"/>
    <w:rsid w:val="00901901"/>
    <w:rsid w:val="0091064F"/>
    <w:rsid w:val="00927351"/>
    <w:rsid w:val="009273CF"/>
    <w:rsid w:val="00931C61"/>
    <w:rsid w:val="00935719"/>
    <w:rsid w:val="00950B01"/>
    <w:rsid w:val="00977739"/>
    <w:rsid w:val="009811BE"/>
    <w:rsid w:val="0099055F"/>
    <w:rsid w:val="009C1FCF"/>
    <w:rsid w:val="009C56F4"/>
    <w:rsid w:val="009C6EBE"/>
    <w:rsid w:val="009D4149"/>
    <w:rsid w:val="00A15A77"/>
    <w:rsid w:val="00A164D9"/>
    <w:rsid w:val="00A224FD"/>
    <w:rsid w:val="00A32D7F"/>
    <w:rsid w:val="00A632A8"/>
    <w:rsid w:val="00A7326F"/>
    <w:rsid w:val="00A75218"/>
    <w:rsid w:val="00AA45AF"/>
    <w:rsid w:val="00AB2273"/>
    <w:rsid w:val="00AB6BFD"/>
    <w:rsid w:val="00AC4855"/>
    <w:rsid w:val="00AD5CB9"/>
    <w:rsid w:val="00AD72EF"/>
    <w:rsid w:val="00AE487C"/>
    <w:rsid w:val="00AF115E"/>
    <w:rsid w:val="00B00DD5"/>
    <w:rsid w:val="00B04557"/>
    <w:rsid w:val="00B05B9F"/>
    <w:rsid w:val="00B05E1C"/>
    <w:rsid w:val="00B12621"/>
    <w:rsid w:val="00B23A8A"/>
    <w:rsid w:val="00B26636"/>
    <w:rsid w:val="00B37FD7"/>
    <w:rsid w:val="00B438C0"/>
    <w:rsid w:val="00BC1F7A"/>
    <w:rsid w:val="00BE3562"/>
    <w:rsid w:val="00BE6E8B"/>
    <w:rsid w:val="00BF5892"/>
    <w:rsid w:val="00C12378"/>
    <w:rsid w:val="00C16DCC"/>
    <w:rsid w:val="00C25647"/>
    <w:rsid w:val="00C540BC"/>
    <w:rsid w:val="00C579F8"/>
    <w:rsid w:val="00C64F20"/>
    <w:rsid w:val="00C67D14"/>
    <w:rsid w:val="00C87BA6"/>
    <w:rsid w:val="00CC3CFD"/>
    <w:rsid w:val="00CE37C1"/>
    <w:rsid w:val="00CE48F8"/>
    <w:rsid w:val="00D03220"/>
    <w:rsid w:val="00D12450"/>
    <w:rsid w:val="00D37041"/>
    <w:rsid w:val="00D84B61"/>
    <w:rsid w:val="00D91F9A"/>
    <w:rsid w:val="00DA216D"/>
    <w:rsid w:val="00DB07ED"/>
    <w:rsid w:val="00DB0C81"/>
    <w:rsid w:val="00DD2C9B"/>
    <w:rsid w:val="00DE0590"/>
    <w:rsid w:val="00DF7577"/>
    <w:rsid w:val="00E16A34"/>
    <w:rsid w:val="00E23D6A"/>
    <w:rsid w:val="00E31C68"/>
    <w:rsid w:val="00E4513E"/>
    <w:rsid w:val="00E52894"/>
    <w:rsid w:val="00E530BE"/>
    <w:rsid w:val="00E60E64"/>
    <w:rsid w:val="00ED45C0"/>
    <w:rsid w:val="00EE3471"/>
    <w:rsid w:val="00EE4D7E"/>
    <w:rsid w:val="00F35ED8"/>
    <w:rsid w:val="00F47A4F"/>
    <w:rsid w:val="00F713DA"/>
    <w:rsid w:val="00F72024"/>
    <w:rsid w:val="00F96901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EA2F-218E-4837-800A-44B8FC67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2</Pages>
  <Words>151</Words>
  <Characters>2167</Characters>
  <Application>Microsoft Office Word</Application>
  <DocSecurity>4</DocSecurity>
  <Lines>18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Di Giuseppe Romano</cp:lastModifiedBy>
  <cp:revision>2</cp:revision>
  <cp:lastPrinted>2016-12-27T12:21:00Z</cp:lastPrinted>
  <dcterms:created xsi:type="dcterms:W3CDTF">2019-07-23T07:08:00Z</dcterms:created>
  <dcterms:modified xsi:type="dcterms:W3CDTF">2019-07-23T07:08:00Z</dcterms:modified>
</cp:coreProperties>
</file>