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043B29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5549A9" w:rsidRDefault="005549A9" w:rsidP="005549A9">
      <w:pPr>
        <w:rPr>
          <w:sz w:val="12"/>
        </w:rPr>
      </w:pPr>
    </w:p>
    <w:p w:rsidR="005549A9" w:rsidRDefault="005549A9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411F57" w:rsidRDefault="00411F57" w:rsidP="00411F57">
      <w:pPr>
        <w:ind w:left="1134" w:hanging="426"/>
        <w:jc w:val="both"/>
        <w:rPr>
          <w:sz w:val="24"/>
        </w:rPr>
      </w:pPr>
    </w:p>
    <w:p w:rsidR="005549A9" w:rsidRDefault="005549A9" w:rsidP="0021639A">
      <w:pPr>
        <w:tabs>
          <w:tab w:val="center" w:pos="4820"/>
        </w:tabs>
        <w:jc w:val="both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 w:rsidR="00043B29">
        <w:rPr>
          <w:sz w:val="24"/>
        </w:rPr>
        <w:t>n</w:t>
      </w:r>
      <w:r>
        <w:rPr>
          <w:sz w:val="24"/>
        </w:rPr>
        <w:t>.</w:t>
      </w:r>
      <w:r w:rsidR="0021639A">
        <w:rPr>
          <w:sz w:val="24"/>
        </w:rPr>
        <w:tab/>
      </w:r>
      <w:r>
        <w:rPr>
          <w:sz w:val="24"/>
        </w:rPr>
        <w:t xml:space="preserve">Fasc. </w:t>
      </w:r>
      <w:r w:rsidR="00043B29">
        <w:rPr>
          <w:sz w:val="24"/>
        </w:rPr>
        <w:t>[</w:t>
      </w:r>
      <w:proofErr w:type="spellStart"/>
      <w:r w:rsidR="00043B29">
        <w:rPr>
          <w:sz w:val="24"/>
        </w:rPr>
        <w:t>numero</w:t>
      </w:r>
      <w:r w:rsidR="00C54730">
        <w:rPr>
          <w:sz w:val="24"/>
        </w:rPr>
        <w:t>_titolo</w:t>
      </w:r>
      <w:proofErr w:type="spellEnd"/>
      <w:r w:rsidR="00043B29">
        <w:rPr>
          <w:sz w:val="24"/>
        </w:rPr>
        <w:t>]</w:t>
      </w: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5549A9" w:rsidRPr="001E030C" w:rsidRDefault="005549A9" w:rsidP="005549A9">
      <w:pPr>
        <w:jc w:val="both"/>
        <w:rPr>
          <w:sz w:val="24"/>
        </w:rPr>
      </w:pPr>
      <w:r w:rsidRPr="001E030C">
        <w:rPr>
          <w:b/>
          <w:sz w:val="24"/>
          <w:szCs w:val="24"/>
        </w:rPr>
        <w:t>OGGETTO</w:t>
      </w:r>
      <w:r w:rsidRPr="001E030C">
        <w:rPr>
          <w:sz w:val="24"/>
          <w:szCs w:val="24"/>
        </w:rPr>
        <w:t>:</w:t>
      </w:r>
      <w:r w:rsidR="00880BE3" w:rsidRPr="00880BE3">
        <w:rPr>
          <w:sz w:val="24"/>
        </w:rPr>
        <w:t xml:space="preserve"> </w:t>
      </w:r>
      <w:r w:rsidR="00880BE3">
        <w:rPr>
          <w:sz w:val="24"/>
        </w:rPr>
        <w:t xml:space="preserve">Invito in ufficio per ritiro autorizzazione per </w:t>
      </w:r>
      <w:r w:rsidR="00043B29">
        <w:rPr>
          <w:sz w:val="24"/>
        </w:rPr>
        <w:t>i</w:t>
      </w:r>
      <w:r w:rsidRPr="001E030C">
        <w:rPr>
          <w:sz w:val="24"/>
        </w:rPr>
        <w:t xml:space="preserve">ntervento di </w:t>
      </w:r>
      <w:r w:rsidR="00043B29">
        <w:rPr>
          <w:sz w:val="24"/>
        </w:rPr>
        <w:t>[oggetto]</w:t>
      </w:r>
      <w:r w:rsidRPr="001E030C">
        <w:rPr>
          <w:sz w:val="24"/>
        </w:rPr>
        <w:t xml:space="preserve"> in </w:t>
      </w:r>
      <w:r w:rsidR="00043B29">
        <w:rPr>
          <w:sz w:val="24"/>
        </w:rPr>
        <w:t>[ubicazione]</w:t>
      </w:r>
      <w:r w:rsidRPr="001E030C">
        <w:rPr>
          <w:sz w:val="24"/>
        </w:rPr>
        <w:t>.</w:t>
      </w:r>
    </w:p>
    <w:p w:rsidR="00043B29" w:rsidRDefault="00043B29" w:rsidP="00043B29">
      <w:pPr>
        <w:rPr>
          <w:sz w:val="24"/>
        </w:rPr>
      </w:pPr>
    </w:p>
    <w:p w:rsidR="00043B29" w:rsidRDefault="00043B29" w:rsidP="00043B29">
      <w:pPr>
        <w:rPr>
          <w:sz w:val="24"/>
        </w:rPr>
      </w:pPr>
    </w:p>
    <w:p w:rsidR="00043B29" w:rsidRDefault="00043B29" w:rsidP="00043B29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043B29" w:rsidRPr="005167EF" w:rsidTr="00043B29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43B29" w:rsidRPr="005167EF" w:rsidRDefault="00043B29" w:rsidP="001870C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43B29" w:rsidRPr="005167EF" w:rsidRDefault="00043B29" w:rsidP="001870C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639A" w:rsidRPr="0021639A" w:rsidRDefault="0021639A" w:rsidP="0021639A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21639A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21639A" w:rsidRPr="0021639A" w:rsidRDefault="0021639A" w:rsidP="0021639A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21639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]]</w:t>
            </w:r>
          </w:p>
          <w:p w:rsidR="00043B29" w:rsidRPr="0021639A" w:rsidRDefault="0021639A" w:rsidP="0021639A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21639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]])</w:t>
            </w:r>
          </w:p>
          <w:p w:rsidR="0021639A" w:rsidRPr="00FE189E" w:rsidRDefault="0021639A" w:rsidP="0021639A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43B29" w:rsidRPr="005167EF" w:rsidTr="00043B29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43B29" w:rsidRPr="005167EF" w:rsidRDefault="00043B29" w:rsidP="001870C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43B29" w:rsidRPr="005167EF" w:rsidRDefault="00043B29" w:rsidP="001870C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639A" w:rsidRPr="0021639A" w:rsidRDefault="0021639A" w:rsidP="0021639A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21639A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21639A" w:rsidRPr="0021639A" w:rsidRDefault="0021639A" w:rsidP="0021639A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21639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]]</w:t>
            </w:r>
          </w:p>
          <w:p w:rsidR="00043B29" w:rsidRDefault="0021639A" w:rsidP="0021639A">
            <w:pPr>
              <w:rPr>
                <w:bCs/>
                <w:color w:val="000000"/>
                <w:sz w:val="24"/>
                <w:szCs w:val="24"/>
              </w:rPr>
            </w:pPr>
            <w:r w:rsidRPr="0021639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21639A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21639A">
              <w:rPr>
                <w:bCs/>
                <w:color w:val="000000"/>
                <w:sz w:val="24"/>
                <w:szCs w:val="24"/>
              </w:rPr>
              <w:t>]])</w:t>
            </w:r>
          </w:p>
          <w:p w:rsidR="0021639A" w:rsidRPr="00FE189E" w:rsidRDefault="0021639A" w:rsidP="0021639A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043B29" w:rsidRPr="005167EF" w:rsidRDefault="00043B29" w:rsidP="00043B29">
      <w:pPr>
        <w:jc w:val="both"/>
        <w:rPr>
          <w:color w:val="000000"/>
          <w:sz w:val="24"/>
          <w:szCs w:val="24"/>
        </w:rPr>
      </w:pPr>
    </w:p>
    <w:p w:rsidR="00880BE3" w:rsidRDefault="00880BE3" w:rsidP="00880BE3">
      <w:pPr>
        <w:ind w:firstLineChars="295" w:firstLine="708"/>
        <w:jc w:val="both"/>
        <w:rPr>
          <w:sz w:val="24"/>
        </w:rPr>
      </w:pPr>
      <w:r>
        <w:rPr>
          <w:sz w:val="24"/>
        </w:rPr>
        <w:t xml:space="preserve">Con la presente si comunica che </w:t>
      </w:r>
      <w:smartTag w:uri="urn:schemas-microsoft-com:office:smarttags" w:element="PersonName">
        <w:smartTagPr>
          <w:attr w:name="ProductID" w:val="la S.V."/>
        </w:smartTagPr>
        <w:r>
          <w:rPr>
            <w:sz w:val="24"/>
          </w:rPr>
          <w:t>la S.V.</w:t>
        </w:r>
      </w:smartTag>
      <w:r>
        <w:rPr>
          <w:sz w:val="24"/>
        </w:rPr>
        <w:t xml:space="preserve"> potrà ritirare nei giorni di ricevimento, </w:t>
      </w:r>
      <w:r w:rsidRPr="00935A3C">
        <w:rPr>
          <w:sz w:val="24"/>
        </w:rPr>
        <w:t>Giovedì dalle ore 14,30 alle 1</w:t>
      </w:r>
      <w:r w:rsidR="00373AB1">
        <w:rPr>
          <w:sz w:val="24"/>
        </w:rPr>
        <w:t>7</w:t>
      </w:r>
      <w:r w:rsidRPr="00935A3C">
        <w:rPr>
          <w:sz w:val="24"/>
        </w:rPr>
        <w:t xml:space="preserve">,00 </w:t>
      </w:r>
      <w:r>
        <w:rPr>
          <w:sz w:val="24"/>
        </w:rPr>
        <w:t>l’autorizzazione richiamata in oggetto, si comunica altresì che per il ritiro della stessa occorre portare n. 1 marca da bollo da €</w:t>
      </w:r>
      <w:r w:rsidR="00373AB1">
        <w:rPr>
          <w:sz w:val="24"/>
        </w:rPr>
        <w:t xml:space="preserve"> 16,00</w:t>
      </w:r>
      <w:r>
        <w:rPr>
          <w:sz w:val="24"/>
        </w:rPr>
        <w:t xml:space="preserve">. e  </w:t>
      </w:r>
      <w:r w:rsidRPr="00880BE3">
        <w:rPr>
          <w:sz w:val="24"/>
          <w:highlight w:val="red"/>
        </w:rPr>
        <w:t>n.14</w:t>
      </w:r>
      <w:r>
        <w:rPr>
          <w:sz w:val="24"/>
        </w:rPr>
        <w:t xml:space="preserve">  marche da bollo da  €1,00</w:t>
      </w:r>
    </w:p>
    <w:p w:rsidR="00880BE3" w:rsidRDefault="00880BE3" w:rsidP="00880BE3">
      <w:pPr>
        <w:ind w:firstLine="993"/>
        <w:jc w:val="both"/>
        <w:rPr>
          <w:sz w:val="24"/>
        </w:rPr>
      </w:pPr>
    </w:p>
    <w:p w:rsidR="00880BE3" w:rsidRDefault="00880BE3" w:rsidP="00880BE3">
      <w:pPr>
        <w:ind w:firstLine="709"/>
        <w:jc w:val="both"/>
        <w:rPr>
          <w:sz w:val="24"/>
        </w:rPr>
      </w:pPr>
      <w:r>
        <w:rPr>
          <w:sz w:val="24"/>
        </w:rPr>
        <w:t>Cordiali saluti</w:t>
      </w:r>
    </w:p>
    <w:p w:rsidR="00880BE3" w:rsidRDefault="00880BE3" w:rsidP="00880BE3">
      <w:pPr>
        <w:ind w:firstLine="993"/>
        <w:jc w:val="both"/>
        <w:rPr>
          <w:sz w:val="24"/>
        </w:rPr>
      </w:pPr>
    </w:p>
    <w:p w:rsidR="00880BE3" w:rsidRDefault="00880BE3" w:rsidP="00880BE3">
      <w:pPr>
        <w:ind w:firstLine="993"/>
        <w:jc w:val="both"/>
        <w:rPr>
          <w:sz w:val="24"/>
        </w:rPr>
      </w:pPr>
    </w:p>
    <w:p w:rsidR="00880BE3" w:rsidRDefault="00880BE3" w:rsidP="00880BE3">
      <w:pPr>
        <w:ind w:firstLine="993"/>
        <w:jc w:val="both"/>
        <w:rPr>
          <w:sz w:val="24"/>
        </w:rPr>
      </w:pPr>
    </w:p>
    <w:p w:rsidR="00880BE3" w:rsidRDefault="00C54730" w:rsidP="00C54730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880BE3">
        <w:rPr>
          <w:sz w:val="24"/>
        </w:rPr>
        <w:t>PER IL RESPONSABILE SETTORE</w:t>
      </w:r>
    </w:p>
    <w:p w:rsidR="00880BE3" w:rsidRDefault="00C54730" w:rsidP="00C54730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880BE3">
        <w:rPr>
          <w:sz w:val="24"/>
        </w:rPr>
        <w:t>EDILIZIA PRIVATA</w:t>
      </w:r>
    </w:p>
    <w:p w:rsidR="00880BE3" w:rsidRDefault="00C54730" w:rsidP="00C54730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880BE3">
        <w:rPr>
          <w:sz w:val="24"/>
        </w:rPr>
        <w:t xml:space="preserve">(Geom. </w:t>
      </w:r>
      <w:r w:rsidR="00373AB1">
        <w:rPr>
          <w:sz w:val="24"/>
        </w:rPr>
        <w:t xml:space="preserve">Massimo </w:t>
      </w:r>
      <w:r>
        <w:rPr>
          <w:sz w:val="24"/>
        </w:rPr>
        <w:t>VIGNOLA</w:t>
      </w:r>
      <w:r w:rsidR="00880BE3">
        <w:rPr>
          <w:sz w:val="24"/>
        </w:rPr>
        <w:t>)</w:t>
      </w:r>
    </w:p>
    <w:p w:rsidR="00880BE3" w:rsidRDefault="00880BE3" w:rsidP="00880BE3">
      <w:pPr>
        <w:ind w:firstLine="708"/>
        <w:jc w:val="both"/>
      </w:pPr>
    </w:p>
    <w:p w:rsidR="009073EB" w:rsidRDefault="009073EB" w:rsidP="00880BE3">
      <w:pPr>
        <w:ind w:firstLine="708"/>
        <w:jc w:val="both"/>
      </w:pPr>
    </w:p>
    <w:sectPr w:rsidR="009073EB" w:rsidSect="00D51632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A62" w:rsidRDefault="00614A62">
      <w:r>
        <w:separator/>
      </w:r>
    </w:p>
  </w:endnote>
  <w:endnote w:type="continuationSeparator" w:id="0">
    <w:p w:rsidR="00614A62" w:rsidRDefault="00614A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81E" w:rsidRDefault="00433BC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28681E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8681E" w:rsidRDefault="0028681E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81E" w:rsidRDefault="0028681E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28681E" w:rsidRDefault="0028681E">
    <w:pPr>
      <w:tabs>
        <w:tab w:val="left" w:pos="2694"/>
        <w:tab w:val="right" w:pos="9639"/>
      </w:tabs>
      <w:rPr>
        <w:sz w:val="18"/>
      </w:rPr>
    </w:pPr>
  </w:p>
  <w:p w:rsidR="0028681E" w:rsidRDefault="00433BC8">
    <w:pPr>
      <w:pStyle w:val="Pidipagina"/>
      <w:ind w:left="284" w:right="360"/>
    </w:pPr>
    <w:r w:rsidRPr="00433BC8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28681E" w:rsidRDefault="0028681E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28681E" w:rsidRDefault="0028681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28681E" w:rsidRDefault="0028681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28681E" w:rsidRDefault="0028681E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28681E">
      <w:t xml:space="preserve">     Comune certificato:</w:t>
    </w:r>
  </w:p>
  <w:p w:rsidR="0028681E" w:rsidRDefault="00043B29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8681E" w:rsidRDefault="0028681E">
    <w:pPr>
      <w:pStyle w:val="Pidipagina"/>
      <w:ind w:left="284" w:right="360"/>
    </w:pPr>
  </w:p>
  <w:p w:rsidR="0028681E" w:rsidRDefault="00433BC8">
    <w:pPr>
      <w:pStyle w:val="Pidipagina"/>
      <w:ind w:left="284" w:right="360"/>
      <w:jc w:val="right"/>
      <w:rPr>
        <w:sz w:val="16"/>
      </w:rPr>
    </w:pPr>
    <w:fldSimple w:instr=" FILENAME \* Upper\p  \* MERGEFORMAT ">
      <w:r w:rsidR="000A4B2A">
        <w:rPr>
          <w:noProof/>
          <w:sz w:val="16"/>
        </w:rPr>
        <w:t>F:\UFFICI\EDILIZIA\RABELLINO\MODELLI\INVITO IN UFFICIO X RITIRO PRATICA.DOC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A62" w:rsidRDefault="00614A62">
      <w:r>
        <w:separator/>
      </w:r>
    </w:p>
  </w:footnote>
  <w:footnote w:type="continuationSeparator" w:id="0">
    <w:p w:rsidR="00614A62" w:rsidRDefault="00614A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043B29"/>
    <w:rsid w:val="000A4B2A"/>
    <w:rsid w:val="000C0438"/>
    <w:rsid w:val="001E030C"/>
    <w:rsid w:val="0021639A"/>
    <w:rsid w:val="0028681E"/>
    <w:rsid w:val="00373AB1"/>
    <w:rsid w:val="00411F57"/>
    <w:rsid w:val="00433BC8"/>
    <w:rsid w:val="00494894"/>
    <w:rsid w:val="005549A9"/>
    <w:rsid w:val="00614A62"/>
    <w:rsid w:val="00681860"/>
    <w:rsid w:val="00826941"/>
    <w:rsid w:val="00880BE3"/>
    <w:rsid w:val="009073EB"/>
    <w:rsid w:val="00B373F6"/>
    <w:rsid w:val="00B62827"/>
    <w:rsid w:val="00C545F6"/>
    <w:rsid w:val="00C54730"/>
    <w:rsid w:val="00D032D2"/>
    <w:rsid w:val="00D51632"/>
    <w:rsid w:val="00E92044"/>
    <w:rsid w:val="00F36123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51632"/>
  </w:style>
  <w:style w:type="paragraph" w:styleId="Titolo1">
    <w:name w:val="heading 1"/>
    <w:basedOn w:val="Normale"/>
    <w:next w:val="Normale"/>
    <w:qFormat/>
    <w:rsid w:val="00D51632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D51632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D51632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D51632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D51632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D51632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D51632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D51632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D51632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D51632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D51632"/>
  </w:style>
  <w:style w:type="paragraph" w:styleId="Intestazione">
    <w:name w:val="header"/>
    <w:basedOn w:val="Normale"/>
    <w:rsid w:val="00D51632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D51632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D51632"/>
    <w:rPr>
      <w:color w:val="0000FF"/>
      <w:u w:val="single"/>
    </w:rPr>
  </w:style>
  <w:style w:type="paragraph" w:styleId="Testofumetto">
    <w:name w:val="Balloon Text"/>
    <w:basedOn w:val="Normale"/>
    <w:semiHidden/>
    <w:rsid w:val="00D51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1144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3859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4</cp:revision>
  <cp:lastPrinted>2006-01-19T12:57:00Z</cp:lastPrinted>
  <dcterms:created xsi:type="dcterms:W3CDTF">2014-04-15T13:52:00Z</dcterms:created>
  <dcterms:modified xsi:type="dcterms:W3CDTF">2014-06-03T10:25:00Z</dcterms:modified>
</cp:coreProperties>
</file>