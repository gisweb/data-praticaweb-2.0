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B5934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B5934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030763" w:rsidRPr="009C6EBE" w:rsidTr="0083520F">
        <w:tc>
          <w:tcPr>
            <w:tcW w:w="2500" w:type="pct"/>
          </w:tcPr>
          <w:p w:rsidR="00030763" w:rsidRPr="009C6EBE" w:rsidRDefault="0003076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30763" w:rsidRPr="009C6EBE" w:rsidRDefault="0003076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0763" w:rsidRPr="009C6EBE" w:rsidTr="0083520F">
        <w:tc>
          <w:tcPr>
            <w:tcW w:w="2500" w:type="pct"/>
          </w:tcPr>
          <w:p w:rsidR="00030763" w:rsidRPr="009C6EBE" w:rsidRDefault="0003076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30763" w:rsidRPr="009C6EBE" w:rsidRDefault="00030763" w:rsidP="000307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</w:t>
            </w:r>
            <w:proofErr w:type="spellEnd"/>
            <w:r w:rsidR="00C736CD" w:rsidRPr="009C6EBE">
              <w:rPr>
                <w:rFonts w:ascii="Arial" w:hAnsi="Arial" w:cs="Arial"/>
                <w:sz w:val="22"/>
                <w:szCs w:val="22"/>
              </w:rPr>
              <w:t xml:space="preserve"> w:tr</w:t>
            </w:r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30763" w:rsidRPr="009C6EBE" w:rsidTr="0083520F">
        <w:tc>
          <w:tcPr>
            <w:tcW w:w="2500" w:type="pct"/>
          </w:tcPr>
          <w:p w:rsidR="00030763" w:rsidRPr="009C6EBE" w:rsidRDefault="0003076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30763" w:rsidRPr="009C6EBE" w:rsidRDefault="00030763" w:rsidP="000307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0763" w:rsidRPr="009C6EBE" w:rsidTr="0083520F">
        <w:tc>
          <w:tcPr>
            <w:tcW w:w="2500" w:type="pct"/>
          </w:tcPr>
          <w:p w:rsidR="00030763" w:rsidRPr="009C6EBE" w:rsidRDefault="0003076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30763" w:rsidRPr="009C6EBE" w:rsidRDefault="00030763" w:rsidP="000307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</w:t>
            </w:r>
            <w:proofErr w:type="spellEnd"/>
            <w:r w:rsidR="00C736CD" w:rsidRPr="009C6EBE">
              <w:rPr>
                <w:rFonts w:ascii="Arial" w:hAnsi="Arial" w:cs="Arial"/>
                <w:sz w:val="22"/>
                <w:szCs w:val="22"/>
              </w:rPr>
              <w:t xml:space="preserve"> w:tr</w:t>
            </w:r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7365BE" w:rsidRPr="009C6EBE" w:rsidTr="00463208">
        <w:tc>
          <w:tcPr>
            <w:tcW w:w="2500" w:type="pct"/>
          </w:tcPr>
          <w:p w:rsidR="007365BE" w:rsidRPr="009C6EBE" w:rsidRDefault="007365BE" w:rsidP="0046320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7365BE" w:rsidRPr="009C6EBE" w:rsidRDefault="007365BE" w:rsidP="007365B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</w:t>
            </w:r>
            <w:proofErr w:type="spellEnd"/>
            <w:r w:rsidR="00C736CD" w:rsidRPr="009C6EBE">
              <w:rPr>
                <w:rFonts w:ascii="Arial" w:hAnsi="Arial" w:cs="Arial"/>
                <w:sz w:val="22"/>
                <w:szCs w:val="22"/>
              </w:rPr>
              <w:t xml:space="preserve"> w:tr</w:t>
            </w:r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7365BE" w:rsidRPr="009C6EBE" w:rsidTr="0083520F">
        <w:tc>
          <w:tcPr>
            <w:tcW w:w="2500" w:type="pct"/>
          </w:tcPr>
          <w:p w:rsidR="007365BE" w:rsidRPr="009C6EBE" w:rsidRDefault="007365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7365BE" w:rsidRPr="009C6EBE" w:rsidRDefault="007365BE" w:rsidP="000307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7B5934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B5934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83520F" w:rsidRPr="0083520F">
        <w:rPr>
          <w:rFonts w:ascii="Arial" w:hAnsi="Arial" w:cs="Arial"/>
          <w:sz w:val="22"/>
          <w:szCs w:val="22"/>
          <w:highlight w:val="green"/>
        </w:rPr>
        <w:t>Richiesta/Denuncia/Comunicazione</w:t>
      </w:r>
      <w:r w:rsidR="0083520F">
        <w:rPr>
          <w:rFonts w:ascii="Arial" w:hAnsi="Arial" w:cs="Arial"/>
          <w:sz w:val="22"/>
          <w:szCs w:val="22"/>
        </w:rPr>
        <w:t xml:space="preserve">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CE48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B5934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B5934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83520F" w:rsidRPr="0083520F">
        <w:rPr>
          <w:rFonts w:ascii="Arial" w:hAnsi="Arial" w:cs="Arial"/>
          <w:i/>
          <w:sz w:val="22"/>
          <w:szCs w:val="22"/>
          <w:highlight w:val="green"/>
        </w:rPr>
        <w:t>Specifiche</w:t>
      </w:r>
      <w:r w:rsidR="0083520F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20F" w:rsidRPr="0083520F">
        <w:rPr>
          <w:rFonts w:ascii="Arial" w:hAnsi="Arial" w:cs="Arial"/>
          <w:i/>
          <w:sz w:val="22"/>
          <w:szCs w:val="22"/>
          <w:highlight w:val="green"/>
          <w:u w:val="single"/>
        </w:rPr>
        <w:t>TipoLettera</w:t>
      </w:r>
      <w:proofErr w:type="spellEnd"/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DF7577">
        <w:rPr>
          <w:rFonts w:ascii="Arial" w:hAnsi="Arial" w:cs="Arial"/>
          <w:color w:val="000000"/>
          <w:sz w:val="22"/>
          <w:szCs w:val="22"/>
        </w:rPr>
        <w:t xml:space="preserve"> _____</w:t>
      </w:r>
      <w:r w:rsidR="0083520F">
        <w:rPr>
          <w:rFonts w:ascii="Arial" w:hAnsi="Arial" w:cs="Arial"/>
          <w:color w:val="000000"/>
          <w:sz w:val="22"/>
          <w:szCs w:val="22"/>
        </w:rPr>
        <w:t>.</w:t>
      </w:r>
    </w:p>
    <w:p w:rsidR="00BC1F7A" w:rsidRPr="002D0988" w:rsidRDefault="0083520F" w:rsidP="002D0988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sz w:val="22"/>
          <w:szCs w:val="22"/>
        </w:rPr>
      </w:pPr>
      <w:r w:rsidRPr="002D0988">
        <w:rPr>
          <w:rFonts w:ascii="Arial" w:hAnsi="Arial" w:cs="Arial"/>
          <w:sz w:val="22"/>
          <w:szCs w:val="22"/>
        </w:rPr>
        <w:t>Elenco 1</w:t>
      </w:r>
    </w:p>
    <w:p w:rsidR="00BC1F7A" w:rsidRPr="002D0988" w:rsidRDefault="00DF7577" w:rsidP="002D0988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sz w:val="22"/>
          <w:szCs w:val="22"/>
        </w:rPr>
      </w:pPr>
      <w:r w:rsidRPr="002D0988">
        <w:rPr>
          <w:rFonts w:ascii="Arial" w:hAnsi="Arial" w:cs="Arial"/>
          <w:sz w:val="22"/>
          <w:szCs w:val="22"/>
        </w:rPr>
        <w:t>Elenco 2</w:t>
      </w:r>
    </w:p>
    <w:p w:rsidR="00DF7577" w:rsidRPr="00DF7577" w:rsidRDefault="00DF7577" w:rsidP="00DF7577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Pertanto ________</w:t>
      </w:r>
      <w:r w:rsidRPr="00DF7577">
        <w:rPr>
          <w:rFonts w:ascii="Arial" w:hAnsi="Arial" w:cs="Arial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9C6EBE" w:rsidRPr="009C6EBE" w:rsidRDefault="00CE48F8" w:rsidP="0083520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48F8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CE48F8">
              <w:rPr>
                <w:rFonts w:ascii="Arial" w:hAnsi="Arial" w:cs="Arial"/>
                <w:i/>
                <w:sz w:val="22"/>
                <w:szCs w:val="22"/>
              </w:rPr>
              <w:t>responsabile_procedimento</w:t>
            </w:r>
            <w:proofErr w:type="spellEnd"/>
            <w:r w:rsidRPr="00CE48F8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 w:rsidR="00CE48F8"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9C6EBE" w:rsidRPr="009C6EBE" w:rsidRDefault="00CE48F8" w:rsidP="00CE48F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Ing Mauro BADI</w:t>
            </w:r>
            <w:r w:rsidR="009C6EBE" w:rsidRPr="009C6EBE">
              <w:rPr>
                <w:rFonts w:ascii="Arial" w:hAnsi="Arial" w:cs="Arial"/>
                <w:i/>
                <w:sz w:val="22"/>
                <w:szCs w:val="22"/>
              </w:rPr>
              <w:t>I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0763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703418"/>
    <w:rsid w:val="007365BE"/>
    <w:rsid w:val="007672D9"/>
    <w:rsid w:val="007B5934"/>
    <w:rsid w:val="007B7BB4"/>
    <w:rsid w:val="007D3104"/>
    <w:rsid w:val="007D695F"/>
    <w:rsid w:val="0083520F"/>
    <w:rsid w:val="00901901"/>
    <w:rsid w:val="009273CF"/>
    <w:rsid w:val="00931C61"/>
    <w:rsid w:val="009B3129"/>
    <w:rsid w:val="009C56F4"/>
    <w:rsid w:val="009C6EBE"/>
    <w:rsid w:val="00A224FD"/>
    <w:rsid w:val="00AB6BFD"/>
    <w:rsid w:val="00AE487C"/>
    <w:rsid w:val="00B05B9F"/>
    <w:rsid w:val="00B26636"/>
    <w:rsid w:val="00B438C0"/>
    <w:rsid w:val="00BC1F7A"/>
    <w:rsid w:val="00BE6E8B"/>
    <w:rsid w:val="00C25647"/>
    <w:rsid w:val="00C64F20"/>
    <w:rsid w:val="00C67D14"/>
    <w:rsid w:val="00C736CD"/>
    <w:rsid w:val="00C87BA6"/>
    <w:rsid w:val="00CE48F8"/>
    <w:rsid w:val="00D84B61"/>
    <w:rsid w:val="00DB07ED"/>
    <w:rsid w:val="00DE0590"/>
    <w:rsid w:val="00DF62C0"/>
    <w:rsid w:val="00DF7577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120</TotalTime>
  <Pages>1</Pages>
  <Words>61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8</cp:revision>
  <cp:lastPrinted>2010-04-08T12:35:00Z</cp:lastPrinted>
  <dcterms:created xsi:type="dcterms:W3CDTF">2015-11-11T13:51:00Z</dcterms:created>
  <dcterms:modified xsi:type="dcterms:W3CDTF">2015-12-02T08:08:00Z</dcterms:modified>
</cp:coreProperties>
</file>