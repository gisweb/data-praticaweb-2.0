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37" w:rsidRDefault="00502DE3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A37" w:rsidRDefault="009A4A37">
      <w:pPr>
        <w:jc w:val="center"/>
        <w:rPr>
          <w:sz w:val="22"/>
        </w:rPr>
      </w:pPr>
    </w:p>
    <w:p w:rsidR="009A4A37" w:rsidRDefault="009A4A37">
      <w:pPr>
        <w:jc w:val="center"/>
        <w:rPr>
          <w:sz w:val="22"/>
        </w:rPr>
      </w:pPr>
    </w:p>
    <w:p w:rsidR="009A4A37" w:rsidRDefault="009A4A37">
      <w:pPr>
        <w:jc w:val="center"/>
        <w:rPr>
          <w:sz w:val="22"/>
        </w:rPr>
      </w:pPr>
    </w:p>
    <w:p w:rsidR="009A4A37" w:rsidRDefault="00FA7475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[protocollo]</w:t>
      </w:r>
      <w:r w:rsidR="00CB70B4">
        <w:rPr>
          <w:sz w:val="22"/>
        </w:rPr>
        <w:fldChar w:fldCharType="end"/>
      </w:r>
      <w:r>
        <w:rPr>
          <w:sz w:val="22"/>
        </w:rPr>
        <w:t xml:space="preserve"> del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[data_protocollo]</w:t>
      </w:r>
      <w:r w:rsidR="00CB70B4">
        <w:rPr>
          <w:sz w:val="22"/>
        </w:rPr>
        <w:fldChar w:fldCharType="end"/>
      </w:r>
    </w:p>
    <w:p w:rsidR="009A4A37" w:rsidRDefault="00FA7475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Reg.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[numero]</w:t>
      </w:r>
      <w:r w:rsidR="00CB70B4">
        <w:rPr>
          <w:sz w:val="22"/>
        </w:rPr>
        <w:fldChar w:fldCharType="end"/>
      </w:r>
      <w:r>
        <w:rPr>
          <w:sz w:val="22"/>
        </w:rPr>
        <w:t xml:space="preserve"> C.E.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[data_rilascio_commissione]</w:t>
      </w:r>
      <w:r w:rsidR="00CB70B4">
        <w:rPr>
          <w:sz w:val="22"/>
        </w:rPr>
        <w:fldChar w:fldCharType="end"/>
      </w:r>
    </w:p>
    <w:p w:rsidR="009A4A37" w:rsidRDefault="009A4A37">
      <w:pPr>
        <w:rPr>
          <w:sz w:val="22"/>
        </w:rPr>
      </w:pPr>
    </w:p>
    <w:p w:rsidR="009A4A37" w:rsidRDefault="009A4A37">
      <w:pPr>
        <w:rPr>
          <w:sz w:val="22"/>
        </w:rPr>
      </w:pPr>
    </w:p>
    <w:p w:rsidR="009A4A37" w:rsidRDefault="00FA7475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9A4A37" w:rsidRDefault="00FA7475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9A4A37" w:rsidRDefault="009A4A37">
      <w:pPr>
        <w:rPr>
          <w:sz w:val="22"/>
        </w:rPr>
      </w:pPr>
    </w:p>
    <w:p w:rsidR="009A4A37" w:rsidRDefault="009A4A37">
      <w:pPr>
        <w:rPr>
          <w:sz w:val="22"/>
        </w:rPr>
      </w:pP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OGGETTO: Istanza del </w:t>
      </w:r>
      <w:proofErr w:type="spellStart"/>
      <w:r>
        <w:rPr>
          <w:sz w:val="22"/>
        </w:rPr>
        <w:t>Sign</w:t>
      </w:r>
      <w:proofErr w:type="spellEnd"/>
      <w:r>
        <w:rPr>
          <w:sz w:val="22"/>
        </w:rPr>
        <w:t xml:space="preserve">.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RICHIED1_NOME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elenco_richiedenti</w:t>
      </w:r>
      <w:r w:rsidR="00CB70B4">
        <w:rPr>
          <w:sz w:val="22"/>
        </w:rPr>
        <w:fldChar w:fldCharType="end"/>
      </w:r>
      <w:r>
        <w:rPr>
          <w:sz w:val="22"/>
        </w:rPr>
        <w:t xml:space="preserve">, intesa ad ottenere la Autorizzazione Edilizia per la esecuzione dei lavori di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[oggetto]</w:t>
      </w:r>
      <w:r w:rsidR="00CB70B4">
        <w:rPr>
          <w:sz w:val="22"/>
        </w:rPr>
        <w:fldChar w:fldCharType="end"/>
      </w:r>
      <w:r>
        <w:rPr>
          <w:sz w:val="22"/>
        </w:rPr>
        <w:t xml:space="preserve">, in Sanremo </w:t>
      </w:r>
      <w:r w:rsidR="00CB70B4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CB70B4">
        <w:rPr>
          <w:sz w:val="22"/>
        </w:rPr>
        <w:fldChar w:fldCharType="separate"/>
      </w:r>
      <w:r w:rsidR="00502DE3">
        <w:rPr>
          <w:noProof/>
          <w:sz w:val="22"/>
        </w:rPr>
        <w:t>[ubicazione]</w:t>
      </w:r>
      <w:r w:rsidR="00CB70B4">
        <w:rPr>
          <w:sz w:val="22"/>
        </w:rPr>
        <w:fldChar w:fldCharType="end"/>
      </w:r>
      <w:r>
        <w:rPr>
          <w:sz w:val="22"/>
        </w:rPr>
        <w:t>.</w:t>
      </w:r>
    </w:p>
    <w:p w:rsidR="009A4A37" w:rsidRDefault="009A4A37">
      <w:pPr>
        <w:jc w:val="both"/>
        <w:rPr>
          <w:sz w:val="22"/>
        </w:rPr>
      </w:pPr>
    </w:p>
    <w:p w:rsidR="009A4A37" w:rsidRDefault="009A4A37">
      <w:pPr>
        <w:rPr>
          <w:sz w:val="22"/>
        </w:rPr>
      </w:pP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Spett.le</w:t>
      </w:r>
      <w:proofErr w:type="spellEnd"/>
    </w:p>
    <w:p w:rsidR="009A4A37" w:rsidRDefault="00FA7475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MINISTERO PER I BENI</w:t>
      </w:r>
    </w:p>
    <w:p w:rsidR="009A4A37" w:rsidRDefault="00FA7475">
      <w:pPr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CULTURALI ED AMBIENTALI</w:t>
      </w: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Soprintendenza per Beni</w:t>
      </w: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Ambientali e Culturali</w:t>
      </w: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Via Balbi, 10</w:t>
      </w:r>
    </w:p>
    <w:p w:rsidR="009A4A37" w:rsidRDefault="00FA747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16100 GENOVA</w:t>
      </w:r>
    </w:p>
    <w:p w:rsidR="009A4A37" w:rsidRDefault="009A4A37">
      <w:pPr>
        <w:rPr>
          <w:sz w:val="22"/>
        </w:rPr>
      </w:pPr>
    </w:p>
    <w:p w:rsidR="009A4A37" w:rsidRDefault="009A4A37">
      <w:pPr>
        <w:rPr>
          <w:sz w:val="22"/>
        </w:rPr>
      </w:pP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Ai sensi dell'art.1 della Legge 431/1985 si comunica che, visto il parere favorevole espresso in data </w:t>
      </w:r>
      <w:r w:rsidR="00CB70B4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DATA_CIE </w:instrText>
      </w:r>
      <w:r w:rsidR="00CB70B4">
        <w:rPr>
          <w:b/>
          <w:sz w:val="22"/>
        </w:rPr>
        <w:fldChar w:fldCharType="separate"/>
      </w:r>
      <w:r w:rsidR="00502DE3">
        <w:rPr>
          <w:b/>
          <w:noProof/>
          <w:sz w:val="22"/>
        </w:rPr>
        <w:t>[data_rilascio_commissione]</w:t>
      </w:r>
      <w:r w:rsidR="00CB70B4">
        <w:rPr>
          <w:b/>
          <w:sz w:val="22"/>
        </w:rPr>
        <w:fldChar w:fldCharType="end"/>
      </w:r>
      <w:r>
        <w:rPr>
          <w:sz w:val="22"/>
        </w:rPr>
        <w:t xml:space="preserve"> dalla Commissione Edilizia integrata ai sensi dell'art.2 della Legge Regionale n.44/1982 è stata rilasciata in data </w:t>
      </w:r>
      <w:proofErr w:type="spellStart"/>
      <w:r>
        <w:rPr>
          <w:sz w:val="22"/>
        </w:rPr>
        <w:t>………………………………</w:t>
      </w:r>
      <w:proofErr w:type="spellEnd"/>
      <w:r>
        <w:rPr>
          <w:sz w:val="22"/>
        </w:rPr>
        <w:t>., l'autorizzazione ad eseguire i lavori di cui all'oggetto.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Tale intervento è previsto area vincolata dal Decreto Legislativo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490 del 29/10/99 e successive modifiche ed integrazioni.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In ottemperanza a quanto richiesto dalla Circolare di Codesta Soprintendenza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.6316 del 06.07.92 si certifica: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- l'intervento è compatibile con le indicazioni del </w:t>
      </w:r>
      <w:proofErr w:type="spellStart"/>
      <w:r>
        <w:rPr>
          <w:sz w:val="22"/>
        </w:rPr>
        <w:t>P.T.C.P.</w:t>
      </w:r>
      <w:proofErr w:type="spellEnd"/>
      <w:r>
        <w:rPr>
          <w:sz w:val="22"/>
        </w:rPr>
        <w:t>;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 xml:space="preserve">- il rilascio delle autorizzazioni ai sensi dell'art.151 del Decreto Legislativo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490 del 29/10/99 è di competenza del Comune in applicazione dell'art.7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20/91.</w:t>
      </w:r>
    </w:p>
    <w:p w:rsidR="009A4A37" w:rsidRDefault="009A4A37">
      <w:pPr>
        <w:jc w:val="both"/>
        <w:rPr>
          <w:sz w:val="22"/>
        </w:rPr>
      </w:pPr>
    </w:p>
    <w:p w:rsidR="009A4A37" w:rsidRDefault="00FA7475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>- Copia della Autorizzazione Edilizia;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>- Copia degli elaborati tecnici di progetto;</w:t>
      </w:r>
    </w:p>
    <w:p w:rsidR="009A4A37" w:rsidRDefault="00FA7475">
      <w:pPr>
        <w:jc w:val="both"/>
        <w:rPr>
          <w:sz w:val="22"/>
        </w:rPr>
      </w:pPr>
      <w:r>
        <w:rPr>
          <w:sz w:val="22"/>
        </w:rPr>
        <w:t>- Documentazione fotografica;</w:t>
      </w:r>
    </w:p>
    <w:p w:rsidR="009A4A37" w:rsidRDefault="009A4A37">
      <w:pPr>
        <w:rPr>
          <w:sz w:val="22"/>
        </w:rPr>
      </w:pPr>
    </w:p>
    <w:p w:rsidR="009A4A37" w:rsidRDefault="00FA7475">
      <w:pPr>
        <w:rPr>
          <w:sz w:val="22"/>
        </w:rPr>
      </w:pPr>
      <w:r>
        <w:rPr>
          <w:sz w:val="22"/>
        </w:rPr>
        <w:t>Sanremo,</w:t>
      </w:r>
      <w:r w:rsidR="00E42E0D">
        <w:rPr>
          <w:sz w:val="22"/>
        </w:rPr>
        <w:t xml:space="preserve"> [data]</w:t>
      </w:r>
    </w:p>
    <w:p w:rsidR="009A4A37" w:rsidRDefault="009A4A37">
      <w:pPr>
        <w:rPr>
          <w:sz w:val="22"/>
        </w:rPr>
      </w:pPr>
    </w:p>
    <w:p w:rsidR="009A4A37" w:rsidRDefault="009A4A37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9A4A37">
        <w:tc>
          <w:tcPr>
            <w:tcW w:w="4889" w:type="dxa"/>
          </w:tcPr>
          <w:p w:rsidR="009A4A37" w:rsidRDefault="009A4A37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9A4A37" w:rsidRDefault="00FA74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</w:tc>
      </w:tr>
      <w:tr w:rsidR="009A4A37">
        <w:tc>
          <w:tcPr>
            <w:tcW w:w="4889" w:type="dxa"/>
          </w:tcPr>
          <w:p w:rsidR="009A4A37" w:rsidRDefault="009A4A37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9A4A37" w:rsidRDefault="00FA747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Alberto LOCATELLI</w:t>
            </w:r>
          </w:p>
        </w:tc>
      </w:tr>
    </w:tbl>
    <w:p w:rsidR="009A4A37" w:rsidRDefault="009A4A37">
      <w:pPr>
        <w:rPr>
          <w:sz w:val="22"/>
        </w:rPr>
      </w:pPr>
    </w:p>
    <w:p w:rsidR="009A4A37" w:rsidRDefault="009A4A37"/>
    <w:sectPr w:rsidR="009A4A37" w:rsidSect="00CB70B4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mailMerge>
    <w:mainDocumentType w:val="formLetters"/>
    <w:linkToQuery/>
    <w:dataType w:val="textFile"/>
    <w:connectString w:val=""/>
    <w:query w:val="SELECT * FROM E: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02DE3"/>
    <w:rsid w:val="00502DE3"/>
    <w:rsid w:val="009A4A37"/>
    <w:rsid w:val="00CB70B4"/>
    <w:rsid w:val="00E42E0D"/>
    <w:rsid w:val="00FA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70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2E0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2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VIO%20DOCUMENTAZIONE%20SOPRINT%20INSEGN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DOCUMENTAZIONE SOPRINT INSEGNE.dotx</Template>
  <TotalTime>2</TotalTime>
  <Pages>1</Pages>
  <Words>209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cp:lastModifiedBy>Roberto Starnini</cp:lastModifiedBy>
  <cp:revision>2</cp:revision>
  <dcterms:created xsi:type="dcterms:W3CDTF">2013-12-04T10:44:00Z</dcterms:created>
  <dcterms:modified xsi:type="dcterms:W3CDTF">2013-12-04T15:02:00Z</dcterms:modified>
</cp:coreProperties>
</file>