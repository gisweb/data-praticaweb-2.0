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82" w:rsidRDefault="00AD1C0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467F6">
        <w:rPr>
          <w:sz w:val="22"/>
        </w:rPr>
        <w:t>procedimento di Comunicazione di Inizio Lavori (C.I.L. ex art. 21bis L.R. 16/08 e ss. mm. e ii. – novellata il 29/1</w:t>
      </w:r>
      <w:r w:rsidR="004B312B">
        <w:rPr>
          <w:sz w:val="22"/>
        </w:rPr>
        <w:t>2</w:t>
      </w:r>
      <w:r w:rsidR="00D467F6">
        <w:rPr>
          <w:sz w:val="22"/>
        </w:rPr>
        <w:t>/2014)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 w:rsidRPr="004B312B">
        <w:rPr>
          <w:b/>
          <w:i/>
          <w:sz w:val="22"/>
          <w:u w:val="single"/>
        </w:rPr>
        <w:t>Comunicazione d</w:t>
      </w:r>
      <w:r w:rsidR="00600241" w:rsidRPr="004B312B">
        <w:rPr>
          <w:b/>
          <w:i/>
          <w:sz w:val="22"/>
          <w:u w:val="single"/>
        </w:rPr>
        <w:t>i</w:t>
      </w:r>
      <w:r w:rsidRPr="004B312B">
        <w:rPr>
          <w:b/>
          <w:i/>
          <w:sz w:val="22"/>
          <w:u w:val="single"/>
        </w:rPr>
        <w:t xml:space="preserve"> </w:t>
      </w:r>
      <w:r w:rsidR="00600241" w:rsidRPr="004B312B">
        <w:rPr>
          <w:b/>
          <w:i/>
          <w:sz w:val="22"/>
          <w:u w:val="single"/>
        </w:rPr>
        <w:t xml:space="preserve">avvio </w:t>
      </w:r>
      <w:r w:rsidRPr="004B312B">
        <w:rPr>
          <w:b/>
          <w:i/>
          <w:sz w:val="22"/>
          <w:u w:val="single"/>
        </w:rPr>
        <w:t>del procedimento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F32E2" w:rsidTr="008F32E2"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F32E2" w:rsidRDefault="008F32E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</w:rPr>
              <w:t>Preg.mi</w:t>
            </w:r>
            <w:proofErr w:type="spellEnd"/>
            <w:r>
              <w:rPr>
                <w:b/>
                <w:sz w:val="22"/>
              </w:rPr>
              <w:t xml:space="preserve">  Sig.ri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B312B" w:rsidRDefault="004B312B" w:rsidP="004B312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c/o </w:t>
            </w: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4B312B" w:rsidRDefault="004B312B" w:rsidP="004B312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8F32E2" w:rsidRDefault="008F32E2" w:rsidP="004B312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rPr>
          <w:sz w:val="22"/>
        </w:rPr>
      </w:pPr>
    </w:p>
    <w:p w:rsidR="00E26934" w:rsidRDefault="00E26934" w:rsidP="00987DBB">
      <w:pPr>
        <w:autoSpaceDE w:val="0"/>
        <w:autoSpaceDN w:val="0"/>
        <w:adjustRightInd w:val="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>e ss. mm. e ii.</w:t>
      </w:r>
      <w:r w:rsidR="00987DBB">
        <w:rPr>
          <w:color w:val="000000"/>
          <w:sz w:val="22"/>
        </w:rPr>
        <w:t xml:space="preserve"> 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51FFC">
        <w:rPr>
          <w:color w:val="000000"/>
          <w:sz w:val="22"/>
        </w:rPr>
        <w:t>16</w:t>
      </w:r>
      <w:r w:rsidR="008B630A" w:rsidRPr="00DA473C">
        <w:rPr>
          <w:color w:val="000000"/>
          <w:sz w:val="22"/>
        </w:rPr>
        <w:t xml:space="preserve"> del </w:t>
      </w:r>
      <w:r w:rsidR="00D51FFC">
        <w:rPr>
          <w:color w:val="000000"/>
          <w:sz w:val="22"/>
        </w:rPr>
        <w:t>6 giugno 2008</w:t>
      </w:r>
      <w:r w:rsidR="007A6483" w:rsidRPr="00DA473C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>e ss.mm. e ii.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l’Arch. SEGGI Alessandra e </w:t>
      </w:r>
      <w:r w:rsidR="00706EDC">
        <w:rPr>
          <w:sz w:val="22"/>
        </w:rPr>
        <w:t>l’incaricato al</w:t>
      </w:r>
      <w:r>
        <w:rPr>
          <w:sz w:val="22"/>
        </w:rPr>
        <w:t xml:space="preserve"> Procedimento è il Dott. CROCETTA Alessio;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>Lunedì dalle ore 09:00 alle 13:00</w:t>
      </w:r>
      <w:r w:rsidR="00D51FFC">
        <w:rPr>
          <w:sz w:val="22"/>
        </w:rPr>
        <w:t>,</w:t>
      </w:r>
      <w:r>
        <w:rPr>
          <w:sz w:val="22"/>
        </w:rPr>
        <w:t xml:space="preserve"> </w:t>
      </w:r>
      <w:r w:rsidR="00D51FFC">
        <w:rPr>
          <w:sz w:val="22"/>
        </w:rPr>
        <w:t>mercoled</w:t>
      </w:r>
      <w:r w:rsidR="009925C7">
        <w:rPr>
          <w:sz w:val="22"/>
        </w:rPr>
        <w:t>ì</w:t>
      </w:r>
      <w:r>
        <w:rPr>
          <w:sz w:val="22"/>
        </w:rPr>
        <w:t xml:space="preserve"> dalle ore 15:00 alle 17:00 </w:t>
      </w:r>
      <w:r w:rsidR="00D51FFC">
        <w:rPr>
          <w:sz w:val="22"/>
        </w:rPr>
        <w:t>e</w:t>
      </w:r>
      <w:r>
        <w:rPr>
          <w:sz w:val="22"/>
        </w:rPr>
        <w:t xml:space="preserve"> </w:t>
      </w:r>
      <w:r w:rsidR="00D51FFC">
        <w:rPr>
          <w:sz w:val="22"/>
        </w:rPr>
        <w:t>venerdì</w:t>
      </w:r>
      <w:r w:rsidR="001970AC">
        <w:rPr>
          <w:sz w:val="22"/>
        </w:rPr>
        <w:t xml:space="preserve"> </w:t>
      </w:r>
      <w:r>
        <w:rPr>
          <w:sz w:val="22"/>
        </w:rPr>
        <w:t>dalle ore 09:00 alle ore 13:00.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D467F6">
        <w:rPr>
          <w:noProof/>
          <w:sz w:val="22"/>
        </w:rPr>
        <w:t>19/02/15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</w:p>
    <w:p w:rsidR="00B5795C" w:rsidRDefault="00502EC1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B5795C" w:rsidRPr="005E1133">
        <w:rPr>
          <w:i/>
          <w:sz w:val="22"/>
          <w:szCs w:val="22"/>
        </w:rPr>
        <w:t xml:space="preserve">IL </w:t>
      </w:r>
      <w:r w:rsidR="00B5795C">
        <w:rPr>
          <w:i/>
          <w:sz w:val="22"/>
          <w:szCs w:val="22"/>
        </w:rPr>
        <w:t>RESPONSABILE</w:t>
      </w:r>
      <w:r w:rsidR="00B5795C" w:rsidRPr="005E1133">
        <w:rPr>
          <w:i/>
          <w:sz w:val="22"/>
          <w:szCs w:val="22"/>
        </w:rPr>
        <w:t xml:space="preserve"> </w:t>
      </w:r>
      <w:r w:rsidR="00B5795C">
        <w:rPr>
          <w:i/>
          <w:sz w:val="22"/>
          <w:szCs w:val="22"/>
        </w:rPr>
        <w:t>COORDINAMENTO</w:t>
      </w:r>
    </w:p>
    <w:p w:rsidR="00B5795C" w:rsidRPr="005E1133" w:rsidRDefault="00B5795C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B5795C" w:rsidRPr="009C0218" w:rsidRDefault="00B5795C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B5795C" w:rsidRDefault="00B5795C" w:rsidP="00502EC1">
      <w:pPr>
        <w:jc w:val="both"/>
        <w:rPr>
          <w:sz w:val="22"/>
        </w:rPr>
      </w:pPr>
    </w:p>
    <w:p w:rsidR="00502EC1" w:rsidRPr="00B5795C" w:rsidRDefault="00502EC1" w:rsidP="00B5795C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      </w:t>
      </w:r>
      <w:r w:rsidRPr="00B5795C">
        <w:rPr>
          <w:i/>
          <w:sz w:val="22"/>
        </w:rPr>
        <w:t>IL DIRIGENTE SETTORE TERRITORIO</w:t>
      </w:r>
    </w:p>
    <w:p w:rsidR="00502EC1" w:rsidRDefault="00502EC1" w:rsidP="00502EC1">
      <w:pPr>
        <w:jc w:val="both"/>
      </w:pPr>
      <w:r>
        <w:t xml:space="preserve">              </w:t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B5795C">
        <w:tab/>
      </w:r>
      <w:r w:rsidR="009925C7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2D5698" w:rsidRDefault="002D5698">
      <w:pPr>
        <w:jc w:val="both"/>
      </w:pPr>
      <w:bookmarkStart w:id="0" w:name="_GoBack"/>
      <w:bookmarkEnd w:id="0"/>
    </w:p>
    <w:p w:rsidR="009925C7" w:rsidRDefault="009925C7" w:rsidP="009925C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9925C7" w:rsidRDefault="009925C7">
      <w:pPr>
        <w:jc w:val="both"/>
      </w:pPr>
    </w:p>
    <w:sectPr w:rsidR="009925C7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09"/>
    <w:rsid w:val="000315DC"/>
    <w:rsid w:val="0010492C"/>
    <w:rsid w:val="001970AC"/>
    <w:rsid w:val="001C4499"/>
    <w:rsid w:val="001F2482"/>
    <w:rsid w:val="002607A8"/>
    <w:rsid w:val="00276448"/>
    <w:rsid w:val="002D5698"/>
    <w:rsid w:val="003136CB"/>
    <w:rsid w:val="0035065F"/>
    <w:rsid w:val="004B312B"/>
    <w:rsid w:val="004F76EE"/>
    <w:rsid w:val="00502EC1"/>
    <w:rsid w:val="00600241"/>
    <w:rsid w:val="00664396"/>
    <w:rsid w:val="006A756C"/>
    <w:rsid w:val="00706EDC"/>
    <w:rsid w:val="00723D43"/>
    <w:rsid w:val="007A6483"/>
    <w:rsid w:val="007E4B9B"/>
    <w:rsid w:val="00814A5A"/>
    <w:rsid w:val="0082670E"/>
    <w:rsid w:val="008344EE"/>
    <w:rsid w:val="00846462"/>
    <w:rsid w:val="0088203A"/>
    <w:rsid w:val="008B630A"/>
    <w:rsid w:val="008F32E2"/>
    <w:rsid w:val="00987DBB"/>
    <w:rsid w:val="009925C7"/>
    <w:rsid w:val="009F7D9C"/>
    <w:rsid w:val="00A17199"/>
    <w:rsid w:val="00A644FB"/>
    <w:rsid w:val="00A861F1"/>
    <w:rsid w:val="00AD1C09"/>
    <w:rsid w:val="00B5795C"/>
    <w:rsid w:val="00CC1D16"/>
    <w:rsid w:val="00CE54BF"/>
    <w:rsid w:val="00D467F6"/>
    <w:rsid w:val="00D51FFC"/>
    <w:rsid w:val="00D542A2"/>
    <w:rsid w:val="00D8072F"/>
    <w:rsid w:val="00DA473C"/>
    <w:rsid w:val="00E17E2E"/>
    <w:rsid w:val="00E26934"/>
    <w:rsid w:val="00E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</Template>
  <TotalTime>1</TotalTime>
  <Pages>1</Pages>
  <Words>307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Crocetta Alessio</cp:lastModifiedBy>
  <cp:revision>2</cp:revision>
  <cp:lastPrinted>2007-03-06T11:57:00Z</cp:lastPrinted>
  <dcterms:created xsi:type="dcterms:W3CDTF">2015-02-19T10:45:00Z</dcterms:created>
  <dcterms:modified xsi:type="dcterms:W3CDTF">2015-02-19T10:45:00Z</dcterms:modified>
</cp:coreProperties>
</file>