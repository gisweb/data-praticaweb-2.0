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B259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259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B259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B2594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530BE" w:rsidRPr="00E530BE">
        <w:rPr>
          <w:rFonts w:ascii="Arial" w:hAnsi="Arial" w:cs="Arial"/>
          <w:sz w:val="22"/>
          <w:szCs w:val="22"/>
        </w:rPr>
        <w:t xml:space="preserve">Comunicazione per interventi </w:t>
      </w:r>
      <w:proofErr w:type="spellStart"/>
      <w:r w:rsidR="00E530BE" w:rsidRPr="00E530BE">
        <w:rPr>
          <w:rFonts w:ascii="Arial" w:hAnsi="Arial" w:cs="Arial"/>
          <w:sz w:val="22"/>
          <w:szCs w:val="22"/>
        </w:rPr>
        <w:t>urbanistico-edilizi</w:t>
      </w:r>
      <w:proofErr w:type="spellEnd"/>
      <w:r w:rsidR="00E530BE" w:rsidRPr="00E530BE">
        <w:rPr>
          <w:rFonts w:ascii="Arial" w:hAnsi="Arial" w:cs="Arial"/>
          <w:sz w:val="22"/>
          <w:szCs w:val="22"/>
        </w:rPr>
        <w:t xml:space="preserve"> aventi ad oggetto impianti di produzione energia da fonti rinnovabili soggetta a comunicazione (articolo 21ter della Legge Regionale 06 giugno 2008 n. 16 e successive modificazioni)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B259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B259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E530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530BE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dell’articolo 21 </w:t>
      </w:r>
      <w:proofErr w:type="spellStart"/>
      <w:r w:rsidRPr="00E530BE">
        <w:rPr>
          <w:rFonts w:ascii="Arial" w:hAnsi="Arial" w:cs="Arial"/>
          <w:color w:val="000000"/>
          <w:sz w:val="22"/>
          <w:szCs w:val="22"/>
        </w:rPr>
        <w:t>ter</w:t>
      </w:r>
      <w:proofErr w:type="spellEnd"/>
      <w:r w:rsidRPr="00E530BE">
        <w:rPr>
          <w:rFonts w:ascii="Arial" w:hAnsi="Arial" w:cs="Arial"/>
          <w:color w:val="000000"/>
          <w:sz w:val="22"/>
          <w:szCs w:val="22"/>
        </w:rPr>
        <w:t xml:space="preserve"> della Legge Regionale 16 giugno 2008 n. 16 e successive modificazioni,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C6070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B2594F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B2594F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6B09A8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B2594F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B2594F">
        <w:rPr>
          <w:rFonts w:ascii="Arial" w:hAnsi="Arial" w:cs="Arial"/>
          <w:sz w:val="22"/>
          <w:szCs w:val="22"/>
        </w:rPr>
        <w:fldChar w:fldCharType="separate"/>
      </w:r>
      <w:r w:rsidR="00C6070F">
        <w:rPr>
          <w:rFonts w:ascii="Arial" w:hAnsi="Arial" w:cs="Arial"/>
          <w:noProof/>
          <w:sz w:val="22"/>
          <w:szCs w:val="22"/>
        </w:rPr>
        <w:t>25 novembre 2015</w:t>
      </w:r>
      <w:r w:rsidR="00B2594F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B09A8" w:rsidRPr="009C6EBE" w:rsidTr="00807CEE">
        <w:tc>
          <w:tcPr>
            <w:tcW w:w="4889" w:type="dxa"/>
          </w:tcPr>
          <w:p w:rsidR="006B09A8" w:rsidRPr="009C6EBE" w:rsidRDefault="006B09A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B09A8" w:rsidRPr="009C6EBE" w:rsidRDefault="006B09A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B09A8" w:rsidRPr="009C6EBE" w:rsidRDefault="006B09A8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B09A8" w:rsidRPr="009C6EBE" w:rsidRDefault="006B09A8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224BE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B09A8"/>
    <w:rsid w:val="00703418"/>
    <w:rsid w:val="0072492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594F"/>
    <w:rsid w:val="00B26636"/>
    <w:rsid w:val="00B438C0"/>
    <w:rsid w:val="00BC1F7A"/>
    <w:rsid w:val="00BE6E8B"/>
    <w:rsid w:val="00BF5892"/>
    <w:rsid w:val="00C25647"/>
    <w:rsid w:val="00C6070F"/>
    <w:rsid w:val="00C64F20"/>
    <w:rsid w:val="00C67D14"/>
    <w:rsid w:val="00C87BA6"/>
    <w:rsid w:val="00CE48F8"/>
    <w:rsid w:val="00D84B61"/>
    <w:rsid w:val="00DB07ED"/>
    <w:rsid w:val="00DE0590"/>
    <w:rsid w:val="00DF7577"/>
    <w:rsid w:val="00E530BE"/>
    <w:rsid w:val="00E56CA2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1304B-9900-4553-9111-64AE30BF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220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2015-11-17T11:23:00Z</dcterms:created>
  <dcterms:modified xsi:type="dcterms:W3CDTF">2015-11-25T09:20:00Z</dcterms:modified>
</cp:coreProperties>
</file>