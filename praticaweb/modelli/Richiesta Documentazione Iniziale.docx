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6FF" w:rsidRDefault="00422D1A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193040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02AB" w:rsidRDefault="004602AB">
      <w:pPr>
        <w:jc w:val="center"/>
        <w:rPr>
          <w:b/>
          <w:i/>
          <w:sz w:val="24"/>
        </w:rPr>
      </w:pP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122535" w:rsidRDefault="00122535" w:rsidP="00122535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CC56FF" w:rsidRDefault="00CC56FF"/>
    <w:p w:rsidR="00CC56FF" w:rsidRDefault="00CC56FF">
      <w:pPr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</w:t>
      </w:r>
      <w:r w:rsidR="007F1C7F">
        <w:rPr>
          <w:sz w:val="22"/>
        </w:rPr>
        <w:fldChar w:fldCharType="begin"/>
      </w:r>
      <w:r w:rsidR="007F1C7F">
        <w:rPr>
          <w:sz w:val="22"/>
        </w:rPr>
        <w:instrText xml:space="preserve"> MERGEFIELD "NUMERO_PROT" </w:instrText>
      </w:r>
      <w:r w:rsidR="007F1C7F">
        <w:rPr>
          <w:sz w:val="22"/>
        </w:rPr>
        <w:fldChar w:fldCharType="separate"/>
      </w:r>
      <w:r w:rsidR="00422D1A">
        <w:rPr>
          <w:noProof/>
          <w:sz w:val="22"/>
        </w:rPr>
        <w:t>[protocollo]</w:t>
      </w:r>
      <w:r w:rsidR="007F1C7F">
        <w:rPr>
          <w:sz w:val="22"/>
        </w:rPr>
        <w:fldChar w:fldCharType="end"/>
      </w:r>
      <w:r>
        <w:rPr>
          <w:sz w:val="22"/>
        </w:rPr>
        <w:t xml:space="preserve"> del </w:t>
      </w:r>
      <w:r w:rsidR="007F1C7F">
        <w:rPr>
          <w:sz w:val="22"/>
        </w:rPr>
        <w:fldChar w:fldCharType="begin"/>
      </w:r>
      <w:r w:rsidR="007F1C7F">
        <w:rPr>
          <w:sz w:val="22"/>
        </w:rPr>
        <w:instrText xml:space="preserve"> MERGEFIELD "DATA_PROT" </w:instrText>
      </w:r>
      <w:r w:rsidR="007F1C7F">
        <w:rPr>
          <w:sz w:val="22"/>
        </w:rPr>
        <w:fldChar w:fldCharType="separate"/>
      </w:r>
      <w:r w:rsidR="00422D1A">
        <w:rPr>
          <w:noProof/>
          <w:sz w:val="22"/>
        </w:rPr>
        <w:t>[data_protocollo]</w:t>
      </w:r>
      <w:r w:rsidR="007F1C7F">
        <w:rPr>
          <w:sz w:val="22"/>
        </w:rPr>
        <w:fldChar w:fldCharType="end"/>
      </w:r>
      <w:r>
        <w:rPr>
          <w:sz w:val="22"/>
        </w:rPr>
        <w:t>.</w:t>
      </w:r>
    </w:p>
    <w:p w:rsidR="00CC56FF" w:rsidRDefault="00CC56FF">
      <w:pPr>
        <w:rPr>
          <w:sz w:val="22"/>
        </w:rPr>
      </w:pPr>
    </w:p>
    <w:p w:rsidR="00CC56FF" w:rsidRDefault="00CC56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7F1C7F">
        <w:rPr>
          <w:sz w:val="22"/>
        </w:rPr>
        <w:fldChar w:fldCharType="begin"/>
      </w:r>
      <w:r w:rsidR="007F1C7F">
        <w:rPr>
          <w:sz w:val="22"/>
        </w:rPr>
        <w:instrText xml:space="preserve"> MERGEFIELD "NUMERO_PRATICA" </w:instrText>
      </w:r>
      <w:r w:rsidR="007F1C7F">
        <w:rPr>
          <w:sz w:val="22"/>
        </w:rPr>
        <w:fldChar w:fldCharType="separate"/>
      </w:r>
      <w:r w:rsidR="00422D1A">
        <w:rPr>
          <w:noProof/>
          <w:sz w:val="22"/>
        </w:rPr>
        <w:t>[numero]</w:t>
      </w:r>
      <w:r w:rsidR="007F1C7F">
        <w:rPr>
          <w:sz w:val="22"/>
        </w:rPr>
        <w:fldChar w:fldCharType="end"/>
      </w:r>
      <w:r>
        <w:rPr>
          <w:sz w:val="22"/>
        </w:rPr>
        <w:t xml:space="preserve"> relativa a </w:t>
      </w:r>
      <w:r w:rsidR="007F1C7F">
        <w:rPr>
          <w:sz w:val="22"/>
        </w:rPr>
        <w:fldChar w:fldCharType="begin"/>
      </w:r>
      <w:r w:rsidR="007F1C7F">
        <w:rPr>
          <w:sz w:val="22"/>
        </w:rPr>
        <w:instrText xml:space="preserve"> MERGEFIELD "OGGETTO" </w:instrText>
      </w:r>
      <w:r w:rsidR="007F1C7F">
        <w:rPr>
          <w:sz w:val="22"/>
        </w:rPr>
        <w:fldChar w:fldCharType="separate"/>
      </w:r>
      <w:r w:rsidR="00422D1A">
        <w:rPr>
          <w:noProof/>
          <w:sz w:val="22"/>
        </w:rPr>
        <w:t>[oggetto]</w:t>
      </w:r>
      <w:r w:rsidR="007F1C7F">
        <w:rPr>
          <w:sz w:val="22"/>
        </w:rPr>
        <w:fldChar w:fldCharType="end"/>
      </w:r>
      <w:r>
        <w:rPr>
          <w:sz w:val="22"/>
        </w:rPr>
        <w:t xml:space="preserve"> in</w:t>
      </w:r>
      <w:r w:rsidR="007F1C7F">
        <w:rPr>
          <w:sz w:val="22"/>
        </w:rPr>
        <w:t xml:space="preserve"> </w:t>
      </w:r>
      <w:r w:rsidR="007F1C7F">
        <w:rPr>
          <w:sz w:val="22"/>
        </w:rPr>
        <w:fldChar w:fldCharType="begin"/>
      </w:r>
      <w:r w:rsidR="007F1C7F">
        <w:rPr>
          <w:sz w:val="22"/>
        </w:rPr>
        <w:instrText xml:space="preserve"> MERGEFIELD "UBICAZIONE" </w:instrText>
      </w:r>
      <w:r w:rsidR="007F1C7F">
        <w:rPr>
          <w:sz w:val="22"/>
        </w:rPr>
        <w:fldChar w:fldCharType="separate"/>
      </w:r>
      <w:r w:rsidR="00422D1A">
        <w:rPr>
          <w:noProof/>
          <w:sz w:val="22"/>
        </w:rPr>
        <w:t>[ubicazione]</w:t>
      </w:r>
      <w:r w:rsidR="007F1C7F">
        <w:rPr>
          <w:sz w:val="22"/>
        </w:rPr>
        <w:fldChar w:fldCharType="end"/>
      </w:r>
      <w:r>
        <w:rPr>
          <w:sz w:val="22"/>
        </w:rPr>
        <w:t>.</w:t>
      </w:r>
    </w:p>
    <w:p w:rsidR="00CC56FF" w:rsidRDefault="00CC56FF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422D1A" w:rsidTr="00E474E0">
        <w:tc>
          <w:tcPr>
            <w:tcW w:w="2500" w:type="pct"/>
          </w:tcPr>
          <w:p w:rsidR="00422D1A" w:rsidRDefault="00422D1A" w:rsidP="00E474E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22D1A" w:rsidRDefault="00422D1A" w:rsidP="00E474E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proofErr w:type="spellStart"/>
            <w:r w:rsidRPr="002B63EA">
              <w:rPr>
                <w:b/>
                <w:sz w:val="22"/>
              </w:rPr>
              <w:t>Preg.mi</w:t>
            </w:r>
            <w:proofErr w:type="spellEnd"/>
            <w:r w:rsidRPr="002B63EA">
              <w:rPr>
                <w:b/>
                <w:sz w:val="22"/>
              </w:rPr>
              <w:t xml:space="preserve">  Sig.ri</w:t>
            </w:r>
            <w:r>
              <w:rPr>
                <w:b/>
                <w:sz w:val="22"/>
                <w:szCs w:val="22"/>
              </w:rPr>
              <w:br/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richiedente.nominativo;block</w:t>
            </w:r>
            <w:proofErr w:type="spellEnd"/>
            <w:r>
              <w:rPr>
                <w:b/>
                <w:sz w:val="22"/>
                <w:szCs w:val="22"/>
              </w:rPr>
              <w:t>=</w:t>
            </w:r>
            <w:proofErr w:type="spellStart"/>
            <w:r>
              <w:rPr>
                <w:b/>
                <w:sz w:val="22"/>
                <w:szCs w:val="22"/>
              </w:rPr>
              <w:t>w:tr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36111" w:rsidRPr="00905E49" w:rsidRDefault="00136111" w:rsidP="0013611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136111" w:rsidRDefault="00136111" w:rsidP="0013611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progettista.nominativo;block</w:t>
            </w:r>
            <w:proofErr w:type="spellEnd"/>
            <w:r>
              <w:rPr>
                <w:b/>
                <w:sz w:val="22"/>
                <w:szCs w:val="22"/>
              </w:rPr>
              <w:t>=</w:t>
            </w:r>
            <w:proofErr w:type="spellStart"/>
            <w:r>
              <w:rPr>
                <w:b/>
                <w:sz w:val="22"/>
                <w:szCs w:val="22"/>
              </w:rPr>
              <w:t>w:tr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36111" w:rsidRDefault="00136111" w:rsidP="0013611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mezzo PEC</w:t>
            </w:r>
          </w:p>
          <w:p w:rsidR="00136111" w:rsidRDefault="00136111" w:rsidP="0013611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*</w:t>
            </w:r>
          </w:p>
          <w:p w:rsidR="00422D1A" w:rsidRDefault="00422D1A" w:rsidP="00E474E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422D1A" w:rsidTr="00E474E0">
        <w:tc>
          <w:tcPr>
            <w:tcW w:w="2500" w:type="pct"/>
          </w:tcPr>
          <w:p w:rsidR="00422D1A" w:rsidRDefault="00422D1A" w:rsidP="00E474E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22D1A" w:rsidRDefault="00422D1A" w:rsidP="0013611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CC56FF" w:rsidRDefault="00CC56FF">
      <w:pPr>
        <w:rPr>
          <w:sz w:val="22"/>
        </w:rPr>
      </w:pPr>
    </w:p>
    <w:p w:rsidR="00CC56FF" w:rsidRDefault="00CC56FF">
      <w:pPr>
        <w:rPr>
          <w:sz w:val="22"/>
        </w:rPr>
      </w:pPr>
    </w:p>
    <w:p w:rsidR="00CC56FF" w:rsidRDefault="00CC56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CC56FF" w:rsidRDefault="00CC56FF">
      <w:pPr>
        <w:jc w:val="both"/>
        <w:rPr>
          <w:sz w:val="22"/>
        </w:rPr>
      </w:pPr>
    </w:p>
    <w:p w:rsidR="00CC56FF" w:rsidRDefault="007F1C7F" w:rsidP="00422D1A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"ELENCO_DOCUMENTI" </w:instrText>
      </w:r>
      <w:r>
        <w:rPr>
          <w:sz w:val="22"/>
        </w:rPr>
        <w:fldChar w:fldCharType="separate"/>
      </w:r>
      <w:r w:rsidR="00422D1A">
        <w:rPr>
          <w:noProof/>
          <w:sz w:val="22"/>
        </w:rPr>
        <w:t>[documenti_mancanti.documento;block=tbs:listitem]</w:t>
      </w:r>
      <w:r>
        <w:rPr>
          <w:sz w:val="22"/>
        </w:rPr>
        <w:fldChar w:fldCharType="end"/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pStyle w:val="Rientrocorpodeltesto"/>
      </w:pPr>
      <w:r>
        <w:t xml:space="preserve">In attesa di quanto sopra la pratica rimane in sospeso ed i termini previsti dall’art. </w:t>
      </w:r>
      <w:r w:rsidR="00B44BFC">
        <w:t xml:space="preserve">31 </w:t>
      </w:r>
      <w:r w:rsidR="00F63990">
        <w:t>comma</w:t>
      </w:r>
      <w:r w:rsidR="00B44BFC">
        <w:t xml:space="preserve"> 4 della Legge Regionale n. 16 del 06 giugno 2008 e ss.mm. e ii.</w:t>
      </w:r>
      <w:r>
        <w:t>, decorreranno nuovamente per intero dalla data della presentazione degli atti richiesti.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jc w:val="both"/>
        <w:rPr>
          <w:b/>
          <w:sz w:val="22"/>
        </w:rPr>
      </w:pPr>
      <w:r>
        <w:rPr>
          <w:b/>
          <w:sz w:val="22"/>
        </w:rPr>
        <w:t xml:space="preserve">Nella risposta indicare l'oggetto ed il </w:t>
      </w:r>
      <w:proofErr w:type="spellStart"/>
      <w:r>
        <w:rPr>
          <w:b/>
          <w:sz w:val="22"/>
        </w:rPr>
        <w:t>prot</w:t>
      </w:r>
      <w:proofErr w:type="spellEnd"/>
      <w:r>
        <w:rPr>
          <w:b/>
          <w:sz w:val="22"/>
        </w:rPr>
        <w:t>.</w:t>
      </w:r>
    </w:p>
    <w:p w:rsidR="00CC56FF" w:rsidRDefault="00CC56FF">
      <w:pPr>
        <w:rPr>
          <w:sz w:val="22"/>
        </w:rPr>
      </w:pPr>
    </w:p>
    <w:p w:rsidR="00CC56FF" w:rsidRDefault="00CC56FF">
      <w:pPr>
        <w:rPr>
          <w:sz w:val="22"/>
        </w:rPr>
      </w:pPr>
      <w:r>
        <w:rPr>
          <w:sz w:val="22"/>
        </w:rPr>
        <w:t xml:space="preserve">Sanremo, </w:t>
      </w:r>
      <w:r w:rsidR="00422D1A">
        <w:rPr>
          <w:sz w:val="22"/>
        </w:rPr>
        <w:t>[data]</w:t>
      </w:r>
    </w:p>
    <w:p w:rsidR="00CC56FF" w:rsidRDefault="00CC56FF">
      <w:pPr>
        <w:rPr>
          <w:sz w:val="22"/>
        </w:rPr>
      </w:pPr>
    </w:p>
    <w:p w:rsidR="00122535" w:rsidRDefault="00122535">
      <w:pPr>
        <w:rPr>
          <w:sz w:val="22"/>
        </w:rPr>
      </w:pPr>
    </w:p>
    <w:p w:rsidR="00122535" w:rsidRDefault="00122535">
      <w:pPr>
        <w:ind w:firstLine="708"/>
        <w:rPr>
          <w:i/>
          <w:sz w:val="22"/>
          <w:szCs w:val="22"/>
        </w:rPr>
      </w:pPr>
      <w:r w:rsidRPr="005E1133">
        <w:rPr>
          <w:i/>
          <w:sz w:val="22"/>
          <w:szCs w:val="22"/>
        </w:rPr>
        <w:t xml:space="preserve">IL </w:t>
      </w:r>
      <w:r>
        <w:rPr>
          <w:i/>
          <w:sz w:val="22"/>
          <w:szCs w:val="22"/>
        </w:rPr>
        <w:t>RESPONSABILE</w:t>
      </w:r>
      <w:r w:rsidRPr="005E113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COORDINAMENTO</w:t>
      </w:r>
    </w:p>
    <w:p w:rsidR="00122535" w:rsidRPr="005E1133" w:rsidRDefault="00122535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122535" w:rsidRPr="009C0218" w:rsidRDefault="00122535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122535" w:rsidRDefault="00122535">
      <w:pPr>
        <w:rPr>
          <w:sz w:val="22"/>
        </w:rPr>
      </w:pPr>
    </w:p>
    <w:p w:rsidR="00122535" w:rsidRDefault="00122535">
      <w:pPr>
        <w:rPr>
          <w:sz w:val="22"/>
        </w:rPr>
      </w:pPr>
    </w:p>
    <w:p w:rsidR="00122535" w:rsidRDefault="00122535">
      <w:pPr>
        <w:rPr>
          <w:sz w:val="22"/>
        </w:rPr>
      </w:pPr>
    </w:p>
    <w:p w:rsidR="00CC56FF" w:rsidRDefault="00CC56FF">
      <w:pPr>
        <w:pStyle w:val="Titolo1"/>
        <w:tabs>
          <w:tab w:val="left" w:pos="4889"/>
          <w:tab w:val="left" w:pos="9778"/>
        </w:tabs>
      </w:pPr>
      <w:r>
        <w:tab/>
        <w:t>IL DIRIGENTE SETTORE TERRITORIO</w:t>
      </w:r>
    </w:p>
    <w:p w:rsidR="00CC56FF" w:rsidRDefault="00CC56FF">
      <w:pPr>
        <w:tabs>
          <w:tab w:val="left" w:pos="4889"/>
          <w:tab w:val="left" w:pos="9778"/>
        </w:tabs>
        <w:jc w:val="center"/>
        <w:rPr>
          <w:i/>
          <w:sz w:val="22"/>
        </w:rPr>
      </w:pPr>
      <w:r>
        <w:rPr>
          <w:i/>
          <w:sz w:val="22"/>
        </w:rPr>
        <w:tab/>
      </w:r>
      <w:r w:rsidR="00B01678" w:rsidRPr="00B01678">
        <w:rPr>
          <w:i/>
          <w:sz w:val="22"/>
          <w:szCs w:val="22"/>
        </w:rPr>
        <w:t>Ing. Gian Paolo TRUCCHI</w:t>
      </w:r>
    </w:p>
    <w:p w:rsidR="00CC56FF" w:rsidRDefault="00CC56FF"/>
    <w:p w:rsidR="00E474E0" w:rsidRDefault="00E474E0" w:rsidP="00E474E0">
      <w:pPr>
        <w:jc w:val="both"/>
        <w:rPr>
          <w:sz w:val="18"/>
          <w:szCs w:val="18"/>
        </w:rPr>
      </w:pPr>
    </w:p>
    <w:p w:rsidR="00E474E0" w:rsidRDefault="00E474E0" w:rsidP="00E474E0">
      <w:pPr>
        <w:jc w:val="both"/>
        <w:rPr>
          <w:sz w:val="18"/>
          <w:szCs w:val="18"/>
        </w:rPr>
      </w:pPr>
    </w:p>
    <w:p w:rsidR="00E474E0" w:rsidRDefault="00E474E0" w:rsidP="00E474E0">
      <w:pPr>
        <w:jc w:val="both"/>
        <w:rPr>
          <w:sz w:val="18"/>
          <w:szCs w:val="18"/>
        </w:rPr>
      </w:pPr>
    </w:p>
    <w:p w:rsidR="00E474E0" w:rsidRDefault="00E474E0" w:rsidP="00E474E0">
      <w:pPr>
        <w:jc w:val="both"/>
        <w:rPr>
          <w:sz w:val="18"/>
          <w:szCs w:val="18"/>
        </w:rPr>
      </w:pPr>
    </w:p>
    <w:p w:rsidR="00E474E0" w:rsidRDefault="00E474E0" w:rsidP="00E474E0">
      <w:pPr>
        <w:jc w:val="both"/>
        <w:rPr>
          <w:sz w:val="18"/>
          <w:szCs w:val="18"/>
        </w:rPr>
      </w:pPr>
    </w:p>
    <w:p w:rsidR="00E474E0" w:rsidRDefault="00E474E0" w:rsidP="00E474E0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Il presente documento è sottoscritto con firma digitale, da soggetto delegato, ai sensi dell’art. 21 del </w:t>
      </w:r>
      <w:proofErr w:type="spellStart"/>
      <w:r>
        <w:rPr>
          <w:sz w:val="18"/>
          <w:szCs w:val="18"/>
        </w:rPr>
        <w:t>D.lgs</w:t>
      </w:r>
      <w:proofErr w:type="spellEnd"/>
      <w:r>
        <w:rPr>
          <w:sz w:val="18"/>
          <w:szCs w:val="18"/>
        </w:rPr>
        <w:t xml:space="preserve"> 82/2005. La riproduzione dello stesso su supporto analogico è effettuata dal Comune di Sanremo e costituisce una copia integra e fedele dell’originale informatico, disponibile a richiesta presso lo Scrivente Servizio.</w:t>
      </w:r>
    </w:p>
    <w:p w:rsidR="00CC56FF" w:rsidRDefault="00CC56FF"/>
    <w:sectPr w:rsidR="00CC56FF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D590F"/>
    <w:multiLevelType w:val="hybridMultilevel"/>
    <w:tmpl w:val="C7FEEA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D1A"/>
    <w:rsid w:val="00122535"/>
    <w:rsid w:val="00136111"/>
    <w:rsid w:val="001835EF"/>
    <w:rsid w:val="002C3708"/>
    <w:rsid w:val="002C5062"/>
    <w:rsid w:val="003B426A"/>
    <w:rsid w:val="00413F2D"/>
    <w:rsid w:val="00422D1A"/>
    <w:rsid w:val="00455511"/>
    <w:rsid w:val="004602AB"/>
    <w:rsid w:val="00462FF2"/>
    <w:rsid w:val="00507786"/>
    <w:rsid w:val="005A0D4B"/>
    <w:rsid w:val="005D62CE"/>
    <w:rsid w:val="006B3838"/>
    <w:rsid w:val="00711705"/>
    <w:rsid w:val="00755750"/>
    <w:rsid w:val="007F1C7F"/>
    <w:rsid w:val="00814E7D"/>
    <w:rsid w:val="0082536F"/>
    <w:rsid w:val="00840E2C"/>
    <w:rsid w:val="00886592"/>
    <w:rsid w:val="00911751"/>
    <w:rsid w:val="00976025"/>
    <w:rsid w:val="00A3788D"/>
    <w:rsid w:val="00A861F7"/>
    <w:rsid w:val="00AB4D6D"/>
    <w:rsid w:val="00B01678"/>
    <w:rsid w:val="00B155B7"/>
    <w:rsid w:val="00B257B0"/>
    <w:rsid w:val="00B44BFC"/>
    <w:rsid w:val="00C279A8"/>
    <w:rsid w:val="00C3216F"/>
    <w:rsid w:val="00CC56FF"/>
    <w:rsid w:val="00D221AC"/>
    <w:rsid w:val="00E041E9"/>
    <w:rsid w:val="00E34452"/>
    <w:rsid w:val="00E359A0"/>
    <w:rsid w:val="00E474E0"/>
    <w:rsid w:val="00F022B0"/>
    <w:rsid w:val="00F170F6"/>
    <w:rsid w:val="00F3257A"/>
    <w:rsid w:val="00F63990"/>
    <w:rsid w:val="00FB0ACB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b/>
      <w:sz w:val="22"/>
    </w:rPr>
  </w:style>
  <w:style w:type="paragraph" w:styleId="Rientrocorpodeltesto">
    <w:name w:val="Body Text Indent"/>
    <w:basedOn w:val="Normale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semiHidden/>
    <w:rsid w:val="00976025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422D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b/>
      <w:sz w:val="22"/>
    </w:rPr>
  </w:style>
  <w:style w:type="paragraph" w:styleId="Rientrocorpodeltesto">
    <w:name w:val="Body Text Indent"/>
    <w:basedOn w:val="Normale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semiHidden/>
    <w:rsid w:val="00976025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422D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ICHIESTA%20DOC%20INTEGR%20INIZI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INIZIALE</Template>
  <TotalTime>1</TotalTime>
  <Pages>1</Pages>
  <Words>163</Words>
  <Characters>1256</Characters>
  <Application>Microsoft Office Word</Application>
  <DocSecurity>4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Crocetta Alessio</cp:lastModifiedBy>
  <cp:revision>2</cp:revision>
  <cp:lastPrinted>2013-03-11T15:03:00Z</cp:lastPrinted>
  <dcterms:created xsi:type="dcterms:W3CDTF">2013-12-18T08:33:00Z</dcterms:created>
  <dcterms:modified xsi:type="dcterms:W3CDTF">2013-12-18T08:33:00Z</dcterms:modified>
</cp:coreProperties>
</file>