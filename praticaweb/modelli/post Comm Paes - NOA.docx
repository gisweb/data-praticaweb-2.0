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1D3491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 xml:space="preserve">. del </w:t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B75FD" w:rsidTr="004F5D73">
        <w:tc>
          <w:tcPr>
            <w:tcW w:w="2500" w:type="pct"/>
          </w:tcPr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B75FD" w:rsidRPr="00FB75FD" w:rsidRDefault="00FB75FD" w:rsidP="00FB75FD">
            <w:pPr>
              <w:tabs>
                <w:tab w:val="right" w:pos="-1418"/>
              </w:tabs>
              <w:rPr>
                <w:sz w:val="22"/>
              </w:rPr>
            </w:pPr>
            <w:r w:rsidRPr="00FB75FD">
              <w:rPr>
                <w:sz w:val="22"/>
              </w:rPr>
              <w:t>Spettabile</w:t>
            </w:r>
          </w:p>
          <w:p w:rsidR="00FB75FD" w:rsidRDefault="00FB75FD" w:rsidP="00FB75F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FB75FD" w:rsidRDefault="00FB75FD" w:rsidP="00FB75F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FB75FD" w:rsidRDefault="00FB75FD" w:rsidP="00FB75F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FB75FD" w:rsidRDefault="00FB75FD" w:rsidP="00FB75F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FB75FD" w:rsidRDefault="00FB75FD" w:rsidP="00FB75FD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FB75FD" w:rsidRDefault="00FB75FD" w:rsidP="00FB75FD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16100  GENOVA</w:t>
            </w:r>
          </w:p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B75FD" w:rsidTr="004F5D73">
        <w:tc>
          <w:tcPr>
            <w:tcW w:w="2500" w:type="pct"/>
          </w:tcPr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B75FD" w:rsidRPr="00FB75FD" w:rsidRDefault="00FB75FD" w:rsidP="00FB75FD">
            <w:pPr>
              <w:tabs>
                <w:tab w:val="right" w:pos="-1418"/>
              </w:tabs>
              <w:rPr>
                <w:sz w:val="22"/>
              </w:rPr>
            </w:pPr>
            <w:r w:rsidRPr="00FB75FD">
              <w:rPr>
                <w:sz w:val="22"/>
              </w:rPr>
              <w:t>e.p.c. (1)</w:t>
            </w:r>
          </w:p>
        </w:tc>
      </w:tr>
      <w:tr w:rsidR="00FB75FD" w:rsidTr="004F5D73">
        <w:tc>
          <w:tcPr>
            <w:tcW w:w="2500" w:type="pct"/>
          </w:tcPr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B75FD" w:rsidTr="004F5D73">
        <w:tc>
          <w:tcPr>
            <w:tcW w:w="2500" w:type="pct"/>
          </w:tcPr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B75FD" w:rsidRDefault="00FB75F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B75FD" w:rsidRDefault="00FB75F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15BC1" w:rsidRDefault="00C15BC1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 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>
        <w:rPr>
          <w:sz w:val="22"/>
        </w:rPr>
        <w:t>per</w:t>
      </w:r>
      <w:r w:rsidR="00025FDD">
        <w:rPr>
          <w:sz w:val="22"/>
        </w:rPr>
        <w:t xml:space="preserve"> opere di  ubicate in </w:t>
      </w:r>
      <w:r w:rsidR="00EE5A4B">
        <w:rPr>
          <w:sz w:val="22"/>
        </w:rPr>
        <w:t xml:space="preserve"> - </w:t>
      </w:r>
      <w:r w:rsidR="00EE5A4B" w:rsidRPr="00EE5A4B">
        <w:rPr>
          <w:b/>
          <w:sz w:val="22"/>
          <w:u w:val="single"/>
        </w:rPr>
        <w:t xml:space="preserve">richiesta parere ex art. 146, comma 5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  <w:r>
        <w:rPr>
          <w:sz w:val="22"/>
        </w:rPr>
        <w:t xml:space="preserve"> </w:t>
      </w:r>
    </w:p>
    <w:p w:rsidR="00C15BC1" w:rsidRDefault="00C15BC1">
      <w:pPr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741F37">
        <w:rPr>
          <w:sz w:val="22"/>
        </w:rPr>
        <w:t xml:space="preserve"> con verbale n.;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C15BC1" w:rsidRDefault="00C15BC1">
      <w:pPr>
        <w:ind w:left="4820"/>
        <w:jc w:val="center"/>
        <w:rPr>
          <w:sz w:val="22"/>
        </w:rPr>
      </w:pPr>
      <w:r>
        <w:rPr>
          <w:b/>
          <w:sz w:val="22"/>
        </w:rPr>
        <w:t xml:space="preserve">Ing. A. </w:t>
      </w:r>
      <w:proofErr w:type="spellStart"/>
      <w:r>
        <w:rPr>
          <w:b/>
          <w:sz w:val="22"/>
        </w:rPr>
        <w:t>Locatelli</w:t>
      </w:r>
      <w:proofErr w:type="spellEnd"/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  <w:activeRecord w:val="-1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D3491"/>
    <w:rsid w:val="000008A6"/>
    <w:rsid w:val="00025FDD"/>
    <w:rsid w:val="00042AFF"/>
    <w:rsid w:val="00160CCE"/>
    <w:rsid w:val="001D3491"/>
    <w:rsid w:val="002755E2"/>
    <w:rsid w:val="002A7151"/>
    <w:rsid w:val="003749D3"/>
    <w:rsid w:val="00404029"/>
    <w:rsid w:val="004D16DB"/>
    <w:rsid w:val="00504428"/>
    <w:rsid w:val="00741F37"/>
    <w:rsid w:val="00904C97"/>
    <w:rsid w:val="0091310B"/>
    <w:rsid w:val="009F77B1"/>
    <w:rsid w:val="00A24597"/>
    <w:rsid w:val="00A92365"/>
    <w:rsid w:val="00AB732B"/>
    <w:rsid w:val="00B85E02"/>
    <w:rsid w:val="00C15BC1"/>
    <w:rsid w:val="00C83807"/>
    <w:rsid w:val="00ED312B"/>
    <w:rsid w:val="00EE5A4B"/>
    <w:rsid w:val="00F1041D"/>
    <w:rsid w:val="00FB7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B732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B7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OA-postCOMM-PAE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NOA-postCOMM-PAES.dotx</Template>
  <TotalTime>5</TotalTime>
  <Pages>1</Pages>
  <Words>195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2</cp:revision>
  <cp:lastPrinted>2001-01-04T11:50:00Z</cp:lastPrinted>
  <dcterms:created xsi:type="dcterms:W3CDTF">2013-12-04T11:02:00Z</dcterms:created>
  <dcterms:modified xsi:type="dcterms:W3CDTF">2013-12-04T14:39:00Z</dcterms:modified>
</cp:coreProperties>
</file>