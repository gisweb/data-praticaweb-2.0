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pPr w:vertAnchor="text" w:tblpXSpec="center" w:tblpY="1"/>
        <w:tblOverlap w:val="never"/>
        <w:tblW w:w="0" w:type="auto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0"/>
        <w:gridCol w:w="6246"/>
      </w:tblGrid>
      <w:tr w:rsidR="000B59C8">
        <w:tc>
          <w:tcPr>
            <w:tcW w:w="3510" w:type="dxa"/>
            <w:noWrap/>
            <w:tcMar>
              <w:right w:w="0" w:type="dxa"/>
            </w:tcMar>
          </w:tcPr>
          <w:p w:rsidR="004C008B" w:rsidRDefault="00786408" w:rsidP="00786408">
            <w:pPr>
              <w:pStyle w:val="Titolo"/>
              <w:spacing w:line="360" w:lineRule="auto"/>
              <w:ind w:left="0"/>
              <w:rPr>
                <w:rFonts w:ascii="Arial" w:hAnsi="Arial" w:cs="Arial"/>
                <w:i/>
                <w:color w:val="000080"/>
              </w:rPr>
            </w:pPr>
            <w:bookmarkStart w:id="0" w:name="_GoBack"/>
            <w:bookmarkEnd w:id="0"/>
            <w:r>
              <w:rPr>
                <w:rFonts w:ascii="Arial" w:hAnsi="Arial" w:cs="Arial"/>
                <w:i/>
                <w:color w:val="000080"/>
              </w:rPr>
              <w:t xml:space="preserve">  </w:t>
            </w:r>
          </w:p>
          <w:p w:rsidR="000B59C8" w:rsidRPr="00CC218C" w:rsidRDefault="009067F6" w:rsidP="001961FA">
            <w:pPr>
              <w:pStyle w:val="Titolo"/>
              <w:spacing w:line="360" w:lineRule="auto"/>
              <w:ind w:left="0"/>
              <w:rPr>
                <w:rFonts w:ascii="Arial" w:hAnsi="Arial" w:cs="Arial"/>
                <w:i/>
                <w:color w:val="000080"/>
              </w:rPr>
            </w:pPr>
            <w:r>
              <w:rPr>
                <w:rFonts w:ascii="Arial" w:hAnsi="Arial" w:cs="Arial"/>
                <w:i/>
                <w:noProof/>
                <w:color w:val="000080"/>
              </w:rPr>
              <w:drawing>
                <wp:anchor distT="0" distB="0" distL="114300" distR="114300" simplePos="0" relativeHeight="251657728" behindDoc="1" locked="0" layoutInCell="1" allowOverlap="0">
                  <wp:simplePos x="0" y="0"/>
                  <wp:positionH relativeFrom="column">
                    <wp:posOffset>245745</wp:posOffset>
                  </wp:positionH>
                  <wp:positionV relativeFrom="paragraph">
                    <wp:posOffset>-113665</wp:posOffset>
                  </wp:positionV>
                  <wp:extent cx="1764665" cy="777240"/>
                  <wp:effectExtent l="0" t="0" r="6985" b="3810"/>
                  <wp:wrapTight wrapText="bothSides">
                    <wp:wrapPolygon edited="0">
                      <wp:start x="0" y="0"/>
                      <wp:lineTo x="0" y="21176"/>
                      <wp:lineTo x="21452" y="21176"/>
                      <wp:lineTo x="21452" y="0"/>
                      <wp:lineTo x="0" y="0"/>
                    </wp:wrapPolygon>
                  </wp:wrapTight>
                  <wp:docPr id="13" name="Immagine 13" descr="Ste_co bl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te_co bl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665" cy="777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C218C" w:rsidRPr="00CC218C">
              <w:rPr>
                <w:rFonts w:ascii="Arial" w:hAnsi="Arial" w:cs="Arial"/>
                <w:i/>
                <w:color w:val="000080"/>
              </w:rPr>
              <w:t>SETTORE TERRITORIO</w:t>
            </w:r>
          </w:p>
        </w:tc>
        <w:tc>
          <w:tcPr>
            <w:tcW w:w="6268" w:type="dxa"/>
            <w:tcMar>
              <w:left w:w="454" w:type="dxa"/>
              <w:right w:w="113" w:type="dxa"/>
            </w:tcMar>
          </w:tcPr>
          <w:p w:rsidR="00CC218C" w:rsidRDefault="00CC218C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</w:p>
          <w:p w:rsidR="0037427D" w:rsidRDefault="00D160E0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  <w:r>
              <w:rPr>
                <w:rFonts w:cs="Arial"/>
                <w:i/>
                <w:color w:val="000080"/>
              </w:rPr>
              <w:t>AUTORIZZAZIONE PAESAGGISTICA</w:t>
            </w:r>
          </w:p>
          <w:p w:rsidR="000B59C8" w:rsidRDefault="0037427D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  <w:r>
              <w:rPr>
                <w:rFonts w:cs="Arial"/>
                <w:i/>
                <w:color w:val="000080"/>
              </w:rPr>
              <w:t>IN DATA</w:t>
            </w:r>
            <w:r w:rsidR="00CC218C">
              <w:rPr>
                <w:rFonts w:cs="Arial"/>
                <w:i/>
                <w:color w:val="000080"/>
              </w:rPr>
              <w:t xml:space="preserve"> </w:t>
            </w:r>
          </w:p>
          <w:p w:rsidR="00C44F61" w:rsidRDefault="00C44F61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  <w:sz w:val="16"/>
                <w:szCs w:val="16"/>
              </w:rPr>
            </w:pPr>
          </w:p>
          <w:p w:rsidR="00CC218C" w:rsidRPr="00CC218C" w:rsidRDefault="00CC218C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ascii="Century Gothic" w:hAnsi="Century Gothic" w:cs="Tahoma"/>
                <w:sz w:val="20"/>
                <w:u w:val="single"/>
              </w:rPr>
            </w:pPr>
            <w:r w:rsidRPr="0037427D">
              <w:rPr>
                <w:rFonts w:cs="Arial"/>
                <w:i/>
                <w:color w:val="000080"/>
                <w:sz w:val="16"/>
                <w:szCs w:val="16"/>
              </w:rPr>
              <w:t>Rif. PRATICA EDILIZIA:</w:t>
            </w:r>
            <w:r w:rsidR="00A6234A">
              <w:rPr>
                <w:rFonts w:cs="Arial"/>
                <w:i/>
                <w:color w:val="000080"/>
                <w:sz w:val="16"/>
                <w:szCs w:val="16"/>
              </w:rPr>
              <w:t xml:space="preserve"> </w:t>
            </w:r>
            <w:r w:rsidR="00A6234A" w:rsidRPr="00A6234A">
              <w:rPr>
                <w:rFonts w:cs="Arial"/>
                <w:i/>
                <w:color w:val="000080"/>
                <w:szCs w:val="24"/>
              </w:rPr>
              <w:fldChar w:fldCharType="begin"/>
            </w:r>
            <w:r w:rsidR="00A6234A" w:rsidRPr="00A6234A">
              <w:rPr>
                <w:rFonts w:cs="Arial"/>
                <w:i/>
                <w:color w:val="000080"/>
                <w:szCs w:val="24"/>
              </w:rPr>
              <w:instrText xml:space="preserve"> MERGEFIELD "NUMERO_PRATICA" </w:instrText>
            </w:r>
            <w:r w:rsidR="00A6234A" w:rsidRPr="00A6234A">
              <w:rPr>
                <w:rFonts w:cs="Arial"/>
                <w:i/>
                <w:color w:val="000080"/>
                <w:szCs w:val="24"/>
              </w:rPr>
              <w:fldChar w:fldCharType="separate"/>
            </w:r>
            <w:r w:rsidR="009067F6">
              <w:rPr>
                <w:rFonts w:cs="Arial"/>
                <w:i/>
                <w:noProof/>
                <w:color w:val="000080"/>
                <w:szCs w:val="24"/>
              </w:rPr>
              <w:t>[numero]</w:t>
            </w:r>
            <w:r w:rsidR="00A6234A" w:rsidRPr="00A6234A">
              <w:rPr>
                <w:rFonts w:cs="Arial"/>
                <w:i/>
                <w:color w:val="000080"/>
                <w:szCs w:val="24"/>
              </w:rPr>
              <w:fldChar w:fldCharType="end"/>
            </w:r>
          </w:p>
        </w:tc>
      </w:tr>
    </w:tbl>
    <w:p w:rsidR="00CC218C" w:rsidRDefault="00CC218C" w:rsidP="00CC218C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rFonts w:cs="Arial"/>
          <w:sz w:val="20"/>
        </w:rPr>
      </w:pPr>
    </w:p>
    <w:p w:rsidR="00CC218C" w:rsidRPr="00A6234A" w:rsidRDefault="00CC218C" w:rsidP="00CC218C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rFonts w:cs="Arial"/>
          <w:b/>
          <w:sz w:val="20"/>
        </w:rPr>
      </w:pPr>
      <w:r w:rsidRPr="00A6234A">
        <w:rPr>
          <w:rFonts w:cs="Arial"/>
          <w:b/>
          <w:sz w:val="20"/>
        </w:rPr>
        <w:t>IL DIRIGENTE SETTORE TERRITORIO</w:t>
      </w:r>
    </w:p>
    <w:p w:rsidR="00CC218C" w:rsidRPr="00AF200A" w:rsidRDefault="00CC218C">
      <w:pPr>
        <w:tabs>
          <w:tab w:val="left" w:pos="2694"/>
        </w:tabs>
        <w:spacing w:line="360" w:lineRule="auto"/>
        <w:jc w:val="both"/>
        <w:rPr>
          <w:rFonts w:cs="Arial"/>
          <w:sz w:val="18"/>
        </w:rPr>
      </w:pPr>
    </w:p>
    <w:p w:rsidR="009B124E" w:rsidRPr="000B59C8" w:rsidRDefault="009B124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Vista la domanda in atti comunali prot. </w:t>
      </w:r>
      <w:r w:rsidR="006C0DE3">
        <w:rPr>
          <w:rFonts w:cs="Arial"/>
          <w:sz w:val="20"/>
        </w:rPr>
        <w:fldChar w:fldCharType="begin"/>
      </w:r>
      <w:r w:rsidR="006C0DE3">
        <w:rPr>
          <w:rFonts w:cs="Arial"/>
          <w:sz w:val="20"/>
        </w:rPr>
        <w:instrText xml:space="preserve"> MERGEFIELD "NUMERO_PROT" </w:instrText>
      </w:r>
      <w:r w:rsidR="006C0DE3">
        <w:rPr>
          <w:rFonts w:cs="Arial"/>
          <w:sz w:val="20"/>
        </w:rPr>
        <w:fldChar w:fldCharType="separate"/>
      </w:r>
      <w:r w:rsidR="009067F6">
        <w:rPr>
          <w:rFonts w:cs="Arial"/>
          <w:noProof/>
          <w:sz w:val="20"/>
        </w:rPr>
        <w:t>[protocollo]</w:t>
      </w:r>
      <w:r w:rsidR="006C0DE3">
        <w:rPr>
          <w:rFonts w:cs="Arial"/>
          <w:sz w:val="20"/>
        </w:rPr>
        <w:fldChar w:fldCharType="end"/>
      </w:r>
      <w:r w:rsidRPr="000B59C8">
        <w:rPr>
          <w:rFonts w:cs="Arial"/>
          <w:sz w:val="20"/>
        </w:rPr>
        <w:t xml:space="preserve"> In data </w:t>
      </w:r>
      <w:r w:rsidR="006C0DE3">
        <w:rPr>
          <w:rFonts w:cs="Arial"/>
          <w:sz w:val="20"/>
        </w:rPr>
        <w:fldChar w:fldCharType="begin"/>
      </w:r>
      <w:r w:rsidR="006C0DE3">
        <w:rPr>
          <w:rFonts w:cs="Arial"/>
          <w:sz w:val="20"/>
        </w:rPr>
        <w:instrText xml:space="preserve"> MERGEFIELD "DATA_PROT" </w:instrText>
      </w:r>
      <w:r w:rsidR="006C0DE3">
        <w:rPr>
          <w:rFonts w:cs="Arial"/>
          <w:sz w:val="20"/>
        </w:rPr>
        <w:fldChar w:fldCharType="separate"/>
      </w:r>
      <w:r w:rsidR="009067F6">
        <w:rPr>
          <w:rFonts w:cs="Arial"/>
          <w:noProof/>
          <w:sz w:val="20"/>
        </w:rPr>
        <w:t>[data_protocollo]</w:t>
      </w:r>
      <w:r w:rsidR="006C0DE3">
        <w:rPr>
          <w:rFonts w:cs="Arial"/>
          <w:sz w:val="20"/>
        </w:rPr>
        <w:fldChar w:fldCharType="end"/>
      </w:r>
      <w:r w:rsidR="006C0DE3">
        <w:rPr>
          <w:rFonts w:cs="Arial"/>
          <w:sz w:val="20"/>
        </w:rPr>
        <w:t xml:space="preserve"> </w:t>
      </w:r>
      <w:r w:rsidRPr="000B59C8">
        <w:rPr>
          <w:rFonts w:cs="Arial"/>
          <w:sz w:val="20"/>
        </w:rPr>
        <w:t>inoltrata, ai sensi dell’art. 146 del D.Lgs. 42/04, dai sig.ri:</w:t>
      </w:r>
      <w:r w:rsidR="006C0DE3">
        <w:rPr>
          <w:rFonts w:cs="Arial"/>
          <w:sz w:val="20"/>
        </w:rPr>
        <w:t xml:space="preserve"> </w:t>
      </w:r>
      <w:r w:rsidR="00A32AD6">
        <w:rPr>
          <w:rFonts w:cs="Arial"/>
          <w:sz w:val="20"/>
        </w:rPr>
        <w:fldChar w:fldCharType="begin"/>
      </w:r>
      <w:r w:rsidR="00A32AD6">
        <w:rPr>
          <w:rFonts w:cs="Arial"/>
          <w:sz w:val="20"/>
        </w:rPr>
        <w:instrText xml:space="preserve"> MERGEFIELD "RICHIEDENTI" </w:instrText>
      </w:r>
      <w:r w:rsidR="00A32AD6">
        <w:rPr>
          <w:rFonts w:cs="Arial"/>
          <w:sz w:val="20"/>
        </w:rPr>
        <w:fldChar w:fldCharType="separate"/>
      </w:r>
      <w:r w:rsidR="009067F6">
        <w:rPr>
          <w:rFonts w:cs="Arial"/>
          <w:noProof/>
          <w:sz w:val="20"/>
        </w:rPr>
        <w:t>[elenco_richiedenti]</w:t>
      </w:r>
      <w:r w:rsidR="00A32AD6">
        <w:rPr>
          <w:rFonts w:cs="Arial"/>
          <w:sz w:val="20"/>
        </w:rPr>
        <w:fldChar w:fldCharType="end"/>
      </w:r>
      <w:r w:rsidR="00A32AD6">
        <w:rPr>
          <w:rFonts w:cs="Arial"/>
          <w:sz w:val="20"/>
        </w:rPr>
        <w:t>;</w:t>
      </w:r>
    </w:p>
    <w:p w:rsidR="009B124E" w:rsidRPr="000B59C8" w:rsidRDefault="009B124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per lavori di:</w:t>
      </w:r>
      <w:r w:rsidR="00A32AD6">
        <w:rPr>
          <w:rFonts w:cs="Arial"/>
          <w:sz w:val="20"/>
        </w:rPr>
        <w:t xml:space="preserve"> </w:t>
      </w:r>
      <w:r w:rsidR="00A32AD6">
        <w:rPr>
          <w:rFonts w:cs="Arial"/>
          <w:sz w:val="20"/>
        </w:rPr>
        <w:fldChar w:fldCharType="begin"/>
      </w:r>
      <w:r w:rsidR="00A32AD6">
        <w:rPr>
          <w:rFonts w:cs="Arial"/>
          <w:sz w:val="20"/>
        </w:rPr>
        <w:instrText xml:space="preserve"> MERGEFIELD "OGGETTO" </w:instrText>
      </w:r>
      <w:r w:rsidR="00A32AD6">
        <w:rPr>
          <w:rFonts w:cs="Arial"/>
          <w:sz w:val="20"/>
        </w:rPr>
        <w:fldChar w:fldCharType="separate"/>
      </w:r>
      <w:r w:rsidR="009067F6">
        <w:rPr>
          <w:rFonts w:cs="Arial"/>
          <w:noProof/>
          <w:sz w:val="20"/>
        </w:rPr>
        <w:t>[oggetto]</w:t>
      </w:r>
      <w:r w:rsidR="00A32AD6">
        <w:rPr>
          <w:rFonts w:cs="Arial"/>
          <w:sz w:val="20"/>
        </w:rPr>
        <w:fldChar w:fldCharType="end"/>
      </w:r>
      <w:r w:rsidR="00A32AD6">
        <w:rPr>
          <w:rFonts w:cs="Arial"/>
          <w:sz w:val="20"/>
        </w:rPr>
        <w:t>;</w:t>
      </w:r>
    </w:p>
    <w:p w:rsidR="009B124E" w:rsidRPr="000B59C8" w:rsidRDefault="009B124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in località:</w:t>
      </w:r>
      <w:r w:rsidR="00A32AD6">
        <w:rPr>
          <w:rFonts w:cs="Arial"/>
          <w:sz w:val="20"/>
        </w:rPr>
        <w:t xml:space="preserve"> </w:t>
      </w:r>
      <w:r w:rsidR="00A32AD6">
        <w:rPr>
          <w:rFonts w:cs="Arial"/>
          <w:sz w:val="20"/>
        </w:rPr>
        <w:fldChar w:fldCharType="begin"/>
      </w:r>
      <w:r w:rsidR="00A32AD6">
        <w:rPr>
          <w:rFonts w:cs="Arial"/>
          <w:sz w:val="20"/>
        </w:rPr>
        <w:instrText xml:space="preserve"> MERGEFIELD "UBICAZIONE" </w:instrText>
      </w:r>
      <w:r w:rsidR="00A32AD6">
        <w:rPr>
          <w:rFonts w:cs="Arial"/>
          <w:sz w:val="20"/>
        </w:rPr>
        <w:fldChar w:fldCharType="separate"/>
      </w:r>
      <w:r w:rsidR="009067F6">
        <w:rPr>
          <w:rFonts w:cs="Arial"/>
          <w:noProof/>
          <w:sz w:val="20"/>
        </w:rPr>
        <w:t>[ubicazione]</w:t>
      </w:r>
      <w:r w:rsidR="00A32AD6">
        <w:rPr>
          <w:rFonts w:cs="Arial"/>
          <w:sz w:val="20"/>
        </w:rPr>
        <w:fldChar w:fldCharType="end"/>
      </w:r>
      <w:r w:rsidR="00A32AD6">
        <w:rPr>
          <w:rFonts w:cs="Arial"/>
          <w:sz w:val="20"/>
        </w:rPr>
        <w:t>;</w:t>
      </w:r>
    </w:p>
    <w:p w:rsidR="009B124E" w:rsidRPr="000B59C8" w:rsidRDefault="009B124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sui terreni catastalmente individuati al Foglio</w:t>
      </w:r>
      <w:r w:rsidR="00A32AD6">
        <w:rPr>
          <w:rFonts w:cs="Arial"/>
          <w:sz w:val="20"/>
        </w:rPr>
        <w:t xml:space="preserve"> </w:t>
      </w:r>
      <w:r w:rsidR="00A32AD6">
        <w:rPr>
          <w:rFonts w:cs="Arial"/>
          <w:sz w:val="20"/>
        </w:rPr>
        <w:fldChar w:fldCharType="begin"/>
      </w:r>
      <w:r w:rsidR="00A32AD6">
        <w:rPr>
          <w:rFonts w:cs="Arial"/>
          <w:sz w:val="20"/>
        </w:rPr>
        <w:instrText xml:space="preserve"> MERGEFIELD "RIF_CATASTO" </w:instrText>
      </w:r>
      <w:r w:rsidR="00A32AD6">
        <w:rPr>
          <w:rFonts w:cs="Arial"/>
          <w:sz w:val="20"/>
        </w:rPr>
        <w:fldChar w:fldCharType="separate"/>
      </w:r>
      <w:r w:rsidR="009067F6">
        <w:rPr>
          <w:rFonts w:cs="Arial"/>
          <w:noProof/>
          <w:sz w:val="20"/>
        </w:rPr>
        <w:t>[elenco_ct]</w:t>
      </w:r>
      <w:r w:rsidR="00A32AD6">
        <w:rPr>
          <w:rFonts w:cs="Arial"/>
          <w:sz w:val="20"/>
        </w:rPr>
        <w:fldChar w:fldCharType="end"/>
      </w:r>
      <w:r w:rsidR="00A32AD6">
        <w:rPr>
          <w:rFonts w:cs="Arial"/>
          <w:sz w:val="20"/>
        </w:rPr>
        <w:t xml:space="preserve"> </w:t>
      </w:r>
      <w:r w:rsidR="00A32AD6">
        <w:rPr>
          <w:rFonts w:cs="Arial"/>
          <w:sz w:val="20"/>
        </w:rPr>
        <w:fldChar w:fldCharType="begin"/>
      </w:r>
      <w:r w:rsidR="00A32AD6">
        <w:rPr>
          <w:rFonts w:cs="Arial"/>
          <w:sz w:val="20"/>
        </w:rPr>
        <w:instrText xml:space="preserve"> MERGEFIELD "RIF_CATASTO_URB" </w:instrText>
      </w:r>
      <w:r w:rsidR="00A32AD6">
        <w:rPr>
          <w:rFonts w:cs="Arial"/>
          <w:sz w:val="20"/>
        </w:rPr>
        <w:fldChar w:fldCharType="separate"/>
      </w:r>
      <w:r w:rsidR="009067F6">
        <w:rPr>
          <w:rFonts w:cs="Arial"/>
          <w:noProof/>
          <w:sz w:val="20"/>
        </w:rPr>
        <w:t>[elenco_cu]</w:t>
      </w:r>
      <w:r w:rsidR="00A32AD6">
        <w:rPr>
          <w:rFonts w:cs="Arial"/>
          <w:sz w:val="20"/>
        </w:rPr>
        <w:fldChar w:fldCharType="end"/>
      </w:r>
      <w:r w:rsidRPr="000B59C8">
        <w:rPr>
          <w:rFonts w:cs="Arial"/>
          <w:sz w:val="20"/>
        </w:rPr>
        <w:t xml:space="preserve"> del Comune di Sanremo Sez. Censuaria </w:t>
      </w:r>
      <w:r w:rsidR="00A32AD6">
        <w:rPr>
          <w:rFonts w:cs="Arial"/>
          <w:sz w:val="20"/>
        </w:rPr>
        <w:t>****;</w:t>
      </w:r>
      <w:r w:rsidRPr="000B59C8">
        <w:rPr>
          <w:rFonts w:cs="Arial"/>
          <w:sz w:val="20"/>
        </w:rPr>
        <w:t xml:space="preserve">            </w:t>
      </w:r>
    </w:p>
    <w:p w:rsidR="009B124E" w:rsidRPr="000B59C8" w:rsidRDefault="009B124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Visti gli elaborati progettuali allegati alla suddetta istanza a firma del tecnico abilitato                                            </w:t>
      </w:r>
      <w:r w:rsidR="00CC218C">
        <w:rPr>
          <w:rFonts w:cs="Arial"/>
          <w:sz w:val="20"/>
        </w:rPr>
        <w:t xml:space="preserve">                       </w:t>
      </w:r>
      <w:r w:rsidR="0085723C">
        <w:rPr>
          <w:rFonts w:cs="Arial"/>
          <w:sz w:val="20"/>
        </w:rPr>
        <w:fldChar w:fldCharType="begin"/>
      </w:r>
      <w:r w:rsidR="0085723C">
        <w:rPr>
          <w:rFonts w:cs="Arial"/>
          <w:sz w:val="20"/>
        </w:rPr>
        <w:instrText xml:space="preserve"> MERGEFIELD "PROGETTISTI" </w:instrText>
      </w:r>
      <w:r w:rsidR="0085723C">
        <w:rPr>
          <w:rFonts w:cs="Arial"/>
          <w:sz w:val="20"/>
        </w:rPr>
        <w:fldChar w:fldCharType="separate"/>
      </w:r>
      <w:r w:rsidR="009067F6">
        <w:rPr>
          <w:rFonts w:cs="Arial"/>
          <w:noProof/>
          <w:sz w:val="20"/>
        </w:rPr>
        <w:t>[elenco_progettisti]</w:t>
      </w:r>
      <w:r w:rsidR="0085723C">
        <w:rPr>
          <w:rFonts w:cs="Arial"/>
          <w:sz w:val="20"/>
        </w:rPr>
        <w:fldChar w:fldCharType="end"/>
      </w:r>
      <w:r w:rsidRPr="000B59C8">
        <w:rPr>
          <w:rFonts w:cs="Arial"/>
          <w:sz w:val="20"/>
        </w:rPr>
        <w:t>;</w:t>
      </w:r>
    </w:p>
    <w:p w:rsidR="008A2A98" w:rsidRPr="000B59C8" w:rsidRDefault="00AF200A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Viste le disposizioni contenute</w:t>
      </w:r>
      <w:r w:rsidR="00017FF2" w:rsidRPr="000B59C8">
        <w:rPr>
          <w:rFonts w:cs="Arial"/>
          <w:sz w:val="20"/>
        </w:rPr>
        <w:t xml:space="preserve"> nella parte terza titolo I del Decreto Legislativo 22 gennaio 2004 n. 42 “Codice dei Beni Culturali e del Paesaggio, ai sensi dell’articolo 10 della L. 6 luglio 2002 n. </w:t>
      </w:r>
      <w:smartTag w:uri="urn:schemas-microsoft-com:office:smarttags" w:element="metricconverter">
        <w:smartTagPr>
          <w:attr w:name="ProductID" w:val="137”"/>
        </w:smartTagPr>
        <w:r w:rsidR="00017FF2" w:rsidRPr="000B59C8">
          <w:rPr>
            <w:rFonts w:cs="Arial"/>
            <w:sz w:val="20"/>
          </w:rPr>
          <w:t>137”</w:t>
        </w:r>
      </w:smartTag>
      <w:r w:rsidR="009F5506" w:rsidRPr="000B59C8">
        <w:rPr>
          <w:rFonts w:cs="Arial"/>
          <w:sz w:val="20"/>
        </w:rPr>
        <w:t xml:space="preserve"> </w:t>
      </w:r>
      <w:r w:rsidR="00626789" w:rsidRPr="000B59C8">
        <w:rPr>
          <w:rFonts w:cs="Arial"/>
          <w:sz w:val="20"/>
        </w:rPr>
        <w:t>testo vigente</w:t>
      </w:r>
      <w:r w:rsidR="00017FF2" w:rsidRPr="000B59C8">
        <w:rPr>
          <w:rFonts w:cs="Arial"/>
          <w:sz w:val="20"/>
        </w:rPr>
        <w:t>;</w:t>
      </w:r>
    </w:p>
    <w:p w:rsidR="000303EC" w:rsidRPr="000B59C8" w:rsidRDefault="000303EC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Visto il D.P.C.M. 12 dicembre 2005 “Individuazione della documentazione necessaria alla verifica della compatibilità paesaggistica degli interventi proposti, ai sensi dell’articolo 146 comma 3 del Codice dei beni culturali del paesaggio di cui D.Lgs. 22/01/2004 n. </w:t>
      </w:r>
      <w:smartTag w:uri="urn:schemas-microsoft-com:office:smarttags" w:element="metricconverter">
        <w:smartTagPr>
          <w:attr w:name="ProductID" w:val="42”"/>
        </w:smartTagPr>
        <w:r w:rsidRPr="000B59C8">
          <w:rPr>
            <w:rFonts w:cs="Arial"/>
            <w:sz w:val="20"/>
          </w:rPr>
          <w:t>42”</w:t>
        </w:r>
      </w:smartTag>
    </w:p>
    <w:p w:rsidR="00017FF2" w:rsidRPr="000B59C8" w:rsidRDefault="00626789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legge regionale 18 marzo 1980 n. 15</w:t>
      </w:r>
      <w:r w:rsidR="009F5506" w:rsidRPr="000B59C8">
        <w:rPr>
          <w:rFonts w:cs="Arial"/>
          <w:sz w:val="20"/>
        </w:rPr>
        <w:t>,</w:t>
      </w:r>
      <w:r w:rsidRPr="000B59C8">
        <w:rPr>
          <w:rFonts w:cs="Arial"/>
          <w:sz w:val="20"/>
        </w:rPr>
        <w:t xml:space="preserve"> testo vigente, contenente norme per la subdelega ai Comuni delle funzioni amministrative in materia di bellezze naturali;</w:t>
      </w:r>
    </w:p>
    <w:p w:rsidR="00626789" w:rsidRPr="000B59C8" w:rsidRDefault="00626789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legge regi</w:t>
      </w:r>
      <w:r w:rsidR="009F5506" w:rsidRPr="000B59C8">
        <w:rPr>
          <w:rFonts w:cs="Arial"/>
          <w:sz w:val="20"/>
        </w:rPr>
        <w:t xml:space="preserve">onale 21 agosto 1991 n. 20, </w:t>
      </w:r>
      <w:r w:rsidRPr="000B59C8">
        <w:rPr>
          <w:rFonts w:cs="Arial"/>
          <w:sz w:val="20"/>
        </w:rPr>
        <w:t>testo vigente, di riordino delle competenze per l’esercizio delle funzioni amministrative in materia di bellezze naturali;</w:t>
      </w:r>
    </w:p>
    <w:p w:rsidR="00532958" w:rsidRPr="000B59C8" w:rsidRDefault="00532958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legge regionale 5 giugno 2009 n. 22 “Attuazione degli articoli 159, comma 1, 148 e 146, comma 6, del decreto legislativo 22 gennaio 2004 n. 42 (Codice dei beni culturali e del paesaggio) e successive modifiche e integrazioni.”;</w:t>
      </w:r>
    </w:p>
    <w:p w:rsidR="00D548AC" w:rsidRPr="000B59C8" w:rsidRDefault="00D548AC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Visto il Decreto del Direttore Generale Servizio Tutela del Paesaggio della Regione Liguria n. </w:t>
      </w:r>
      <w:smartTag w:uri="urn:schemas-microsoft-com:office:smarttags" w:element="metricconverter">
        <w:smartTagPr>
          <w:attr w:name="ProductID" w:val="589 in"/>
        </w:smartTagPr>
        <w:r w:rsidRPr="000B59C8">
          <w:rPr>
            <w:rFonts w:cs="Arial"/>
            <w:sz w:val="20"/>
          </w:rPr>
          <w:t>589 in</w:t>
        </w:r>
      </w:smartTag>
      <w:r w:rsidRPr="000B59C8">
        <w:rPr>
          <w:rFonts w:cs="Arial"/>
          <w:sz w:val="20"/>
        </w:rPr>
        <w:t xml:space="preserve"> data  30/12/2009 e sua integrazione con Decreto n. 22 del 26/01/2010 con il quale il Comune di Sanremo viene </w:t>
      </w:r>
      <w:r w:rsidRPr="000B59C8">
        <w:rPr>
          <w:rFonts w:cs="Arial"/>
          <w:sz w:val="20"/>
        </w:rPr>
        <w:lastRenderedPageBreak/>
        <w:t>riconosciuto idoneo a proseguire l’esercizio delle funzioni subdelegate in materia di rilascio delle autorizzazioni paesaggistiche;</w:t>
      </w:r>
    </w:p>
    <w:p w:rsidR="00626789" w:rsidRPr="000B59C8" w:rsidRDefault="009F5506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Visto l’art. 107 del Decreto legislativo 18 agosto 2000 n. 267 “Testo unico delle leggi sugli ordinamenti degli enti locali” testo vigente;</w:t>
      </w:r>
    </w:p>
    <w:p w:rsidR="003470F5" w:rsidRPr="000B59C8" w:rsidRDefault="00D07B98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relazione del responsabile del procedimento;</w:t>
      </w:r>
    </w:p>
    <w:p w:rsidR="002E767D" w:rsidRPr="000B59C8" w:rsidRDefault="00D07B98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Accertato che</w:t>
      </w:r>
      <w:r w:rsidR="002E767D" w:rsidRPr="000B59C8">
        <w:rPr>
          <w:rFonts w:cs="Arial"/>
          <w:sz w:val="20"/>
        </w:rPr>
        <w:t>:</w:t>
      </w:r>
    </w:p>
    <w:p w:rsidR="00D07B98" w:rsidRPr="000B59C8" w:rsidRDefault="00D07B98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la zona di intervento è sottoposta a vincolo paesaggistico ai sensi del D. Lgs. 42/04 parte Terza Titolo I</w:t>
      </w:r>
    </w:p>
    <w:p w:rsidR="00D07B98" w:rsidRPr="000B59C8" w:rsidRDefault="00D07B98" w:rsidP="006E1BBD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art. 142 comma 1 lett. a) in quanto compresa nella fascia di </w:t>
      </w:r>
      <w:smartTag w:uri="urn:schemas-microsoft-com:office:smarttags" w:element="metricconverter">
        <w:smartTagPr>
          <w:attr w:name="ProductID" w:val="300 metri"/>
        </w:smartTagPr>
        <w:r w:rsidRPr="000B59C8">
          <w:rPr>
            <w:rFonts w:cs="Arial"/>
            <w:sz w:val="20"/>
          </w:rPr>
          <w:t>300 metri</w:t>
        </w:r>
      </w:smartTag>
      <w:r w:rsidRPr="000B59C8">
        <w:rPr>
          <w:rFonts w:cs="Arial"/>
          <w:sz w:val="20"/>
        </w:rPr>
        <w:t xml:space="preserve"> dalla linea di battigia;</w:t>
      </w:r>
    </w:p>
    <w:p w:rsidR="00D07B98" w:rsidRPr="000B59C8" w:rsidRDefault="00D07B98" w:rsidP="006E1BBD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art. 142 comma 1 lett. c) in quanto compresa nella distanza di </w:t>
      </w:r>
      <w:smartTag w:uri="urn:schemas-microsoft-com:office:smarttags" w:element="metricconverter">
        <w:smartTagPr>
          <w:attr w:name="ProductID" w:val="150 metri"/>
        </w:smartTagPr>
        <w:r w:rsidRPr="000B59C8">
          <w:rPr>
            <w:rFonts w:cs="Arial"/>
            <w:sz w:val="20"/>
          </w:rPr>
          <w:t>150 metri</w:t>
        </w:r>
      </w:smartTag>
      <w:r w:rsidRPr="000B59C8">
        <w:rPr>
          <w:rFonts w:cs="Arial"/>
          <w:sz w:val="20"/>
        </w:rPr>
        <w:t xml:space="preserve"> dal corso d’acqua pubblico;</w:t>
      </w:r>
    </w:p>
    <w:p w:rsidR="006E1BBD" w:rsidRPr="000B59C8" w:rsidRDefault="006E1BBD" w:rsidP="006E1BBD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art. 142 comma 1 lett. g) in quanto ricadente in zona boscata;</w:t>
      </w:r>
    </w:p>
    <w:p w:rsidR="006E1BBD" w:rsidRPr="000B59C8" w:rsidRDefault="006E1BBD" w:rsidP="006E1BBD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  <w:lang w:val="en-GB"/>
        </w:rPr>
      </w:pPr>
      <w:r w:rsidRPr="000B59C8">
        <w:rPr>
          <w:rFonts w:cs="Arial"/>
          <w:sz w:val="20"/>
          <w:lang w:val="en-GB"/>
        </w:rPr>
        <w:t xml:space="preserve">art. 136 comma 1 lett. </w:t>
      </w:r>
      <w:r w:rsidR="008A28D1" w:rsidRPr="000B59C8">
        <w:rPr>
          <w:rFonts w:cs="Arial"/>
          <w:sz w:val="20"/>
          <w:lang w:val="en-GB"/>
        </w:rPr>
        <w:t>a)</w:t>
      </w:r>
      <w:r w:rsidR="00E6414B" w:rsidRPr="000B59C8">
        <w:rPr>
          <w:rFonts w:cs="Arial"/>
          <w:sz w:val="20"/>
          <w:lang w:val="en-GB"/>
        </w:rPr>
        <w:t xml:space="preserve"> - D.M. </w:t>
      </w:r>
      <w:r w:rsidRPr="000B59C8">
        <w:rPr>
          <w:rFonts w:cs="Arial"/>
          <w:sz w:val="20"/>
          <w:lang w:val="en-GB"/>
        </w:rPr>
        <w:t>;</w:t>
      </w:r>
    </w:p>
    <w:p w:rsidR="008A28D1" w:rsidRPr="000B59C8" w:rsidRDefault="008A28D1" w:rsidP="008A28D1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  <w:lang w:val="en-GB"/>
        </w:rPr>
      </w:pPr>
      <w:r w:rsidRPr="000B59C8">
        <w:rPr>
          <w:rFonts w:cs="Arial"/>
          <w:sz w:val="20"/>
          <w:lang w:val="en-GB"/>
        </w:rPr>
        <w:t>art. 136 comma 1 lett. b)</w:t>
      </w:r>
      <w:r w:rsidR="00E6414B" w:rsidRPr="000B59C8">
        <w:rPr>
          <w:rFonts w:cs="Arial"/>
          <w:sz w:val="20"/>
          <w:lang w:val="en-GB"/>
        </w:rPr>
        <w:t xml:space="preserve"> - D.M.</w:t>
      </w:r>
      <w:r w:rsidR="00CC218C">
        <w:rPr>
          <w:rFonts w:cs="Arial"/>
          <w:sz w:val="20"/>
          <w:lang w:val="en-GB"/>
        </w:rPr>
        <w:t xml:space="preserve"> </w:t>
      </w:r>
      <w:r w:rsidRPr="000B59C8">
        <w:rPr>
          <w:rFonts w:cs="Arial"/>
          <w:sz w:val="20"/>
          <w:lang w:val="en-GB"/>
        </w:rPr>
        <w:t>;</w:t>
      </w:r>
    </w:p>
    <w:p w:rsidR="008A28D1" w:rsidRPr="000B59C8" w:rsidRDefault="008A28D1" w:rsidP="008A28D1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  <w:lang w:val="en-GB"/>
        </w:rPr>
      </w:pPr>
      <w:r w:rsidRPr="000B59C8">
        <w:rPr>
          <w:rFonts w:cs="Arial"/>
          <w:sz w:val="20"/>
          <w:lang w:val="en-GB"/>
        </w:rPr>
        <w:t>art. 136 comma 1 lett. c)</w:t>
      </w:r>
      <w:r w:rsidR="00E6414B" w:rsidRPr="000B59C8">
        <w:rPr>
          <w:rFonts w:cs="Arial"/>
          <w:sz w:val="20"/>
          <w:lang w:val="en-GB"/>
        </w:rPr>
        <w:t xml:space="preserve"> - D.M.</w:t>
      </w:r>
      <w:r w:rsidR="00CC218C">
        <w:rPr>
          <w:rFonts w:cs="Arial"/>
          <w:sz w:val="20"/>
          <w:lang w:val="en-GB"/>
        </w:rPr>
        <w:t xml:space="preserve"> </w:t>
      </w:r>
      <w:r w:rsidRPr="000B59C8">
        <w:rPr>
          <w:rFonts w:cs="Arial"/>
          <w:sz w:val="20"/>
          <w:lang w:val="en-GB"/>
        </w:rPr>
        <w:t>;</w:t>
      </w:r>
    </w:p>
    <w:p w:rsidR="008A28D1" w:rsidRPr="000B59C8" w:rsidRDefault="008A28D1" w:rsidP="008A28D1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  <w:lang w:val="en-GB"/>
        </w:rPr>
      </w:pPr>
      <w:r w:rsidRPr="000B59C8">
        <w:rPr>
          <w:rFonts w:cs="Arial"/>
          <w:sz w:val="20"/>
          <w:lang w:val="en-GB"/>
        </w:rPr>
        <w:t>art. 136 comma 1 lett. d)</w:t>
      </w:r>
      <w:r w:rsidR="00E6414B" w:rsidRPr="000B59C8">
        <w:rPr>
          <w:rFonts w:cs="Arial"/>
          <w:sz w:val="20"/>
          <w:lang w:val="en-GB"/>
        </w:rPr>
        <w:t xml:space="preserve"> - D.M.</w:t>
      </w:r>
      <w:r w:rsidR="00CC218C">
        <w:rPr>
          <w:rFonts w:cs="Arial"/>
          <w:sz w:val="20"/>
          <w:lang w:val="en-GB"/>
        </w:rPr>
        <w:t xml:space="preserve"> </w:t>
      </w:r>
      <w:r w:rsidRPr="000B59C8">
        <w:rPr>
          <w:rFonts w:cs="Arial"/>
          <w:sz w:val="20"/>
          <w:lang w:val="en-GB"/>
        </w:rPr>
        <w:t>;</w:t>
      </w:r>
    </w:p>
    <w:p w:rsidR="00BB57D2" w:rsidRPr="000B59C8" w:rsidRDefault="00BB57D2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ricade nella seguente zona dell’</w:t>
      </w:r>
      <w:r w:rsidR="0038704A">
        <w:rPr>
          <w:rFonts w:cs="Arial"/>
          <w:sz w:val="20"/>
        </w:rPr>
        <w:t>A</w:t>
      </w:r>
      <w:r w:rsidRPr="000B59C8">
        <w:rPr>
          <w:rFonts w:cs="Arial"/>
          <w:sz w:val="20"/>
        </w:rPr>
        <w:t xml:space="preserve">ssetto </w:t>
      </w:r>
      <w:r w:rsidR="0038704A">
        <w:rPr>
          <w:rFonts w:cs="Arial"/>
          <w:sz w:val="20"/>
        </w:rPr>
        <w:t>I</w:t>
      </w:r>
      <w:r w:rsidRPr="000B59C8">
        <w:rPr>
          <w:rFonts w:cs="Arial"/>
          <w:sz w:val="20"/>
        </w:rPr>
        <w:t>nsediativo del Piano Territoriale di Coordinamento Paesistico, approvato con Deliberazione del Consiglio Regionale  n. 6/1990 e successive modifiche</w:t>
      </w:r>
      <w:r w:rsidR="003E1D90">
        <w:rPr>
          <w:rFonts w:cs="Arial"/>
          <w:sz w:val="20"/>
        </w:rPr>
        <w:t xml:space="preserve"> ****</w:t>
      </w:r>
      <w:r w:rsidRPr="000B59C8">
        <w:rPr>
          <w:rFonts w:cs="Arial"/>
          <w:sz w:val="20"/>
        </w:rPr>
        <w:t>:</w:t>
      </w:r>
    </w:p>
    <w:p w:rsidR="00E6414B" w:rsidRPr="000B59C8" w:rsidRDefault="00E6414B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le opere consistono in</w:t>
      </w:r>
      <w:r w:rsidR="00211881">
        <w:rPr>
          <w:rFonts w:cs="Arial"/>
          <w:sz w:val="20"/>
        </w:rPr>
        <w:t xml:space="preserve"> *******</w:t>
      </w:r>
      <w:r w:rsidR="00FD0767">
        <w:rPr>
          <w:rFonts w:cs="Arial"/>
          <w:sz w:val="20"/>
        </w:rPr>
        <w:t>;</w:t>
      </w:r>
    </w:p>
    <w:p w:rsidR="006E1BBD" w:rsidRPr="000B59C8" w:rsidRDefault="002E767D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non ricorrono i presupposti per l’applicazione dell’art. 149 comma 1 del D. Lgs. 42/04</w:t>
      </w:r>
      <w:r w:rsidR="00635B8E" w:rsidRPr="000B59C8">
        <w:rPr>
          <w:rFonts w:cs="Arial"/>
          <w:sz w:val="20"/>
        </w:rPr>
        <w:t xml:space="preserve"> in quanto l’intervento è </w:t>
      </w:r>
      <w:r w:rsidR="00A62E78" w:rsidRPr="000B59C8">
        <w:rPr>
          <w:rFonts w:cs="Arial"/>
          <w:sz w:val="20"/>
        </w:rPr>
        <w:t>modificativo</w:t>
      </w:r>
      <w:r w:rsidR="00635B8E" w:rsidRPr="000B59C8">
        <w:rPr>
          <w:rFonts w:cs="Arial"/>
          <w:sz w:val="20"/>
        </w:rPr>
        <w:t xml:space="preserve"> </w:t>
      </w:r>
      <w:r w:rsidR="00A62E78" w:rsidRPr="000B59C8">
        <w:rPr>
          <w:rFonts w:cs="Arial"/>
          <w:sz w:val="20"/>
        </w:rPr>
        <w:t>del</w:t>
      </w:r>
      <w:r w:rsidR="00635B8E" w:rsidRPr="000B59C8">
        <w:rPr>
          <w:rFonts w:cs="Arial"/>
          <w:sz w:val="20"/>
        </w:rPr>
        <w:t xml:space="preserve">lo stato dei luoghi e/o </w:t>
      </w:r>
      <w:r w:rsidR="00A62E78" w:rsidRPr="000B59C8">
        <w:rPr>
          <w:rFonts w:cs="Arial"/>
          <w:sz w:val="20"/>
        </w:rPr>
        <w:t>del</w:t>
      </w:r>
      <w:r w:rsidR="00635B8E" w:rsidRPr="000B59C8">
        <w:rPr>
          <w:rFonts w:cs="Arial"/>
          <w:sz w:val="20"/>
        </w:rPr>
        <w:t>l’aspetto esteriore dell’edificio</w:t>
      </w:r>
      <w:r w:rsidRPr="000B59C8">
        <w:rPr>
          <w:rFonts w:cs="Arial"/>
          <w:sz w:val="20"/>
        </w:rPr>
        <w:t>;</w:t>
      </w:r>
    </w:p>
    <w:p w:rsidR="00610ACC" w:rsidRPr="000B59C8" w:rsidRDefault="00610ACC" w:rsidP="00610ACC">
      <w:pPr>
        <w:spacing w:before="100" w:beforeAutospacing="1" w:after="100" w:afterAutospacing="1" w:line="360" w:lineRule="auto"/>
        <w:jc w:val="both"/>
        <w:rPr>
          <w:sz w:val="20"/>
        </w:rPr>
      </w:pPr>
      <w:r w:rsidRPr="000B59C8">
        <w:rPr>
          <w:sz w:val="20"/>
        </w:rPr>
        <w:t>Sotto il profilo paesaggistico trattasi di opere riconducibili nella com</w:t>
      </w:r>
      <w:r w:rsidR="00F043C5" w:rsidRPr="000B59C8">
        <w:rPr>
          <w:sz w:val="20"/>
        </w:rPr>
        <w:t>petenza autorizzativa comunale a norma</w:t>
      </w:r>
      <w:r w:rsidRPr="000B59C8">
        <w:rPr>
          <w:sz w:val="20"/>
        </w:rPr>
        <w:t xml:space="preserve"> dell’art. 7 comma 1 lett. B)  ed art. 1 co</w:t>
      </w:r>
      <w:r w:rsidR="00532958" w:rsidRPr="000B59C8">
        <w:rPr>
          <w:sz w:val="20"/>
        </w:rPr>
        <w:t>mma 1 lett. b) della l.r. 20/91;</w:t>
      </w:r>
    </w:p>
    <w:p w:rsidR="00907AC4" w:rsidRDefault="00907AC4" w:rsidP="00A116EC">
      <w:pPr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A116EC">
        <w:rPr>
          <w:rFonts w:cs="Arial"/>
          <w:sz w:val="20"/>
        </w:rPr>
        <w:t xml:space="preserve">Acquisito il Parere della Commissione Locale per il Paesaggio in data </w:t>
      </w:r>
      <w:r w:rsidR="00FD0767">
        <w:rPr>
          <w:rFonts w:cs="Arial"/>
          <w:sz w:val="20"/>
        </w:rPr>
        <w:t>****</w:t>
      </w:r>
      <w:r w:rsidRPr="00A116EC">
        <w:rPr>
          <w:rFonts w:cs="Arial"/>
          <w:sz w:val="20"/>
        </w:rPr>
        <w:t xml:space="preserve"> che recita:</w:t>
      </w:r>
    </w:p>
    <w:p w:rsidR="00A116EC" w:rsidRDefault="00A116EC" w:rsidP="00A116EC">
      <w:pPr>
        <w:spacing w:before="100" w:beforeAutospacing="1" w:after="100" w:afterAutospacing="1" w:line="360" w:lineRule="auto"/>
        <w:jc w:val="both"/>
        <w:rPr>
          <w:rFonts w:cs="Arial"/>
          <w:sz w:val="20"/>
        </w:rPr>
      </w:pPr>
    </w:p>
    <w:p w:rsidR="00A116EC" w:rsidRPr="00A116EC" w:rsidRDefault="00A116EC" w:rsidP="00A116EC">
      <w:pPr>
        <w:spacing w:before="100" w:beforeAutospacing="1" w:after="100" w:afterAutospacing="1" w:line="360" w:lineRule="auto"/>
        <w:jc w:val="both"/>
        <w:rPr>
          <w:rFonts w:cs="Arial"/>
          <w:sz w:val="20"/>
        </w:rPr>
      </w:pPr>
    </w:p>
    <w:p w:rsidR="00A116EC" w:rsidRPr="00A116EC" w:rsidRDefault="00A116EC" w:rsidP="00A116EC">
      <w:pPr>
        <w:pStyle w:val="Testodelblocco"/>
        <w:spacing w:line="360" w:lineRule="auto"/>
        <w:ind w:left="0" w:right="0" w:firstLine="567"/>
        <w:rPr>
          <w:rFonts w:ascii="Arial" w:hAnsi="Arial" w:cs="Arial"/>
          <w:sz w:val="20"/>
        </w:rPr>
      </w:pPr>
      <w:r w:rsidRPr="00A116EC">
        <w:rPr>
          <w:rFonts w:ascii="Arial" w:hAnsi="Arial" w:cs="Arial"/>
          <w:sz w:val="20"/>
        </w:rPr>
        <w:t xml:space="preserve">PRESO atto dell’invio della documentazione tecnica con nota n. prot. </w:t>
      </w:r>
      <w:r>
        <w:rPr>
          <w:rFonts w:ascii="Arial" w:hAnsi="Arial" w:cs="Arial"/>
          <w:sz w:val="20"/>
        </w:rPr>
        <w:t xml:space="preserve">       </w:t>
      </w:r>
      <w:r w:rsidRPr="00A116EC">
        <w:rPr>
          <w:rFonts w:ascii="Arial" w:hAnsi="Arial" w:cs="Arial"/>
          <w:sz w:val="20"/>
        </w:rPr>
        <w:t xml:space="preserve">del </w:t>
      </w:r>
      <w:r>
        <w:rPr>
          <w:rFonts w:ascii="Arial" w:hAnsi="Arial" w:cs="Arial"/>
          <w:sz w:val="20"/>
        </w:rPr>
        <w:t xml:space="preserve">              </w:t>
      </w:r>
      <w:r w:rsidRPr="00A116EC">
        <w:rPr>
          <w:rFonts w:ascii="Arial" w:hAnsi="Arial" w:cs="Arial"/>
          <w:sz w:val="20"/>
        </w:rPr>
        <w:t xml:space="preserve"> alla Soprintendenza per i Beni Architettonici e per il Paesaggio della Liguria ai sensi </w:t>
      </w:r>
      <w:r>
        <w:rPr>
          <w:rFonts w:ascii="Arial" w:hAnsi="Arial" w:cs="Arial"/>
          <w:sz w:val="20"/>
        </w:rPr>
        <w:t>del comma 7 dell’art. 146 del D.Lgs. 42/04 per l’acquisizione del parere vincolante di cui ai commi 5 e 8 dello stesso articolo</w:t>
      </w:r>
      <w:r w:rsidRPr="00A116EC">
        <w:rPr>
          <w:rFonts w:ascii="Arial" w:hAnsi="Arial" w:cs="Arial"/>
          <w:sz w:val="20"/>
        </w:rPr>
        <w:t>;</w:t>
      </w:r>
    </w:p>
    <w:p w:rsidR="00A116EC" w:rsidRPr="00A116EC" w:rsidRDefault="00A116EC" w:rsidP="00A116EC">
      <w:pPr>
        <w:spacing w:line="360" w:lineRule="auto"/>
        <w:jc w:val="both"/>
        <w:rPr>
          <w:rFonts w:cs="Arial"/>
          <w:sz w:val="20"/>
        </w:rPr>
      </w:pPr>
      <w:r w:rsidRPr="00A116EC">
        <w:rPr>
          <w:rFonts w:cs="Arial"/>
          <w:sz w:val="20"/>
        </w:rPr>
        <w:t>Preso atto del decorso dei 60 gg</w:t>
      </w:r>
      <w:r w:rsidR="00FD0767">
        <w:rPr>
          <w:rFonts w:cs="Arial"/>
          <w:sz w:val="20"/>
        </w:rPr>
        <w:t>.</w:t>
      </w:r>
      <w:r w:rsidRPr="00A116EC">
        <w:rPr>
          <w:rFonts w:cs="Arial"/>
          <w:sz w:val="20"/>
        </w:rPr>
        <w:t xml:space="preserve"> dalla ricezione da parte della Soprintendenza per i Beni Architettonici e per il Paesaggio della Liguria degli atti </w:t>
      </w:r>
      <w:r w:rsidR="0038704A">
        <w:rPr>
          <w:rFonts w:cs="Arial"/>
          <w:sz w:val="20"/>
        </w:rPr>
        <w:t xml:space="preserve">di cui sopra </w:t>
      </w:r>
      <w:r w:rsidRPr="00A116EC">
        <w:rPr>
          <w:rFonts w:cs="Arial"/>
          <w:sz w:val="20"/>
        </w:rPr>
        <w:t xml:space="preserve">senza che entro tale termine sia pervenuto il prescritto parere </w:t>
      </w:r>
      <w:r w:rsidR="00D805B1">
        <w:rPr>
          <w:rFonts w:cs="Arial"/>
          <w:sz w:val="20"/>
        </w:rPr>
        <w:t xml:space="preserve">si provvede ai sensi del terzo periodo del </w:t>
      </w:r>
      <w:r w:rsidRPr="00A116EC">
        <w:rPr>
          <w:rFonts w:cs="Arial"/>
          <w:sz w:val="20"/>
        </w:rPr>
        <w:t>comma 9 dell’art. 146 del D. Lgs. 42/200</w:t>
      </w:r>
      <w:r w:rsidR="00D805B1">
        <w:rPr>
          <w:rFonts w:cs="Arial"/>
          <w:sz w:val="20"/>
        </w:rPr>
        <w:t>4;</w:t>
      </w:r>
    </w:p>
    <w:p w:rsidR="009B22EE" w:rsidRPr="000B59C8" w:rsidRDefault="001C53B7" w:rsidP="009B22E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Condividendo</w:t>
      </w:r>
      <w:r w:rsidR="00BB57D2" w:rsidRPr="000B59C8">
        <w:rPr>
          <w:rFonts w:cs="Arial"/>
          <w:sz w:val="20"/>
        </w:rPr>
        <w:t xml:space="preserve"> le valutazioni </w:t>
      </w:r>
      <w:r w:rsidR="00E41EB7">
        <w:rPr>
          <w:rFonts w:cs="Arial"/>
          <w:sz w:val="20"/>
        </w:rPr>
        <w:t xml:space="preserve">della Commissione Locale per il Paesaggio </w:t>
      </w:r>
      <w:r w:rsidR="00BB57D2" w:rsidRPr="000B59C8">
        <w:rPr>
          <w:rFonts w:cs="Arial"/>
          <w:sz w:val="20"/>
        </w:rPr>
        <w:t>come sopra formulate</w:t>
      </w:r>
      <w:r w:rsidR="00E41EB7">
        <w:rPr>
          <w:rFonts w:cs="Arial"/>
          <w:sz w:val="20"/>
        </w:rPr>
        <w:t>, c</w:t>
      </w:r>
      <w:r w:rsidR="009B124E" w:rsidRPr="000B59C8">
        <w:rPr>
          <w:rFonts w:cs="Arial"/>
          <w:sz w:val="20"/>
        </w:rPr>
        <w:t>on le suddette motivazioni</w:t>
      </w:r>
      <w:r>
        <w:rPr>
          <w:rFonts w:cs="Arial"/>
          <w:sz w:val="20"/>
        </w:rPr>
        <w:t>,</w:t>
      </w:r>
      <w:r w:rsidR="009B124E" w:rsidRPr="000B59C8">
        <w:rPr>
          <w:rFonts w:cs="Arial"/>
          <w:sz w:val="20"/>
        </w:rPr>
        <w:t xml:space="preserve"> </w:t>
      </w:r>
      <w:r w:rsidR="00E41EB7">
        <w:rPr>
          <w:rFonts w:cs="Arial"/>
          <w:sz w:val="20"/>
        </w:rPr>
        <w:t>si ritiene</w:t>
      </w:r>
      <w:r w:rsidR="009B124E" w:rsidRPr="000B59C8">
        <w:rPr>
          <w:rFonts w:cs="Arial"/>
          <w:sz w:val="20"/>
        </w:rPr>
        <w:t xml:space="preserve"> l’intervento compatibile con il Piano </w:t>
      </w:r>
      <w:r w:rsidR="002248C1">
        <w:rPr>
          <w:rFonts w:cs="Arial"/>
          <w:sz w:val="20"/>
        </w:rPr>
        <w:t>T</w:t>
      </w:r>
      <w:r w:rsidR="009B124E" w:rsidRPr="000B59C8">
        <w:rPr>
          <w:rFonts w:cs="Arial"/>
          <w:sz w:val="20"/>
        </w:rPr>
        <w:t xml:space="preserve">erritoriale di </w:t>
      </w:r>
      <w:r w:rsidR="002248C1">
        <w:rPr>
          <w:rFonts w:cs="Arial"/>
          <w:sz w:val="20"/>
        </w:rPr>
        <w:t>C</w:t>
      </w:r>
      <w:r w:rsidR="009B124E" w:rsidRPr="000B59C8">
        <w:rPr>
          <w:rFonts w:cs="Arial"/>
          <w:sz w:val="20"/>
        </w:rPr>
        <w:t xml:space="preserve">oordinamento Paesistico e con le eventuali prescrizioni contenute nella dichiarazione di interesse pubblico </w:t>
      </w:r>
      <w:r w:rsidR="00115A10" w:rsidRPr="000B59C8">
        <w:rPr>
          <w:rFonts w:cs="Arial"/>
          <w:sz w:val="20"/>
        </w:rPr>
        <w:t>di cui al</w:t>
      </w:r>
      <w:r w:rsidR="009B124E" w:rsidRPr="000B59C8">
        <w:rPr>
          <w:rFonts w:cs="Arial"/>
          <w:sz w:val="20"/>
        </w:rPr>
        <w:t xml:space="preserve"> Decreto </w:t>
      </w:r>
      <w:r w:rsidR="009B124E" w:rsidRPr="000B59C8">
        <w:rPr>
          <w:rFonts w:cs="Arial"/>
          <w:sz w:val="20"/>
        </w:rPr>
        <w:lastRenderedPageBreak/>
        <w:t>Ministeriale</w:t>
      </w:r>
      <w:r w:rsidR="00115A10" w:rsidRPr="000B59C8">
        <w:rPr>
          <w:rFonts w:cs="Arial"/>
          <w:sz w:val="20"/>
        </w:rPr>
        <w:t xml:space="preserve"> di apposizione del vincolo</w:t>
      </w:r>
      <w:r w:rsidR="00E41EB7">
        <w:rPr>
          <w:rFonts w:cs="Arial"/>
          <w:sz w:val="20"/>
        </w:rPr>
        <w:t>, in quanto la soluzione progettuale proposta perviene ad una adeguata sistemazione dell’area sia sotto il profilo degli aspetti morfologici e vegetazionali che per quanto attiene l’impiego dei materiali e le modalità esecutive ponendosi correttamente in relazi</w:t>
      </w:r>
      <w:r w:rsidR="0006206C">
        <w:rPr>
          <w:rFonts w:cs="Arial"/>
          <w:sz w:val="20"/>
        </w:rPr>
        <w:t>one con i luoghi,</w:t>
      </w:r>
      <w:r w:rsidR="009B124E" w:rsidRPr="000B59C8">
        <w:rPr>
          <w:rFonts w:cs="Arial"/>
          <w:sz w:val="20"/>
        </w:rPr>
        <w:t xml:space="preserve"> </w:t>
      </w:r>
      <w:r w:rsidR="009B124E" w:rsidRPr="000B59C8">
        <w:rPr>
          <w:rFonts w:cs="Arial"/>
          <w:sz w:val="20"/>
          <w:u w:val="single"/>
        </w:rPr>
        <w:t xml:space="preserve">subordinatamente </w:t>
      </w:r>
      <w:r w:rsidR="00115A10" w:rsidRPr="000B59C8">
        <w:rPr>
          <w:rFonts w:cs="Arial"/>
          <w:sz w:val="20"/>
          <w:u w:val="single"/>
        </w:rPr>
        <w:t>all’adempimento delle seguenti modalità esecutive</w:t>
      </w:r>
      <w:r w:rsidR="00115A10" w:rsidRPr="000B59C8">
        <w:rPr>
          <w:rFonts w:cs="Arial"/>
          <w:sz w:val="20"/>
        </w:rPr>
        <w:t xml:space="preserve"> finalizzate ad un migliore inserimento delle opere e ad un minor impatto paesaggistico:</w:t>
      </w:r>
    </w:p>
    <w:p w:rsidR="00610ACC" w:rsidRPr="000B59C8" w:rsidRDefault="00CF4DAF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***</w:t>
      </w:r>
      <w:r w:rsidR="009B124E" w:rsidRPr="000B59C8">
        <w:rPr>
          <w:rFonts w:cs="Arial"/>
          <w:sz w:val="20"/>
        </w:rPr>
        <w:t>;</w:t>
      </w:r>
    </w:p>
    <w:p w:rsidR="009B124E" w:rsidRPr="008C544D" w:rsidRDefault="006E0176" w:rsidP="006E0176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rFonts w:cs="Arial"/>
          <w:b/>
          <w:sz w:val="20"/>
        </w:rPr>
      </w:pPr>
      <w:r w:rsidRPr="008C544D">
        <w:rPr>
          <w:rFonts w:cs="Arial"/>
          <w:b/>
          <w:sz w:val="20"/>
        </w:rPr>
        <w:t>RILASCIA</w:t>
      </w:r>
    </w:p>
    <w:p w:rsidR="006E0176" w:rsidRPr="000B59C8" w:rsidRDefault="006E0176" w:rsidP="002E767D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L’autorizzazione paesaggistica al sig.                                          per </w:t>
      </w:r>
      <w:r w:rsidR="00CC218C">
        <w:rPr>
          <w:rFonts w:cs="Arial"/>
          <w:sz w:val="20"/>
        </w:rPr>
        <w:t xml:space="preserve">i </w:t>
      </w:r>
      <w:r w:rsidRPr="000B59C8">
        <w:rPr>
          <w:rFonts w:cs="Arial"/>
          <w:sz w:val="20"/>
        </w:rPr>
        <w:t>lavori</w:t>
      </w:r>
      <w:r w:rsidR="009B7399">
        <w:rPr>
          <w:rFonts w:cs="Arial"/>
          <w:sz w:val="20"/>
        </w:rPr>
        <w:t>,</w:t>
      </w:r>
      <w:r w:rsidRPr="000B59C8">
        <w:rPr>
          <w:rFonts w:cs="Arial"/>
          <w:sz w:val="20"/>
        </w:rPr>
        <w:t xml:space="preserve"> </w:t>
      </w:r>
      <w:r w:rsidR="009B7399">
        <w:rPr>
          <w:rFonts w:cs="Arial"/>
          <w:sz w:val="20"/>
        </w:rPr>
        <w:t>da eseguire su immobili e/o aree di interesse paesaggistico tutelate ai sensi di legge, previsti dalla</w:t>
      </w:r>
      <w:r w:rsidRPr="000B59C8">
        <w:rPr>
          <w:rFonts w:cs="Arial"/>
          <w:sz w:val="20"/>
        </w:rPr>
        <w:t xml:space="preserve"> istanza </w:t>
      </w:r>
      <w:r w:rsidR="00CC218C">
        <w:rPr>
          <w:rFonts w:cs="Arial"/>
          <w:sz w:val="20"/>
        </w:rPr>
        <w:t>sopraindicata</w:t>
      </w:r>
      <w:r w:rsidRPr="000B59C8">
        <w:rPr>
          <w:rFonts w:cs="Arial"/>
          <w:sz w:val="20"/>
        </w:rPr>
        <w:t xml:space="preserve"> </w:t>
      </w:r>
      <w:r w:rsidR="001C53B7">
        <w:rPr>
          <w:rFonts w:cs="Arial"/>
          <w:sz w:val="20"/>
        </w:rPr>
        <w:t xml:space="preserve">con le motivazioni ed </w:t>
      </w:r>
      <w:r w:rsidR="009B7399">
        <w:rPr>
          <w:rFonts w:cs="Arial"/>
          <w:sz w:val="20"/>
          <w:u w:val="single"/>
        </w:rPr>
        <w:t>al</w:t>
      </w:r>
      <w:r w:rsidR="00C2207D" w:rsidRPr="00CC218C">
        <w:rPr>
          <w:rFonts w:cs="Arial"/>
          <w:sz w:val="20"/>
          <w:u w:val="single"/>
        </w:rPr>
        <w:t>le condizioni e prescrizioni sopra specificate</w:t>
      </w:r>
      <w:r w:rsidR="00C2207D" w:rsidRPr="000B59C8">
        <w:rPr>
          <w:rFonts w:cs="Arial"/>
          <w:sz w:val="20"/>
        </w:rPr>
        <w:t xml:space="preserve"> dando atto che:</w:t>
      </w:r>
    </w:p>
    <w:p w:rsidR="00FF3751" w:rsidRPr="000B59C8" w:rsidRDefault="00FF3751" w:rsidP="00CB210F">
      <w:pPr>
        <w:numPr>
          <w:ilvl w:val="0"/>
          <w:numId w:val="15"/>
        </w:num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i seguenti</w:t>
      </w:r>
      <w:r w:rsidR="001D1536" w:rsidRPr="000B59C8">
        <w:rPr>
          <w:rFonts w:cs="Arial"/>
          <w:sz w:val="20"/>
        </w:rPr>
        <w:t xml:space="preserve"> elaborati </w:t>
      </w:r>
    </w:p>
    <w:p w:rsidR="00FF3751" w:rsidRPr="000B59C8" w:rsidRDefault="00FF3751" w:rsidP="00D140D2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relazione paesaggistica</w:t>
      </w:r>
    </w:p>
    <w:p w:rsidR="00FF3751" w:rsidRPr="000B59C8" w:rsidRDefault="00FF3751" w:rsidP="00D140D2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documentazione fotografica</w:t>
      </w:r>
    </w:p>
    <w:p w:rsidR="00FF3751" w:rsidRPr="000B59C8" w:rsidRDefault="00FF3751" w:rsidP="00D140D2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tav. 1 inquadramento territoriale</w:t>
      </w:r>
    </w:p>
    <w:p w:rsidR="00FF3751" w:rsidRPr="000B59C8" w:rsidRDefault="00FF3751" w:rsidP="00D140D2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tav. …….</w:t>
      </w:r>
    </w:p>
    <w:p w:rsidR="009B124E" w:rsidRPr="000B59C8" w:rsidRDefault="001D1536" w:rsidP="00FF3751">
      <w:pPr>
        <w:tabs>
          <w:tab w:val="left" w:pos="2694"/>
        </w:tabs>
        <w:spacing w:before="100" w:beforeAutospacing="1" w:after="100" w:afterAutospacing="1" w:line="360" w:lineRule="auto"/>
        <w:ind w:left="426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relativi all’intervento di cui sopra</w:t>
      </w:r>
      <w:r w:rsidR="00FF3751" w:rsidRPr="000B59C8">
        <w:rPr>
          <w:rFonts w:cs="Arial"/>
          <w:sz w:val="20"/>
        </w:rPr>
        <w:t>,</w:t>
      </w:r>
      <w:r w:rsidRPr="000B59C8">
        <w:rPr>
          <w:rFonts w:cs="Arial"/>
          <w:sz w:val="20"/>
        </w:rPr>
        <w:t xml:space="preserve"> debitamente vistati, sono allegati al presente provvedimento </w:t>
      </w:r>
      <w:r w:rsidR="00FF3751" w:rsidRPr="000B59C8">
        <w:rPr>
          <w:rFonts w:cs="Arial"/>
          <w:sz w:val="20"/>
        </w:rPr>
        <w:t xml:space="preserve">di cui </w:t>
      </w:r>
      <w:r w:rsidRPr="000B59C8">
        <w:rPr>
          <w:rFonts w:cs="Arial"/>
          <w:sz w:val="20"/>
        </w:rPr>
        <w:t xml:space="preserve"> cost</w:t>
      </w:r>
      <w:r w:rsidR="00FF3751" w:rsidRPr="000B59C8">
        <w:rPr>
          <w:rFonts w:cs="Arial"/>
          <w:sz w:val="20"/>
        </w:rPr>
        <w:t>ituiscono parte integrante;</w:t>
      </w:r>
    </w:p>
    <w:p w:rsidR="009B124E" w:rsidRPr="00CC218C" w:rsidRDefault="009B124E" w:rsidP="00CB210F">
      <w:pPr>
        <w:numPr>
          <w:ilvl w:val="0"/>
          <w:numId w:val="15"/>
        </w:num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CC218C">
        <w:rPr>
          <w:rFonts w:cs="Arial"/>
          <w:sz w:val="20"/>
          <w:u w:val="single"/>
        </w:rPr>
        <w:t>La presente autorizzazione ai sensi dell’art. 146 del D. Lgs. 42/04</w:t>
      </w:r>
      <w:r w:rsidRPr="00CC218C">
        <w:rPr>
          <w:rFonts w:cs="Arial"/>
          <w:sz w:val="20"/>
        </w:rPr>
        <w:t>:</w:t>
      </w:r>
    </w:p>
    <w:p w:rsidR="009B124E" w:rsidRPr="000B59C8" w:rsidRDefault="003D3D8C" w:rsidP="00DD65AF">
      <w:pPr>
        <w:numPr>
          <w:ilvl w:val="0"/>
          <w:numId w:val="16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207"/>
        <w:jc w:val="both"/>
        <w:rPr>
          <w:rFonts w:cs="Arial"/>
          <w:sz w:val="20"/>
        </w:rPr>
      </w:pPr>
      <w:r>
        <w:rPr>
          <w:rFonts w:cs="Arial"/>
          <w:sz w:val="20"/>
        </w:rPr>
        <w:t>è stata</w:t>
      </w:r>
      <w:r w:rsidR="009B124E" w:rsidRPr="000B59C8">
        <w:rPr>
          <w:rFonts w:cs="Arial"/>
          <w:sz w:val="20"/>
        </w:rPr>
        <w:t xml:space="preserve"> trasmessa alla Soprintendenza </w:t>
      </w:r>
      <w:r w:rsidR="00D805B1" w:rsidRPr="00A116EC">
        <w:rPr>
          <w:rFonts w:cs="Arial"/>
          <w:sz w:val="20"/>
        </w:rPr>
        <w:t>per i Beni Architettonici e per il Paesaggio della Liguria</w:t>
      </w:r>
      <w:r w:rsidR="009B124E" w:rsidRPr="000B59C8">
        <w:rPr>
          <w:rFonts w:cs="Arial"/>
          <w:sz w:val="20"/>
        </w:rPr>
        <w:t xml:space="preserve"> e alla Regione Liguria;</w:t>
      </w:r>
    </w:p>
    <w:p w:rsidR="002E767D" w:rsidRPr="000B59C8" w:rsidRDefault="009B124E" w:rsidP="001D7208">
      <w:pPr>
        <w:numPr>
          <w:ilvl w:val="0"/>
          <w:numId w:val="16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283"/>
        <w:jc w:val="both"/>
        <w:rPr>
          <w:rFonts w:cs="Arial"/>
          <w:sz w:val="20"/>
          <w:u w:val="single"/>
        </w:rPr>
      </w:pPr>
      <w:r w:rsidRPr="000B59C8">
        <w:rPr>
          <w:rFonts w:cs="Arial"/>
          <w:sz w:val="20"/>
          <w:u w:val="single"/>
        </w:rPr>
        <w:t>costituisce atto autonomo e presupposto rispetto al Permesso di Costruire o agli altri titoli legittimanti l’intervento urbanistico – edilizio in assenza dei quali l’intervento non potrà comunque essere legittimamente realizzato.</w:t>
      </w:r>
    </w:p>
    <w:p w:rsidR="001C53B7" w:rsidRDefault="001C53B7" w:rsidP="009B124E">
      <w:pPr>
        <w:pStyle w:val="Corpotesto"/>
        <w:spacing w:line="360" w:lineRule="auto"/>
        <w:rPr>
          <w:rFonts w:ascii="Century Gothic" w:hAnsi="Century Gothic"/>
          <w:sz w:val="16"/>
        </w:rPr>
      </w:pPr>
    </w:p>
    <w:tbl>
      <w:tblPr>
        <w:tblW w:w="977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AF200A" w:rsidRPr="00AF200A">
        <w:tc>
          <w:tcPr>
            <w:tcW w:w="4889" w:type="dxa"/>
          </w:tcPr>
          <w:p w:rsidR="00AF200A" w:rsidRDefault="00AF200A">
            <w:pPr>
              <w:spacing w:line="360" w:lineRule="auto"/>
              <w:jc w:val="center"/>
              <w:rPr>
                <w:rFonts w:cs="Arial"/>
                <w:sz w:val="20"/>
              </w:rPr>
            </w:pPr>
          </w:p>
          <w:p w:rsidR="001C53B7" w:rsidRPr="00AF200A" w:rsidRDefault="001C53B7">
            <w:pPr>
              <w:spacing w:line="36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4889" w:type="dxa"/>
          </w:tcPr>
          <w:p w:rsidR="00AF200A" w:rsidRPr="00AF200A" w:rsidRDefault="00AF200A" w:rsidP="00942683">
            <w:pPr>
              <w:spacing w:line="360" w:lineRule="auto"/>
              <w:jc w:val="center"/>
              <w:rPr>
                <w:rFonts w:cs="Arial"/>
                <w:sz w:val="20"/>
              </w:rPr>
            </w:pPr>
            <w:r w:rsidRPr="00AF200A">
              <w:rPr>
                <w:rFonts w:cs="Arial"/>
                <w:sz w:val="20"/>
              </w:rPr>
              <w:t>Il Dirigente Settore Territorio</w:t>
            </w:r>
          </w:p>
          <w:p w:rsidR="00AF200A" w:rsidRPr="00AF200A" w:rsidRDefault="00AF200A" w:rsidP="00942683">
            <w:pPr>
              <w:spacing w:line="360" w:lineRule="auto"/>
              <w:jc w:val="center"/>
              <w:rPr>
                <w:rFonts w:cs="Arial"/>
                <w:sz w:val="20"/>
              </w:rPr>
            </w:pPr>
            <w:r w:rsidRPr="00AF200A">
              <w:rPr>
                <w:rFonts w:cs="Arial"/>
                <w:sz w:val="20"/>
              </w:rPr>
              <w:t xml:space="preserve">Ing. </w:t>
            </w:r>
            <w:r w:rsidR="00BA308F">
              <w:rPr>
                <w:rFonts w:cs="Arial"/>
                <w:sz w:val="20"/>
              </w:rPr>
              <w:t>Gian Paolo TRUCCHI</w:t>
            </w:r>
          </w:p>
        </w:tc>
      </w:tr>
    </w:tbl>
    <w:p w:rsidR="008052B8" w:rsidRPr="00AF200A" w:rsidRDefault="008052B8" w:rsidP="00CD14C2">
      <w:pPr>
        <w:spacing w:line="360" w:lineRule="auto"/>
        <w:jc w:val="both"/>
      </w:pPr>
    </w:p>
    <w:sectPr w:rsidR="008052B8" w:rsidRPr="00AF200A" w:rsidSect="0037427D">
      <w:footerReference w:type="even" r:id="rId8"/>
      <w:footerReference w:type="default" r:id="rId9"/>
      <w:pgSz w:w="11906" w:h="16838" w:code="9"/>
      <w:pgMar w:top="1418" w:right="1134" w:bottom="1985" w:left="1134" w:header="0" w:footer="0" w:gutter="0"/>
      <w:cols w:space="720"/>
      <w:titlePg/>
    </w:sectPr>
  </w:body>
</w:document>
</file>

<file path=word/document2.xml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A0D" w:rsidRDefault="00837A0D">
      <w:r>
        <w:separator/>
      </w:r>
    </w:p>
  </w:endnote>
  <w:endnote w:type="continuationSeparator" w:id="0">
    <w:p w:rsidR="00837A0D" w:rsidRDefault="00837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08B" w:rsidRDefault="004C008B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4C008B" w:rsidRDefault="004C008B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08B" w:rsidRDefault="004C008B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9067F6">
      <w:rPr>
        <w:rStyle w:val="Numeropagina"/>
        <w:noProof/>
      </w:rPr>
      <w:t>2</w:t>
    </w:r>
    <w:r>
      <w:rPr>
        <w:rStyle w:val="Numeropagina"/>
      </w:rPr>
      <w:fldChar w:fldCharType="end"/>
    </w:r>
  </w:p>
  <w:p w:rsidR="004C008B" w:rsidRDefault="004C008B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A0D" w:rsidRDefault="00837A0D">
      <w:r>
        <w:separator/>
      </w:r>
    </w:p>
  </w:footnote>
  <w:footnote w:type="continuationSeparator" w:id="0">
    <w:p w:rsidR="00837A0D" w:rsidRDefault="00837A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E7B87"/>
    <w:multiLevelType w:val="hybridMultilevel"/>
    <w:tmpl w:val="7F24EC38"/>
    <w:lvl w:ilvl="0" w:tplc="AA003C00">
      <w:start w:val="2"/>
      <w:numFmt w:val="bullet"/>
      <w:lvlText w:val="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C05B2A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0C7C2D8C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28F27FC"/>
    <w:multiLevelType w:val="hybridMultilevel"/>
    <w:tmpl w:val="770C72C2"/>
    <w:lvl w:ilvl="0" w:tplc="E954F182"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136F3719"/>
    <w:multiLevelType w:val="hybridMultilevel"/>
    <w:tmpl w:val="FE907B80"/>
    <w:lvl w:ilvl="0" w:tplc="55C629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177F12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D4E679C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D7B2972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0662274"/>
    <w:multiLevelType w:val="hybridMultilevel"/>
    <w:tmpl w:val="D84454CA"/>
    <w:lvl w:ilvl="0" w:tplc="AA003C00">
      <w:start w:val="2"/>
      <w:numFmt w:val="bullet"/>
      <w:lvlText w:val="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6731A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5740AF8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>
    <w:nsid w:val="30821B27"/>
    <w:multiLevelType w:val="multilevel"/>
    <w:tmpl w:val="12D00FF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404A1D79"/>
    <w:multiLevelType w:val="hybridMultilevel"/>
    <w:tmpl w:val="E02A2F2C"/>
    <w:lvl w:ilvl="0" w:tplc="6BC6E7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1E3117"/>
    <w:multiLevelType w:val="hybridMultilevel"/>
    <w:tmpl w:val="F95E543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CB3080D"/>
    <w:multiLevelType w:val="singleLevel"/>
    <w:tmpl w:val="5F20C0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78082266"/>
    <w:multiLevelType w:val="multilevel"/>
    <w:tmpl w:val="658AE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2F1905"/>
    <w:multiLevelType w:val="hybridMultilevel"/>
    <w:tmpl w:val="1FAA2E5E"/>
    <w:lvl w:ilvl="0" w:tplc="E954F182"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5"/>
  </w:num>
  <w:num w:numId="5">
    <w:abstractNumId w:val="6"/>
  </w:num>
  <w:num w:numId="6">
    <w:abstractNumId w:val="9"/>
  </w:num>
  <w:num w:numId="7">
    <w:abstractNumId w:val="16"/>
  </w:num>
  <w:num w:numId="8">
    <w:abstractNumId w:val="3"/>
  </w:num>
  <w:num w:numId="9">
    <w:abstractNumId w:val="12"/>
  </w:num>
  <w:num w:numId="10">
    <w:abstractNumId w:val="13"/>
  </w:num>
  <w:num w:numId="11">
    <w:abstractNumId w:val="8"/>
  </w:num>
  <w:num w:numId="12">
    <w:abstractNumId w:val="0"/>
  </w:num>
  <w:num w:numId="13">
    <w:abstractNumId w:val="7"/>
  </w:num>
  <w:num w:numId="14">
    <w:abstractNumId w:val="15"/>
  </w:num>
  <w:num w:numId="15">
    <w:abstractNumId w:val="11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F6"/>
    <w:rsid w:val="0001003B"/>
    <w:rsid w:val="00017FF2"/>
    <w:rsid w:val="000303EC"/>
    <w:rsid w:val="000341BC"/>
    <w:rsid w:val="000419D8"/>
    <w:rsid w:val="000531BE"/>
    <w:rsid w:val="0006206C"/>
    <w:rsid w:val="00067508"/>
    <w:rsid w:val="000B3921"/>
    <w:rsid w:val="000B59C8"/>
    <w:rsid w:val="000B5D59"/>
    <w:rsid w:val="0010276C"/>
    <w:rsid w:val="00115A10"/>
    <w:rsid w:val="0013746C"/>
    <w:rsid w:val="001934ED"/>
    <w:rsid w:val="001961FA"/>
    <w:rsid w:val="001A1F4F"/>
    <w:rsid w:val="001A2D49"/>
    <w:rsid w:val="001C53B7"/>
    <w:rsid w:val="001D1536"/>
    <w:rsid w:val="001D7208"/>
    <w:rsid w:val="001F794A"/>
    <w:rsid w:val="001F7B33"/>
    <w:rsid w:val="001F7C23"/>
    <w:rsid w:val="00211881"/>
    <w:rsid w:val="002176E8"/>
    <w:rsid w:val="00221EE9"/>
    <w:rsid w:val="002248C1"/>
    <w:rsid w:val="002255B6"/>
    <w:rsid w:val="002605F0"/>
    <w:rsid w:val="00282B80"/>
    <w:rsid w:val="002904DC"/>
    <w:rsid w:val="002C2228"/>
    <w:rsid w:val="002D589E"/>
    <w:rsid w:val="002E767D"/>
    <w:rsid w:val="003075ED"/>
    <w:rsid w:val="003470F5"/>
    <w:rsid w:val="00354A2A"/>
    <w:rsid w:val="003618C1"/>
    <w:rsid w:val="0037427D"/>
    <w:rsid w:val="0038704A"/>
    <w:rsid w:val="003D3D8C"/>
    <w:rsid w:val="003E1D90"/>
    <w:rsid w:val="003E45D4"/>
    <w:rsid w:val="00401064"/>
    <w:rsid w:val="004333DA"/>
    <w:rsid w:val="00440710"/>
    <w:rsid w:val="00484933"/>
    <w:rsid w:val="00487A21"/>
    <w:rsid w:val="00492F20"/>
    <w:rsid w:val="004B5B27"/>
    <w:rsid w:val="004C008B"/>
    <w:rsid w:val="00515472"/>
    <w:rsid w:val="00532958"/>
    <w:rsid w:val="0054321D"/>
    <w:rsid w:val="00546465"/>
    <w:rsid w:val="00551841"/>
    <w:rsid w:val="00574C7B"/>
    <w:rsid w:val="005B2708"/>
    <w:rsid w:val="005B3C12"/>
    <w:rsid w:val="00610ACC"/>
    <w:rsid w:val="00626789"/>
    <w:rsid w:val="00635B8E"/>
    <w:rsid w:val="00696861"/>
    <w:rsid w:val="00697393"/>
    <w:rsid w:val="006B6085"/>
    <w:rsid w:val="006C0DE3"/>
    <w:rsid w:val="006E0176"/>
    <w:rsid w:val="006E1BBD"/>
    <w:rsid w:val="006F0BA0"/>
    <w:rsid w:val="00715DE9"/>
    <w:rsid w:val="00742FF2"/>
    <w:rsid w:val="00744C2B"/>
    <w:rsid w:val="00786408"/>
    <w:rsid w:val="007B0D8E"/>
    <w:rsid w:val="007B7193"/>
    <w:rsid w:val="007F0494"/>
    <w:rsid w:val="007F3937"/>
    <w:rsid w:val="008052B8"/>
    <w:rsid w:val="008078D2"/>
    <w:rsid w:val="00837A0D"/>
    <w:rsid w:val="0085723C"/>
    <w:rsid w:val="008756EC"/>
    <w:rsid w:val="008A28D1"/>
    <w:rsid w:val="008A2A98"/>
    <w:rsid w:val="008C544D"/>
    <w:rsid w:val="008F3AC5"/>
    <w:rsid w:val="00905581"/>
    <w:rsid w:val="009067F6"/>
    <w:rsid w:val="00907AC4"/>
    <w:rsid w:val="00942683"/>
    <w:rsid w:val="00974A7C"/>
    <w:rsid w:val="009B124E"/>
    <w:rsid w:val="009B22EE"/>
    <w:rsid w:val="009B7399"/>
    <w:rsid w:val="009F23BA"/>
    <w:rsid w:val="009F5506"/>
    <w:rsid w:val="00A116EC"/>
    <w:rsid w:val="00A32AD6"/>
    <w:rsid w:val="00A61150"/>
    <w:rsid w:val="00A6234A"/>
    <w:rsid w:val="00A62E78"/>
    <w:rsid w:val="00A71900"/>
    <w:rsid w:val="00AB6F0D"/>
    <w:rsid w:val="00AD6C16"/>
    <w:rsid w:val="00AF200A"/>
    <w:rsid w:val="00B01290"/>
    <w:rsid w:val="00B31EF9"/>
    <w:rsid w:val="00B6461C"/>
    <w:rsid w:val="00B84148"/>
    <w:rsid w:val="00B84C82"/>
    <w:rsid w:val="00BA308F"/>
    <w:rsid w:val="00BB57D2"/>
    <w:rsid w:val="00BE7794"/>
    <w:rsid w:val="00C2207D"/>
    <w:rsid w:val="00C3101A"/>
    <w:rsid w:val="00C34765"/>
    <w:rsid w:val="00C44F61"/>
    <w:rsid w:val="00C92150"/>
    <w:rsid w:val="00CB210F"/>
    <w:rsid w:val="00CC218C"/>
    <w:rsid w:val="00CC4D44"/>
    <w:rsid w:val="00CC746C"/>
    <w:rsid w:val="00CD14C2"/>
    <w:rsid w:val="00CE63A5"/>
    <w:rsid w:val="00CF4DAF"/>
    <w:rsid w:val="00CF7004"/>
    <w:rsid w:val="00D07B98"/>
    <w:rsid w:val="00D140D2"/>
    <w:rsid w:val="00D160E0"/>
    <w:rsid w:val="00D548AC"/>
    <w:rsid w:val="00D805B1"/>
    <w:rsid w:val="00DD65AF"/>
    <w:rsid w:val="00E41EB7"/>
    <w:rsid w:val="00E4478F"/>
    <w:rsid w:val="00E6414B"/>
    <w:rsid w:val="00EA3706"/>
    <w:rsid w:val="00F043C5"/>
    <w:rsid w:val="00F7048E"/>
    <w:rsid w:val="00FA6E5E"/>
    <w:rsid w:val="00FC3B7F"/>
    <w:rsid w:val="00FD0767"/>
    <w:rsid w:val="00FD0B21"/>
    <w:rsid w:val="00FF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EC3E30-A591-4903-BE56-0356B400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Arial" w:hAnsi="Arial"/>
      <w:sz w:val="24"/>
    </w:rPr>
  </w:style>
  <w:style w:type="paragraph" w:styleId="Titolo1">
    <w:name w:val="heading 1"/>
    <w:basedOn w:val="Normale"/>
    <w:next w:val="Normale"/>
    <w:qFormat/>
    <w:pPr>
      <w:keepNext/>
      <w:ind w:right="1133"/>
      <w:jc w:val="center"/>
      <w:outlineLvl w:val="0"/>
    </w:pPr>
    <w:rPr>
      <w:rFonts w:ascii="Times New Roman" w:hAnsi="Times New Roman"/>
      <w:b/>
      <w:sz w:val="32"/>
      <w:u w:val="single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b/>
      <w:sz w:val="28"/>
      <w:u w:val="single"/>
    </w:rPr>
  </w:style>
  <w:style w:type="paragraph" w:styleId="Titolo3">
    <w:name w:val="heading 3"/>
    <w:basedOn w:val="Normale"/>
    <w:next w:val="Normale"/>
    <w:qFormat/>
    <w:pPr>
      <w:keepNext/>
      <w:tabs>
        <w:tab w:val="left" w:pos="5103"/>
      </w:tabs>
      <w:spacing w:line="360" w:lineRule="auto"/>
      <w:ind w:left="-567"/>
      <w:jc w:val="center"/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ind w:right="849"/>
      <w:jc w:val="center"/>
      <w:outlineLvl w:val="3"/>
    </w:pPr>
    <w:rPr>
      <w:b/>
      <w:sz w:val="20"/>
      <w:u w:val="single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b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b/>
      <w:sz w:val="20"/>
    </w:rPr>
  </w:style>
  <w:style w:type="paragraph" w:styleId="Titolo7">
    <w:name w:val="heading 7"/>
    <w:basedOn w:val="Normale"/>
    <w:next w:val="Normale"/>
    <w:qFormat/>
    <w:pPr>
      <w:keepNext/>
      <w:jc w:val="center"/>
      <w:outlineLvl w:val="6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rPr>
      <w:b/>
      <w:sz w:val="26"/>
    </w:rPr>
  </w:style>
  <w:style w:type="character" w:styleId="Numeropagina">
    <w:name w:val="page number"/>
    <w:basedOn w:val="Carpredefinitoparagrafo"/>
  </w:style>
  <w:style w:type="paragraph" w:styleId="Corpotesto">
    <w:name w:val="Body Text"/>
    <w:basedOn w:val="Normale"/>
    <w:pPr>
      <w:jc w:val="both"/>
    </w:pPr>
    <w:rPr>
      <w:sz w:val="20"/>
    </w:rPr>
  </w:style>
  <w:style w:type="paragraph" w:styleId="Rientrocorpodeltesto">
    <w:name w:val="Body Text Indent"/>
    <w:basedOn w:val="Normale"/>
    <w:pPr>
      <w:ind w:left="6372" w:firstLine="3"/>
    </w:pPr>
    <w:rPr>
      <w:sz w:val="20"/>
    </w:rPr>
  </w:style>
  <w:style w:type="paragraph" w:styleId="Rientrocorpodeltesto2">
    <w:name w:val="Body Text Indent 2"/>
    <w:basedOn w:val="Normale"/>
    <w:pPr>
      <w:ind w:left="6372" w:firstLine="3"/>
    </w:pPr>
    <w:rPr>
      <w:b/>
      <w:sz w:val="20"/>
    </w:rPr>
  </w:style>
  <w:style w:type="paragraph" w:styleId="Testonotaapidipagina">
    <w:name w:val="footnote text"/>
    <w:basedOn w:val="Normale"/>
    <w:semiHidden/>
    <w:rPr>
      <w:sz w:val="20"/>
    </w:rPr>
  </w:style>
  <w:style w:type="character" w:styleId="Rimandonotaapidipagina">
    <w:name w:val="footnote reference"/>
    <w:basedOn w:val="Carpredefinitoparagrafo"/>
    <w:semiHidden/>
    <w:rPr>
      <w:vertAlign w:val="superscript"/>
    </w:rPr>
  </w:style>
  <w:style w:type="paragraph" w:styleId="Rientrocorpodeltesto3">
    <w:name w:val="Body Text Indent 3"/>
    <w:basedOn w:val="Normale"/>
    <w:pPr>
      <w:ind w:left="1418"/>
    </w:pPr>
    <w:rPr>
      <w:sz w:val="20"/>
    </w:rPr>
  </w:style>
  <w:style w:type="paragraph" w:styleId="Titolo">
    <w:name w:val="Title"/>
    <w:basedOn w:val="Normale"/>
    <w:qFormat/>
    <w:pPr>
      <w:ind w:left="567" w:right="566"/>
      <w:jc w:val="center"/>
    </w:pPr>
    <w:rPr>
      <w:rFonts w:ascii="Times New Roman" w:hAnsi="Times New Roman"/>
      <w:b/>
    </w:rPr>
  </w:style>
  <w:style w:type="paragraph" w:styleId="Corpodeltesto3">
    <w:name w:val="Body Text 3"/>
    <w:basedOn w:val="Normale"/>
    <w:pPr>
      <w:tabs>
        <w:tab w:val="left" w:pos="851"/>
        <w:tab w:val="left" w:pos="9356"/>
      </w:tabs>
      <w:spacing w:line="360" w:lineRule="auto"/>
      <w:jc w:val="both"/>
    </w:pPr>
    <w:rPr>
      <w:rFonts w:ascii="Century Gothic" w:hAnsi="Century Gothic"/>
      <w:sz w:val="18"/>
    </w:rPr>
  </w:style>
  <w:style w:type="paragraph" w:styleId="Testodelblocco">
    <w:name w:val="Block Text"/>
    <w:basedOn w:val="Normale"/>
    <w:rsid w:val="007B0D8E"/>
    <w:pPr>
      <w:tabs>
        <w:tab w:val="left" w:pos="567"/>
        <w:tab w:val="left" w:pos="1134"/>
        <w:tab w:val="left" w:pos="5670"/>
      </w:tabs>
      <w:ind w:left="567" w:right="-1"/>
      <w:jc w:val="both"/>
    </w:pPr>
    <w:rPr>
      <w:rFonts w:ascii="Times New Roman" w:hAnsi="Times New Roman"/>
      <w:sz w:val="22"/>
    </w:rPr>
  </w:style>
  <w:style w:type="table" w:styleId="Grigliatabella">
    <w:name w:val="Table Grid"/>
    <w:basedOn w:val="Tabellanormale"/>
    <w:rsid w:val="006F0B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semiHidden/>
    <w:rsid w:val="00FF37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silen%20assens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silen assenso.dotx</Template>
  <TotalTime>1</TotalTime>
  <Pages>3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San Bartolomeo al Mare</Company>
  <LinksUpToDate>false</LinksUpToDate>
  <CharactersWithSpaces>6186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1</cp:revision>
  <cp:lastPrinted>2010-03-08T11:14:00Z</cp:lastPrinted>
  <dcterms:created xsi:type="dcterms:W3CDTF">2013-12-04T10:04:00Z</dcterms:created>
  <dcterms:modified xsi:type="dcterms:W3CDTF">2013-12-04T10:05:00Z</dcterms:modified>
</cp:coreProperties>
</file>