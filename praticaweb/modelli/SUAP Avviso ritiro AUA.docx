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29" w:rsidRDefault="00AA1464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236220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FA0" w:rsidRDefault="00C44FA0">
      <w:pPr>
        <w:jc w:val="center"/>
        <w:rPr>
          <w:sz w:val="22"/>
        </w:rPr>
      </w:pPr>
    </w:p>
    <w:p w:rsidR="00C44FA0" w:rsidRDefault="00C44FA0">
      <w:pPr>
        <w:jc w:val="center"/>
        <w:rPr>
          <w:sz w:val="22"/>
        </w:rPr>
      </w:pPr>
    </w:p>
    <w:p w:rsidR="008254CB" w:rsidRDefault="00620C29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</w:t>
      </w:r>
      <w:r w:rsidR="008254CB" w:rsidRPr="008254CB">
        <w:rPr>
          <w:sz w:val="22"/>
        </w:rPr>
        <w:t xml:space="preserve">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"NUMERO_PROT"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[protocollo]</w:t>
      </w:r>
      <w:r w:rsidR="00982C7F">
        <w:rPr>
          <w:sz w:val="22"/>
        </w:rPr>
        <w:fldChar w:fldCharType="end"/>
      </w:r>
      <w:r>
        <w:rPr>
          <w:sz w:val="22"/>
        </w:rPr>
        <w:t xml:space="preserve"> del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"DATA_PROT"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[data_protocollo]</w:t>
      </w:r>
      <w:r w:rsidR="00982C7F">
        <w:rPr>
          <w:sz w:val="22"/>
        </w:rPr>
        <w:fldChar w:fldCharType="end"/>
      </w:r>
      <w:r w:rsidR="008254CB">
        <w:rPr>
          <w:sz w:val="22"/>
        </w:rPr>
        <w:t xml:space="preserve"> </w:t>
      </w:r>
    </w:p>
    <w:p w:rsidR="00620C29" w:rsidRDefault="00620C29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</w:t>
      </w:r>
      <w:r w:rsidR="008254CB" w:rsidRPr="008254CB">
        <w:rPr>
          <w:sz w:val="22"/>
        </w:rPr>
        <w:t xml:space="preserve">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"NUMERO_PRATICA"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[numero]</w:t>
      </w:r>
      <w:r w:rsidR="00982C7F">
        <w:rPr>
          <w:sz w:val="22"/>
        </w:rPr>
        <w:fldChar w:fldCharType="end"/>
      </w:r>
      <w:r>
        <w:rPr>
          <w:sz w:val="22"/>
        </w:rPr>
        <w:t xml:space="preserve"> C.E.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"DATA_CIE"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[data_rilascio_commissione]</w:t>
      </w:r>
      <w:r w:rsidR="00982C7F">
        <w:rPr>
          <w:sz w:val="22"/>
        </w:rPr>
        <w:fldChar w:fldCharType="end"/>
      </w:r>
    </w:p>
    <w:p w:rsidR="00620C29" w:rsidRDefault="00620C29">
      <w:pPr>
        <w:rPr>
          <w:sz w:val="22"/>
        </w:rPr>
      </w:pPr>
    </w:p>
    <w:p w:rsidR="00BA43A0" w:rsidRDefault="00BA43A0">
      <w:pPr>
        <w:rPr>
          <w:sz w:val="22"/>
        </w:rPr>
      </w:pPr>
    </w:p>
    <w:p w:rsidR="00BA43A0" w:rsidRPr="00F83CC4" w:rsidRDefault="00BA43A0" w:rsidP="00BA43A0">
      <w:pPr>
        <w:jc w:val="center"/>
        <w:rPr>
          <w:b/>
          <w:sz w:val="22"/>
          <w:szCs w:val="22"/>
        </w:rPr>
      </w:pPr>
      <w:r w:rsidRPr="00F83CC4">
        <w:rPr>
          <w:b/>
          <w:sz w:val="22"/>
          <w:szCs w:val="22"/>
        </w:rPr>
        <w:t>SETTORE TERRITORIO</w:t>
      </w:r>
    </w:p>
    <w:p w:rsidR="00BA43A0" w:rsidRPr="00F83CC4" w:rsidRDefault="00BA43A0" w:rsidP="00BA43A0">
      <w:pPr>
        <w:jc w:val="center"/>
        <w:rPr>
          <w:b/>
          <w:sz w:val="22"/>
          <w:szCs w:val="22"/>
        </w:rPr>
      </w:pPr>
      <w:r w:rsidRPr="00F83CC4">
        <w:rPr>
          <w:b/>
          <w:sz w:val="22"/>
          <w:szCs w:val="22"/>
        </w:rPr>
        <w:t>SPORTELLO UNICO PER LE ATTIVITA’ PRODUTTIVE</w:t>
      </w:r>
    </w:p>
    <w:p w:rsidR="00BA43A0" w:rsidRDefault="00BA43A0" w:rsidP="00BA43A0">
      <w:pPr>
        <w:rPr>
          <w:sz w:val="22"/>
        </w:rPr>
      </w:pPr>
    </w:p>
    <w:p w:rsidR="00BA43A0" w:rsidRDefault="00BA43A0" w:rsidP="00BA43A0">
      <w:pPr>
        <w:jc w:val="center"/>
        <w:rPr>
          <w:b/>
          <w:sz w:val="22"/>
        </w:rPr>
      </w:pPr>
    </w:p>
    <w:p w:rsidR="00620C29" w:rsidRDefault="00620C29">
      <w:pPr>
        <w:rPr>
          <w:sz w:val="22"/>
        </w:rPr>
      </w:pPr>
    </w:p>
    <w:p w:rsidR="00620C29" w:rsidRPr="0059589D" w:rsidRDefault="00620C29">
      <w:pPr>
        <w:rPr>
          <w:b/>
          <w:i/>
          <w:sz w:val="22"/>
          <w:u w:val="single"/>
        </w:rPr>
      </w:pPr>
      <w:r>
        <w:rPr>
          <w:sz w:val="22"/>
        </w:rPr>
        <w:t>OGGETTO:</w:t>
      </w:r>
      <w:r w:rsidR="008254CB" w:rsidRPr="008254CB">
        <w:rPr>
          <w:sz w:val="22"/>
        </w:rPr>
        <w:t xml:space="preserve">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"OGGETTO"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[oggetto]</w:t>
      </w:r>
      <w:r w:rsidR="00982C7F">
        <w:rPr>
          <w:sz w:val="22"/>
        </w:rPr>
        <w:fldChar w:fldCharType="end"/>
      </w:r>
      <w:r w:rsidR="008254CB">
        <w:rPr>
          <w:sz w:val="22"/>
        </w:rPr>
        <w:t xml:space="preserve"> in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"UBICAZIONE"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[ubicazione]</w:t>
      </w:r>
      <w:r w:rsidR="00982C7F">
        <w:rPr>
          <w:sz w:val="22"/>
        </w:rPr>
        <w:fldChar w:fldCharType="end"/>
      </w:r>
      <w:r w:rsidR="0059589D">
        <w:rPr>
          <w:sz w:val="22"/>
        </w:rPr>
        <w:t xml:space="preserve"> </w:t>
      </w:r>
      <w:r w:rsidR="0059589D" w:rsidRPr="0059589D">
        <w:rPr>
          <w:b/>
          <w:i/>
          <w:sz w:val="22"/>
          <w:u w:val="single"/>
        </w:rPr>
        <w:t>- Autorizzazione Unica Ambientale ai sensi dell'art. 3 del D.P.R. 13 marzo 2013, n. 59</w:t>
      </w:r>
      <w:r w:rsidRPr="0059589D">
        <w:rPr>
          <w:b/>
          <w:i/>
          <w:sz w:val="22"/>
          <w:u w:val="single"/>
        </w:rPr>
        <w:t>.</w:t>
      </w:r>
    </w:p>
    <w:p w:rsidR="00620C29" w:rsidRDefault="00620C29">
      <w:pPr>
        <w:rPr>
          <w:sz w:val="22"/>
        </w:rPr>
      </w:pPr>
    </w:p>
    <w:p w:rsidR="00620C29" w:rsidRPr="00620C29" w:rsidRDefault="00620C29">
      <w:pPr>
        <w:rPr>
          <w:b/>
          <w:i/>
          <w:sz w:val="22"/>
          <w:u w:val="single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316D5" w:rsidTr="0059589D">
        <w:tc>
          <w:tcPr>
            <w:tcW w:w="2500" w:type="pct"/>
          </w:tcPr>
          <w:p w:rsidR="002316D5" w:rsidRDefault="002316D5" w:rsidP="0059589D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16D5" w:rsidRPr="00ED37BE" w:rsidRDefault="002316D5" w:rsidP="0059589D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</w:rPr>
              <w:t>Preg.mo/ma Sig.re/</w:t>
            </w:r>
            <w:proofErr w:type="spellStart"/>
            <w:r>
              <w:rPr>
                <w:sz w:val="22"/>
              </w:rPr>
              <w:t>ra</w:t>
            </w:r>
            <w:proofErr w:type="spellEnd"/>
          </w:p>
        </w:tc>
      </w:tr>
      <w:tr w:rsidR="002316D5" w:rsidTr="0059589D">
        <w:tc>
          <w:tcPr>
            <w:tcW w:w="2500" w:type="pct"/>
          </w:tcPr>
          <w:p w:rsidR="002316D5" w:rsidRDefault="002316D5" w:rsidP="0059589D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16D5" w:rsidRDefault="002316D5" w:rsidP="0059589D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C20C3" w:rsidRDefault="00CC20C3" w:rsidP="0059589D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c/o [</w:t>
            </w:r>
            <w:proofErr w:type="spellStart"/>
            <w:r>
              <w:rPr>
                <w:b/>
                <w:sz w:val="22"/>
                <w:szCs w:val="22"/>
              </w:rPr>
              <w:t>progettista.nominativo;block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16D5" w:rsidRDefault="00CC20C3" w:rsidP="0059589D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mezzo P.E.C.</w:t>
            </w:r>
          </w:p>
          <w:p w:rsidR="0059589D" w:rsidRDefault="0059589D" w:rsidP="0059589D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  <w:p w:rsidR="0059589D" w:rsidRDefault="0059589D" w:rsidP="0059589D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e.p.c.</w:t>
            </w:r>
          </w:p>
          <w:p w:rsidR="0059589D" w:rsidRDefault="00F86061" w:rsidP="0059589D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Spett.le</w:t>
            </w:r>
          </w:p>
          <w:p w:rsidR="00F86061" w:rsidRDefault="00F86061" w:rsidP="0059589D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Amministrazione Provinciale di Imperia</w:t>
            </w:r>
          </w:p>
          <w:p w:rsidR="00F86061" w:rsidRDefault="00F86061" w:rsidP="00F8606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Direzione Operativa Ambiente Territorio</w:t>
            </w:r>
          </w:p>
          <w:p w:rsidR="00F86061" w:rsidRDefault="00F86061" w:rsidP="00F8606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 Urbanistica</w:t>
            </w:r>
          </w:p>
          <w:p w:rsidR="00F86061" w:rsidRDefault="00F86061" w:rsidP="00F8606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Servizio Aria, Acqua, Rumore EL/gg/es</w:t>
            </w:r>
          </w:p>
          <w:p w:rsidR="00F86061" w:rsidRDefault="00F86061" w:rsidP="00F8606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alla c.a. Geom. </w:t>
            </w:r>
            <w:r w:rsidR="00C0084A">
              <w:rPr>
                <w:b/>
                <w:sz w:val="22"/>
                <w:szCs w:val="22"/>
              </w:rPr>
              <w:t>RISSO Sabrina</w:t>
            </w:r>
          </w:p>
          <w:p w:rsidR="00C0084A" w:rsidRDefault="00C0084A" w:rsidP="00F8606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mezzo P.E.C.</w:t>
            </w:r>
          </w:p>
          <w:p w:rsidR="00C0084A" w:rsidRDefault="003532CD" w:rsidP="00F8606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hyperlink r:id="rId6" w:history="1">
              <w:r w:rsidR="00C0084A" w:rsidRPr="0080694D">
                <w:rPr>
                  <w:rStyle w:val="Collegamentoipertestuale"/>
                  <w:b/>
                  <w:sz w:val="22"/>
                  <w:szCs w:val="22"/>
                </w:rPr>
                <w:t>protocollo@pec.provincia.imperia.it</w:t>
              </w:r>
            </w:hyperlink>
          </w:p>
          <w:p w:rsidR="00C0084A" w:rsidRDefault="00C0084A" w:rsidP="00F8606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  <w:p w:rsidR="00D7047D" w:rsidRDefault="00D7047D" w:rsidP="00F8606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Spett.le</w:t>
            </w:r>
          </w:p>
          <w:p w:rsidR="00D7047D" w:rsidRDefault="00D7047D" w:rsidP="00F8606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A.S.L. n. 1 Imperiese</w:t>
            </w:r>
          </w:p>
          <w:p w:rsidR="00D7047D" w:rsidRDefault="00D7047D" w:rsidP="00F8606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Dipartimento di Prevenzione</w:t>
            </w:r>
          </w:p>
          <w:p w:rsidR="00D7047D" w:rsidRDefault="00D7047D" w:rsidP="00F8606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mezzo P.E.C.</w:t>
            </w:r>
          </w:p>
          <w:p w:rsidR="00D7047D" w:rsidRDefault="003532CD" w:rsidP="00F8606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hyperlink r:id="rId7" w:history="1">
              <w:r w:rsidR="00D7047D" w:rsidRPr="002E5238">
                <w:rPr>
                  <w:rStyle w:val="Collegamentoipertestuale"/>
                  <w:b/>
                  <w:sz w:val="22"/>
                  <w:szCs w:val="22"/>
                </w:rPr>
                <w:t>protocollo@pec.asl1.liguria.it</w:t>
              </w:r>
            </w:hyperlink>
          </w:p>
          <w:p w:rsidR="00D7047D" w:rsidRDefault="00D7047D" w:rsidP="00F8606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  <w:p w:rsidR="00247BE0" w:rsidRDefault="00247BE0" w:rsidP="00247BE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Spett.le</w:t>
            </w:r>
          </w:p>
          <w:p w:rsidR="00D7047D" w:rsidRDefault="00247BE0" w:rsidP="00247BE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ARPAL</w:t>
            </w:r>
          </w:p>
          <w:p w:rsidR="00247BE0" w:rsidRDefault="00247BE0" w:rsidP="00247BE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Dipartimento Provinciale di Imperia</w:t>
            </w:r>
          </w:p>
          <w:p w:rsidR="00247BE0" w:rsidRDefault="00247BE0" w:rsidP="00247BE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mezzo P.E.C.</w:t>
            </w:r>
          </w:p>
          <w:p w:rsidR="0000093E" w:rsidRDefault="003532CD" w:rsidP="00247BE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hyperlink r:id="rId8" w:history="1">
              <w:r w:rsidR="0000093E" w:rsidRPr="002E5238">
                <w:rPr>
                  <w:rStyle w:val="Collegamentoipertestuale"/>
                  <w:b/>
                  <w:sz w:val="22"/>
                  <w:szCs w:val="22"/>
                </w:rPr>
                <w:t>arpal@pec.arpal.gov.it</w:t>
              </w:r>
            </w:hyperlink>
          </w:p>
          <w:p w:rsidR="0000093E" w:rsidRDefault="0000093E" w:rsidP="00247BE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  <w:p w:rsidR="0000093E" w:rsidRDefault="0000093E" w:rsidP="0000093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620C29" w:rsidRDefault="00620C29">
      <w:pPr>
        <w:jc w:val="both"/>
        <w:rPr>
          <w:sz w:val="22"/>
        </w:rPr>
      </w:pPr>
      <w:r>
        <w:rPr>
          <w:sz w:val="22"/>
        </w:rPr>
        <w:t>In riferimento alla pratica di cui all'oggetto, si notifica alla S.V. che la stessa è stata approvata alle condizioni previste dal</w:t>
      </w:r>
      <w:r w:rsidR="00C9466F">
        <w:rPr>
          <w:sz w:val="22"/>
        </w:rPr>
        <w:t>la procedura di che trattasi</w:t>
      </w:r>
      <w:r>
        <w:rPr>
          <w:sz w:val="22"/>
        </w:rPr>
        <w:t xml:space="preserve"> </w:t>
      </w:r>
      <w:r w:rsidR="00C9466F">
        <w:rPr>
          <w:sz w:val="22"/>
        </w:rPr>
        <w:t>deposi</w:t>
      </w:r>
      <w:r>
        <w:rPr>
          <w:sz w:val="22"/>
        </w:rPr>
        <w:t>tat</w:t>
      </w:r>
      <w:r w:rsidR="00C9466F">
        <w:rPr>
          <w:sz w:val="22"/>
        </w:rPr>
        <w:t>a</w:t>
      </w:r>
      <w:r>
        <w:rPr>
          <w:sz w:val="22"/>
        </w:rPr>
        <w:t xml:space="preserve"> presso </w:t>
      </w:r>
      <w:r w:rsidR="00C9466F">
        <w:rPr>
          <w:sz w:val="22"/>
        </w:rPr>
        <w:t>il Settore</w:t>
      </w:r>
      <w:r>
        <w:rPr>
          <w:sz w:val="22"/>
        </w:rPr>
        <w:t xml:space="preserve"> Territorio</w:t>
      </w:r>
      <w:r w:rsidR="00C9466F">
        <w:rPr>
          <w:sz w:val="22"/>
        </w:rPr>
        <w:t>, allo Sportello Unico Attività Produttive</w:t>
      </w:r>
      <w:r>
        <w:rPr>
          <w:sz w:val="22"/>
        </w:rPr>
        <w:t xml:space="preserve"> di questo Comune.</w:t>
      </w:r>
    </w:p>
    <w:p w:rsidR="00620C29" w:rsidRDefault="00620C29">
      <w:pPr>
        <w:jc w:val="both"/>
        <w:rPr>
          <w:sz w:val="22"/>
        </w:rPr>
      </w:pPr>
      <w:r>
        <w:rPr>
          <w:sz w:val="22"/>
        </w:rPr>
        <w:t>Dett</w:t>
      </w:r>
      <w:r w:rsidR="00C9466F">
        <w:rPr>
          <w:sz w:val="22"/>
        </w:rPr>
        <w:t>a</w:t>
      </w:r>
      <w:r>
        <w:rPr>
          <w:sz w:val="22"/>
        </w:rPr>
        <w:t xml:space="preserve"> </w:t>
      </w:r>
      <w:r w:rsidR="00C9466F">
        <w:rPr>
          <w:sz w:val="22"/>
        </w:rPr>
        <w:t>Autorizzazione</w:t>
      </w:r>
      <w:r>
        <w:rPr>
          <w:sz w:val="22"/>
        </w:rPr>
        <w:t xml:space="preserve"> potrà essere ritirat</w:t>
      </w:r>
      <w:r w:rsidR="00C9466F">
        <w:rPr>
          <w:sz w:val="22"/>
        </w:rPr>
        <w:t>a</w:t>
      </w:r>
      <w:r>
        <w:rPr>
          <w:sz w:val="22"/>
        </w:rPr>
        <w:t xml:space="preserve">, previo adempimento degli obblighi previsti dalle leggi vigenti (pagamento diritti di segreteria e munirsi di marca da bollo da Euro </w:t>
      </w:r>
      <w:r w:rsidR="00BD7DAD">
        <w:rPr>
          <w:sz w:val="22"/>
        </w:rPr>
        <w:t>16,00</w:t>
      </w:r>
      <w:r>
        <w:rPr>
          <w:sz w:val="22"/>
        </w:rPr>
        <w:t>).</w:t>
      </w:r>
    </w:p>
    <w:p w:rsidR="003532CD" w:rsidRDefault="003532CD">
      <w:pPr>
        <w:jc w:val="both"/>
        <w:rPr>
          <w:sz w:val="22"/>
        </w:rPr>
      </w:pPr>
      <w:r>
        <w:rPr>
          <w:sz w:val="22"/>
        </w:rPr>
        <w:t xml:space="preserve">Si comunica agli Enti che ci leggono per conoscenza che l’Autorizzazione di che trattasi e </w:t>
      </w:r>
      <w:r w:rsidR="007C3936">
        <w:rPr>
          <w:sz w:val="22"/>
        </w:rPr>
        <w:t>gli elaborati grafici e documentazione connessa al procedimento, sono consultabili</w:t>
      </w:r>
      <w:r w:rsidR="00AF1F99">
        <w:rPr>
          <w:sz w:val="22"/>
        </w:rPr>
        <w:t>, per tutti gli usi di Legge,</w:t>
      </w:r>
      <w:r w:rsidR="007C3936">
        <w:rPr>
          <w:sz w:val="22"/>
        </w:rPr>
        <w:t xml:space="preserve"> </w:t>
      </w:r>
      <w:r w:rsidR="00AF1F99">
        <w:rPr>
          <w:sz w:val="22"/>
        </w:rPr>
        <w:t>nel sito internet istituzionale del Comune alla sezione “casa trasparente”</w:t>
      </w:r>
      <w:r w:rsidR="009E1277">
        <w:rPr>
          <w:sz w:val="22"/>
        </w:rPr>
        <w:t>.</w:t>
      </w:r>
      <w:bookmarkStart w:id="0" w:name="_GoBack"/>
      <w:bookmarkEnd w:id="0"/>
    </w:p>
    <w:p w:rsidR="00620C29" w:rsidRDefault="00620C29">
      <w:pPr>
        <w:jc w:val="both"/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>Sanremo,</w:t>
      </w:r>
      <w:r w:rsidR="002316D5">
        <w:rPr>
          <w:sz w:val="22"/>
        </w:rPr>
        <w:t xml:space="preserve"> [data]</w:t>
      </w: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620C29" w:rsidRDefault="00620C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Ing. </w:t>
      </w:r>
      <w:r w:rsidR="00076DD3">
        <w:rPr>
          <w:sz w:val="22"/>
        </w:rPr>
        <w:t>Gian Paolo TRUCCHI</w:t>
      </w:r>
    </w:p>
    <w:p w:rsidR="00620C29" w:rsidRDefault="00620C29"/>
    <w:p w:rsidR="00F83CC4" w:rsidRDefault="00F83CC4" w:rsidP="0059589D">
      <w:pPr>
        <w:jc w:val="both"/>
        <w:rPr>
          <w:sz w:val="18"/>
          <w:szCs w:val="18"/>
        </w:rPr>
      </w:pPr>
    </w:p>
    <w:p w:rsidR="00F83CC4" w:rsidRDefault="00F83CC4" w:rsidP="0059589D">
      <w:pPr>
        <w:jc w:val="both"/>
        <w:rPr>
          <w:sz w:val="18"/>
          <w:szCs w:val="18"/>
        </w:rPr>
      </w:pPr>
    </w:p>
    <w:p w:rsidR="00F83CC4" w:rsidRDefault="00F83CC4" w:rsidP="0059589D">
      <w:pPr>
        <w:jc w:val="both"/>
        <w:rPr>
          <w:sz w:val="18"/>
          <w:szCs w:val="18"/>
        </w:rPr>
      </w:pPr>
    </w:p>
    <w:p w:rsidR="00F83CC4" w:rsidRDefault="00F83CC4" w:rsidP="0059589D">
      <w:pPr>
        <w:jc w:val="both"/>
        <w:rPr>
          <w:sz w:val="18"/>
          <w:szCs w:val="18"/>
        </w:rPr>
      </w:pPr>
    </w:p>
    <w:p w:rsidR="00F83CC4" w:rsidRDefault="00F83CC4" w:rsidP="0059589D">
      <w:pPr>
        <w:jc w:val="both"/>
        <w:rPr>
          <w:sz w:val="18"/>
          <w:szCs w:val="18"/>
        </w:rPr>
      </w:pPr>
    </w:p>
    <w:p w:rsidR="00F83CC4" w:rsidRDefault="00F83CC4" w:rsidP="0059589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Il presente documento è sottoscritto con firma digitale, da soggetto delegato, ai sensi dell’art. 21 del </w:t>
      </w:r>
      <w:proofErr w:type="spellStart"/>
      <w:r>
        <w:rPr>
          <w:sz w:val="18"/>
          <w:szCs w:val="18"/>
        </w:rPr>
        <w:t>D.lgs</w:t>
      </w:r>
      <w:proofErr w:type="spellEnd"/>
      <w:r>
        <w:rPr>
          <w:sz w:val="18"/>
          <w:szCs w:val="18"/>
        </w:rPr>
        <w:t xml:space="preserve"> 82/2005. La riproduzione dello stesso su supporto analogico è effettuata dal Comune di Sanremo e costituisce una copia integra e fedele dell’originale informatico, disponibile a richiesta presso lo Scrivente Servizio.</w:t>
      </w:r>
    </w:p>
    <w:p w:rsidR="00F83CC4" w:rsidRDefault="00F83CC4"/>
    <w:sectPr w:rsidR="00F83CC4" w:rsidSect="00620C29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64"/>
    <w:rsid w:val="0000093E"/>
    <w:rsid w:val="0002472E"/>
    <w:rsid w:val="000760E7"/>
    <w:rsid w:val="00076DD3"/>
    <w:rsid w:val="000B32FA"/>
    <w:rsid w:val="000D7963"/>
    <w:rsid w:val="001A44B0"/>
    <w:rsid w:val="002316D5"/>
    <w:rsid w:val="00247BE0"/>
    <w:rsid w:val="00272500"/>
    <w:rsid w:val="00285BE1"/>
    <w:rsid w:val="002C3C6D"/>
    <w:rsid w:val="003532CD"/>
    <w:rsid w:val="00416DA5"/>
    <w:rsid w:val="004B1391"/>
    <w:rsid w:val="00505C73"/>
    <w:rsid w:val="0059589D"/>
    <w:rsid w:val="00620C29"/>
    <w:rsid w:val="007C3936"/>
    <w:rsid w:val="008254CB"/>
    <w:rsid w:val="008E56DC"/>
    <w:rsid w:val="00930180"/>
    <w:rsid w:val="00982C7F"/>
    <w:rsid w:val="009B7828"/>
    <w:rsid w:val="009E1277"/>
    <w:rsid w:val="00A63382"/>
    <w:rsid w:val="00AA1464"/>
    <w:rsid w:val="00AA666C"/>
    <w:rsid w:val="00AF1F99"/>
    <w:rsid w:val="00BA43A0"/>
    <w:rsid w:val="00BD7DAD"/>
    <w:rsid w:val="00BE5FFE"/>
    <w:rsid w:val="00C0084A"/>
    <w:rsid w:val="00C44FA0"/>
    <w:rsid w:val="00C50588"/>
    <w:rsid w:val="00C9466F"/>
    <w:rsid w:val="00CC20C3"/>
    <w:rsid w:val="00D56726"/>
    <w:rsid w:val="00D7047D"/>
    <w:rsid w:val="00DE1E14"/>
    <w:rsid w:val="00F42735"/>
    <w:rsid w:val="00F83CC4"/>
    <w:rsid w:val="00F86061"/>
    <w:rsid w:val="00FE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82C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D5672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D56726"/>
    <w:rPr>
      <w:rFonts w:ascii="Arial" w:hAnsi="Arial" w:cs="Arial"/>
    </w:rPr>
  </w:style>
  <w:style w:type="table" w:styleId="Grigliatabella">
    <w:name w:val="Table Grid"/>
    <w:basedOn w:val="Tabellanormale"/>
    <w:rsid w:val="00231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rsid w:val="00C0084A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D7047D"/>
    <w:rPr>
      <w:b/>
      <w:bCs/>
      <w:i w:val="0"/>
      <w:iCs w:val="0"/>
    </w:rPr>
  </w:style>
  <w:style w:type="character" w:customStyle="1" w:styleId="st1">
    <w:name w:val="st1"/>
    <w:basedOn w:val="Carpredefinitoparagrafo"/>
    <w:rsid w:val="00D7047D"/>
  </w:style>
  <w:style w:type="character" w:styleId="Enfasigrassetto">
    <w:name w:val="Strong"/>
    <w:basedOn w:val="Carpredefinitoparagrafo"/>
    <w:uiPriority w:val="22"/>
    <w:qFormat/>
    <w:rsid w:val="0000093E"/>
    <w:rPr>
      <w:b/>
      <w:bCs/>
    </w:rPr>
  </w:style>
  <w:style w:type="character" w:customStyle="1" w:styleId="cloakedemail">
    <w:name w:val="cloaked_email"/>
    <w:basedOn w:val="Carpredefinitoparagrafo"/>
    <w:rsid w:val="00000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82C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D5672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D56726"/>
    <w:rPr>
      <w:rFonts w:ascii="Arial" w:hAnsi="Arial" w:cs="Arial"/>
    </w:rPr>
  </w:style>
  <w:style w:type="table" w:styleId="Grigliatabella">
    <w:name w:val="Table Grid"/>
    <w:basedOn w:val="Tabellanormale"/>
    <w:rsid w:val="00231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rsid w:val="00C0084A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D7047D"/>
    <w:rPr>
      <w:b/>
      <w:bCs/>
      <w:i w:val="0"/>
      <w:iCs w:val="0"/>
    </w:rPr>
  </w:style>
  <w:style w:type="character" w:customStyle="1" w:styleId="st1">
    <w:name w:val="st1"/>
    <w:basedOn w:val="Carpredefinitoparagrafo"/>
    <w:rsid w:val="00D7047D"/>
  </w:style>
  <w:style w:type="character" w:styleId="Enfasigrassetto">
    <w:name w:val="Strong"/>
    <w:basedOn w:val="Carpredefinitoparagrafo"/>
    <w:uiPriority w:val="22"/>
    <w:qFormat/>
    <w:rsid w:val="0000093E"/>
    <w:rPr>
      <w:b/>
      <w:bCs/>
    </w:rPr>
  </w:style>
  <w:style w:type="character" w:customStyle="1" w:styleId="cloakedemail">
    <w:name w:val="cloaked_email"/>
    <w:basedOn w:val="Carpredefinitoparagrafo"/>
    <w:rsid w:val="0000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pal@pec.arpal.gov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tocollo@pec.asl1.liguria.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rotocollo@pec.provincia.imperia.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VVISO%20RITIRO%20CON_AU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AVVISO RITIRO CON_AUT</Template>
  <TotalTime>2</TotalTime>
  <Pages>2</Pages>
  <Words>253</Words>
  <Characters>2062</Characters>
  <Application>Microsoft Office Word</Application>
  <DocSecurity>4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Crocetta Alessio</cp:lastModifiedBy>
  <cp:revision>2</cp:revision>
  <cp:lastPrinted>2010-03-23T08:44:00Z</cp:lastPrinted>
  <dcterms:created xsi:type="dcterms:W3CDTF">2015-02-26T10:46:00Z</dcterms:created>
  <dcterms:modified xsi:type="dcterms:W3CDTF">2015-02-26T10:46:00Z</dcterms:modified>
</cp:coreProperties>
</file>