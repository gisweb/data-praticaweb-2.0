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A77" w:rsidRDefault="00280A77" w:rsidP="00280A77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7A0355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_____________ del _____________</w:t>
      </w:r>
    </w:p>
    <w:tbl>
      <w:tblPr>
        <w:tblStyle w:val="Grigliatabella"/>
        <w:tblW w:w="51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321"/>
        <w:gridCol w:w="4566"/>
        <w:gridCol w:w="321"/>
      </w:tblGrid>
      <w:tr w:rsidR="007A0355" w:rsidTr="00C8091A">
        <w:trPr>
          <w:gridAfter w:val="1"/>
          <w:wAfter w:w="159" w:type="pct"/>
        </w:trPr>
        <w:tc>
          <w:tcPr>
            <w:tcW w:w="2421" w:type="pct"/>
          </w:tcPr>
          <w:p w:rsidR="007A0355" w:rsidRDefault="007A0355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0" w:type="pct"/>
            <w:gridSpan w:val="2"/>
          </w:tcPr>
          <w:p w:rsidR="007A0355" w:rsidRDefault="007A0355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80A77" w:rsidTr="00C8091A">
        <w:tc>
          <w:tcPr>
            <w:tcW w:w="2580" w:type="pct"/>
            <w:gridSpan w:val="2"/>
          </w:tcPr>
          <w:p w:rsidR="00280A77" w:rsidRDefault="00280A77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0" w:type="pct"/>
            <w:gridSpan w:val="2"/>
            <w:hideMark/>
          </w:tcPr>
          <w:p w:rsidR="00280A77" w:rsidRDefault="00280A77" w:rsidP="00B4425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280A77" w:rsidRPr="009C6EBE" w:rsidRDefault="00280A77" w:rsidP="00B4425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280A77" w:rsidTr="00C8091A">
        <w:tc>
          <w:tcPr>
            <w:tcW w:w="2580" w:type="pct"/>
            <w:gridSpan w:val="2"/>
          </w:tcPr>
          <w:p w:rsidR="00280A77" w:rsidRDefault="00280A77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0" w:type="pct"/>
            <w:gridSpan w:val="2"/>
            <w:hideMark/>
          </w:tcPr>
          <w:p w:rsidR="00280A77" w:rsidRPr="009C6EBE" w:rsidRDefault="00280A77" w:rsidP="00B4425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280A77" w:rsidTr="00C8091A">
        <w:tc>
          <w:tcPr>
            <w:tcW w:w="2580" w:type="pct"/>
            <w:gridSpan w:val="2"/>
          </w:tcPr>
          <w:p w:rsidR="00280A77" w:rsidRDefault="00280A77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0" w:type="pct"/>
            <w:gridSpan w:val="2"/>
            <w:hideMark/>
          </w:tcPr>
          <w:p w:rsidR="00280A77" w:rsidRPr="009C6EBE" w:rsidRDefault="00280A77" w:rsidP="00B4425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280A77" w:rsidRDefault="00280A77" w:rsidP="00B44251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C8091A" w:rsidRDefault="00C8091A" w:rsidP="00B44251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C8091A" w:rsidRPr="001C51AE" w:rsidRDefault="00C8091A" w:rsidP="00C8091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C8091A" w:rsidRPr="001C51AE" w:rsidRDefault="00C8091A" w:rsidP="00C8091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 xml:space="preserve">Soprintendenza Archeologia, Belle Arti e </w:t>
            </w: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1C51AE">
              <w:rPr>
                <w:rFonts w:ascii="Arial" w:hAnsi="Arial" w:cs="Arial"/>
                <w:b/>
                <w:sz w:val="22"/>
                <w:szCs w:val="22"/>
              </w:rPr>
              <w:t>aesaggio della Liguria</w:t>
            </w:r>
          </w:p>
          <w:p w:rsidR="00C8091A" w:rsidRPr="001C51AE" w:rsidRDefault="00C8091A" w:rsidP="00C8091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:rsidR="00C8091A" w:rsidRPr="001C51AE" w:rsidRDefault="00C8091A" w:rsidP="00C8091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:rsidR="00C8091A" w:rsidRPr="009C6EBE" w:rsidRDefault="00C8091A" w:rsidP="00C8091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hyperlink r:id="rId9" w:history="1">
              <w:r w:rsidRPr="0015011B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mbac-sabap-lig@mailcert.beniculturali.it</w:t>
              </w:r>
            </w:hyperlink>
          </w:p>
        </w:tc>
      </w:tr>
    </w:tbl>
    <w:p w:rsidR="007A0355" w:rsidRDefault="000C370B" w:rsidP="00C8091A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C5412C">
        <w:rPr>
          <w:rFonts w:ascii="Arial" w:hAnsi="Arial" w:cs="Arial"/>
          <w:sz w:val="22"/>
          <w:szCs w:val="22"/>
        </w:rPr>
        <w:t>[</w:t>
      </w:r>
      <w:proofErr w:type="spellStart"/>
      <w:r w:rsidR="00C5412C">
        <w:rPr>
          <w:rFonts w:ascii="Arial" w:hAnsi="Arial" w:cs="Arial"/>
          <w:sz w:val="22"/>
          <w:szCs w:val="22"/>
        </w:rPr>
        <w:t>tipo_pratica</w:t>
      </w:r>
      <w:proofErr w:type="spellEnd"/>
      <w:r w:rsidR="00C5412C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n. </w:t>
      </w:r>
      <w:r w:rsidR="00600ADE" w:rsidRPr="00D42FB7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- Opere: </w:t>
      </w:r>
      <w:r w:rsidR="00C5412C">
        <w:rPr>
          <w:rFonts w:ascii="Arial" w:hAnsi="Arial" w:cs="Arial"/>
          <w:sz w:val="22"/>
          <w:szCs w:val="22"/>
        </w:rPr>
        <w:t xml:space="preserve">[oggetto] </w:t>
      </w:r>
      <w:r>
        <w:rPr>
          <w:rFonts w:ascii="Arial" w:hAnsi="Arial" w:cs="Arial"/>
          <w:sz w:val="22"/>
          <w:szCs w:val="22"/>
        </w:rPr>
        <w:t xml:space="preserve">in </w:t>
      </w:r>
      <w:r w:rsidR="00C5412C">
        <w:rPr>
          <w:rFonts w:ascii="Arial" w:hAnsi="Arial" w:cs="Arial"/>
          <w:sz w:val="22"/>
          <w:szCs w:val="22"/>
        </w:rPr>
        <w:t>[ubicazione]</w:t>
      </w:r>
      <w:r>
        <w:rPr>
          <w:rFonts w:ascii="Arial" w:hAnsi="Arial" w:cs="Arial"/>
          <w:sz w:val="22"/>
          <w:szCs w:val="22"/>
        </w:rPr>
        <w:t xml:space="preserve"> </w:t>
      </w:r>
      <w:r w:rsidR="00C5412C" w:rsidRPr="001B2A65">
        <w:rPr>
          <w:rFonts w:ascii="Arial" w:hAnsi="Arial" w:cs="Arial"/>
          <w:i/>
          <w:sz w:val="22"/>
          <w:szCs w:val="22"/>
          <w:u w:val="single"/>
        </w:rPr>
        <w:t>Archiviazione pratica per sopravvenuta normativa</w:t>
      </w:r>
    </w:p>
    <w:p w:rsidR="001B2A65" w:rsidRDefault="001B2A65" w:rsidP="00C5412C">
      <w:pPr>
        <w:ind w:firstLine="540"/>
        <w:jc w:val="both"/>
        <w:rPr>
          <w:rFonts w:ascii="Arial" w:hAnsi="Arial" w:cs="Arial"/>
          <w:sz w:val="22"/>
          <w:szCs w:val="22"/>
        </w:rPr>
      </w:pPr>
    </w:p>
    <w:p w:rsidR="00C5412C" w:rsidRDefault="00C5412C" w:rsidP="00C5412C">
      <w:pPr>
        <w:ind w:firstLine="540"/>
        <w:jc w:val="both"/>
        <w:rPr>
          <w:rFonts w:ascii="Arial" w:hAnsi="Arial" w:cs="Arial"/>
          <w:sz w:val="22"/>
          <w:szCs w:val="22"/>
        </w:rPr>
      </w:pPr>
      <w:r w:rsidRPr="001E4296">
        <w:rPr>
          <w:rFonts w:ascii="Arial" w:hAnsi="Arial" w:cs="Arial"/>
          <w:sz w:val="22"/>
          <w:szCs w:val="22"/>
        </w:rPr>
        <w:t xml:space="preserve">Vista l'istanza presentata in data </w:t>
      </w:r>
      <w:r w:rsidR="00B71002">
        <w:rPr>
          <w:rFonts w:ascii="Arial" w:hAnsi="Arial" w:cs="Arial"/>
          <w:sz w:val="22"/>
          <w:szCs w:val="22"/>
        </w:rPr>
        <w:t>[</w:t>
      </w:r>
      <w:proofErr w:type="spellStart"/>
      <w:r w:rsidR="00B71002">
        <w:rPr>
          <w:rFonts w:ascii="Arial" w:hAnsi="Arial" w:cs="Arial"/>
          <w:sz w:val="22"/>
          <w:szCs w:val="22"/>
        </w:rPr>
        <w:t>data_</w:t>
      </w:r>
      <w:r>
        <w:rPr>
          <w:rFonts w:ascii="Arial" w:hAnsi="Arial" w:cs="Arial"/>
          <w:sz w:val="22"/>
          <w:szCs w:val="22"/>
        </w:rPr>
        <w:t>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1E4296">
        <w:rPr>
          <w:rFonts w:ascii="Arial" w:hAnsi="Arial" w:cs="Arial"/>
          <w:sz w:val="22"/>
          <w:szCs w:val="22"/>
        </w:rPr>
        <w:t xml:space="preserve"> da</w:t>
      </w:r>
      <w:r>
        <w:rPr>
          <w:rFonts w:ascii="Arial" w:hAnsi="Arial" w:cs="Arial"/>
          <w:sz w:val="22"/>
          <w:szCs w:val="22"/>
        </w:rPr>
        <w:t xml:space="preserve"> </w:t>
      </w:r>
      <w:r w:rsidRPr="001E4296">
        <w:rPr>
          <w:rFonts w:ascii="Arial" w:hAnsi="Arial" w:cs="Arial"/>
          <w:b/>
          <w:sz w:val="22"/>
          <w:szCs w:val="22"/>
        </w:rPr>
        <w:fldChar w:fldCharType="begin"/>
      </w:r>
      <w:r w:rsidRPr="001E4296">
        <w:rPr>
          <w:rFonts w:ascii="Arial" w:hAnsi="Arial" w:cs="Arial"/>
          <w:b/>
          <w:sz w:val="22"/>
          <w:szCs w:val="22"/>
        </w:rPr>
        <w:instrText xml:space="preserve"> MERGEFIELD RICHIEDENTI </w:instrText>
      </w:r>
      <w:r w:rsidRPr="001E4296"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elenco_richiedenti</w:t>
      </w:r>
      <w:proofErr w:type="spellEnd"/>
      <w:r>
        <w:rPr>
          <w:rFonts w:ascii="Arial" w:hAnsi="Arial" w:cs="Arial"/>
          <w:b/>
          <w:sz w:val="22"/>
          <w:szCs w:val="22"/>
        </w:rPr>
        <w:t>]</w:t>
      </w:r>
      <w:r w:rsidRPr="001E4296">
        <w:rPr>
          <w:rFonts w:ascii="Arial" w:hAnsi="Arial" w:cs="Arial"/>
          <w:b/>
          <w:sz w:val="22"/>
          <w:szCs w:val="22"/>
        </w:rPr>
        <w:fldChar w:fldCharType="end"/>
      </w:r>
      <w:r w:rsidRPr="001E4296">
        <w:rPr>
          <w:rFonts w:ascii="Arial" w:hAnsi="Arial" w:cs="Arial"/>
          <w:sz w:val="22"/>
          <w:szCs w:val="22"/>
        </w:rPr>
        <w:t xml:space="preserve">; per l'esecuzione dei lavori di </w:t>
      </w:r>
      <w:r>
        <w:rPr>
          <w:rFonts w:ascii="Arial" w:hAnsi="Arial" w:cs="Arial"/>
          <w:sz w:val="22"/>
          <w:szCs w:val="22"/>
        </w:rPr>
        <w:t>[oggetto];</w:t>
      </w:r>
    </w:p>
    <w:p w:rsidR="00C5412C" w:rsidRDefault="00C5412C" w:rsidP="00C5412C">
      <w:pPr>
        <w:ind w:firstLine="540"/>
        <w:jc w:val="both"/>
        <w:rPr>
          <w:rFonts w:ascii="Arial" w:hAnsi="Arial" w:cs="Arial"/>
          <w:sz w:val="22"/>
          <w:szCs w:val="22"/>
        </w:rPr>
      </w:pPr>
    </w:p>
    <w:p w:rsidR="00C5412C" w:rsidRDefault="00C5412C" w:rsidP="00C5412C">
      <w:pPr>
        <w:ind w:firstLine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Visto il D.P.R. 31/2017 </w:t>
      </w:r>
      <w:r w:rsidR="001B2A65">
        <w:rPr>
          <w:rFonts w:ascii="Arial" w:hAnsi="Arial" w:cs="Arial"/>
          <w:sz w:val="22"/>
          <w:szCs w:val="22"/>
        </w:rPr>
        <w:t xml:space="preserve">che ha </w:t>
      </w:r>
      <w:r>
        <w:rPr>
          <w:rFonts w:ascii="Arial" w:hAnsi="Arial" w:cs="Arial"/>
          <w:sz w:val="22"/>
          <w:szCs w:val="22"/>
        </w:rPr>
        <w:t>abrogato il precedente D.P.R. 139/2010.</w:t>
      </w:r>
    </w:p>
    <w:p w:rsidR="00C5412C" w:rsidRDefault="00C5412C" w:rsidP="00C5412C">
      <w:pPr>
        <w:ind w:firstLine="540"/>
        <w:jc w:val="both"/>
        <w:rPr>
          <w:rFonts w:ascii="Arial" w:hAnsi="Arial" w:cs="Arial"/>
          <w:sz w:val="22"/>
          <w:szCs w:val="22"/>
        </w:rPr>
      </w:pPr>
    </w:p>
    <w:p w:rsidR="00C5412C" w:rsidRDefault="00C5412C" w:rsidP="00C5412C">
      <w:pPr>
        <w:ind w:firstLine="540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Tenuto conto che l’intervento proposto è riconducibile alla fattispecie di cui all’allagato A del predetto D.P.R. al punto</w:t>
      </w:r>
      <w:r w:rsidRPr="001B2A65">
        <w:rPr>
          <w:rFonts w:ascii="Arial" w:hAnsi="Arial" w:cs="Arial"/>
          <w:sz w:val="22"/>
          <w:szCs w:val="22"/>
        </w:rPr>
        <w:t xml:space="preserve"> </w:t>
      </w:r>
      <w:r w:rsidRPr="001B2A65">
        <w:rPr>
          <w:rFonts w:ascii="Arial" w:hAnsi="Arial" w:cs="Arial"/>
          <w:sz w:val="22"/>
          <w:szCs w:val="22"/>
          <w:highlight w:val="yellow"/>
        </w:rPr>
        <w:t>*****</w:t>
      </w:r>
    </w:p>
    <w:p w:rsidR="00C5412C" w:rsidRPr="00C5412C" w:rsidRDefault="00C5412C" w:rsidP="00C5412C">
      <w:pPr>
        <w:ind w:firstLine="540"/>
        <w:jc w:val="both"/>
        <w:rPr>
          <w:rFonts w:ascii="Arial" w:hAnsi="Arial" w:cs="Arial"/>
          <w:sz w:val="22"/>
          <w:szCs w:val="22"/>
        </w:rPr>
      </w:pPr>
    </w:p>
    <w:p w:rsidR="00C5412C" w:rsidRDefault="00C5412C" w:rsidP="00C5412C">
      <w:pPr>
        <w:ind w:firstLine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Considerato</w:t>
      </w:r>
      <w:r w:rsidRPr="00C5412C">
        <w:rPr>
          <w:rFonts w:ascii="Arial" w:hAnsi="Arial" w:cs="Arial"/>
          <w:sz w:val="22"/>
          <w:szCs w:val="22"/>
        </w:rPr>
        <w:t xml:space="preserve"> che ad oggi</w:t>
      </w:r>
      <w:r>
        <w:rPr>
          <w:rFonts w:ascii="Arial" w:hAnsi="Arial" w:cs="Arial"/>
          <w:sz w:val="22"/>
          <w:szCs w:val="22"/>
        </w:rPr>
        <w:t xml:space="preserve"> il suddetto intervento non necessita di titolo abilitativo paesaggistico</w:t>
      </w:r>
      <w:r w:rsidR="001B2A65">
        <w:rPr>
          <w:rFonts w:ascii="Arial" w:hAnsi="Arial" w:cs="Arial"/>
          <w:sz w:val="22"/>
          <w:szCs w:val="22"/>
        </w:rPr>
        <w:t xml:space="preserve"> ai sensi dell’art. 2 del D.P.R. 31/2017</w:t>
      </w:r>
    </w:p>
    <w:p w:rsidR="001B2A65" w:rsidRDefault="001B2A65" w:rsidP="00C5412C">
      <w:pPr>
        <w:ind w:firstLine="540"/>
        <w:jc w:val="both"/>
        <w:rPr>
          <w:rFonts w:ascii="Arial" w:hAnsi="Arial" w:cs="Arial"/>
          <w:sz w:val="22"/>
          <w:szCs w:val="22"/>
        </w:rPr>
      </w:pPr>
    </w:p>
    <w:p w:rsidR="001B2A65" w:rsidRDefault="001B2A65" w:rsidP="00C5412C">
      <w:pPr>
        <w:ind w:firstLine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Alla luce di quanto sopra si dispone l’archiviazione dell’iter attivato con nota </w:t>
      </w: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280A77">
        <w:rPr>
          <w:rFonts w:ascii="Arial" w:hAnsi="Arial" w:cs="Arial"/>
          <w:sz w:val="22"/>
          <w:szCs w:val="22"/>
        </w:rPr>
        <w:t>[</w:t>
      </w:r>
      <w:r w:rsidR="00280A77" w:rsidRPr="009C6EBE">
        <w:rPr>
          <w:rFonts w:ascii="Arial" w:hAnsi="Arial" w:cs="Arial"/>
          <w:noProof/>
          <w:sz w:val="22"/>
          <w:szCs w:val="22"/>
        </w:rPr>
        <w:t>protocollo</w:t>
      </w:r>
      <w:r w:rsidR="00280A77">
        <w:rPr>
          <w:rFonts w:ascii="Arial" w:hAnsi="Arial" w:cs="Arial"/>
          <w:noProof/>
          <w:sz w:val="22"/>
          <w:szCs w:val="22"/>
        </w:rPr>
        <w:t>]</w:t>
      </w:r>
      <w:r w:rsidR="00280A77" w:rsidRPr="009C6EBE">
        <w:rPr>
          <w:rFonts w:ascii="Arial" w:hAnsi="Arial" w:cs="Arial"/>
          <w:sz w:val="22"/>
          <w:szCs w:val="22"/>
        </w:rPr>
        <w:fldChar w:fldCharType="begin"/>
      </w:r>
      <w:r w:rsidR="00280A77"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280A77" w:rsidRPr="009C6EBE">
        <w:rPr>
          <w:rFonts w:ascii="Arial" w:hAnsi="Arial" w:cs="Arial"/>
          <w:sz w:val="22"/>
          <w:szCs w:val="22"/>
        </w:rPr>
        <w:fldChar w:fldCharType="end"/>
      </w:r>
      <w:r w:rsidR="00280A77" w:rsidRPr="009C6EBE">
        <w:rPr>
          <w:rFonts w:ascii="Arial" w:hAnsi="Arial" w:cs="Arial"/>
          <w:sz w:val="22"/>
          <w:szCs w:val="22"/>
        </w:rPr>
        <w:t xml:space="preserve"> del </w:t>
      </w:r>
      <w:r w:rsidR="00280A77">
        <w:rPr>
          <w:rFonts w:ascii="Arial" w:hAnsi="Arial" w:cs="Arial"/>
          <w:sz w:val="22"/>
          <w:szCs w:val="22"/>
        </w:rPr>
        <w:t>[</w:t>
      </w:r>
      <w:proofErr w:type="spellStart"/>
      <w:r w:rsidR="00280A77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280A77">
        <w:rPr>
          <w:rFonts w:ascii="Arial" w:hAnsi="Arial" w:cs="Arial"/>
          <w:noProof/>
          <w:sz w:val="22"/>
          <w:szCs w:val="22"/>
        </w:rPr>
        <w:t xml:space="preserve">] </w:t>
      </w:r>
      <w:r>
        <w:rPr>
          <w:rFonts w:ascii="Arial" w:hAnsi="Arial" w:cs="Arial"/>
          <w:sz w:val="22"/>
          <w:szCs w:val="22"/>
        </w:rPr>
        <w:t>per sopravvenuta normativa.</w:t>
      </w:r>
    </w:p>
    <w:p w:rsidR="00C8091A" w:rsidRDefault="00C8091A" w:rsidP="00C5412C">
      <w:pPr>
        <w:ind w:firstLine="540"/>
        <w:jc w:val="both"/>
        <w:rPr>
          <w:rFonts w:ascii="Arial" w:hAnsi="Arial" w:cs="Arial"/>
          <w:sz w:val="22"/>
          <w:szCs w:val="22"/>
        </w:rPr>
      </w:pPr>
    </w:p>
    <w:p w:rsidR="00C8091A" w:rsidRPr="00C8091A" w:rsidRDefault="00C8091A" w:rsidP="00C8091A">
      <w:pPr>
        <w:spacing w:before="120" w:after="120"/>
        <w:ind w:firstLine="540"/>
        <w:jc w:val="both"/>
        <w:rPr>
          <w:rFonts w:ascii="Arial" w:hAnsi="Arial" w:cs="Arial"/>
          <w:color w:val="FF0000"/>
          <w:sz w:val="22"/>
          <w:szCs w:val="22"/>
        </w:rPr>
      </w:pPr>
      <w:r w:rsidRPr="00C8091A">
        <w:rPr>
          <w:rFonts w:ascii="Arial" w:hAnsi="Arial" w:cs="Arial"/>
          <w:color w:val="FF0000"/>
          <w:sz w:val="22"/>
          <w:szCs w:val="22"/>
        </w:rPr>
        <w:t xml:space="preserve">Qualora l’intervento riguardi </w:t>
      </w:r>
      <w:r w:rsidRPr="00C8091A">
        <w:rPr>
          <w:rFonts w:ascii="Arial" w:hAnsi="Arial" w:cs="Arial"/>
          <w:color w:val="FF0000"/>
          <w:sz w:val="22"/>
          <w:szCs w:val="22"/>
        </w:rPr>
        <w:t xml:space="preserve">la sostituzione o messa a dimora di alberi e arbusti, </w:t>
      </w:r>
      <w:r w:rsidRPr="00C8091A">
        <w:rPr>
          <w:rFonts w:ascii="Arial" w:hAnsi="Arial" w:cs="Arial"/>
          <w:color w:val="FF0000"/>
          <w:sz w:val="22"/>
          <w:szCs w:val="22"/>
        </w:rPr>
        <w:t>singoli o in gruppi, soggette ad autorizzazione del Servizio Verde Pubblico, si dovrà ottemperare alle disposizioni impartite dal Servizio stesso.</w:t>
      </w:r>
    </w:p>
    <w:p w:rsidR="007A0355" w:rsidRDefault="000C370B" w:rsidP="00195FDE">
      <w:pPr>
        <w:autoSpaceDE w:val="0"/>
        <w:autoSpaceDN w:val="0"/>
        <w:adjustRightInd w:val="0"/>
        <w:spacing w:before="480" w:after="120"/>
        <w:ind w:firstLine="5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7A0355" w:rsidRDefault="009C6EBE" w:rsidP="00195FDE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Sanremo, </w:t>
      </w:r>
      <w:r>
        <w:rPr>
          <w:rFonts w:ascii="Arial" w:hAnsi="Arial" w:cs="Arial"/>
          <w:i/>
          <w:sz w:val="22"/>
          <w:szCs w:val="22"/>
        </w:rPr>
        <w:fldChar w:fldCharType="begin"/>
      </w:r>
      <w:r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>
        <w:rPr>
          <w:rFonts w:ascii="Arial" w:hAnsi="Arial" w:cs="Arial"/>
          <w:i/>
          <w:sz w:val="22"/>
          <w:szCs w:val="22"/>
        </w:rPr>
        <w:fldChar w:fldCharType="separate"/>
      </w:r>
      <w:r w:rsidR="00C8091A">
        <w:rPr>
          <w:rFonts w:ascii="Arial" w:hAnsi="Arial" w:cs="Arial"/>
          <w:i/>
          <w:noProof/>
          <w:sz w:val="22"/>
          <w:szCs w:val="22"/>
        </w:rPr>
        <w:t>9 maggio 2017</w:t>
      </w:r>
      <w:r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7A0355" w:rsidTr="001B3161">
        <w:tc>
          <w:tcPr>
            <w:tcW w:w="4889" w:type="dxa"/>
          </w:tcPr>
          <w:p w:rsidR="007A0355" w:rsidRDefault="007A0355" w:rsidP="001B3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A0355" w:rsidRDefault="00195FDE" w:rsidP="00195FD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C8091A">
              <w:rPr>
                <w:rFonts w:ascii="Arial" w:hAnsi="Arial" w:cs="Arial"/>
                <w:b/>
                <w:sz w:val="22"/>
                <w:szCs w:val="22"/>
              </w:rPr>
              <w:t>DIRIGENTE</w:t>
            </w:r>
          </w:p>
          <w:p w:rsidR="007A0355" w:rsidRDefault="00C8091A" w:rsidP="00195F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[dirigente]</w:t>
            </w:r>
          </w:p>
          <w:p w:rsidR="007A0355" w:rsidRDefault="00195FDE" w:rsidP="00195FDE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7A0355" w:rsidRDefault="007A0355" w:rsidP="00C8091A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7A0355" w:rsidSect="00DF7577">
      <w:headerReference w:type="first" r:id="rId10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871" w:rsidRDefault="003F2871" w:rsidP="00DF7577">
      <w:r>
        <w:separator/>
      </w:r>
    </w:p>
  </w:endnote>
  <w:endnote w:type="continuationSeparator" w:id="0">
    <w:p w:rsidR="003F2871" w:rsidRDefault="003F2871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871" w:rsidRDefault="003F2871" w:rsidP="00DF7577">
      <w:r>
        <w:separator/>
      </w:r>
    </w:p>
  </w:footnote>
  <w:footnote w:type="continuationSeparator" w:id="0">
    <w:p w:rsidR="003F2871" w:rsidRDefault="003F2871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355" w:rsidRDefault="00D04EF8" w:rsidP="00D04EF8">
    <w:pPr>
      <w:pStyle w:val="Intestazione"/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inline distT="0" distB="0" distL="0" distR="0" wp14:anchorId="22C9F181" wp14:editId="3842A706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7A0355" w:rsidRDefault="00D04EF8" w:rsidP="00D04EF8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7A0355" w:rsidRDefault="00D04EF8" w:rsidP="00D04EF8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7A0355" w:rsidRDefault="00D04EF8" w:rsidP="00D04EF8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C.so Cavallotti, 59 – 18038 Sanremo (IM)</w:t>
    </w:r>
  </w:p>
  <w:p w:rsidR="007A0355" w:rsidRPr="00C8091A" w:rsidRDefault="00D04EF8" w:rsidP="00C8091A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 xml:space="preserve">PEC: </w:t>
    </w:r>
    <w:r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31052"/>
    <w:multiLevelType w:val="hybridMultilevel"/>
    <w:tmpl w:val="8FAE9A30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0B2A"/>
    <w:rsid w:val="00003A5B"/>
    <w:rsid w:val="00022D26"/>
    <w:rsid w:val="00024535"/>
    <w:rsid w:val="00033B2C"/>
    <w:rsid w:val="00063A50"/>
    <w:rsid w:val="000B04A5"/>
    <w:rsid w:val="000B144E"/>
    <w:rsid w:val="000C370B"/>
    <w:rsid w:val="000F1EDD"/>
    <w:rsid w:val="0015544B"/>
    <w:rsid w:val="00195FDE"/>
    <w:rsid w:val="001B2769"/>
    <w:rsid w:val="001B2A65"/>
    <w:rsid w:val="001B3161"/>
    <w:rsid w:val="001B4225"/>
    <w:rsid w:val="001E67FB"/>
    <w:rsid w:val="002061BA"/>
    <w:rsid w:val="00223A9A"/>
    <w:rsid w:val="0022532A"/>
    <w:rsid w:val="00280A77"/>
    <w:rsid w:val="002A40AD"/>
    <w:rsid w:val="002D0988"/>
    <w:rsid w:val="00300512"/>
    <w:rsid w:val="00324615"/>
    <w:rsid w:val="00332B66"/>
    <w:rsid w:val="00345ED3"/>
    <w:rsid w:val="00352093"/>
    <w:rsid w:val="003558ED"/>
    <w:rsid w:val="00367297"/>
    <w:rsid w:val="00370D34"/>
    <w:rsid w:val="0038337F"/>
    <w:rsid w:val="003C2B9B"/>
    <w:rsid w:val="003F2871"/>
    <w:rsid w:val="0044590E"/>
    <w:rsid w:val="004705D8"/>
    <w:rsid w:val="004723D0"/>
    <w:rsid w:val="004B610F"/>
    <w:rsid w:val="004D1A05"/>
    <w:rsid w:val="00517B31"/>
    <w:rsid w:val="00563488"/>
    <w:rsid w:val="00567CEF"/>
    <w:rsid w:val="005710E6"/>
    <w:rsid w:val="00587817"/>
    <w:rsid w:val="005A2947"/>
    <w:rsid w:val="005C1690"/>
    <w:rsid w:val="00600ADE"/>
    <w:rsid w:val="00624052"/>
    <w:rsid w:val="00660C73"/>
    <w:rsid w:val="006750A1"/>
    <w:rsid w:val="006A01DF"/>
    <w:rsid w:val="006D5972"/>
    <w:rsid w:val="006E2489"/>
    <w:rsid w:val="00703418"/>
    <w:rsid w:val="00725CB8"/>
    <w:rsid w:val="0073045A"/>
    <w:rsid w:val="007672D9"/>
    <w:rsid w:val="007934DF"/>
    <w:rsid w:val="007A0355"/>
    <w:rsid w:val="007B7BB4"/>
    <w:rsid w:val="007C2FE4"/>
    <w:rsid w:val="007C776E"/>
    <w:rsid w:val="007D3104"/>
    <w:rsid w:val="007D695F"/>
    <w:rsid w:val="0083520F"/>
    <w:rsid w:val="008B446D"/>
    <w:rsid w:val="008F392C"/>
    <w:rsid w:val="00901901"/>
    <w:rsid w:val="009273CF"/>
    <w:rsid w:val="00931C61"/>
    <w:rsid w:val="009455A0"/>
    <w:rsid w:val="00997DA5"/>
    <w:rsid w:val="009C56F4"/>
    <w:rsid w:val="009C6EBE"/>
    <w:rsid w:val="00A10C1D"/>
    <w:rsid w:val="00A12A47"/>
    <w:rsid w:val="00A224FD"/>
    <w:rsid w:val="00A3752C"/>
    <w:rsid w:val="00A632A8"/>
    <w:rsid w:val="00A75218"/>
    <w:rsid w:val="00AB6BFD"/>
    <w:rsid w:val="00AC0F51"/>
    <w:rsid w:val="00AE487C"/>
    <w:rsid w:val="00AF4E43"/>
    <w:rsid w:val="00B05B9F"/>
    <w:rsid w:val="00B1422F"/>
    <w:rsid w:val="00B26636"/>
    <w:rsid w:val="00B438C0"/>
    <w:rsid w:val="00B71002"/>
    <w:rsid w:val="00BA08A8"/>
    <w:rsid w:val="00BC1F7A"/>
    <w:rsid w:val="00BC5F8E"/>
    <w:rsid w:val="00BD1F94"/>
    <w:rsid w:val="00BE0C5B"/>
    <w:rsid w:val="00BE6E8B"/>
    <w:rsid w:val="00BF5892"/>
    <w:rsid w:val="00C25647"/>
    <w:rsid w:val="00C25FB7"/>
    <w:rsid w:val="00C540BC"/>
    <w:rsid w:val="00C5412C"/>
    <w:rsid w:val="00C64F20"/>
    <w:rsid w:val="00C67D14"/>
    <w:rsid w:val="00C8091A"/>
    <w:rsid w:val="00C87BA6"/>
    <w:rsid w:val="00C93867"/>
    <w:rsid w:val="00C95CDB"/>
    <w:rsid w:val="00CE48F8"/>
    <w:rsid w:val="00D04EF8"/>
    <w:rsid w:val="00D54C64"/>
    <w:rsid w:val="00D84B61"/>
    <w:rsid w:val="00DB07ED"/>
    <w:rsid w:val="00DE0590"/>
    <w:rsid w:val="00DF7577"/>
    <w:rsid w:val="00E530BE"/>
    <w:rsid w:val="00E82235"/>
    <w:rsid w:val="00E97062"/>
    <w:rsid w:val="00EC40AF"/>
    <w:rsid w:val="00EC63C7"/>
    <w:rsid w:val="00FA0745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C8091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C80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bac-sabap-lig@mailcert.beniculturali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4334F-D82B-4B80-90EB-FB4F8B50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7</cp:revision>
  <cp:lastPrinted>2010-04-08T12:35:00Z</cp:lastPrinted>
  <dcterms:created xsi:type="dcterms:W3CDTF">2017-04-07T11:01:00Z</dcterms:created>
  <dcterms:modified xsi:type="dcterms:W3CDTF">2017-05-09T07:35:00Z</dcterms:modified>
</cp:coreProperties>
</file>