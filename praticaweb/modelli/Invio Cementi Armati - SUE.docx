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BA1" w:rsidRDefault="007026F2" w:rsidP="00E30BA1">
      <w:pPr>
        <w:jc w:val="center"/>
        <w:rPr>
          <w:b/>
          <w:sz w:val="24"/>
        </w:rPr>
      </w:pPr>
      <w:r>
        <w:rPr>
          <w:b/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-106680</wp:posOffset>
            </wp:positionV>
            <wp:extent cx="1764665" cy="777240"/>
            <wp:effectExtent l="0" t="0" r="6985" b="381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0BA1" w:rsidRPr="00D315A7" w:rsidRDefault="00E30BA1" w:rsidP="00E30BA1">
      <w:pPr>
        <w:pStyle w:val="Titolo2"/>
        <w:ind w:left="0"/>
        <w:rPr>
          <w:color w:val="0000FF"/>
          <w:szCs w:val="28"/>
        </w:rPr>
      </w:pPr>
      <w:r w:rsidRPr="00D315A7">
        <w:rPr>
          <w:color w:val="0000FF"/>
          <w:szCs w:val="28"/>
        </w:rPr>
        <w:t xml:space="preserve">Settore Territorio – </w:t>
      </w:r>
      <w:r w:rsidR="004F31D4">
        <w:rPr>
          <w:color w:val="0000FF"/>
          <w:szCs w:val="28"/>
        </w:rPr>
        <w:t>Sportello Unico per l’Edilizia</w:t>
      </w:r>
    </w:p>
    <w:p w:rsidR="00E30BA1" w:rsidRPr="00D315A7" w:rsidRDefault="00E30BA1" w:rsidP="00E30BA1">
      <w:pPr>
        <w:rPr>
          <w:b/>
          <w:i/>
          <w:color w:val="0000FF"/>
          <w:sz w:val="22"/>
          <w:szCs w:val="22"/>
        </w:rPr>
      </w:pPr>
      <w:r w:rsidRPr="00D315A7">
        <w:rPr>
          <w:b/>
          <w:i/>
          <w:color w:val="0000FF"/>
          <w:sz w:val="22"/>
          <w:szCs w:val="22"/>
        </w:rPr>
        <w:t>Tel 0184.580.321/3 – fax 0184.580.467 Centralino 0184.5801</w:t>
      </w:r>
    </w:p>
    <w:p w:rsidR="00E30BA1" w:rsidRPr="00D315A7" w:rsidRDefault="00E30BA1" w:rsidP="00E30BA1">
      <w:pPr>
        <w:rPr>
          <w:b/>
          <w:i/>
          <w:color w:val="0000FF"/>
          <w:sz w:val="22"/>
          <w:szCs w:val="22"/>
        </w:rPr>
      </w:pPr>
      <w:r w:rsidRPr="00D315A7">
        <w:rPr>
          <w:b/>
          <w:i/>
          <w:color w:val="0000FF"/>
          <w:sz w:val="22"/>
          <w:szCs w:val="22"/>
        </w:rPr>
        <w:t>C.so Cavallotti 59 – 18038 Sanremo (IM)</w:t>
      </w:r>
    </w:p>
    <w:p w:rsidR="00E30BA1" w:rsidRPr="00D315A7" w:rsidRDefault="00E30BA1" w:rsidP="00E30BA1">
      <w:pPr>
        <w:rPr>
          <w:b/>
          <w:i/>
          <w:color w:val="0000FF"/>
          <w:sz w:val="22"/>
          <w:szCs w:val="22"/>
        </w:rPr>
      </w:pPr>
      <w:r w:rsidRPr="00D315A7">
        <w:rPr>
          <w:b/>
          <w:i/>
          <w:color w:val="0000FF"/>
          <w:sz w:val="22"/>
          <w:szCs w:val="22"/>
        </w:rPr>
        <w:t xml:space="preserve">e-mail </w:t>
      </w:r>
      <w:r w:rsidRPr="00D315A7">
        <w:rPr>
          <w:b/>
          <w:i/>
          <w:color w:val="0000FF"/>
          <w:sz w:val="22"/>
          <w:szCs w:val="22"/>
          <w:u w:val="single"/>
        </w:rPr>
        <w:t>ediliziaprivata@comunedisanremo.it</w:t>
      </w:r>
    </w:p>
    <w:p w:rsidR="00E30BA1" w:rsidRDefault="00E30BA1" w:rsidP="00E30BA1">
      <w:pPr>
        <w:ind w:firstLine="3"/>
        <w:rPr>
          <w:sz w:val="24"/>
        </w:rPr>
      </w:pPr>
    </w:p>
    <w:p w:rsidR="00E30BA1" w:rsidRDefault="00E30BA1" w:rsidP="00E30BA1">
      <w:pPr>
        <w:ind w:firstLine="3"/>
        <w:rPr>
          <w:sz w:val="24"/>
        </w:rPr>
      </w:pPr>
      <w:r>
        <w:rPr>
          <w:sz w:val="24"/>
        </w:rPr>
        <w:t>Prot. Generale:</w:t>
      </w:r>
      <w:r w:rsidR="005361F4">
        <w:rPr>
          <w:sz w:val="24"/>
        </w:rPr>
        <w:t xml:space="preserve"> </w:t>
      </w:r>
      <w:r w:rsidR="005361F4">
        <w:rPr>
          <w:sz w:val="24"/>
        </w:rPr>
        <w:fldChar w:fldCharType="begin"/>
      </w:r>
      <w:r w:rsidR="005361F4">
        <w:rPr>
          <w:sz w:val="24"/>
        </w:rPr>
        <w:instrText xml:space="preserve"> MERGEFIELD "NUMERO_PROT" </w:instrText>
      </w:r>
      <w:r w:rsidR="005361F4">
        <w:rPr>
          <w:sz w:val="24"/>
        </w:rPr>
        <w:fldChar w:fldCharType="separate"/>
      </w:r>
      <w:r w:rsidR="007026F2">
        <w:rPr>
          <w:noProof/>
          <w:sz w:val="24"/>
        </w:rPr>
        <w:t>[protocollo]</w:t>
      </w:r>
      <w:r w:rsidR="005361F4">
        <w:rPr>
          <w:sz w:val="24"/>
        </w:rPr>
        <w:fldChar w:fldCharType="end"/>
      </w:r>
      <w:r w:rsidR="005361F4">
        <w:rPr>
          <w:sz w:val="24"/>
        </w:rPr>
        <w:t xml:space="preserve"> del </w:t>
      </w:r>
      <w:r w:rsidR="005361F4">
        <w:rPr>
          <w:sz w:val="24"/>
        </w:rPr>
        <w:fldChar w:fldCharType="begin"/>
      </w:r>
      <w:r w:rsidR="005361F4">
        <w:rPr>
          <w:sz w:val="24"/>
        </w:rPr>
        <w:instrText xml:space="preserve"> MERGEFIELD "DATA_PROT" </w:instrText>
      </w:r>
      <w:r w:rsidR="005361F4">
        <w:rPr>
          <w:sz w:val="24"/>
        </w:rPr>
        <w:fldChar w:fldCharType="separate"/>
      </w:r>
      <w:r w:rsidR="007026F2">
        <w:rPr>
          <w:noProof/>
          <w:sz w:val="24"/>
        </w:rPr>
        <w:t>[data_protocollo]</w:t>
      </w:r>
      <w:r w:rsidR="005361F4">
        <w:rPr>
          <w:sz w:val="24"/>
        </w:rPr>
        <w:fldChar w:fldCharType="end"/>
      </w:r>
      <w:r w:rsidR="005361F4">
        <w:rPr>
          <w:sz w:val="24"/>
        </w:rPr>
        <w:t>.</w:t>
      </w:r>
    </w:p>
    <w:p w:rsidR="005361F4" w:rsidRDefault="005361F4" w:rsidP="00E30BA1">
      <w:pPr>
        <w:ind w:firstLine="3"/>
        <w:rPr>
          <w:sz w:val="24"/>
        </w:rPr>
      </w:pPr>
      <w:r>
        <w:rPr>
          <w:sz w:val="24"/>
        </w:rPr>
        <w:t xml:space="preserve">PRATICA EDILIZIA: </w:t>
      </w:r>
      <w:r w:rsidRPr="004C6A1C">
        <w:rPr>
          <w:b/>
          <w:sz w:val="24"/>
        </w:rPr>
        <w:fldChar w:fldCharType="begin"/>
      </w:r>
      <w:r w:rsidRPr="004C6A1C">
        <w:rPr>
          <w:b/>
          <w:sz w:val="24"/>
        </w:rPr>
        <w:instrText xml:space="preserve"> MERGEFIELD "NUMERO_PRATICA" </w:instrText>
      </w:r>
      <w:r w:rsidRPr="004C6A1C">
        <w:rPr>
          <w:b/>
          <w:sz w:val="24"/>
        </w:rPr>
        <w:fldChar w:fldCharType="separate"/>
      </w:r>
      <w:r w:rsidR="007026F2">
        <w:rPr>
          <w:b/>
          <w:noProof/>
          <w:sz w:val="24"/>
        </w:rPr>
        <w:t>[numero]</w:t>
      </w:r>
      <w:r w:rsidRPr="004C6A1C">
        <w:rPr>
          <w:b/>
          <w:sz w:val="24"/>
        </w:rPr>
        <w:fldChar w:fldCharType="end"/>
      </w:r>
      <w:r w:rsidR="0048304C">
        <w:rPr>
          <w:b/>
          <w:sz w:val="24"/>
        </w:rPr>
        <w:t xml:space="preserve"> </w:t>
      </w:r>
      <w:r w:rsidR="0048304C">
        <w:rPr>
          <w:sz w:val="24"/>
        </w:rPr>
        <w:t xml:space="preserve">per opere di </w:t>
      </w:r>
      <w:r w:rsidR="0048304C">
        <w:rPr>
          <w:sz w:val="24"/>
        </w:rPr>
        <w:fldChar w:fldCharType="begin"/>
      </w:r>
      <w:r w:rsidR="0048304C">
        <w:rPr>
          <w:sz w:val="24"/>
        </w:rPr>
        <w:instrText xml:space="preserve"> MERGEFIELD "OGGETTO" </w:instrText>
      </w:r>
      <w:r w:rsidR="0048304C">
        <w:rPr>
          <w:sz w:val="24"/>
        </w:rPr>
        <w:fldChar w:fldCharType="separate"/>
      </w:r>
      <w:r w:rsidR="007026F2">
        <w:rPr>
          <w:noProof/>
          <w:sz w:val="24"/>
        </w:rPr>
        <w:t>[oggetto]</w:t>
      </w:r>
      <w:r w:rsidR="0048304C">
        <w:rPr>
          <w:sz w:val="24"/>
        </w:rPr>
        <w:fldChar w:fldCharType="end"/>
      </w:r>
      <w:r w:rsidR="0048304C">
        <w:rPr>
          <w:sz w:val="24"/>
        </w:rPr>
        <w:t xml:space="preserve"> in </w:t>
      </w:r>
      <w:r w:rsidR="0048304C">
        <w:rPr>
          <w:sz w:val="24"/>
        </w:rPr>
        <w:fldChar w:fldCharType="begin"/>
      </w:r>
      <w:r w:rsidR="0048304C">
        <w:rPr>
          <w:sz w:val="24"/>
        </w:rPr>
        <w:instrText xml:space="preserve"> MERGEFIELD "UBICAZIONE" </w:instrText>
      </w:r>
      <w:r w:rsidR="0048304C">
        <w:rPr>
          <w:sz w:val="24"/>
        </w:rPr>
        <w:fldChar w:fldCharType="separate"/>
      </w:r>
      <w:r w:rsidR="007026F2">
        <w:rPr>
          <w:noProof/>
          <w:sz w:val="24"/>
        </w:rPr>
        <w:t>[ubicazione]</w:t>
      </w:r>
      <w:r w:rsidR="0048304C">
        <w:rPr>
          <w:sz w:val="24"/>
        </w:rPr>
        <w:fldChar w:fldCharType="end"/>
      </w:r>
      <w:r w:rsidR="00D315A7">
        <w:rPr>
          <w:sz w:val="24"/>
        </w:rPr>
        <w:t xml:space="preserve"> - Richiedenti </w:t>
      </w:r>
      <w:r w:rsidR="00D315A7">
        <w:rPr>
          <w:sz w:val="24"/>
        </w:rPr>
        <w:fldChar w:fldCharType="begin"/>
      </w:r>
      <w:r w:rsidR="00D315A7">
        <w:rPr>
          <w:sz w:val="24"/>
        </w:rPr>
        <w:instrText xml:space="preserve"> MERGEFIELD "RICHIEDENTI" </w:instrText>
      </w:r>
      <w:r w:rsidR="00D315A7">
        <w:rPr>
          <w:sz w:val="24"/>
        </w:rPr>
        <w:fldChar w:fldCharType="separate"/>
      </w:r>
      <w:r w:rsidR="007026F2">
        <w:rPr>
          <w:noProof/>
          <w:sz w:val="24"/>
        </w:rPr>
        <w:t>[elenco_richiedenti]</w:t>
      </w:r>
      <w:r w:rsidR="00D315A7">
        <w:rPr>
          <w:sz w:val="24"/>
        </w:rPr>
        <w:fldChar w:fldCharType="end"/>
      </w:r>
      <w:r>
        <w:rPr>
          <w:sz w:val="24"/>
        </w:rPr>
        <w:t>.</w:t>
      </w:r>
    </w:p>
    <w:p w:rsidR="00E30BA1" w:rsidRDefault="00E30BA1" w:rsidP="00E30BA1">
      <w:pPr>
        <w:ind w:firstLine="3"/>
        <w:rPr>
          <w:sz w:val="24"/>
        </w:rPr>
      </w:pPr>
    </w:p>
    <w:p w:rsidR="00E30BA1" w:rsidRDefault="0030704E" w:rsidP="0030704E">
      <w:pPr>
        <w:ind w:left="6372"/>
        <w:rPr>
          <w:sz w:val="24"/>
        </w:rPr>
      </w:pPr>
      <w:r>
        <w:rPr>
          <w:sz w:val="24"/>
        </w:rPr>
        <w:t>Spett.le</w:t>
      </w:r>
    </w:p>
    <w:p w:rsidR="00052C6C" w:rsidRDefault="0030704E" w:rsidP="0030704E">
      <w:pPr>
        <w:ind w:left="6372"/>
        <w:rPr>
          <w:b/>
          <w:sz w:val="24"/>
        </w:rPr>
      </w:pPr>
      <w:r>
        <w:rPr>
          <w:b/>
          <w:sz w:val="24"/>
        </w:rPr>
        <w:t>Provincia di Imperia</w:t>
      </w:r>
    </w:p>
    <w:p w:rsidR="0030704E" w:rsidRDefault="0060233E" w:rsidP="0030704E">
      <w:pPr>
        <w:ind w:left="6372"/>
        <w:rPr>
          <w:b/>
          <w:sz w:val="24"/>
        </w:rPr>
      </w:pPr>
      <w:r>
        <w:rPr>
          <w:b/>
          <w:sz w:val="24"/>
        </w:rPr>
        <w:t>Ufficio Cemento Armato</w:t>
      </w:r>
    </w:p>
    <w:p w:rsidR="0060233E" w:rsidRDefault="0060233E" w:rsidP="0030704E">
      <w:pPr>
        <w:ind w:left="6372"/>
        <w:rPr>
          <w:b/>
          <w:sz w:val="24"/>
        </w:rPr>
      </w:pPr>
      <w:r>
        <w:rPr>
          <w:b/>
          <w:sz w:val="24"/>
        </w:rPr>
        <w:t>e Antisismica</w:t>
      </w:r>
    </w:p>
    <w:p w:rsidR="00E30BA1" w:rsidRDefault="0060233E" w:rsidP="0030704E">
      <w:pPr>
        <w:ind w:left="6372"/>
        <w:rPr>
          <w:sz w:val="24"/>
        </w:rPr>
      </w:pPr>
      <w:r>
        <w:rPr>
          <w:sz w:val="24"/>
        </w:rPr>
        <w:t>Viale Matteotti 147</w:t>
      </w:r>
    </w:p>
    <w:p w:rsidR="0060233E" w:rsidRDefault="0060233E" w:rsidP="0030704E">
      <w:pPr>
        <w:ind w:left="6372"/>
        <w:rPr>
          <w:sz w:val="24"/>
        </w:rPr>
      </w:pPr>
      <w:r>
        <w:rPr>
          <w:sz w:val="24"/>
        </w:rPr>
        <w:t>18100 IMPERIA</w:t>
      </w:r>
    </w:p>
    <w:p w:rsidR="00E30BA1" w:rsidRDefault="00E30BA1" w:rsidP="00E30BA1">
      <w:pPr>
        <w:rPr>
          <w:sz w:val="24"/>
        </w:rPr>
      </w:pPr>
    </w:p>
    <w:p w:rsidR="00E30BA1" w:rsidRDefault="00E30BA1" w:rsidP="00E30BA1">
      <w:pPr>
        <w:rPr>
          <w:sz w:val="24"/>
        </w:rPr>
      </w:pPr>
    </w:p>
    <w:p w:rsidR="00E1163E" w:rsidRDefault="00CA2BEE" w:rsidP="00AB054F">
      <w:pPr>
        <w:ind w:firstLine="708"/>
        <w:jc w:val="both"/>
        <w:rPr>
          <w:sz w:val="24"/>
        </w:rPr>
      </w:pPr>
      <w:r w:rsidRPr="00E1163E">
        <w:rPr>
          <w:sz w:val="24"/>
        </w:rPr>
        <w:t xml:space="preserve">In ottemperanza </w:t>
      </w:r>
      <w:r w:rsidR="00B272BB" w:rsidRPr="00E1163E">
        <w:rPr>
          <w:sz w:val="24"/>
        </w:rPr>
        <w:t>all’art. 5 della Legge Regionale 16 de</w:t>
      </w:r>
      <w:r w:rsidR="007F32F2" w:rsidRPr="00E1163E">
        <w:rPr>
          <w:sz w:val="24"/>
        </w:rPr>
        <w:t xml:space="preserve">l 6 giugno 2008 e ss. </w:t>
      </w:r>
      <w:r w:rsidR="00150E43" w:rsidRPr="00E1163E">
        <w:rPr>
          <w:sz w:val="24"/>
        </w:rPr>
        <w:t xml:space="preserve">mm. e ii., il quale prevede, nella disciplina </w:t>
      </w:r>
      <w:r w:rsidR="00BC047D" w:rsidRPr="00E1163E">
        <w:rPr>
          <w:sz w:val="24"/>
        </w:rPr>
        <w:t xml:space="preserve">del funzionamento </w:t>
      </w:r>
      <w:r w:rsidR="00150E43" w:rsidRPr="00E1163E">
        <w:rPr>
          <w:sz w:val="24"/>
        </w:rPr>
        <w:t xml:space="preserve">dello Sportello Unico per l’Edilizia, </w:t>
      </w:r>
      <w:r w:rsidR="00BC047D" w:rsidRPr="00E1163E">
        <w:rPr>
          <w:sz w:val="24"/>
        </w:rPr>
        <w:t xml:space="preserve">al comma </w:t>
      </w:r>
      <w:r w:rsidR="00EB0354" w:rsidRPr="00E1163E">
        <w:rPr>
          <w:sz w:val="24"/>
        </w:rPr>
        <w:t xml:space="preserve">4 lett. a) </w:t>
      </w:r>
      <w:r w:rsidR="00E1163E" w:rsidRPr="00E1163E">
        <w:rPr>
          <w:sz w:val="24"/>
        </w:rPr>
        <w:t>“</w:t>
      </w:r>
      <w:r w:rsidR="00E1163E">
        <w:rPr>
          <w:sz w:val="24"/>
        </w:rPr>
        <w:t>…. (omissis)</w:t>
      </w:r>
      <w:r w:rsidR="00E1163E" w:rsidRPr="00E1163E">
        <w:rPr>
          <w:sz w:val="24"/>
        </w:rPr>
        <w:t xml:space="preserve"> nonché all’acquisizione d’ufficio dei documenti, delle informazioni,</w:t>
      </w:r>
      <w:r w:rsidR="00AB054F">
        <w:rPr>
          <w:sz w:val="24"/>
        </w:rPr>
        <w:t xml:space="preserve"> </w:t>
      </w:r>
      <w:r w:rsidR="00E1163E" w:rsidRPr="00E1163E">
        <w:rPr>
          <w:sz w:val="24"/>
        </w:rPr>
        <w:t>dei dati, compresi quelli catastali e di regolarità contributiva, che siano in possesso di</w:t>
      </w:r>
      <w:r w:rsidR="00AB054F">
        <w:rPr>
          <w:sz w:val="24"/>
        </w:rPr>
        <w:t xml:space="preserve"> </w:t>
      </w:r>
      <w:r w:rsidR="00E1163E" w:rsidRPr="00E1163E">
        <w:rPr>
          <w:sz w:val="24"/>
        </w:rPr>
        <w:t>pubbliche amministrazioni</w:t>
      </w:r>
      <w:r w:rsidR="00AB054F">
        <w:rPr>
          <w:sz w:val="24"/>
        </w:rPr>
        <w:t xml:space="preserve">”, </w:t>
      </w:r>
      <w:r w:rsidR="00AB054F" w:rsidRPr="00FD0358">
        <w:rPr>
          <w:b/>
          <w:sz w:val="24"/>
          <w:u w:val="single"/>
        </w:rPr>
        <w:t>si trasmette con la presente copia della pratica del cemento armato</w:t>
      </w:r>
      <w:r w:rsidR="00AB054F">
        <w:rPr>
          <w:sz w:val="24"/>
        </w:rPr>
        <w:t xml:space="preserve"> per le opere di cui all’oggetto</w:t>
      </w:r>
      <w:r w:rsidR="00BE079C">
        <w:rPr>
          <w:sz w:val="24"/>
        </w:rPr>
        <w:t>.</w:t>
      </w:r>
    </w:p>
    <w:p w:rsidR="00AB054F" w:rsidRPr="00E1163E" w:rsidRDefault="00AB054F" w:rsidP="00E1163E">
      <w:pPr>
        <w:jc w:val="both"/>
        <w:rPr>
          <w:sz w:val="24"/>
        </w:rPr>
      </w:pPr>
    </w:p>
    <w:p w:rsidR="00E30BA1" w:rsidRDefault="001F7D8E" w:rsidP="00E30BA1">
      <w:pPr>
        <w:ind w:left="708"/>
        <w:jc w:val="both"/>
        <w:rPr>
          <w:sz w:val="24"/>
        </w:rPr>
      </w:pPr>
      <w:r>
        <w:rPr>
          <w:sz w:val="24"/>
        </w:rPr>
        <w:t>D</w:t>
      </w:r>
      <w:r w:rsidR="00E30BA1">
        <w:rPr>
          <w:sz w:val="24"/>
        </w:rPr>
        <w:t>istinti saluti.</w:t>
      </w:r>
    </w:p>
    <w:p w:rsidR="00E30BA1" w:rsidRDefault="00E30BA1" w:rsidP="00E30BA1">
      <w:pPr>
        <w:ind w:left="708"/>
        <w:jc w:val="both"/>
        <w:rPr>
          <w:sz w:val="24"/>
        </w:rPr>
      </w:pPr>
    </w:p>
    <w:p w:rsidR="00E30BA1" w:rsidRDefault="00E30BA1" w:rsidP="00E30BA1">
      <w:pPr>
        <w:ind w:left="708"/>
        <w:jc w:val="both"/>
        <w:rPr>
          <w:sz w:val="24"/>
        </w:rPr>
      </w:pPr>
    </w:p>
    <w:p w:rsidR="00E30BA1" w:rsidRDefault="00E30BA1" w:rsidP="00E30BA1">
      <w:pPr>
        <w:jc w:val="both"/>
        <w:rPr>
          <w:sz w:val="24"/>
        </w:rPr>
      </w:pPr>
      <w:r>
        <w:rPr>
          <w:sz w:val="24"/>
        </w:rPr>
        <w:tab/>
        <w:t xml:space="preserve">Sanremo, </w:t>
      </w:r>
      <w:r w:rsidR="007026F2">
        <w:rPr>
          <w:sz w:val="24"/>
        </w:rPr>
        <w:t>[data</w:t>
      </w:r>
      <w:bookmarkStart w:id="0" w:name="_GoBack"/>
      <w:bookmarkEnd w:id="0"/>
      <w:r w:rsidR="007026F2">
        <w:rPr>
          <w:sz w:val="24"/>
        </w:rPr>
        <w:t>]</w:t>
      </w:r>
    </w:p>
    <w:p w:rsidR="00E30BA1" w:rsidRDefault="00E30BA1" w:rsidP="00E30BA1">
      <w:pPr>
        <w:rPr>
          <w:sz w:val="24"/>
        </w:rPr>
      </w:pPr>
    </w:p>
    <w:p w:rsidR="00E30BA1" w:rsidRDefault="00E30BA1" w:rsidP="00E30BA1">
      <w:pPr>
        <w:rPr>
          <w:sz w:val="24"/>
        </w:rPr>
      </w:pPr>
    </w:p>
    <w:p w:rsidR="00FD0358" w:rsidRDefault="00FD0358" w:rsidP="00E30BA1">
      <w:pPr>
        <w:rPr>
          <w:sz w:val="24"/>
        </w:rPr>
      </w:pPr>
    </w:p>
    <w:p w:rsidR="00FD0358" w:rsidRDefault="00FD0358">
      <w:pPr>
        <w:ind w:firstLine="708"/>
        <w:rPr>
          <w:i/>
          <w:sz w:val="22"/>
          <w:szCs w:val="22"/>
        </w:rPr>
      </w:pPr>
      <w:r w:rsidRPr="005E1133">
        <w:rPr>
          <w:i/>
          <w:sz w:val="22"/>
          <w:szCs w:val="22"/>
        </w:rPr>
        <w:t xml:space="preserve">IL </w:t>
      </w:r>
      <w:r>
        <w:rPr>
          <w:i/>
          <w:sz w:val="22"/>
          <w:szCs w:val="22"/>
        </w:rPr>
        <w:t>RESPONSABILE</w:t>
      </w:r>
      <w:r w:rsidRPr="005E1133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COORDINAMENTO</w:t>
      </w:r>
    </w:p>
    <w:p w:rsidR="00FD0358" w:rsidRPr="005E1133" w:rsidRDefault="00FD0358">
      <w:pPr>
        <w:ind w:firstLine="708"/>
        <w:rPr>
          <w:i/>
          <w:sz w:val="22"/>
          <w:szCs w:val="22"/>
        </w:rPr>
      </w:pPr>
      <w:r>
        <w:rPr>
          <w:i/>
          <w:sz w:val="22"/>
          <w:szCs w:val="22"/>
        </w:rPr>
        <w:t>SPORTELLO UNICO PER L’EDILIZIA</w:t>
      </w:r>
    </w:p>
    <w:p w:rsidR="00FD0358" w:rsidRPr="009C0218" w:rsidRDefault="00FD0358">
      <w:pPr>
        <w:ind w:left="708" w:firstLine="708"/>
        <w:rPr>
          <w:sz w:val="22"/>
          <w:szCs w:val="22"/>
        </w:rPr>
      </w:pPr>
      <w:r>
        <w:rPr>
          <w:sz w:val="22"/>
          <w:szCs w:val="22"/>
        </w:rPr>
        <w:t>Arch. Alessandra SEGGI</w:t>
      </w:r>
    </w:p>
    <w:p w:rsidR="00E30BA1" w:rsidRDefault="00E30BA1" w:rsidP="00E30BA1">
      <w:pPr>
        <w:ind w:left="1416" w:right="1134"/>
        <w:rPr>
          <w:sz w:val="22"/>
        </w:rPr>
      </w:pPr>
    </w:p>
    <w:p w:rsidR="00FD0358" w:rsidRDefault="00FD0358" w:rsidP="00E30BA1">
      <w:pPr>
        <w:ind w:left="1416" w:right="1134"/>
        <w:rPr>
          <w:sz w:val="22"/>
        </w:rPr>
      </w:pPr>
    </w:p>
    <w:p w:rsidR="00E30BA1" w:rsidRDefault="00FD0358" w:rsidP="00FD0358">
      <w:pPr>
        <w:ind w:left="4249" w:right="1134"/>
        <w:rPr>
          <w:sz w:val="22"/>
        </w:rPr>
      </w:pPr>
      <w:r>
        <w:rPr>
          <w:sz w:val="22"/>
        </w:rPr>
        <w:t>IL DIRIGENTE SETTORE TERRITORIO</w:t>
      </w:r>
    </w:p>
    <w:p w:rsidR="00E30BA1" w:rsidRDefault="00E30BA1" w:rsidP="00FD0358">
      <w:pPr>
        <w:ind w:left="4248" w:right="1134" w:firstLine="708"/>
        <w:rPr>
          <w:sz w:val="22"/>
        </w:rPr>
      </w:pPr>
      <w:r>
        <w:rPr>
          <w:sz w:val="22"/>
        </w:rPr>
        <w:t xml:space="preserve">Ing. </w:t>
      </w:r>
      <w:r w:rsidR="00625B64">
        <w:rPr>
          <w:sz w:val="22"/>
        </w:rPr>
        <w:t>Gian Paolo TRUCCHI</w:t>
      </w:r>
    </w:p>
    <w:p w:rsidR="00E30BA1" w:rsidRDefault="00E30BA1" w:rsidP="00E30BA1">
      <w:pPr>
        <w:rPr>
          <w:sz w:val="24"/>
        </w:rPr>
      </w:pPr>
    </w:p>
    <w:p w:rsidR="00E30BA1" w:rsidRDefault="00E30BA1" w:rsidP="00E30BA1">
      <w:pPr>
        <w:rPr>
          <w:sz w:val="24"/>
        </w:rPr>
      </w:pPr>
    </w:p>
    <w:p w:rsidR="00E30BA1" w:rsidRDefault="00E30BA1" w:rsidP="00E30BA1">
      <w:pPr>
        <w:rPr>
          <w:sz w:val="24"/>
        </w:rPr>
      </w:pPr>
    </w:p>
    <w:p w:rsidR="00E30BA1" w:rsidRDefault="00E30BA1" w:rsidP="00E30BA1">
      <w:pPr>
        <w:rPr>
          <w:sz w:val="24"/>
        </w:rPr>
      </w:pPr>
    </w:p>
    <w:p w:rsidR="008F01FC" w:rsidRDefault="008F01FC" w:rsidP="00E30BA1">
      <w:pPr>
        <w:rPr>
          <w:sz w:val="24"/>
        </w:rPr>
      </w:pPr>
    </w:p>
    <w:p w:rsidR="008F01FC" w:rsidRDefault="008F01FC" w:rsidP="00E30BA1">
      <w:pPr>
        <w:rPr>
          <w:sz w:val="24"/>
        </w:rPr>
      </w:pPr>
    </w:p>
    <w:p w:rsidR="008F01FC" w:rsidRDefault="008F01FC" w:rsidP="00E30BA1">
      <w:pPr>
        <w:rPr>
          <w:sz w:val="24"/>
        </w:rPr>
      </w:pPr>
    </w:p>
    <w:p w:rsidR="008F01FC" w:rsidRDefault="008F01FC" w:rsidP="00E30BA1">
      <w:pPr>
        <w:rPr>
          <w:sz w:val="24"/>
        </w:rPr>
      </w:pPr>
    </w:p>
    <w:p w:rsidR="008F01FC" w:rsidRDefault="008F01FC" w:rsidP="00E30BA1">
      <w:pPr>
        <w:rPr>
          <w:sz w:val="24"/>
        </w:rPr>
      </w:pPr>
    </w:p>
    <w:p w:rsidR="00E30BA1" w:rsidRDefault="00E30BA1" w:rsidP="00E30BA1">
      <w:pPr>
        <w:rPr>
          <w:sz w:val="24"/>
        </w:rPr>
      </w:pPr>
    </w:p>
    <w:p w:rsidR="00E30BA1" w:rsidRDefault="00E30BA1" w:rsidP="00E30BA1">
      <w:pPr>
        <w:rPr>
          <w:b/>
          <w:i/>
          <w:color w:val="0000FF"/>
          <w:sz w:val="22"/>
          <w:szCs w:val="22"/>
        </w:rPr>
      </w:pPr>
    </w:p>
    <w:p w:rsidR="00E30BA1" w:rsidRPr="00A13197" w:rsidRDefault="00E30BA1" w:rsidP="00E30BA1">
      <w:pPr>
        <w:rPr>
          <w:b/>
          <w:i/>
          <w:color w:val="0000FF"/>
          <w:sz w:val="22"/>
          <w:szCs w:val="22"/>
        </w:rPr>
      </w:pPr>
      <w:r w:rsidRPr="00A13197">
        <w:rPr>
          <w:b/>
          <w:i/>
          <w:color w:val="0000FF"/>
          <w:sz w:val="22"/>
          <w:szCs w:val="22"/>
        </w:rPr>
        <w:t>Orario di apertura e ricevimento ufficio: lunedì 09:00 – 13:00 e 15:00 – 17:00 venerdi 09:00 – 13:00</w:t>
      </w:r>
    </w:p>
    <w:p w:rsidR="00E87425" w:rsidRPr="00E30BA1" w:rsidRDefault="00E87425" w:rsidP="00E30BA1"/>
    <w:sectPr w:rsidR="00E87425" w:rsidRPr="00E30BA1">
      <w:pgSz w:w="11906" w:h="16838"/>
      <w:pgMar w:top="568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85FDD"/>
    <w:multiLevelType w:val="singleLevel"/>
    <w:tmpl w:val="DAEAC0EC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">
    <w:nsid w:val="5BF219FF"/>
    <w:multiLevelType w:val="singleLevel"/>
    <w:tmpl w:val="F80692F6"/>
    <w:lvl w:ilvl="0">
      <w:numFmt w:val="bullet"/>
      <w:lvlText w:val="-"/>
      <w:lvlJc w:val="left"/>
      <w:pPr>
        <w:tabs>
          <w:tab w:val="num" w:pos="363"/>
        </w:tabs>
        <w:ind w:left="363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6F2"/>
    <w:rsid w:val="00035456"/>
    <w:rsid w:val="00052A5A"/>
    <w:rsid w:val="00052C6C"/>
    <w:rsid w:val="00060D34"/>
    <w:rsid w:val="000C1BA4"/>
    <w:rsid w:val="00150E43"/>
    <w:rsid w:val="0016733E"/>
    <w:rsid w:val="001F7D8E"/>
    <w:rsid w:val="00206421"/>
    <w:rsid w:val="00217FDC"/>
    <w:rsid w:val="00267A27"/>
    <w:rsid w:val="002C5108"/>
    <w:rsid w:val="0030704E"/>
    <w:rsid w:val="00437987"/>
    <w:rsid w:val="0048304C"/>
    <w:rsid w:val="004C22FA"/>
    <w:rsid w:val="004C6A1C"/>
    <w:rsid w:val="004F31D4"/>
    <w:rsid w:val="005361F4"/>
    <w:rsid w:val="0060233E"/>
    <w:rsid w:val="00625B64"/>
    <w:rsid w:val="006924AD"/>
    <w:rsid w:val="006C2FC1"/>
    <w:rsid w:val="006D0892"/>
    <w:rsid w:val="007026F2"/>
    <w:rsid w:val="00771203"/>
    <w:rsid w:val="00777471"/>
    <w:rsid w:val="007B038C"/>
    <w:rsid w:val="007F32F2"/>
    <w:rsid w:val="00850657"/>
    <w:rsid w:val="008F01FC"/>
    <w:rsid w:val="00A71BD7"/>
    <w:rsid w:val="00AB054F"/>
    <w:rsid w:val="00AD7B35"/>
    <w:rsid w:val="00B272BB"/>
    <w:rsid w:val="00B63819"/>
    <w:rsid w:val="00BC047D"/>
    <w:rsid w:val="00BE079C"/>
    <w:rsid w:val="00C277C0"/>
    <w:rsid w:val="00CA2BEE"/>
    <w:rsid w:val="00D315A7"/>
    <w:rsid w:val="00E1163E"/>
    <w:rsid w:val="00E30BA1"/>
    <w:rsid w:val="00E87425"/>
    <w:rsid w:val="00EB0354"/>
    <w:rsid w:val="00FA5133"/>
    <w:rsid w:val="00FD0358"/>
    <w:rsid w:val="00FE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5877DE-8691-4459-87E4-D3DA0320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E0590"/>
  </w:style>
  <w:style w:type="paragraph" w:styleId="Titolo1">
    <w:name w:val="heading 1"/>
    <w:basedOn w:val="Normale"/>
    <w:next w:val="Normale"/>
    <w:qFormat/>
    <w:rsid w:val="00FE0590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rsid w:val="00FE0590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FE0590"/>
    <w:pPr>
      <w:keepNext/>
      <w:ind w:firstLine="3"/>
      <w:outlineLvl w:val="2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FE0590"/>
    <w:pPr>
      <w:ind w:firstLine="708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SUE%20Invio%20Cemento%20Armat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SUE Invio Cemento Armato.dotx</Template>
  <TotalTime>1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Marco Carbone</cp:lastModifiedBy>
  <cp:revision>1</cp:revision>
  <cp:lastPrinted>1899-12-31T23:00:00Z</cp:lastPrinted>
  <dcterms:created xsi:type="dcterms:W3CDTF">2013-12-04T15:02:00Z</dcterms:created>
  <dcterms:modified xsi:type="dcterms:W3CDTF">2013-12-04T15:03:00Z</dcterms:modified>
</cp:coreProperties>
</file>