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39413D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CC56FF" w:rsidRDefault="00CC56FF"/>
    <w:p w:rsidR="00CC56FF" w:rsidRDefault="00740A8C">
      <w:pPr>
        <w:rPr>
          <w:sz w:val="22"/>
        </w:rPr>
      </w:pPr>
      <w:r w:rsidRPr="00740A8C">
        <w:rPr>
          <w:sz w:val="22"/>
        </w:rPr>
        <w:t>Prot. n. [protocollo] del [data_protocollo].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740A8C" w:rsidRPr="00740A8C">
        <w:rPr>
          <w:sz w:val="22"/>
        </w:rPr>
        <w:t>[numero]</w:t>
      </w:r>
      <w:r w:rsidR="00740A8C">
        <w:rPr>
          <w:sz w:val="22"/>
        </w:rPr>
        <w:t xml:space="preserve"> </w:t>
      </w:r>
      <w:r>
        <w:rPr>
          <w:sz w:val="22"/>
        </w:rPr>
        <w:t xml:space="preserve">relativa a </w:t>
      </w:r>
      <w:r w:rsidR="00740A8C" w:rsidRPr="00740A8C">
        <w:rPr>
          <w:sz w:val="22"/>
        </w:rPr>
        <w:t>[oggetto]</w:t>
      </w:r>
      <w:r>
        <w:rPr>
          <w:sz w:val="22"/>
        </w:rPr>
        <w:t xml:space="preserve"> in</w:t>
      </w:r>
      <w:r w:rsidR="00740A8C">
        <w:rPr>
          <w:sz w:val="22"/>
        </w:rPr>
        <w:t xml:space="preserve"> </w:t>
      </w:r>
      <w:r w:rsidR="00740A8C" w:rsidRPr="00740A8C">
        <w:rPr>
          <w:sz w:val="22"/>
        </w:rPr>
        <w:t>[ubicazione]</w:t>
      </w:r>
      <w:r>
        <w:rPr>
          <w:sz w:val="22"/>
        </w:rPr>
        <w:t>.</w:t>
      </w:r>
    </w:p>
    <w:p w:rsidR="000534A3" w:rsidRPr="000534A3" w:rsidRDefault="000534A3" w:rsidP="000534A3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0534A3" w:rsidRPr="000534A3" w:rsidTr="006F7145"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[richiedente.nominativo;block=w:tr]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[richiedente.indirizzo]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0534A3" w:rsidRPr="000534A3" w:rsidTr="006F7145"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[progettista.nominativo;block=w:tr]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[progettista.indirizzo]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534A3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0534A3" w:rsidRPr="000534A3" w:rsidRDefault="000534A3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534A3" w:rsidRPr="000534A3" w:rsidRDefault="000534A3" w:rsidP="000534A3">
      <w:pPr>
        <w:rPr>
          <w:sz w:val="22"/>
          <w:szCs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CC56FF" w:rsidRDefault="00CC56FF">
      <w:pPr>
        <w:jc w:val="both"/>
        <w:rPr>
          <w:sz w:val="22"/>
        </w:rPr>
      </w:pPr>
    </w:p>
    <w:p w:rsidR="00F14175" w:rsidRPr="0072585C" w:rsidRDefault="00F14175" w:rsidP="00F14175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</w:t>
      </w:r>
      <w:r w:rsidR="00D64998">
        <w:rPr>
          <w:sz w:val="22"/>
        </w:rPr>
        <w:t>documento</w:t>
      </w:r>
      <w:bookmarkStart w:id="0" w:name="_GoBack"/>
      <w:bookmarkEnd w:id="0"/>
      <w:r>
        <w:rPr>
          <w:sz w:val="22"/>
        </w:rPr>
        <w:t>;block=</w:t>
      </w:r>
      <w:r w:rsidR="00D12D18">
        <w:rPr>
          <w:sz w:val="22"/>
        </w:rPr>
        <w:t>tbs:listitem</w:t>
      </w:r>
      <w:r w:rsidRPr="0072585C">
        <w:rPr>
          <w:sz w:val="22"/>
        </w:rPr>
        <w:t>]</w:t>
      </w:r>
    </w:p>
    <w:p w:rsidR="00F14175" w:rsidRDefault="00F14175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B44BFC">
        <w:t xml:space="preserve">31 </w:t>
      </w:r>
      <w:r w:rsidR="00F63990">
        <w:t>comma</w:t>
      </w:r>
      <w:r w:rsidR="00B44BFC">
        <w:t xml:space="preserve"> 4 della Legge Regionale n. 16 del 06 giugno 2008 e ss.mm. e ii.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CC56FF" w:rsidRDefault="00CC56FF">
      <w:pPr>
        <w:rPr>
          <w:sz w:val="22"/>
        </w:rPr>
      </w:pPr>
    </w:p>
    <w:p w:rsidR="00740A8C" w:rsidRDefault="00740A8C" w:rsidP="00740A8C">
      <w:pPr>
        <w:jc w:val="both"/>
        <w:rPr>
          <w:sz w:val="22"/>
        </w:rPr>
      </w:pPr>
    </w:p>
    <w:p w:rsidR="00740A8C" w:rsidRDefault="00740A8C" w:rsidP="00740A8C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A75B20">
        <w:rPr>
          <w:sz w:val="22"/>
        </w:rPr>
        <w:t>[data]</w:t>
      </w:r>
    </w:p>
    <w:p w:rsidR="00740A8C" w:rsidRDefault="00740A8C" w:rsidP="00740A8C">
      <w:pPr>
        <w:jc w:val="both"/>
        <w:rPr>
          <w:sz w:val="22"/>
        </w:rPr>
      </w:pPr>
    </w:p>
    <w:p w:rsidR="00740A8C" w:rsidRDefault="00740A8C" w:rsidP="00740A8C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40A8C" w:rsidRPr="00D030D5" w:rsidTr="007B5CD4">
        <w:tc>
          <w:tcPr>
            <w:tcW w:w="4889" w:type="dxa"/>
          </w:tcPr>
          <w:p w:rsidR="00740A8C" w:rsidRPr="00D030D5" w:rsidRDefault="00740A8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740A8C" w:rsidRPr="00D030D5" w:rsidRDefault="000534A3" w:rsidP="007B5CD4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740A8C" w:rsidRPr="00D030D5" w:rsidRDefault="00740A8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740A8C" w:rsidRPr="00D030D5" w:rsidRDefault="000534A3" w:rsidP="000534A3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740A8C" w:rsidRDefault="00740A8C" w:rsidP="00740A8C">
      <w:pPr>
        <w:jc w:val="both"/>
      </w:pPr>
    </w:p>
    <w:p w:rsidR="00740A8C" w:rsidRDefault="00740A8C" w:rsidP="00740A8C">
      <w:pPr>
        <w:jc w:val="both"/>
      </w:pPr>
    </w:p>
    <w:sectPr w:rsidR="00740A8C" w:rsidSect="001E1CE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39413D"/>
    <w:rsid w:val="000534A3"/>
    <w:rsid w:val="001E1CE4"/>
    <w:rsid w:val="00226577"/>
    <w:rsid w:val="002C5062"/>
    <w:rsid w:val="0039413D"/>
    <w:rsid w:val="00413F2D"/>
    <w:rsid w:val="00455511"/>
    <w:rsid w:val="004602AB"/>
    <w:rsid w:val="00462FF2"/>
    <w:rsid w:val="00507786"/>
    <w:rsid w:val="005A0D4B"/>
    <w:rsid w:val="005D62CE"/>
    <w:rsid w:val="00711705"/>
    <w:rsid w:val="00740A8C"/>
    <w:rsid w:val="00755750"/>
    <w:rsid w:val="007F1C7F"/>
    <w:rsid w:val="0082536F"/>
    <w:rsid w:val="00886592"/>
    <w:rsid w:val="00911751"/>
    <w:rsid w:val="0092785A"/>
    <w:rsid w:val="00A3788D"/>
    <w:rsid w:val="00A75B20"/>
    <w:rsid w:val="00A861F7"/>
    <w:rsid w:val="00AB4D6D"/>
    <w:rsid w:val="00B01678"/>
    <w:rsid w:val="00B155B7"/>
    <w:rsid w:val="00B257B0"/>
    <w:rsid w:val="00B44BFC"/>
    <w:rsid w:val="00C279A8"/>
    <w:rsid w:val="00C3216F"/>
    <w:rsid w:val="00CC56FF"/>
    <w:rsid w:val="00D12D18"/>
    <w:rsid w:val="00D221AC"/>
    <w:rsid w:val="00D64998"/>
    <w:rsid w:val="00E041E9"/>
    <w:rsid w:val="00E34452"/>
    <w:rsid w:val="00E359A0"/>
    <w:rsid w:val="00F022B0"/>
    <w:rsid w:val="00F14175"/>
    <w:rsid w:val="00F170F6"/>
    <w:rsid w:val="00F3257A"/>
    <w:rsid w:val="00F63990"/>
    <w:rsid w:val="00FE3C8D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91ACA3-3455-40C4-9F79-0D84509E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E1CE4"/>
  </w:style>
  <w:style w:type="paragraph" w:styleId="Titolo1">
    <w:name w:val="heading 1"/>
    <w:basedOn w:val="Normale"/>
    <w:next w:val="Normale"/>
    <w:qFormat/>
    <w:rsid w:val="001E1CE4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1E1CE4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1E1CE4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740A8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40A8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053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F1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%20new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new.dot</Template>
  <TotalTime>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7</cp:revision>
  <cp:lastPrinted>1899-12-31T23:00:00Z</cp:lastPrinted>
  <dcterms:created xsi:type="dcterms:W3CDTF">2012-12-10T09:13:00Z</dcterms:created>
  <dcterms:modified xsi:type="dcterms:W3CDTF">2013-12-02T11:40:00Z</dcterms:modified>
</cp:coreProperties>
</file>