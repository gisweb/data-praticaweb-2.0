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A3A7F" w:rsidRPr="003A3A7F" w:rsidRDefault="003A3A7F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A3A7F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9C6EBE" w:rsidRPr="003A3A7F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A3A7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B00F6C" w:rsidRPr="003A3A7F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3A3A7F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19206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3A3A7F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A3A7F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A3A7F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A3A7F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  <w:p w:rsidR="00F6045C" w:rsidRDefault="00F6045C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  <w:p w:rsidR="00F6045C" w:rsidRDefault="00F6045C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F6045C">
              <w:rPr>
                <w:rFonts w:ascii="Arial" w:hAnsi="Arial" w:cs="Arial"/>
                <w:i/>
                <w:sz w:val="22"/>
                <w:szCs w:val="22"/>
              </w:rPr>
              <w:t>e, p.c.</w:t>
            </w:r>
          </w:p>
          <w:p w:rsidR="00652259" w:rsidRDefault="00652259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652259" w:rsidRPr="00362E3B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</w:rPr>
            </w:pPr>
            <w:r w:rsidRPr="00362E3B">
              <w:rPr>
                <w:rFonts w:ascii="Arial" w:hAnsi="Arial" w:cs="Arial"/>
                <w:sz w:val="22"/>
              </w:rPr>
              <w:t>Spett.</w:t>
            </w:r>
          </w:p>
          <w:p w:rsidR="00652259" w:rsidRPr="00362E3B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</w:rPr>
            </w:pPr>
            <w:r w:rsidRPr="00362E3B">
              <w:rPr>
                <w:rFonts w:ascii="Arial" w:hAnsi="Arial" w:cs="Arial"/>
                <w:b/>
                <w:sz w:val="22"/>
              </w:rPr>
              <w:t>REGIONE LIGURIA</w:t>
            </w:r>
          </w:p>
          <w:p w:rsidR="00652259" w:rsidRPr="00362E3B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</w:rPr>
            </w:pPr>
            <w:r w:rsidRPr="00362E3B">
              <w:rPr>
                <w:rFonts w:ascii="Arial" w:hAnsi="Arial" w:cs="Arial"/>
                <w:b/>
                <w:sz w:val="22"/>
              </w:rPr>
              <w:t>DIPARTIMENTO TERRITORIO, AMBIENTE, INFRASTRUTTURE E TRASPORTI</w:t>
            </w:r>
          </w:p>
          <w:p w:rsidR="00652259" w:rsidRPr="000B1B4A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</w:rPr>
            </w:pPr>
            <w:r w:rsidRPr="000B1B4A">
              <w:rPr>
                <w:rFonts w:ascii="Arial" w:hAnsi="Arial" w:cs="Arial"/>
                <w:b/>
                <w:i/>
                <w:sz w:val="22"/>
              </w:rPr>
              <w:t>Servizio Tutela del Paesaggio e Demanio Marittimo</w:t>
            </w:r>
          </w:p>
          <w:p w:rsidR="00652259" w:rsidRPr="00362E3B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</w:rPr>
            </w:pPr>
            <w:r w:rsidRPr="00362E3B">
              <w:rPr>
                <w:rFonts w:ascii="Arial" w:hAnsi="Arial" w:cs="Arial"/>
                <w:i/>
                <w:sz w:val="22"/>
              </w:rPr>
              <w:t xml:space="preserve">Via </w:t>
            </w:r>
            <w:proofErr w:type="spellStart"/>
            <w:r w:rsidRPr="00362E3B">
              <w:rPr>
                <w:rFonts w:ascii="Arial" w:hAnsi="Arial" w:cs="Arial"/>
                <w:i/>
                <w:sz w:val="22"/>
              </w:rPr>
              <w:t>Fieschi</w:t>
            </w:r>
            <w:proofErr w:type="spellEnd"/>
            <w:r w:rsidRPr="00362E3B">
              <w:rPr>
                <w:rFonts w:ascii="Arial" w:hAnsi="Arial" w:cs="Arial"/>
                <w:i/>
                <w:sz w:val="22"/>
              </w:rPr>
              <w:t xml:space="preserve"> 15</w:t>
            </w:r>
          </w:p>
          <w:p w:rsidR="00652259" w:rsidRPr="00362E3B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</w:rPr>
            </w:pPr>
            <w:r w:rsidRPr="00362E3B">
              <w:rPr>
                <w:rFonts w:ascii="Arial" w:hAnsi="Arial" w:cs="Arial"/>
                <w:i/>
                <w:sz w:val="22"/>
              </w:rPr>
              <w:t xml:space="preserve">16121GENOVA </w:t>
            </w:r>
          </w:p>
          <w:p w:rsidR="00652259" w:rsidRPr="00362E3B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</w:rPr>
            </w:pPr>
            <w:hyperlink r:id="rId9" w:history="1">
              <w:r w:rsidRPr="00362E3B">
                <w:rPr>
                  <w:rStyle w:val="Collegamentoipertestuale"/>
                  <w:rFonts w:ascii="Arial" w:hAnsi="Arial" w:cs="Arial"/>
                  <w:i/>
                  <w:sz w:val="22"/>
                </w:rPr>
                <w:t>protocollo@pec.regione.liguria.it</w:t>
              </w:r>
            </w:hyperlink>
            <w:r w:rsidRPr="00362E3B">
              <w:rPr>
                <w:rFonts w:ascii="Arial" w:hAnsi="Arial" w:cs="Arial"/>
                <w:i/>
                <w:sz w:val="22"/>
              </w:rPr>
              <w:t xml:space="preserve"> </w:t>
            </w:r>
          </w:p>
          <w:p w:rsidR="00652259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652259" w:rsidRPr="00A5498C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A5498C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652259" w:rsidRPr="00D86FC8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>MINISTERO DEI BENI E DELLE ATTIVITÀ CULTURALI E DEL TURISMO</w:t>
            </w:r>
          </w:p>
          <w:p w:rsidR="00652259" w:rsidRPr="000B1B4A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i/>
                <w:sz w:val="22"/>
                <w:szCs w:val="22"/>
              </w:rPr>
              <w:t>Soprintendenza Archeologia, Belle Arti e Paesaggio della Liguria</w:t>
            </w:r>
          </w:p>
          <w:p w:rsidR="00652259" w:rsidRPr="00D86FC8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D86FC8">
              <w:rPr>
                <w:rFonts w:ascii="Arial" w:hAnsi="Arial" w:cs="Arial"/>
                <w:i/>
                <w:sz w:val="22"/>
                <w:szCs w:val="22"/>
              </w:rPr>
              <w:t>via Balbi, 10</w:t>
            </w:r>
          </w:p>
          <w:p w:rsidR="00652259" w:rsidRPr="00D86FC8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D86FC8">
              <w:rPr>
                <w:rFonts w:ascii="Arial" w:hAnsi="Arial" w:cs="Arial"/>
                <w:i/>
                <w:sz w:val="22"/>
                <w:szCs w:val="22"/>
              </w:rPr>
              <w:t>16126 GENOVA</w:t>
            </w:r>
          </w:p>
          <w:p w:rsidR="00652259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1C51AE">
                <w:rPr>
                  <w:rStyle w:val="Collegamentoipertestuale"/>
                  <w:rFonts w:ascii="Arial" w:hAnsi="Arial" w:cs="Arial"/>
                  <w:i/>
                  <w:color w:val="0033CC"/>
                  <w:sz w:val="22"/>
                  <w:szCs w:val="22"/>
                </w:rPr>
                <w:t>mbac-sabap-lig@mailcert.beniculturali.it</w:t>
              </w:r>
            </w:hyperlink>
          </w:p>
          <w:p w:rsidR="00652259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652259" w:rsidRPr="00D86FC8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652259" w:rsidRPr="00D86FC8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>PROVINCIA DI IMPERIA</w:t>
            </w:r>
          </w:p>
          <w:p w:rsidR="00652259" w:rsidRPr="000B1B4A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i/>
                <w:sz w:val="22"/>
                <w:szCs w:val="22"/>
              </w:rPr>
              <w:t>SETTORE PARCHI</w:t>
            </w:r>
          </w:p>
          <w:p w:rsidR="00652259" w:rsidRPr="00D86FC8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Viale Matteotti 147</w:t>
            </w:r>
          </w:p>
          <w:p w:rsidR="00652259" w:rsidRPr="00D86FC8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18100 IMPERIA (IM)</w:t>
            </w:r>
          </w:p>
          <w:p w:rsidR="00652259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1" w:history="1">
              <w:r w:rsidRPr="00EE48BC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protocollo@pec.provincia.imperia.it</w:t>
              </w:r>
            </w:hyperlink>
          </w:p>
          <w:p w:rsidR="00652259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652259" w:rsidRPr="00D86FC8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652259" w:rsidRPr="00D86FC8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>PROVINCIA DI IMPERIA</w:t>
            </w:r>
          </w:p>
          <w:p w:rsidR="00652259" w:rsidRPr="000B1B4A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i/>
                <w:sz w:val="22"/>
                <w:szCs w:val="22"/>
              </w:rPr>
              <w:t>SPORTELLO CEMENTO ARMATO ANTISISMICA</w:t>
            </w:r>
          </w:p>
          <w:p w:rsidR="00652259" w:rsidRPr="00D86FC8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Viale Matteotti 147</w:t>
            </w:r>
          </w:p>
          <w:p w:rsidR="00652259" w:rsidRPr="00D86FC8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18100 IMPERIA (IM)</w:t>
            </w:r>
          </w:p>
          <w:p w:rsidR="00652259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2" w:history="1">
              <w:r w:rsidRPr="00EE48BC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protocollo@pec.provincia.imperia.it</w:t>
              </w:r>
            </w:hyperlink>
          </w:p>
          <w:p w:rsidR="00652259" w:rsidRPr="00EE48BC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652259" w:rsidRPr="00D86FC8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652259" w:rsidRPr="00D86FC8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>PARCO NATURALE REGIONALE DELLE ALPI LIGURI</w:t>
            </w:r>
          </w:p>
          <w:p w:rsidR="00652259" w:rsidRPr="00D86FC8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Via Roma, 11</w:t>
            </w:r>
          </w:p>
          <w:p w:rsidR="00652259" w:rsidRPr="00D86FC8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REZZO (IM)</w:t>
            </w:r>
          </w:p>
          <w:p w:rsidR="00652259" w:rsidRDefault="00652259" w:rsidP="00652259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i/>
              </w:rPr>
            </w:pPr>
            <w:hyperlink r:id="rId13" w:history="1">
              <w:r w:rsidRPr="00A5498C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parcoalpiliguri@legalmail.it</w:t>
              </w:r>
            </w:hyperlink>
          </w:p>
          <w:p w:rsidR="00652259" w:rsidRDefault="00652259" w:rsidP="00652259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i/>
              </w:rPr>
            </w:pPr>
          </w:p>
          <w:p w:rsidR="00652259" w:rsidRPr="00E97069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97069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652259" w:rsidRPr="00147B9E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E97069">
              <w:rPr>
                <w:rFonts w:ascii="Arial" w:hAnsi="Arial" w:cs="Arial"/>
                <w:b/>
                <w:sz w:val="22"/>
                <w:szCs w:val="22"/>
              </w:rPr>
              <w:t>AUTOSTRADA DEI FIORI S.p.A</w:t>
            </w:r>
            <w:r w:rsidRPr="00147B9E">
              <w:rPr>
                <w:rFonts w:ascii="Arial" w:hAnsi="Arial" w:cs="Arial"/>
                <w:b/>
                <w:i/>
                <w:sz w:val="22"/>
                <w:szCs w:val="22"/>
              </w:rPr>
              <w:t>.</w:t>
            </w:r>
          </w:p>
          <w:p w:rsidR="00652259" w:rsidRPr="00147B9E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4" w:history="1">
              <w:r w:rsidRPr="00147B9E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d.g@pec.autostradadeifiori.it</w:t>
              </w:r>
            </w:hyperlink>
            <w:r w:rsidRPr="00147B9E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:rsidR="00652259" w:rsidRPr="00AF07CE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652259" w:rsidRPr="00AF07CE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AF07CE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652259" w:rsidRPr="002B086C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2B086C">
              <w:rPr>
                <w:rFonts w:ascii="Arial" w:hAnsi="Arial" w:cs="Arial"/>
                <w:b/>
                <w:sz w:val="22"/>
                <w:szCs w:val="22"/>
              </w:rPr>
              <w:t>A.R.P.A.L.</w:t>
            </w:r>
          </w:p>
          <w:p w:rsidR="00652259" w:rsidRPr="000B1B4A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i/>
                <w:sz w:val="22"/>
                <w:szCs w:val="22"/>
              </w:rPr>
              <w:t>Dipartimento Provinciale di Imperia</w:t>
            </w:r>
          </w:p>
          <w:p w:rsidR="00652259" w:rsidRPr="00D86FC8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Via Nizza, 6</w:t>
            </w:r>
          </w:p>
          <w:p w:rsidR="00652259" w:rsidRPr="00D86FC8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18100 IMPERIA (IM)</w:t>
            </w:r>
          </w:p>
          <w:p w:rsidR="00652259" w:rsidRDefault="00652259" w:rsidP="00652259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i/>
              </w:rPr>
            </w:pPr>
            <w:hyperlink r:id="rId15" w:history="1">
              <w:r w:rsidRPr="00B56333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arpal@pec.arpal.gov.it</w:t>
              </w:r>
            </w:hyperlink>
          </w:p>
          <w:p w:rsidR="00652259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652259" w:rsidRPr="00BE795F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652259" w:rsidRPr="00D86FC8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>ALS 1 IMPERIESE</w:t>
            </w:r>
          </w:p>
          <w:p w:rsidR="00652259" w:rsidRPr="00D86FC8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Via Aurelia Ponente, 97</w:t>
            </w:r>
          </w:p>
          <w:p w:rsidR="00652259" w:rsidRPr="00B56333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 xml:space="preserve">18038 BUSSANA DI SANREMO </w:t>
            </w:r>
            <w:hyperlink r:id="rId16" w:history="1">
              <w:r w:rsidRPr="00D86FC8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protocollo@pec.asl1.liguria.it</w:t>
              </w:r>
            </w:hyperlink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652259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652259" w:rsidRPr="003E6FB4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E6FB4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652259" w:rsidRPr="003E6FB4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sz w:val="22"/>
                <w:szCs w:val="22"/>
              </w:rPr>
              <w:t>UFFICIO DELLE DOGANE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E DEI MONOPOLI DI IMPERIA</w:t>
            </w:r>
          </w:p>
          <w:p w:rsidR="00652259" w:rsidRPr="00181599" w:rsidRDefault="00652259" w:rsidP="00652259">
            <w:pPr>
              <w:tabs>
                <w:tab w:val="right" w:pos="-1418"/>
              </w:tabs>
              <w:rPr>
                <w:rStyle w:val="Collegamentoipertestuale"/>
              </w:rPr>
            </w:pPr>
            <w:r>
              <w:rPr>
                <w:rStyle w:val="Collegamentoipertestuale"/>
                <w:rFonts w:ascii="Arial" w:hAnsi="Arial" w:cs="Arial"/>
                <w:i/>
                <w:sz w:val="22"/>
                <w:szCs w:val="22"/>
              </w:rPr>
              <w:t>dogane.imperia@pec.adm.gov.it</w:t>
            </w:r>
          </w:p>
          <w:p w:rsidR="00652259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652259" w:rsidRPr="003E6FB4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E6FB4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652259" w:rsidRPr="003E6FB4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sz w:val="22"/>
                <w:szCs w:val="22"/>
              </w:rPr>
              <w:t>CAPITANERIA DI PORTO DI IMPERIA</w:t>
            </w:r>
          </w:p>
          <w:p w:rsidR="00652259" w:rsidRPr="003E6FB4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i/>
                <w:sz w:val="22"/>
                <w:szCs w:val="22"/>
              </w:rPr>
              <w:t>Servizio Personale Marittimo</w:t>
            </w:r>
          </w:p>
          <w:p w:rsidR="00652259" w:rsidRPr="003E6FB4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i/>
                <w:sz w:val="22"/>
                <w:szCs w:val="22"/>
              </w:rPr>
              <w:t>Sezione Demanio</w:t>
            </w:r>
          </w:p>
          <w:p w:rsidR="00652259" w:rsidRPr="008B05F3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7" w:history="1">
              <w:r w:rsidRPr="008B05F3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cp-imperia@pec.mit.gov.it</w:t>
              </w:r>
            </w:hyperlink>
            <w:r w:rsidRPr="008B05F3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:rsidR="00652259" w:rsidRPr="003E6FB4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652259" w:rsidRPr="003E6FB4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E6FB4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652259" w:rsidRPr="003E6FB4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sz w:val="22"/>
                <w:szCs w:val="22"/>
              </w:rPr>
              <w:t>MINISTERO DELLE INFRASTRUTTURE E DEI TRASPORTI</w:t>
            </w:r>
          </w:p>
          <w:p w:rsidR="00652259" w:rsidRPr="003E6FB4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i/>
                <w:sz w:val="22"/>
                <w:szCs w:val="22"/>
              </w:rPr>
              <w:t>Ufficio Circondariale Marittimo di Sanremo</w:t>
            </w:r>
          </w:p>
          <w:p w:rsidR="00652259" w:rsidRPr="003E6FB4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E6FB4">
              <w:rPr>
                <w:rFonts w:ascii="Arial" w:hAnsi="Arial" w:cs="Arial"/>
                <w:i/>
                <w:sz w:val="22"/>
                <w:szCs w:val="22"/>
              </w:rPr>
              <w:t>Corso Nazario Sauro n. 22</w:t>
            </w:r>
          </w:p>
          <w:p w:rsidR="00652259" w:rsidRPr="003E6FB4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E6FB4">
              <w:rPr>
                <w:rFonts w:ascii="Arial" w:hAnsi="Arial" w:cs="Arial"/>
                <w:i/>
                <w:sz w:val="22"/>
                <w:szCs w:val="22"/>
              </w:rPr>
              <w:t>18038 Sanremo (IM)</w:t>
            </w:r>
          </w:p>
          <w:p w:rsidR="00652259" w:rsidRPr="003E6FB4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8" w:history="1">
              <w:r w:rsidRPr="003E6FB4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cp-sanremo@pec.mit.gov.it</w:t>
              </w:r>
            </w:hyperlink>
            <w:r w:rsidRPr="003E6FB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:rsidR="00652259" w:rsidRPr="003E6FB4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652259" w:rsidRPr="003E6FB4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E6FB4">
              <w:rPr>
                <w:rFonts w:ascii="Arial" w:hAnsi="Arial" w:cs="Arial"/>
                <w:sz w:val="22"/>
                <w:szCs w:val="22"/>
              </w:rPr>
              <w:t xml:space="preserve">Spett. </w:t>
            </w:r>
          </w:p>
          <w:p w:rsidR="00652259" w:rsidRPr="003E6FB4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sz w:val="22"/>
                <w:szCs w:val="22"/>
              </w:rPr>
              <w:t>MINISTERO DELLE INFRASTRUTTURE E DEI TRASPORTI</w:t>
            </w:r>
          </w:p>
          <w:p w:rsidR="00652259" w:rsidRPr="00FF415D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i/>
                <w:sz w:val="22"/>
                <w:szCs w:val="22"/>
              </w:rPr>
              <w:t>Provveditora</w:t>
            </w:r>
            <w:r w:rsidRPr="00FF415D">
              <w:rPr>
                <w:rFonts w:ascii="Arial" w:hAnsi="Arial" w:cs="Arial"/>
                <w:b/>
                <w:i/>
                <w:sz w:val="22"/>
                <w:szCs w:val="22"/>
              </w:rPr>
              <w:t>to OO.PP. Piemonte, Valle d'Aosta e Liguria</w:t>
            </w:r>
          </w:p>
          <w:p w:rsidR="00652259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9" w:history="1">
              <w:r w:rsidRPr="00FF415D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oopp.piemonteaosta-uff1@pec.mit.gov.it</w:t>
              </w:r>
            </w:hyperlink>
            <w:r w:rsidRPr="00FF415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:rsidR="00652259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652259" w:rsidRPr="00BE795F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 xml:space="preserve">Spett. </w:t>
            </w:r>
          </w:p>
          <w:p w:rsidR="00652259" w:rsidRPr="000B1B4A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MINISTERO DELLO SVILUPPO ECONOMICO</w:t>
            </w:r>
          </w:p>
          <w:p w:rsidR="00652259" w:rsidRPr="00FF415D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Ispettorato Territoriale Liguria</w:t>
            </w:r>
          </w:p>
          <w:p w:rsidR="00652259" w:rsidRPr="00AA3624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20" w:history="1">
              <w:r w:rsidRPr="00AA3624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dgat.div10.isplgr@pec.mise.gov.it</w:t>
              </w:r>
            </w:hyperlink>
            <w:r w:rsidRPr="00AA362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:rsidR="00652259" w:rsidRPr="00FF415D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652259" w:rsidRPr="00BE795F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652259" w:rsidRPr="00BE795F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E795F">
              <w:rPr>
                <w:rFonts w:ascii="Arial" w:hAnsi="Arial" w:cs="Arial"/>
                <w:b/>
                <w:sz w:val="22"/>
                <w:szCs w:val="22"/>
              </w:rPr>
              <w:t>AGENZIA DEL DEMANIO</w:t>
            </w:r>
          </w:p>
          <w:p w:rsidR="00652259" w:rsidRPr="000B1B4A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i/>
                <w:sz w:val="22"/>
                <w:szCs w:val="22"/>
              </w:rPr>
              <w:lastRenderedPageBreak/>
              <w:t>Direzione territoriale - Liguria</w:t>
            </w:r>
          </w:p>
          <w:p w:rsidR="00652259" w:rsidRPr="00BE795F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21" w:history="1">
              <w:r w:rsidRPr="00BE795F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dre_Liguria@pce.agenziademanio.it</w:t>
              </w:r>
            </w:hyperlink>
            <w:r w:rsidRPr="00BE795F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:rsidR="00652259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652259" w:rsidRPr="008C3256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8C3256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652259" w:rsidRPr="008C3256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8C3256">
              <w:rPr>
                <w:rFonts w:ascii="Arial" w:hAnsi="Arial" w:cs="Arial"/>
                <w:b/>
                <w:sz w:val="22"/>
                <w:szCs w:val="22"/>
              </w:rPr>
              <w:t>MINISTERO DELLA DIFESA</w:t>
            </w:r>
          </w:p>
          <w:p w:rsidR="00652259" w:rsidRPr="008C3256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8C3256">
              <w:rPr>
                <w:rFonts w:ascii="Arial" w:hAnsi="Arial" w:cs="Arial"/>
                <w:b/>
                <w:sz w:val="22"/>
                <w:szCs w:val="22"/>
              </w:rPr>
              <w:t>AERONAUTICA MILITARE</w:t>
            </w:r>
          </w:p>
          <w:p w:rsidR="00652259" w:rsidRPr="008C3256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8C3256">
              <w:rPr>
                <w:rFonts w:ascii="Arial" w:hAnsi="Arial" w:cs="Arial"/>
                <w:b/>
                <w:i/>
                <w:sz w:val="22"/>
                <w:szCs w:val="22"/>
              </w:rPr>
              <w:t>COMANDO 1</w:t>
            </w:r>
            <w:r w:rsidRPr="008C3256">
              <w:rPr>
                <w:rFonts w:ascii="Arial" w:hAnsi="Arial" w:cs="Arial"/>
                <w:b/>
                <w:i/>
                <w:sz w:val="22"/>
                <w:szCs w:val="22"/>
                <w:u w:val="single"/>
                <w:vertAlign w:val="superscript"/>
              </w:rPr>
              <w:t>a</w:t>
            </w:r>
            <w:r w:rsidRPr="008C3256">
              <w:rPr>
                <w:rFonts w:ascii="Arial" w:hAnsi="Arial" w:cs="Arial"/>
                <w:b/>
                <w:i/>
                <w:sz w:val="22"/>
                <w:szCs w:val="22"/>
                <w:vertAlign w:val="superscript"/>
              </w:rPr>
              <w:t xml:space="preserve"> </w:t>
            </w:r>
            <w:r w:rsidRPr="008C3256">
              <w:rPr>
                <w:rFonts w:ascii="Arial" w:hAnsi="Arial" w:cs="Arial"/>
                <w:b/>
                <w:i/>
                <w:sz w:val="22"/>
                <w:szCs w:val="22"/>
              </w:rPr>
              <w:t xml:space="preserve">REGIONE AEREA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- </w:t>
            </w:r>
            <w:r w:rsidRPr="008C3256">
              <w:rPr>
                <w:rFonts w:ascii="Arial" w:hAnsi="Arial" w:cs="Arial"/>
                <w:b/>
                <w:i/>
                <w:sz w:val="22"/>
                <w:szCs w:val="22"/>
              </w:rPr>
              <w:t>MILANO</w:t>
            </w:r>
          </w:p>
          <w:p w:rsidR="00652259" w:rsidRPr="008C3256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22" w:history="1">
              <w:r w:rsidRPr="008C3256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aeroregione1@postacert.difesa.it</w:t>
              </w:r>
            </w:hyperlink>
            <w:r w:rsidRPr="008C3256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:rsidR="00652259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652259" w:rsidRPr="00BE795F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652259" w:rsidRPr="000B1B4A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sz w:val="22"/>
                <w:szCs w:val="22"/>
              </w:rPr>
              <w:t>SERVIZIO URBANISTICA</w:t>
            </w:r>
          </w:p>
          <w:p w:rsidR="00652259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:rsidR="00652259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652259" w:rsidRPr="00BE795F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652259" w:rsidRPr="000B1B4A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sz w:val="22"/>
                <w:szCs w:val="22"/>
              </w:rPr>
              <w:t>SERVIZIO AMBIENTE</w:t>
            </w:r>
          </w:p>
          <w:p w:rsidR="00652259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:rsidR="00652259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652259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652259" w:rsidRPr="000B1B4A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sz w:val="22"/>
                <w:szCs w:val="22"/>
              </w:rPr>
              <w:t>SERVIZIO DEMANIO MARITTIMO</w:t>
            </w:r>
          </w:p>
          <w:p w:rsidR="00652259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:rsidR="00652259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652259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652259" w:rsidRPr="000B1B4A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sz w:val="22"/>
                <w:szCs w:val="22"/>
              </w:rPr>
              <w:t>SERVIZIO DIFESA DEL SUOLO</w:t>
            </w:r>
          </w:p>
          <w:p w:rsidR="00652259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52259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652259" w:rsidRPr="00BE795F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652259" w:rsidRPr="000B1B4A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sz w:val="22"/>
                <w:szCs w:val="22"/>
              </w:rPr>
              <w:t>SERVIZIO AUTORIZZAZIONI PAESAGGISTICHE E VINCOLI</w:t>
            </w:r>
          </w:p>
          <w:p w:rsidR="00652259" w:rsidRPr="00F6045C" w:rsidRDefault="00652259" w:rsidP="0065225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</w:tc>
      </w:tr>
    </w:tbl>
    <w:p w:rsidR="009B53C1" w:rsidRDefault="000C370B" w:rsidP="009B53C1">
      <w:pPr>
        <w:spacing w:before="480" w:after="480"/>
        <w:ind w:left="1276" w:hanging="1276"/>
        <w:jc w:val="both"/>
        <w:rPr>
          <w:rFonts w:ascii="Arial" w:hAnsi="Arial" w:cs="Arial"/>
          <w:i/>
          <w:sz w:val="22"/>
          <w:szCs w:val="22"/>
          <w:u w:val="single"/>
        </w:rPr>
      </w:pPr>
      <w:r w:rsidRPr="009B53C1">
        <w:rPr>
          <w:rFonts w:ascii="Arial" w:hAnsi="Arial" w:cs="Arial"/>
          <w:b/>
          <w:sz w:val="22"/>
          <w:szCs w:val="22"/>
          <w:u w:val="single"/>
        </w:rPr>
        <w:lastRenderedPageBreak/>
        <w:t>OGGETTO</w:t>
      </w:r>
      <w:r w:rsidR="009B53C1" w:rsidRPr="009B53C1">
        <w:rPr>
          <w:rFonts w:ascii="Arial" w:hAnsi="Arial" w:cs="Arial"/>
          <w:sz w:val="22"/>
          <w:szCs w:val="22"/>
          <w:u w:val="single"/>
        </w:rPr>
        <w:t>:</w:t>
      </w:r>
      <w:r w:rsidR="009B53C1">
        <w:rPr>
          <w:rFonts w:ascii="Arial" w:hAnsi="Arial" w:cs="Arial"/>
          <w:sz w:val="22"/>
          <w:szCs w:val="22"/>
        </w:rPr>
        <w:t xml:space="preserve"> </w:t>
      </w:r>
      <w:r w:rsidR="00652259">
        <w:rPr>
          <w:rFonts w:ascii="Arial" w:hAnsi="Arial" w:cs="Arial"/>
          <w:b/>
          <w:sz w:val="22"/>
          <w:szCs w:val="22"/>
        </w:rPr>
        <w:t>[</w:t>
      </w:r>
      <w:proofErr w:type="spellStart"/>
      <w:r w:rsidR="00652259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652259">
        <w:rPr>
          <w:rFonts w:ascii="Arial" w:hAnsi="Arial" w:cs="Arial"/>
          <w:b/>
          <w:sz w:val="22"/>
          <w:szCs w:val="22"/>
        </w:rPr>
        <w:t>] n. [numero]</w:t>
      </w:r>
      <w:r w:rsidR="00652259">
        <w:rPr>
          <w:rFonts w:ascii="Arial" w:hAnsi="Arial" w:cs="Arial"/>
          <w:sz w:val="22"/>
          <w:szCs w:val="22"/>
        </w:rPr>
        <w:t>, ai sensi del [rif_normativo]</w:t>
      </w:r>
      <w:bookmarkStart w:id="0" w:name="_GoBack"/>
      <w:bookmarkEnd w:id="0"/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9B53C1" w:rsidRPr="009B53C1">
        <w:rPr>
          <w:rFonts w:ascii="Arial" w:hAnsi="Arial" w:cs="Arial"/>
          <w:i/>
          <w:sz w:val="22"/>
          <w:szCs w:val="22"/>
          <w:u w:val="single"/>
        </w:rPr>
        <w:t>Richiesta integrazioni e sospensione termini conclusione Conferenza servizi.</w:t>
      </w:r>
    </w:p>
    <w:p w:rsidR="00DF74D8" w:rsidRPr="00DF74D8" w:rsidRDefault="00DF74D8" w:rsidP="004B2B86">
      <w:pPr>
        <w:spacing w:before="360" w:after="120"/>
        <w:ind w:left="1276" w:hanging="1276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DF74D8">
        <w:rPr>
          <w:rFonts w:ascii="Arial" w:hAnsi="Arial" w:cs="Arial"/>
          <w:b/>
          <w:color w:val="000000"/>
          <w:sz w:val="22"/>
          <w:szCs w:val="22"/>
        </w:rPr>
        <w:t>PREMESSO</w:t>
      </w:r>
    </w:p>
    <w:p w:rsidR="00DF74D8" w:rsidRDefault="00CF7A10" w:rsidP="009B53C1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before="120" w:after="120"/>
        <w:ind w:left="714" w:hanging="357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 w:rsidRPr="00CF7A10">
        <w:rPr>
          <w:rFonts w:ascii="Arial" w:hAnsi="Arial" w:cs="Arial"/>
          <w:color w:val="000000"/>
          <w:sz w:val="22"/>
          <w:szCs w:val="22"/>
        </w:rPr>
        <w:t>c</w:t>
      </w:r>
      <w:r w:rsidR="00DF74D8" w:rsidRPr="00CF7A10">
        <w:rPr>
          <w:rFonts w:ascii="Arial" w:hAnsi="Arial" w:cs="Arial"/>
          <w:color w:val="000000"/>
          <w:sz w:val="22"/>
          <w:szCs w:val="22"/>
        </w:rPr>
        <w:t xml:space="preserve">he in data _______________è stata indetta Conferenza dei Servizi semplificata, in modalità </w:t>
      </w:r>
      <w:r w:rsidR="00DF74D8" w:rsidRPr="009B53C1">
        <w:rPr>
          <w:rFonts w:ascii="Arial" w:hAnsi="Arial" w:cs="Arial"/>
          <w:color w:val="FF0000"/>
          <w:sz w:val="22"/>
          <w:szCs w:val="22"/>
        </w:rPr>
        <w:t>asincrona</w:t>
      </w:r>
      <w:r w:rsidR="009B53C1">
        <w:rPr>
          <w:rFonts w:ascii="Arial" w:hAnsi="Arial" w:cs="Arial"/>
          <w:color w:val="FF0000"/>
          <w:sz w:val="22"/>
          <w:szCs w:val="22"/>
        </w:rPr>
        <w:t xml:space="preserve"> </w:t>
      </w:r>
      <w:r w:rsidR="00DF74D8" w:rsidRPr="009B53C1">
        <w:rPr>
          <w:rFonts w:ascii="Arial" w:hAnsi="Arial" w:cs="Arial"/>
          <w:color w:val="FF0000"/>
          <w:sz w:val="22"/>
          <w:szCs w:val="22"/>
        </w:rPr>
        <w:t>/</w:t>
      </w:r>
      <w:r w:rsidR="009B53C1">
        <w:rPr>
          <w:rFonts w:ascii="Arial" w:hAnsi="Arial" w:cs="Arial"/>
          <w:color w:val="FF0000"/>
          <w:sz w:val="22"/>
          <w:szCs w:val="22"/>
        </w:rPr>
        <w:t xml:space="preserve"> </w:t>
      </w:r>
      <w:r w:rsidR="00DF74D8" w:rsidRPr="009B53C1">
        <w:rPr>
          <w:rFonts w:ascii="Arial" w:hAnsi="Arial" w:cs="Arial"/>
          <w:color w:val="FF0000"/>
          <w:sz w:val="22"/>
          <w:szCs w:val="22"/>
        </w:rPr>
        <w:t>sincrona</w:t>
      </w:r>
      <w:r w:rsidR="00DF74D8" w:rsidRPr="00CF7A10">
        <w:rPr>
          <w:rFonts w:ascii="Arial" w:hAnsi="Arial" w:cs="Arial"/>
          <w:color w:val="000000"/>
          <w:sz w:val="22"/>
          <w:szCs w:val="22"/>
        </w:rPr>
        <w:t>;</w:t>
      </w:r>
    </w:p>
    <w:p w:rsidR="009B53C1" w:rsidRPr="009B53C1" w:rsidRDefault="009B53C1" w:rsidP="009B53C1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i/>
          <w:color w:val="FF0000"/>
          <w:sz w:val="22"/>
          <w:szCs w:val="22"/>
        </w:rPr>
      </w:pPr>
      <w:r w:rsidRPr="009B53C1">
        <w:rPr>
          <w:rFonts w:ascii="Arial" w:hAnsi="Arial" w:cs="Arial"/>
          <w:i/>
          <w:color w:val="FF0000"/>
          <w:sz w:val="22"/>
          <w:szCs w:val="22"/>
        </w:rPr>
        <w:t>oppure</w:t>
      </w:r>
    </w:p>
    <w:p w:rsidR="009B53C1" w:rsidRPr="006F7AB6" w:rsidRDefault="009B53C1" w:rsidP="009B53C1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before="120" w:after="120"/>
        <w:ind w:left="714" w:hanging="357"/>
        <w:contextualSpacing w:val="0"/>
        <w:jc w:val="both"/>
        <w:rPr>
          <w:rFonts w:ascii="Arial" w:hAnsi="Arial" w:cs="Arial"/>
          <w:color w:val="FF0000"/>
          <w:sz w:val="22"/>
          <w:szCs w:val="22"/>
        </w:rPr>
      </w:pPr>
      <w:r w:rsidRPr="006F7AB6">
        <w:rPr>
          <w:rFonts w:ascii="Arial" w:hAnsi="Arial" w:cs="Arial"/>
          <w:color w:val="FF0000"/>
          <w:sz w:val="22"/>
          <w:szCs w:val="22"/>
        </w:rPr>
        <w:t xml:space="preserve">che con nota </w:t>
      </w:r>
      <w:proofErr w:type="spellStart"/>
      <w:r w:rsidRPr="006F7AB6">
        <w:rPr>
          <w:rFonts w:ascii="Arial" w:hAnsi="Arial" w:cs="Arial"/>
          <w:color w:val="FF0000"/>
          <w:sz w:val="22"/>
          <w:szCs w:val="22"/>
        </w:rPr>
        <w:t>prot</w:t>
      </w:r>
      <w:proofErr w:type="spellEnd"/>
      <w:r w:rsidRPr="006F7AB6">
        <w:rPr>
          <w:rFonts w:ascii="Arial" w:hAnsi="Arial" w:cs="Arial"/>
          <w:color w:val="FF0000"/>
          <w:sz w:val="22"/>
          <w:szCs w:val="22"/>
        </w:rPr>
        <w:t>. ___________ del ___________ è stata indetta Conferenza dei Servizi semplificata, in modalità asincrona;</w:t>
      </w:r>
    </w:p>
    <w:p w:rsidR="00DF74D8" w:rsidRPr="006F7AB6" w:rsidRDefault="00DF74D8" w:rsidP="004B2B86">
      <w:pPr>
        <w:spacing w:before="360" w:after="120"/>
        <w:ind w:left="1276" w:hanging="1276"/>
        <w:jc w:val="both"/>
        <w:rPr>
          <w:rFonts w:ascii="Arial" w:hAnsi="Arial" w:cs="Arial"/>
          <w:b/>
          <w:color w:val="FF0000"/>
          <w:sz w:val="22"/>
          <w:szCs w:val="22"/>
        </w:rPr>
      </w:pPr>
      <w:r w:rsidRPr="006F7AB6">
        <w:rPr>
          <w:rFonts w:ascii="Arial" w:hAnsi="Arial" w:cs="Arial"/>
          <w:b/>
          <w:color w:val="FF0000"/>
          <w:sz w:val="22"/>
          <w:szCs w:val="22"/>
        </w:rPr>
        <w:t>RICHIAMATA</w:t>
      </w:r>
    </w:p>
    <w:p w:rsidR="00DF74D8" w:rsidRPr="006F7AB6" w:rsidRDefault="00DF74D8" w:rsidP="00CF7A10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FF0000"/>
          <w:sz w:val="22"/>
          <w:szCs w:val="22"/>
        </w:rPr>
      </w:pPr>
      <w:r w:rsidRPr="006F7AB6">
        <w:rPr>
          <w:rFonts w:ascii="Arial" w:hAnsi="Arial" w:cs="Arial"/>
          <w:color w:val="FF0000"/>
          <w:sz w:val="22"/>
          <w:szCs w:val="22"/>
        </w:rPr>
        <w:t xml:space="preserve">la nota di indizione della Conferenza dei Servizi, trasmessa in data ___________ </w:t>
      </w:r>
      <w:proofErr w:type="spellStart"/>
      <w:r w:rsidRPr="006F7AB6">
        <w:rPr>
          <w:rFonts w:ascii="Arial" w:hAnsi="Arial" w:cs="Arial"/>
          <w:color w:val="FF0000"/>
          <w:sz w:val="22"/>
          <w:szCs w:val="22"/>
        </w:rPr>
        <w:t>prot</w:t>
      </w:r>
      <w:proofErr w:type="spellEnd"/>
      <w:r w:rsidRPr="006F7AB6">
        <w:rPr>
          <w:rFonts w:ascii="Arial" w:hAnsi="Arial" w:cs="Arial"/>
          <w:color w:val="FF0000"/>
          <w:sz w:val="22"/>
          <w:szCs w:val="22"/>
        </w:rPr>
        <w:t>. ________;</w:t>
      </w:r>
    </w:p>
    <w:p w:rsidR="00DF74D8" w:rsidRPr="00DF74D8" w:rsidRDefault="00DF74D8" w:rsidP="004B2B86">
      <w:pPr>
        <w:spacing w:before="360" w:after="120"/>
        <w:ind w:left="1276" w:hanging="1276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DF74D8">
        <w:rPr>
          <w:rFonts w:ascii="Arial" w:hAnsi="Arial" w:cs="Arial"/>
          <w:b/>
          <w:color w:val="000000"/>
          <w:sz w:val="22"/>
          <w:szCs w:val="22"/>
        </w:rPr>
        <w:t>CONSIDERATO</w:t>
      </w:r>
    </w:p>
    <w:p w:rsidR="00DF74D8" w:rsidRPr="00CF7A10" w:rsidRDefault="00DF74D8" w:rsidP="00CF7A10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CF7A10">
        <w:rPr>
          <w:rFonts w:ascii="Arial" w:hAnsi="Arial" w:cs="Arial"/>
          <w:color w:val="000000"/>
          <w:sz w:val="22"/>
          <w:szCs w:val="22"/>
        </w:rPr>
        <w:t>che il termine ultimo per la richiesta di integrazione da parte degli Enti coinvolti è stabilito nel giorno ______________;</w:t>
      </w:r>
    </w:p>
    <w:p w:rsidR="00DF74D8" w:rsidRPr="00DF74D8" w:rsidRDefault="00DF74D8" w:rsidP="004B2B86">
      <w:pPr>
        <w:spacing w:before="360" w:after="120"/>
        <w:ind w:left="1276" w:hanging="1276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DF74D8">
        <w:rPr>
          <w:rFonts w:ascii="Arial" w:hAnsi="Arial" w:cs="Arial"/>
          <w:b/>
          <w:color w:val="000000"/>
          <w:sz w:val="22"/>
          <w:szCs w:val="22"/>
        </w:rPr>
        <w:t>ACCERTATA</w:t>
      </w:r>
    </w:p>
    <w:p w:rsidR="00634164" w:rsidRDefault="00DF74D8" w:rsidP="00CF7A10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CF7A10">
        <w:rPr>
          <w:rFonts w:ascii="Arial" w:hAnsi="Arial" w:cs="Arial"/>
          <w:color w:val="000000"/>
          <w:sz w:val="22"/>
          <w:szCs w:val="22"/>
        </w:rPr>
        <w:t>la carenza di documentazione neces</w:t>
      </w:r>
      <w:r w:rsidR="00634164">
        <w:rPr>
          <w:rFonts w:ascii="Arial" w:hAnsi="Arial" w:cs="Arial"/>
          <w:color w:val="000000"/>
          <w:sz w:val="22"/>
          <w:szCs w:val="22"/>
        </w:rPr>
        <w:t>saria ai fini dell'istruttoria,</w:t>
      </w:r>
    </w:p>
    <w:p w:rsidR="00634164" w:rsidRPr="00634164" w:rsidRDefault="00634164" w:rsidP="00634164">
      <w:pPr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634164">
        <w:rPr>
          <w:rFonts w:ascii="Arial" w:hAnsi="Arial" w:cs="Arial"/>
          <w:b/>
          <w:color w:val="000000"/>
          <w:sz w:val="22"/>
          <w:szCs w:val="22"/>
        </w:rPr>
        <w:t>SI COMUNICA</w:t>
      </w:r>
    </w:p>
    <w:p w:rsidR="00DF74D8" w:rsidRPr="00634164" w:rsidRDefault="00DF74D8" w:rsidP="00634164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634164">
        <w:rPr>
          <w:rFonts w:ascii="Arial" w:hAnsi="Arial" w:cs="Arial"/>
          <w:color w:val="000000"/>
          <w:sz w:val="22"/>
          <w:szCs w:val="22"/>
        </w:rPr>
        <w:lastRenderedPageBreak/>
        <w:t>che la pratica dovrà essere integrata con quanto di seguito elencato:</w:t>
      </w:r>
    </w:p>
    <w:p w:rsidR="00DF74D8" w:rsidRPr="00DF74D8" w:rsidRDefault="00DF74D8" w:rsidP="00CF7A1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before="240" w:after="240"/>
        <w:ind w:left="1276" w:hanging="357"/>
        <w:contextualSpacing w:val="0"/>
        <w:jc w:val="both"/>
        <w:rPr>
          <w:rFonts w:ascii="Arial" w:hAnsi="Arial" w:cs="Arial"/>
          <w:i/>
          <w:color w:val="FF0000"/>
          <w:sz w:val="22"/>
          <w:szCs w:val="22"/>
        </w:rPr>
      </w:pPr>
      <w:r w:rsidRPr="00DF74D8">
        <w:rPr>
          <w:rFonts w:ascii="Arial" w:hAnsi="Arial" w:cs="Arial"/>
          <w:i/>
          <w:color w:val="FF0000"/>
          <w:sz w:val="22"/>
          <w:szCs w:val="22"/>
        </w:rPr>
        <w:fldChar w:fldCharType="begin"/>
      </w:r>
      <w:r w:rsidRPr="00DF74D8">
        <w:rPr>
          <w:rFonts w:ascii="Arial" w:hAnsi="Arial" w:cs="Arial"/>
          <w:i/>
          <w:color w:val="FF0000"/>
          <w:sz w:val="22"/>
          <w:szCs w:val="22"/>
        </w:rPr>
        <w:instrText xml:space="preserve"> MERGEFIELD "ELENCO_DOCUMENTI" </w:instrText>
      </w:r>
      <w:r w:rsidRPr="00DF74D8">
        <w:rPr>
          <w:rFonts w:ascii="Arial" w:hAnsi="Arial" w:cs="Arial"/>
          <w:i/>
          <w:color w:val="FF0000"/>
          <w:sz w:val="22"/>
          <w:szCs w:val="22"/>
        </w:rPr>
        <w:fldChar w:fldCharType="separate"/>
      </w:r>
      <w:r w:rsidRPr="00DF74D8">
        <w:rPr>
          <w:rFonts w:ascii="Arial" w:hAnsi="Arial" w:cs="Arial"/>
          <w:i/>
          <w:color w:val="FF0000"/>
          <w:sz w:val="22"/>
          <w:szCs w:val="22"/>
        </w:rPr>
        <w:t>[documenti_mancanti.documento;block=tbs:listitem]</w:t>
      </w:r>
      <w:r w:rsidRPr="00DF74D8">
        <w:rPr>
          <w:rFonts w:ascii="Arial" w:hAnsi="Arial" w:cs="Arial"/>
          <w:i/>
          <w:color w:val="FF0000"/>
          <w:sz w:val="22"/>
          <w:szCs w:val="22"/>
        </w:rPr>
        <w:fldChar w:fldCharType="end"/>
      </w:r>
    </w:p>
    <w:p w:rsidR="00634164" w:rsidRDefault="00DF74D8" w:rsidP="00DB382A">
      <w:pPr>
        <w:autoSpaceDE w:val="0"/>
        <w:autoSpaceDN w:val="0"/>
        <w:adjustRightInd w:val="0"/>
        <w:spacing w:before="480" w:after="120"/>
        <w:ind w:firstLine="284"/>
        <w:jc w:val="both"/>
        <w:rPr>
          <w:rFonts w:ascii="Arial" w:hAnsi="Arial" w:cs="Arial"/>
          <w:color w:val="000000"/>
          <w:sz w:val="22"/>
          <w:szCs w:val="22"/>
        </w:rPr>
      </w:pPr>
      <w:r w:rsidRPr="00DF74D8">
        <w:rPr>
          <w:rFonts w:ascii="Arial" w:hAnsi="Arial" w:cs="Arial"/>
          <w:color w:val="000000"/>
          <w:sz w:val="22"/>
          <w:szCs w:val="22"/>
        </w:rPr>
        <w:t xml:space="preserve">Si invita a presentare quanto richiesto </w:t>
      </w:r>
      <w:r w:rsidRPr="00634164">
        <w:rPr>
          <w:rFonts w:ascii="Arial" w:hAnsi="Arial" w:cs="Arial"/>
          <w:b/>
          <w:color w:val="000000"/>
          <w:sz w:val="22"/>
          <w:szCs w:val="22"/>
          <w:u w:val="single"/>
        </w:rPr>
        <w:t>entro 30 giorni</w:t>
      </w:r>
      <w:r w:rsidRPr="00DF74D8">
        <w:rPr>
          <w:rFonts w:ascii="Arial" w:hAnsi="Arial" w:cs="Arial"/>
          <w:color w:val="000000"/>
          <w:sz w:val="22"/>
          <w:szCs w:val="22"/>
        </w:rPr>
        <w:t xml:space="preserve"> dal ricevimento della presente.</w:t>
      </w:r>
    </w:p>
    <w:p w:rsidR="00DF74D8" w:rsidRPr="00DF74D8" w:rsidRDefault="00DF74D8" w:rsidP="00DB382A">
      <w:pPr>
        <w:autoSpaceDE w:val="0"/>
        <w:autoSpaceDN w:val="0"/>
        <w:adjustRightInd w:val="0"/>
        <w:spacing w:before="480" w:after="120"/>
        <w:ind w:firstLine="284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DF74D8">
        <w:rPr>
          <w:rFonts w:ascii="Arial" w:hAnsi="Arial" w:cs="Arial"/>
          <w:b/>
          <w:color w:val="000000"/>
          <w:sz w:val="22"/>
          <w:szCs w:val="22"/>
        </w:rPr>
        <w:t xml:space="preserve">Ai sensi dell’art. 2 comma 7 della L. 241/1990 e </w:t>
      </w:r>
      <w:proofErr w:type="spellStart"/>
      <w:r w:rsidRPr="00DF74D8">
        <w:rPr>
          <w:rFonts w:ascii="Arial" w:hAnsi="Arial" w:cs="Arial"/>
          <w:b/>
          <w:color w:val="000000"/>
          <w:sz w:val="22"/>
          <w:szCs w:val="22"/>
        </w:rPr>
        <w:t>ss.mm.ii</w:t>
      </w:r>
      <w:proofErr w:type="spellEnd"/>
      <w:r w:rsidRPr="00DF74D8">
        <w:rPr>
          <w:rFonts w:ascii="Arial" w:hAnsi="Arial" w:cs="Arial"/>
          <w:b/>
          <w:color w:val="000000"/>
          <w:sz w:val="22"/>
          <w:szCs w:val="22"/>
        </w:rPr>
        <w:t xml:space="preserve">. i termini di conclusione della conferenza </w:t>
      </w:r>
      <w:r w:rsidRPr="00634164">
        <w:rPr>
          <w:rFonts w:ascii="Arial" w:hAnsi="Arial" w:cs="Arial"/>
          <w:b/>
          <w:color w:val="000000"/>
          <w:sz w:val="22"/>
          <w:szCs w:val="22"/>
          <w:u w:val="single"/>
        </w:rPr>
        <w:t>rimarranno sospesi</w:t>
      </w:r>
      <w:r w:rsidRPr="00DF74D8">
        <w:rPr>
          <w:rFonts w:ascii="Arial" w:hAnsi="Arial" w:cs="Arial"/>
          <w:b/>
          <w:color w:val="000000"/>
          <w:sz w:val="22"/>
          <w:szCs w:val="22"/>
        </w:rPr>
        <w:t xml:space="preserve"> e riprenderanno a decorrere dal ricevimento, da parte degli Enti in indirizzo, della documentazione richiesta</w:t>
      </w:r>
    </w:p>
    <w:p w:rsidR="008C0DAE" w:rsidRPr="00A07806" w:rsidRDefault="008C0DAE" w:rsidP="008C0DAE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A07806">
        <w:rPr>
          <w:rFonts w:ascii="Arial" w:hAnsi="Arial" w:cs="Arial"/>
          <w:sz w:val="22"/>
          <w:szCs w:val="22"/>
        </w:rPr>
        <w:t>Nella rispost</w:t>
      </w:r>
      <w:r>
        <w:rPr>
          <w:rFonts w:ascii="Arial" w:hAnsi="Arial" w:cs="Arial"/>
          <w:sz w:val="22"/>
          <w:szCs w:val="22"/>
        </w:rPr>
        <w:t>a indicare l'oggetto ed il protocollo.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222E3C" w:rsidRDefault="00222E3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RESPONSABILE DEL</w:t>
            </w:r>
          </w:p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PROCEDIMENTO</w:t>
            </w:r>
            <w:r w:rsidR="00222E3C">
              <w:rPr>
                <w:rFonts w:ascii="Arial" w:hAnsi="Arial" w:cs="Arial"/>
                <w:b/>
                <w:sz w:val="22"/>
                <w:szCs w:val="22"/>
              </w:rPr>
              <w:t xml:space="preserve"> UNICO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23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7F4" w:rsidRDefault="001C27F4" w:rsidP="00DF7577">
      <w:r>
        <w:separator/>
      </w:r>
    </w:p>
  </w:endnote>
  <w:endnote w:type="continuationSeparator" w:id="0">
    <w:p w:rsidR="001C27F4" w:rsidRDefault="001C27F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7F4" w:rsidRDefault="001C27F4" w:rsidP="00DF7577">
      <w:r>
        <w:separator/>
      </w:r>
    </w:p>
  </w:footnote>
  <w:footnote w:type="continuationSeparator" w:id="0">
    <w:p w:rsidR="001C27F4" w:rsidRDefault="001C27F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595A"/>
    <w:multiLevelType w:val="hybridMultilevel"/>
    <w:tmpl w:val="14066B3C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A6D18"/>
    <w:multiLevelType w:val="hybridMultilevel"/>
    <w:tmpl w:val="ED34A3EE"/>
    <w:lvl w:ilvl="0" w:tplc="BE76355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10DC0"/>
    <w:multiLevelType w:val="hybridMultilevel"/>
    <w:tmpl w:val="6CD0E14C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B2529D"/>
    <w:multiLevelType w:val="hybridMultilevel"/>
    <w:tmpl w:val="1862A8A4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6CC34888"/>
    <w:multiLevelType w:val="hybridMultilevel"/>
    <w:tmpl w:val="AD145F1C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2E776D"/>
    <w:multiLevelType w:val="hybridMultilevel"/>
    <w:tmpl w:val="CD666BBE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7F64D3"/>
    <w:multiLevelType w:val="hybridMultilevel"/>
    <w:tmpl w:val="6088A104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9"/>
  </w:num>
  <w:num w:numId="7">
    <w:abstractNumId w:val="0"/>
  </w:num>
  <w:num w:numId="8">
    <w:abstractNumId w:val="7"/>
  </w:num>
  <w:num w:numId="9">
    <w:abstractNumId w:val="8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1C27F4"/>
    <w:rsid w:val="002061BA"/>
    <w:rsid w:val="002218EE"/>
    <w:rsid w:val="00222E3C"/>
    <w:rsid w:val="002D0988"/>
    <w:rsid w:val="003073DD"/>
    <w:rsid w:val="00324615"/>
    <w:rsid w:val="00352093"/>
    <w:rsid w:val="00367297"/>
    <w:rsid w:val="003707B4"/>
    <w:rsid w:val="00370D34"/>
    <w:rsid w:val="0038337F"/>
    <w:rsid w:val="00391AB4"/>
    <w:rsid w:val="003A3A7F"/>
    <w:rsid w:val="003E05E3"/>
    <w:rsid w:val="004705D8"/>
    <w:rsid w:val="004A0444"/>
    <w:rsid w:val="004B2B86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34164"/>
    <w:rsid w:val="00645B60"/>
    <w:rsid w:val="00651726"/>
    <w:rsid w:val="00652259"/>
    <w:rsid w:val="00660C73"/>
    <w:rsid w:val="006941BE"/>
    <w:rsid w:val="006A01DF"/>
    <w:rsid w:val="006D5972"/>
    <w:rsid w:val="006E0AC4"/>
    <w:rsid w:val="006F7AB6"/>
    <w:rsid w:val="00703418"/>
    <w:rsid w:val="00740577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901901"/>
    <w:rsid w:val="009273CF"/>
    <w:rsid w:val="00931C61"/>
    <w:rsid w:val="00950B01"/>
    <w:rsid w:val="009711EB"/>
    <w:rsid w:val="009811BE"/>
    <w:rsid w:val="0099055F"/>
    <w:rsid w:val="009B53C1"/>
    <w:rsid w:val="009C56F4"/>
    <w:rsid w:val="009C6EBE"/>
    <w:rsid w:val="00A164D9"/>
    <w:rsid w:val="00A224FD"/>
    <w:rsid w:val="00A32D7F"/>
    <w:rsid w:val="00A632A8"/>
    <w:rsid w:val="00A7326F"/>
    <w:rsid w:val="00A75218"/>
    <w:rsid w:val="00AB2273"/>
    <w:rsid w:val="00AB6BFD"/>
    <w:rsid w:val="00AE487C"/>
    <w:rsid w:val="00AF115E"/>
    <w:rsid w:val="00B00F6C"/>
    <w:rsid w:val="00B05B9F"/>
    <w:rsid w:val="00B13DDB"/>
    <w:rsid w:val="00B26636"/>
    <w:rsid w:val="00B438C0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A5EE2"/>
    <w:rsid w:val="00CE48F8"/>
    <w:rsid w:val="00CF7A10"/>
    <w:rsid w:val="00D03220"/>
    <w:rsid w:val="00D84B61"/>
    <w:rsid w:val="00D91F9A"/>
    <w:rsid w:val="00DA216D"/>
    <w:rsid w:val="00DB07ED"/>
    <w:rsid w:val="00DB382A"/>
    <w:rsid w:val="00DD2C9B"/>
    <w:rsid w:val="00DE0590"/>
    <w:rsid w:val="00DF74D8"/>
    <w:rsid w:val="00DF7577"/>
    <w:rsid w:val="00E31C68"/>
    <w:rsid w:val="00E4513E"/>
    <w:rsid w:val="00E530BE"/>
    <w:rsid w:val="00E60E64"/>
    <w:rsid w:val="00E70E4B"/>
    <w:rsid w:val="00EE3471"/>
    <w:rsid w:val="00EE4D7E"/>
    <w:rsid w:val="00F35ED8"/>
    <w:rsid w:val="00F524F3"/>
    <w:rsid w:val="00F6045C"/>
    <w:rsid w:val="00F672D1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unhideWhenUsed/>
    <w:rsid w:val="0065225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unhideWhenUsed/>
    <w:rsid w:val="00652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parcoalpiliguri@legalmail.it" TargetMode="External"/><Relationship Id="rId18" Type="http://schemas.openxmlformats.org/officeDocument/2006/relationships/hyperlink" Target="mailto:cp-sanremo@pec.mit.gov.it" TargetMode="External"/><Relationship Id="rId3" Type="http://schemas.openxmlformats.org/officeDocument/2006/relationships/styles" Target="styles.xml"/><Relationship Id="rId21" Type="http://schemas.openxmlformats.org/officeDocument/2006/relationships/hyperlink" Target="mailto:dre_Liguria@pce.agenziademanio.it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protocollo@pec.provincia.imperia.it" TargetMode="External"/><Relationship Id="rId17" Type="http://schemas.openxmlformats.org/officeDocument/2006/relationships/hyperlink" Target="mailto:cp-imperia@pec.mit.gov.i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protocollo@pec.asl1.liguria.it" TargetMode="External"/><Relationship Id="rId20" Type="http://schemas.openxmlformats.org/officeDocument/2006/relationships/hyperlink" Target="mailto:dgat.div10.isplgr@pec.mise.gov.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@pec.provincia.imperia.it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mailto:Arpal@pec.arpal.gov.it" TargetMode="External"/><Relationship Id="rId23" Type="http://schemas.openxmlformats.org/officeDocument/2006/relationships/header" Target="header1.xml"/><Relationship Id="rId10" Type="http://schemas.openxmlformats.org/officeDocument/2006/relationships/hyperlink" Target="mailto:mbac-sabap-lig@mailcert.beniculturali.it" TargetMode="External"/><Relationship Id="rId19" Type="http://schemas.openxmlformats.org/officeDocument/2006/relationships/hyperlink" Target="mailto:oopp.piemonteaosta-uff1@pec.mit.gov.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rotocollo@pec.regione.liguria.it" TargetMode="External"/><Relationship Id="rId14" Type="http://schemas.openxmlformats.org/officeDocument/2006/relationships/hyperlink" Target="mailto:d.g@pec.autostradadeifiori.it" TargetMode="External"/><Relationship Id="rId22" Type="http://schemas.openxmlformats.org/officeDocument/2006/relationships/hyperlink" Target="mailto:aeroregione1@postacert.difes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F9B4F-5BD0-4D02-ADF8-0E7C068D9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1</TotalTime>
  <Pages>4</Pages>
  <Words>436</Words>
  <Characters>4149</Characters>
  <Application>Microsoft Office Word</Application>
  <DocSecurity>0</DocSecurity>
  <Lines>34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3</cp:revision>
  <cp:lastPrinted>2018-06-12T12:01:00Z</cp:lastPrinted>
  <dcterms:created xsi:type="dcterms:W3CDTF">2019-07-24T06:52:00Z</dcterms:created>
  <dcterms:modified xsi:type="dcterms:W3CDTF">2019-07-24T06:54:00Z</dcterms:modified>
</cp:coreProperties>
</file>