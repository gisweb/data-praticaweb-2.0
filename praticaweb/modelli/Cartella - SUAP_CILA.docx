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PER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522D1B" w:rsidRDefault="00C0317F" w:rsidP="00522D1B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522D1B" w:rsidRPr="009308F4" w:rsidRDefault="00522D1B" w:rsidP="00522D1B">
            <w:pPr>
              <w:jc w:val="center"/>
              <w:rPr>
                <w:rFonts w:ascii="Century Gothic" w:hAnsi="Century Gothic"/>
                <w:b/>
                <w:sz w:val="72"/>
              </w:rPr>
            </w:pPr>
            <w:r>
              <w:rPr>
                <w:rFonts w:ascii="Century Gothic" w:hAnsi="Century Gothic"/>
                <w:b/>
                <w:sz w:val="72"/>
              </w:rPr>
              <w:t>CILA</w:t>
            </w:r>
            <w:bookmarkStart w:id="0" w:name="_GoBack"/>
            <w:bookmarkEnd w:id="0"/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DOMANDA PRESENTATA DA: 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[richiedent</w:t>
            </w:r>
            <w:r w:rsidR="00625CA4">
              <w:rPr>
                <w:rFonts w:ascii="Century Gothic" w:hAnsi="Century Gothic"/>
                <w:b/>
                <w:sz w:val="32"/>
              </w:rPr>
              <w:t>i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.nominativo;block=w:tr]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22D1B"/>
    <w:rsid w:val="005B6CBE"/>
    <w:rsid w:val="005B798E"/>
    <w:rsid w:val="005C0E2C"/>
    <w:rsid w:val="005E1975"/>
    <w:rsid w:val="0062570B"/>
    <w:rsid w:val="00625CA4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08F4"/>
    <w:rsid w:val="009331C7"/>
    <w:rsid w:val="00A37A47"/>
    <w:rsid w:val="00AD2D6D"/>
    <w:rsid w:val="00B10EA5"/>
    <w:rsid w:val="00B12975"/>
    <w:rsid w:val="00B37C5C"/>
    <w:rsid w:val="00BE5E67"/>
    <w:rsid w:val="00C0317F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2010-01-08T09:01:00Z</cp:lastPrinted>
  <dcterms:created xsi:type="dcterms:W3CDTF">2018-02-21T09:47:00Z</dcterms:created>
  <dcterms:modified xsi:type="dcterms:W3CDTF">2018-02-21T09:47:00Z</dcterms:modified>
</cp:coreProperties>
</file>