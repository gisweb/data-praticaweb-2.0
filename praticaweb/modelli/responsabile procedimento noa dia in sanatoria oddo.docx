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934" w:rsidRDefault="00EF0083">
      <w:pPr>
        <w:jc w:val="center"/>
        <w:rPr>
          <w:sz w:val="22"/>
        </w:rPr>
      </w:pPr>
      <w:r>
        <w:rPr>
          <w:rFonts w:ascii="Book Antiqua" w:hAnsi="Book Antiqua"/>
          <w:b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2331720</wp:posOffset>
            </wp:positionH>
            <wp:positionV relativeFrom="paragraph">
              <wp:posOffset>74930</wp:posOffset>
            </wp:positionV>
            <wp:extent cx="1764665" cy="777240"/>
            <wp:effectExtent l="19050" t="0" r="6985" b="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26934" w:rsidRDefault="00E26934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E26934" w:rsidRDefault="00E26934">
      <w:pPr>
        <w:jc w:val="center"/>
      </w:pPr>
      <w:r>
        <w:rPr>
          <w:b/>
          <w:i/>
          <w:sz w:val="24"/>
        </w:rPr>
        <w:t>SERVIZIO EDILIZIA PRIVATA</w:t>
      </w:r>
    </w:p>
    <w:p w:rsidR="00E26934" w:rsidRDefault="00E26934"/>
    <w:p w:rsidR="00AD5BD4" w:rsidRDefault="00AD5BD4" w:rsidP="00AD5BD4">
      <w:pPr>
        <w:rPr>
          <w:sz w:val="22"/>
        </w:rPr>
      </w:pPr>
      <w:proofErr w:type="spellStart"/>
      <w:r w:rsidRPr="00C96DE3">
        <w:rPr>
          <w:sz w:val="22"/>
        </w:rPr>
        <w:t>Prot</w:t>
      </w:r>
      <w:proofErr w:type="spellEnd"/>
      <w:r w:rsidRPr="00C96DE3">
        <w:rPr>
          <w:sz w:val="22"/>
        </w:rPr>
        <w:t>. n. [</w:t>
      </w:r>
      <w:proofErr w:type="spellStart"/>
      <w:r w:rsidRPr="00C96DE3">
        <w:rPr>
          <w:sz w:val="22"/>
        </w:rPr>
        <w:t>protocollo</w:t>
      </w:r>
      <w:proofErr w:type="spellEnd"/>
      <w:r w:rsidRPr="00C96DE3">
        <w:rPr>
          <w:sz w:val="22"/>
        </w:rPr>
        <w:t>] del [data_protocollo]</w:t>
      </w:r>
      <w:r>
        <w:rPr>
          <w:sz w:val="22"/>
        </w:rPr>
        <w:t>.</w:t>
      </w:r>
    </w:p>
    <w:p w:rsidR="00E26934" w:rsidRDefault="00E26934">
      <w:pPr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OGGETTO: </w:t>
      </w:r>
      <w:r w:rsidR="00073FD4">
        <w:rPr>
          <w:sz w:val="22"/>
        </w:rPr>
        <w:t xml:space="preserve">Istanza di </w:t>
      </w:r>
      <w:r w:rsidR="00600241">
        <w:rPr>
          <w:sz w:val="22"/>
        </w:rPr>
        <w:t>Denuncia di Inizio Attività</w:t>
      </w:r>
      <w:r>
        <w:rPr>
          <w:sz w:val="22"/>
        </w:rPr>
        <w:t xml:space="preserve"> </w:t>
      </w:r>
      <w:r w:rsidR="00073FD4">
        <w:rPr>
          <w:sz w:val="22"/>
        </w:rPr>
        <w:t xml:space="preserve">Obbligatoria </w:t>
      </w:r>
      <w:r w:rsidR="00C146AB">
        <w:rPr>
          <w:sz w:val="22"/>
        </w:rPr>
        <w:t xml:space="preserve">in sanatoria </w:t>
      </w:r>
      <w:r>
        <w:rPr>
          <w:sz w:val="22"/>
        </w:rPr>
        <w:t xml:space="preserve">per </w:t>
      </w:r>
      <w:r w:rsidR="00C146AB">
        <w:rPr>
          <w:sz w:val="22"/>
        </w:rPr>
        <w:t xml:space="preserve">opere abusive di </w:t>
      </w:r>
      <w:r w:rsidR="00AD5BD4" w:rsidRPr="00C96DE3">
        <w:rPr>
          <w:sz w:val="22"/>
        </w:rPr>
        <w:t>[</w:t>
      </w:r>
      <w:proofErr w:type="spellStart"/>
      <w:r w:rsidR="00AD5BD4" w:rsidRPr="00C96DE3">
        <w:rPr>
          <w:sz w:val="22"/>
        </w:rPr>
        <w:t>oggetto</w:t>
      </w:r>
      <w:proofErr w:type="spellEnd"/>
      <w:r w:rsidR="00AD5BD4" w:rsidRPr="00C96DE3">
        <w:rPr>
          <w:sz w:val="22"/>
        </w:rPr>
        <w:t xml:space="preserve">] </w:t>
      </w:r>
      <w:r w:rsidR="00AD5BD4">
        <w:rPr>
          <w:sz w:val="22"/>
        </w:rPr>
        <w:t xml:space="preserve">- </w:t>
      </w:r>
      <w:r w:rsidR="00AD5BD4" w:rsidRPr="00C96DE3">
        <w:rPr>
          <w:sz w:val="22"/>
        </w:rPr>
        <w:t>[</w:t>
      </w:r>
      <w:proofErr w:type="spellStart"/>
      <w:r w:rsidR="00AD5BD4" w:rsidRPr="00C96DE3">
        <w:rPr>
          <w:sz w:val="22"/>
        </w:rPr>
        <w:t>ubicazione</w:t>
      </w:r>
      <w:proofErr w:type="spellEnd"/>
      <w:r w:rsidR="00AD5BD4" w:rsidRPr="00C96DE3">
        <w:rPr>
          <w:sz w:val="22"/>
        </w:rPr>
        <w:t>]</w:t>
      </w:r>
      <w:r w:rsidR="00AD5BD4">
        <w:rPr>
          <w:sz w:val="22"/>
        </w:rPr>
        <w:t xml:space="preserve"> </w:t>
      </w:r>
      <w:r>
        <w:rPr>
          <w:sz w:val="22"/>
        </w:rPr>
        <w:t>- Comunicazione d</w:t>
      </w:r>
      <w:r w:rsidR="00600241">
        <w:rPr>
          <w:sz w:val="22"/>
        </w:rPr>
        <w:t>i</w:t>
      </w:r>
      <w:r>
        <w:rPr>
          <w:sz w:val="22"/>
        </w:rPr>
        <w:t xml:space="preserve"> </w:t>
      </w:r>
      <w:r w:rsidR="00600241">
        <w:rPr>
          <w:sz w:val="22"/>
        </w:rPr>
        <w:t xml:space="preserve">avvio </w:t>
      </w:r>
      <w:r>
        <w:rPr>
          <w:sz w:val="22"/>
        </w:rPr>
        <w:t>del procedimento.</w:t>
      </w:r>
    </w:p>
    <w:p w:rsidR="00905E49" w:rsidRDefault="00905E49" w:rsidP="00905E49">
      <w:pPr>
        <w:rPr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905E49" w:rsidTr="00905E49">
        <w:tc>
          <w:tcPr>
            <w:tcW w:w="2500" w:type="pct"/>
          </w:tcPr>
          <w:p w:rsidR="00905E49" w:rsidRDefault="00905E49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905E49" w:rsidRDefault="00905E49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905E49" w:rsidRDefault="00905E49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905E49" w:rsidRDefault="00905E49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905E49" w:rsidRDefault="00905E49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905E49" w:rsidTr="00905E49">
        <w:tc>
          <w:tcPr>
            <w:tcW w:w="2500" w:type="pct"/>
          </w:tcPr>
          <w:p w:rsidR="00905E49" w:rsidRDefault="00905E49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905E49" w:rsidRPr="00905E49" w:rsidRDefault="00905E49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905E49">
              <w:rPr>
                <w:sz w:val="22"/>
                <w:szCs w:val="22"/>
              </w:rPr>
              <w:t>c/o</w:t>
            </w:r>
          </w:p>
          <w:p w:rsidR="00905E49" w:rsidRDefault="00905E49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905E49" w:rsidRDefault="00905E49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905E49" w:rsidRDefault="00905E49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905E49" w:rsidRDefault="00905E49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AD5BD4" w:rsidRDefault="00AD5BD4" w:rsidP="00AD5BD4">
      <w:pPr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Ai sensi degli art. 4 e 5 della Legge 241/90 così come modificato e integrato dalla Legge 15/2005 e dell’art. </w:t>
      </w:r>
      <w:r w:rsidR="000E31EB">
        <w:rPr>
          <w:sz w:val="22"/>
        </w:rPr>
        <w:t>43</w:t>
      </w:r>
      <w:r>
        <w:rPr>
          <w:sz w:val="22"/>
        </w:rPr>
        <w:t xml:space="preserve"> </w:t>
      </w:r>
      <w:r w:rsidR="007A6483">
        <w:rPr>
          <w:sz w:val="22"/>
        </w:rPr>
        <w:t>comma 4</w:t>
      </w:r>
      <w:r w:rsidR="00A17199">
        <w:rPr>
          <w:sz w:val="22"/>
        </w:rPr>
        <w:t xml:space="preserve"> </w:t>
      </w:r>
      <w:r>
        <w:rPr>
          <w:sz w:val="22"/>
        </w:rPr>
        <w:t>del</w:t>
      </w:r>
      <w:r w:rsidR="008B630A">
        <w:rPr>
          <w:sz w:val="22"/>
        </w:rPr>
        <w:t>la Legge Regionale n. 16 del 06/06/2008</w:t>
      </w:r>
      <w:r w:rsidR="007A6483">
        <w:rPr>
          <w:sz w:val="22"/>
        </w:rPr>
        <w:t xml:space="preserve"> </w:t>
      </w:r>
      <w:r w:rsidR="002607A8" w:rsidRPr="002607A8">
        <w:rPr>
          <w:sz w:val="22"/>
        </w:rPr>
        <w:t xml:space="preserve">e </w:t>
      </w:r>
      <w:proofErr w:type="spellStart"/>
      <w:r w:rsidR="002607A8" w:rsidRPr="002607A8">
        <w:rPr>
          <w:sz w:val="22"/>
        </w:rPr>
        <w:t>ss.mm.</w:t>
      </w:r>
      <w:proofErr w:type="spellEnd"/>
      <w:r w:rsidR="002607A8" w:rsidRPr="002607A8">
        <w:rPr>
          <w:sz w:val="22"/>
        </w:rPr>
        <w:t xml:space="preserve"> e </w:t>
      </w:r>
      <w:proofErr w:type="spellStart"/>
      <w:r w:rsidR="002607A8" w:rsidRPr="002607A8">
        <w:rPr>
          <w:sz w:val="22"/>
        </w:rPr>
        <w:t>ii</w:t>
      </w:r>
      <w:proofErr w:type="spellEnd"/>
      <w:r w:rsidR="002607A8" w:rsidRPr="002607A8">
        <w:rPr>
          <w:sz w:val="22"/>
        </w:rPr>
        <w:t>. recante norme per la disciplina dell’attività edilizia</w:t>
      </w:r>
      <w:r>
        <w:rPr>
          <w:sz w:val="22"/>
        </w:rPr>
        <w:t xml:space="preserve">, </w:t>
      </w:r>
      <w:r w:rsidR="008E5C59">
        <w:rPr>
          <w:sz w:val="22"/>
        </w:rPr>
        <w:t>e r</w:t>
      </w:r>
      <w:r w:rsidR="008E5C59" w:rsidRPr="00D31B67">
        <w:rPr>
          <w:sz w:val="22"/>
          <w:szCs w:val="22"/>
        </w:rPr>
        <w:t>ichiamat</w:t>
      </w:r>
      <w:r w:rsidR="008E5C59">
        <w:rPr>
          <w:sz w:val="22"/>
          <w:szCs w:val="22"/>
        </w:rPr>
        <w:t>e</w:t>
      </w:r>
      <w:r w:rsidR="008E5C59" w:rsidRPr="00D31B67">
        <w:rPr>
          <w:sz w:val="22"/>
          <w:szCs w:val="22"/>
        </w:rPr>
        <w:t xml:space="preserve"> </w:t>
      </w:r>
      <w:smartTag w:uri="urn:schemas-microsoft-com:office:smarttags" w:element="PersonName">
        <w:smartTagPr>
          <w:attr w:name="ProductID" w:val="la Legge Regionale"/>
        </w:smartTagPr>
        <w:smartTag w:uri="urn:schemas-microsoft-com:office:smarttags" w:element="PersonName">
          <w:smartTagPr>
            <w:attr w:name="ProductID" w:val="la Legge"/>
          </w:smartTagPr>
          <w:r w:rsidR="008E5C59" w:rsidRPr="00D31B67">
            <w:rPr>
              <w:sz w:val="22"/>
              <w:szCs w:val="22"/>
            </w:rPr>
            <w:t>la Legge</w:t>
          </w:r>
        </w:smartTag>
        <w:r w:rsidR="008E5C59" w:rsidRPr="00D31B67">
          <w:rPr>
            <w:sz w:val="22"/>
            <w:szCs w:val="22"/>
          </w:rPr>
          <w:t xml:space="preserve"> Regionale</w:t>
        </w:r>
      </w:smartTag>
      <w:r w:rsidR="008E5C59" w:rsidRPr="00D31B67">
        <w:rPr>
          <w:sz w:val="22"/>
          <w:szCs w:val="22"/>
        </w:rPr>
        <w:t xml:space="preserve"> 21/08/1991 n. 20 portante subdelega ai Comuni delle funzioni amministrative in materia di bellezze naturali</w:t>
      </w:r>
      <w:r w:rsidR="008E5C59">
        <w:rPr>
          <w:sz w:val="22"/>
          <w:szCs w:val="22"/>
        </w:rPr>
        <w:t xml:space="preserve"> </w:t>
      </w:r>
      <w:smartTag w:uri="urn:schemas-microsoft-com:office:smarttags" w:element="PersonName">
        <w:smartTagPr>
          <w:attr w:name="ProductID" w:val="la Legge Regionale"/>
        </w:smartTagPr>
        <w:r w:rsidR="008E5C59" w:rsidRPr="00D31B67">
          <w:rPr>
            <w:sz w:val="22"/>
            <w:szCs w:val="22"/>
          </w:rPr>
          <w:t>la Legge Regionale</w:t>
        </w:r>
      </w:smartTag>
      <w:r w:rsidR="008E5C59" w:rsidRPr="00D31B67">
        <w:rPr>
          <w:sz w:val="22"/>
          <w:szCs w:val="22"/>
        </w:rPr>
        <w:t xml:space="preserve"> 05/06/2009 n. </w:t>
      </w:r>
      <w:smartTag w:uri="urn:schemas-microsoft-com:office:smarttags" w:element="metricconverter">
        <w:smartTagPr>
          <w:attr w:name="ProductID" w:val="22 in"/>
        </w:smartTagPr>
        <w:r w:rsidR="008E5C59" w:rsidRPr="00D31B67">
          <w:rPr>
            <w:sz w:val="22"/>
            <w:szCs w:val="22"/>
          </w:rPr>
          <w:t>22 in</w:t>
        </w:r>
      </w:smartTag>
      <w:r w:rsidR="008E5C59" w:rsidRPr="00D31B67">
        <w:rPr>
          <w:sz w:val="22"/>
          <w:szCs w:val="22"/>
        </w:rPr>
        <w:t xml:space="preserve"> attuazione degli artt. 148 e 146 del Decreto Legislativo n. 42 del 22/01/2004 e </w:t>
      </w:r>
      <w:proofErr w:type="spellStart"/>
      <w:r w:rsidR="008E5C59" w:rsidRPr="00D31B67">
        <w:rPr>
          <w:sz w:val="22"/>
          <w:szCs w:val="22"/>
        </w:rPr>
        <w:t>ss.mm.</w:t>
      </w:r>
      <w:proofErr w:type="spellEnd"/>
      <w:r w:rsidR="008E5C59" w:rsidRPr="00D31B67">
        <w:rPr>
          <w:sz w:val="22"/>
          <w:szCs w:val="22"/>
        </w:rPr>
        <w:t xml:space="preserve"> e </w:t>
      </w:r>
      <w:proofErr w:type="spellStart"/>
      <w:r w:rsidR="008E5C59" w:rsidRPr="00D31B67">
        <w:rPr>
          <w:sz w:val="22"/>
          <w:szCs w:val="22"/>
        </w:rPr>
        <w:t>ii</w:t>
      </w:r>
      <w:proofErr w:type="spellEnd"/>
      <w:r w:rsidR="008E5C59" w:rsidRPr="00D31B67">
        <w:rPr>
          <w:sz w:val="22"/>
          <w:szCs w:val="22"/>
        </w:rPr>
        <w:t>.</w:t>
      </w:r>
      <w:r w:rsidR="008E5C59">
        <w:rPr>
          <w:sz w:val="22"/>
          <w:szCs w:val="22"/>
        </w:rPr>
        <w:t xml:space="preserve"> per la valutazione e ed il rilascio di relativo titolo abilitativi ai soli fini paesistico ambientali,</w:t>
      </w:r>
      <w:r w:rsidR="008E5C59">
        <w:rPr>
          <w:sz w:val="22"/>
        </w:rPr>
        <w:t xml:space="preserve"> </w:t>
      </w:r>
      <w:r>
        <w:rPr>
          <w:sz w:val="22"/>
        </w:rPr>
        <w:t>con riferimento all’istanza in oggetto</w:t>
      </w:r>
      <w:r w:rsidR="008344EE">
        <w:rPr>
          <w:sz w:val="22"/>
        </w:rPr>
        <w:t xml:space="preserve">, </w:t>
      </w:r>
      <w:r w:rsidR="007E4B9B">
        <w:rPr>
          <w:sz w:val="22"/>
        </w:rPr>
        <w:t>che sarà trattata</w:t>
      </w:r>
      <w:r w:rsidR="005336B1">
        <w:rPr>
          <w:sz w:val="22"/>
        </w:rPr>
        <w:t>, per quanto attiene alle procedure,</w:t>
      </w:r>
      <w:r w:rsidR="007E4B9B">
        <w:rPr>
          <w:sz w:val="22"/>
        </w:rPr>
        <w:t xml:space="preserve"> ai sensi de</w:t>
      </w:r>
      <w:r w:rsidR="005507B8">
        <w:rPr>
          <w:sz w:val="22"/>
        </w:rPr>
        <w:t>ll’a</w:t>
      </w:r>
      <w:r w:rsidR="007E4B9B">
        <w:rPr>
          <w:sz w:val="22"/>
        </w:rPr>
        <w:t>rt. 23</w:t>
      </w:r>
      <w:r w:rsidR="005507B8">
        <w:rPr>
          <w:sz w:val="22"/>
        </w:rPr>
        <w:t xml:space="preserve"> comma 4</w:t>
      </w:r>
      <w:r w:rsidR="007A309B">
        <w:rPr>
          <w:sz w:val="22"/>
        </w:rPr>
        <w:t xml:space="preserve"> e dell’art. 26 comma 8</w:t>
      </w:r>
      <w:r w:rsidR="007E4B9B">
        <w:rPr>
          <w:sz w:val="22"/>
        </w:rPr>
        <w:t xml:space="preserve"> della Legge Regionale sopra indicata</w:t>
      </w:r>
      <w:r>
        <w:rPr>
          <w:sz w:val="22"/>
        </w:rPr>
        <w:t xml:space="preserve"> e in via del tutto preliminare ad ogni altro atto istruttorio, si comunica quanto segue:</w:t>
      </w:r>
    </w:p>
    <w:p w:rsidR="00E65B3C" w:rsidRDefault="00E65B3C">
      <w:pPr>
        <w:jc w:val="both"/>
        <w:rPr>
          <w:sz w:val="22"/>
        </w:rPr>
      </w:pPr>
    </w:p>
    <w:p w:rsidR="00FA6969" w:rsidRPr="008F64C5" w:rsidRDefault="0036523D" w:rsidP="00293A4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b/>
          <w:sz w:val="22"/>
        </w:rPr>
      </w:pPr>
      <w:r>
        <w:rPr>
          <w:sz w:val="22"/>
        </w:rPr>
        <w:t>ai fini del</w:t>
      </w:r>
      <w:r w:rsidR="007F7987">
        <w:rPr>
          <w:sz w:val="22"/>
        </w:rPr>
        <w:t xml:space="preserve"> rilascio</w:t>
      </w:r>
      <w:r>
        <w:rPr>
          <w:sz w:val="22"/>
        </w:rPr>
        <w:t xml:space="preserve"> da parte dell’Amministrazione Comunale </w:t>
      </w:r>
      <w:r w:rsidR="007F7987">
        <w:rPr>
          <w:sz w:val="22"/>
        </w:rPr>
        <w:t>del competente atto di assenso</w:t>
      </w:r>
      <w:r w:rsidR="0074216B">
        <w:rPr>
          <w:sz w:val="22"/>
        </w:rPr>
        <w:t xml:space="preserve"> </w:t>
      </w:r>
      <w:r w:rsidR="00180762">
        <w:rPr>
          <w:sz w:val="22"/>
        </w:rPr>
        <w:t xml:space="preserve"> richiesto </w:t>
      </w:r>
      <w:r w:rsidR="001738F8">
        <w:rPr>
          <w:sz w:val="22"/>
        </w:rPr>
        <w:t xml:space="preserve">(accertamento di compatibilità </w:t>
      </w:r>
      <w:proofErr w:type="spellStart"/>
      <w:r w:rsidR="001738F8">
        <w:rPr>
          <w:sz w:val="22"/>
        </w:rPr>
        <w:t>paesaggisitica</w:t>
      </w:r>
      <w:proofErr w:type="spellEnd"/>
      <w:r w:rsidR="001738F8">
        <w:rPr>
          <w:sz w:val="22"/>
        </w:rPr>
        <w:t>)</w:t>
      </w:r>
      <w:r w:rsidR="005336B1">
        <w:rPr>
          <w:sz w:val="22"/>
        </w:rPr>
        <w:t>,</w:t>
      </w:r>
      <w:r w:rsidR="007F7987">
        <w:rPr>
          <w:sz w:val="22"/>
        </w:rPr>
        <w:t xml:space="preserve"> </w:t>
      </w:r>
      <w:r w:rsidR="00180762">
        <w:rPr>
          <w:sz w:val="22"/>
        </w:rPr>
        <w:t>dato atto</w:t>
      </w:r>
      <w:r w:rsidR="00E17611">
        <w:rPr>
          <w:sz w:val="22"/>
        </w:rPr>
        <w:t xml:space="preserve"> che </w:t>
      </w:r>
      <w:r w:rsidR="00180762">
        <w:rPr>
          <w:sz w:val="22"/>
        </w:rPr>
        <w:t>le opere</w:t>
      </w:r>
      <w:r w:rsidR="00E17611">
        <w:rPr>
          <w:sz w:val="22"/>
        </w:rPr>
        <w:t xml:space="preserve"> insist</w:t>
      </w:r>
      <w:r w:rsidR="00180762">
        <w:rPr>
          <w:sz w:val="22"/>
        </w:rPr>
        <w:t>ono</w:t>
      </w:r>
      <w:r w:rsidR="00E17611">
        <w:rPr>
          <w:sz w:val="22"/>
        </w:rPr>
        <w:t xml:space="preserve"> su un immobile sottoposto ad un vincolo</w:t>
      </w:r>
      <w:r w:rsidR="00180762">
        <w:rPr>
          <w:sz w:val="22"/>
        </w:rPr>
        <w:t xml:space="preserve"> per il quale il </w:t>
      </w:r>
      <w:r w:rsidR="003A3A39">
        <w:rPr>
          <w:sz w:val="22"/>
        </w:rPr>
        <w:t>rispetto del</w:t>
      </w:r>
      <w:r w:rsidR="00E17611">
        <w:rPr>
          <w:sz w:val="22"/>
        </w:rPr>
        <w:t>la tutela compete</w:t>
      </w:r>
      <w:r w:rsidR="00CA4003">
        <w:rPr>
          <w:sz w:val="22"/>
        </w:rPr>
        <w:t xml:space="preserve"> alla Scrivente Amministrazione</w:t>
      </w:r>
      <w:r w:rsidR="00B67E4A">
        <w:rPr>
          <w:sz w:val="22"/>
        </w:rPr>
        <w:t>,</w:t>
      </w:r>
      <w:r w:rsidR="0074216B">
        <w:rPr>
          <w:sz w:val="22"/>
        </w:rPr>
        <w:t xml:space="preserve"> </w:t>
      </w:r>
      <w:r w:rsidR="008A4AE9">
        <w:rPr>
          <w:sz w:val="22"/>
        </w:rPr>
        <w:t xml:space="preserve">si informa </w:t>
      </w:r>
      <w:smartTag w:uri="urn:schemas-microsoft-com:office:smarttags" w:element="PersonName">
        <w:smartTagPr>
          <w:attr w:name="ProductID" w:val="la S.V."/>
        </w:smartTagPr>
        <w:r w:rsidR="008A4AE9">
          <w:rPr>
            <w:sz w:val="22"/>
          </w:rPr>
          <w:t xml:space="preserve">la </w:t>
        </w:r>
        <w:proofErr w:type="spellStart"/>
        <w:r w:rsidR="008A4AE9">
          <w:rPr>
            <w:sz w:val="22"/>
          </w:rPr>
          <w:t>S.v.</w:t>
        </w:r>
      </w:smartTag>
      <w:proofErr w:type="spellEnd"/>
      <w:r w:rsidR="008A4AE9">
        <w:rPr>
          <w:sz w:val="22"/>
        </w:rPr>
        <w:t xml:space="preserve"> che </w:t>
      </w:r>
      <w:r w:rsidR="0074216B">
        <w:rPr>
          <w:sz w:val="22"/>
        </w:rPr>
        <w:t xml:space="preserve">il procedimento </w:t>
      </w:r>
      <w:r w:rsidR="008A4AE9">
        <w:rPr>
          <w:sz w:val="22"/>
        </w:rPr>
        <w:t>sarà</w:t>
      </w:r>
      <w:r w:rsidR="0074216B">
        <w:rPr>
          <w:sz w:val="22"/>
        </w:rPr>
        <w:t xml:space="preserve"> trattato come dal disposto normativo</w:t>
      </w:r>
      <w:r w:rsidR="008A4AE9">
        <w:rPr>
          <w:sz w:val="22"/>
        </w:rPr>
        <w:t>, per i motivi di cui in premessa</w:t>
      </w:r>
      <w:r w:rsidR="00293A4A">
        <w:rPr>
          <w:sz w:val="22"/>
        </w:rPr>
        <w:t xml:space="preserve">. </w:t>
      </w:r>
      <w:r w:rsidR="00FA6969" w:rsidRPr="008F64C5">
        <w:rPr>
          <w:b/>
          <w:sz w:val="22"/>
        </w:rPr>
        <w:t>A tal proposito e impregiudicat</w:t>
      </w:r>
      <w:r w:rsidR="008E5C59">
        <w:rPr>
          <w:b/>
          <w:sz w:val="22"/>
        </w:rPr>
        <w:t>a</w:t>
      </w:r>
      <w:r w:rsidR="00FA6969" w:rsidRPr="008F64C5">
        <w:rPr>
          <w:b/>
          <w:sz w:val="22"/>
        </w:rPr>
        <w:t xml:space="preserve"> qualunque altr</w:t>
      </w:r>
      <w:r w:rsidR="00CA4003">
        <w:rPr>
          <w:b/>
          <w:sz w:val="22"/>
        </w:rPr>
        <w:t>a azione o valutazione,</w:t>
      </w:r>
      <w:r w:rsidR="00FA6969" w:rsidRPr="008F64C5">
        <w:rPr>
          <w:b/>
          <w:sz w:val="22"/>
        </w:rPr>
        <w:t xml:space="preserve"> si informa </w:t>
      </w:r>
      <w:smartTag w:uri="urn:schemas-microsoft-com:office:smarttags" w:element="PersonName">
        <w:smartTagPr>
          <w:attr w:name="ProductID" w:val="la S.V."/>
        </w:smartTagPr>
        <w:r w:rsidR="00FA6969" w:rsidRPr="008F64C5">
          <w:rPr>
            <w:b/>
            <w:sz w:val="22"/>
          </w:rPr>
          <w:t>la S.V.</w:t>
        </w:r>
      </w:smartTag>
      <w:r w:rsidR="00FA6969" w:rsidRPr="008F64C5">
        <w:rPr>
          <w:b/>
          <w:sz w:val="22"/>
        </w:rPr>
        <w:t xml:space="preserve"> che fino al rilascio di tale atto </w:t>
      </w:r>
      <w:r w:rsidR="008F64C5" w:rsidRPr="008F64C5">
        <w:rPr>
          <w:b/>
          <w:sz w:val="22"/>
        </w:rPr>
        <w:t xml:space="preserve">o in caso di diniego dello stesso </w:t>
      </w:r>
      <w:smartTag w:uri="urn:schemas-microsoft-com:office:smarttags" w:element="PersonName">
        <w:smartTagPr>
          <w:attr w:name="ProductID" w:val="la D.I"/>
        </w:smartTagPr>
        <w:r w:rsidR="008F64C5" w:rsidRPr="008F64C5">
          <w:rPr>
            <w:b/>
            <w:sz w:val="22"/>
          </w:rPr>
          <w:t>la D.I</w:t>
        </w:r>
      </w:smartTag>
      <w:r w:rsidR="008F64C5" w:rsidRPr="008F64C5">
        <w:rPr>
          <w:b/>
          <w:sz w:val="22"/>
        </w:rPr>
        <w:t>.A.</w:t>
      </w:r>
      <w:r w:rsidR="001738F8">
        <w:rPr>
          <w:b/>
          <w:sz w:val="22"/>
        </w:rPr>
        <w:t xml:space="preserve"> in sanatoria</w:t>
      </w:r>
      <w:r w:rsidR="00E16B21">
        <w:rPr>
          <w:b/>
          <w:sz w:val="22"/>
        </w:rPr>
        <w:t xml:space="preserve"> sarà trattata come Nulla Osta Paesistico al fine di acquisire il titolo come sopra specificato, </w:t>
      </w:r>
      <w:r w:rsidR="00A66AA7">
        <w:rPr>
          <w:b/>
          <w:sz w:val="22"/>
        </w:rPr>
        <w:t>acquisito il quale la stessa sarà trattata secondo la procedura ordinaria</w:t>
      </w:r>
      <w:r w:rsidR="008F64C5" w:rsidRPr="008F64C5">
        <w:rPr>
          <w:b/>
          <w:sz w:val="22"/>
        </w:rPr>
        <w:t>.</w:t>
      </w:r>
    </w:p>
    <w:p w:rsidR="00E26934" w:rsidRDefault="00E26934" w:rsidP="00293A4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2"/>
        </w:rPr>
      </w:pPr>
      <w:r>
        <w:rPr>
          <w:sz w:val="22"/>
        </w:rPr>
        <w:t xml:space="preserve">la pratica è stata acquisita agli atti del Comune di Sanremo con numero di Protocollo Generale </w:t>
      </w:r>
      <w:r w:rsidR="00AD5BD4" w:rsidRPr="00C96DE3">
        <w:rPr>
          <w:sz w:val="22"/>
        </w:rPr>
        <w:t>[</w:t>
      </w:r>
      <w:proofErr w:type="spellStart"/>
      <w:r w:rsidR="00AD5BD4" w:rsidRPr="00C96DE3">
        <w:rPr>
          <w:sz w:val="22"/>
        </w:rPr>
        <w:t>protocollo</w:t>
      </w:r>
      <w:proofErr w:type="spellEnd"/>
      <w:r w:rsidR="00AD5BD4" w:rsidRPr="00C96DE3">
        <w:rPr>
          <w:sz w:val="22"/>
        </w:rPr>
        <w:t>]</w:t>
      </w:r>
      <w:r w:rsidR="00AD5BD4">
        <w:rPr>
          <w:sz w:val="22"/>
        </w:rPr>
        <w:t xml:space="preserve"> </w:t>
      </w:r>
      <w:r>
        <w:rPr>
          <w:sz w:val="22"/>
        </w:rPr>
        <w:t xml:space="preserve">e registrata presso l’Ufficio Edilizia Privata con numero di repertorio </w:t>
      </w:r>
      <w:r w:rsidR="00AD5BD4" w:rsidRPr="003C7676">
        <w:rPr>
          <w:b/>
          <w:sz w:val="22"/>
        </w:rPr>
        <w:t>[</w:t>
      </w:r>
      <w:proofErr w:type="spellStart"/>
      <w:r w:rsidR="00AD5BD4" w:rsidRPr="003C7676">
        <w:rPr>
          <w:b/>
          <w:sz w:val="22"/>
        </w:rPr>
        <w:t>numero</w:t>
      </w:r>
      <w:proofErr w:type="spellEnd"/>
      <w:r w:rsidR="00AD5BD4" w:rsidRPr="003C7676">
        <w:rPr>
          <w:b/>
          <w:sz w:val="22"/>
        </w:rPr>
        <w:t>]</w:t>
      </w:r>
      <w:r>
        <w:rPr>
          <w:sz w:val="22"/>
        </w:rPr>
        <w:t>.</w:t>
      </w:r>
    </w:p>
    <w:p w:rsidR="00E26934" w:rsidRDefault="00E26934" w:rsidP="00293A4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2"/>
        </w:rPr>
      </w:pPr>
      <w:r>
        <w:rPr>
          <w:sz w:val="22"/>
        </w:rPr>
        <w:t>detta istanza sarà trattata, per quanto di competenza comunale, dal Servizio Edilizia Privata del Settore Territorio;</w:t>
      </w:r>
    </w:p>
    <w:p w:rsidR="00A93129" w:rsidRDefault="00A93129" w:rsidP="00A93129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2"/>
        </w:rPr>
      </w:pPr>
      <w:r>
        <w:rPr>
          <w:sz w:val="22"/>
        </w:rPr>
        <w:t xml:space="preserve">il dirigente del Settore Territorio è </w:t>
      </w:r>
      <w:r w:rsidR="00AD5228">
        <w:rPr>
          <w:sz w:val="22"/>
        </w:rPr>
        <w:t>[</w:t>
      </w:r>
      <w:proofErr w:type="spellStart"/>
      <w:r w:rsidR="00AD5228">
        <w:rPr>
          <w:sz w:val="22"/>
        </w:rPr>
        <w:t>dirigente</w:t>
      </w:r>
      <w:proofErr w:type="spellEnd"/>
      <w:r w:rsidR="00AD5228">
        <w:rPr>
          <w:sz w:val="22"/>
        </w:rPr>
        <w:t>]</w:t>
      </w:r>
      <w:r>
        <w:rPr>
          <w:sz w:val="22"/>
        </w:rPr>
        <w:t xml:space="preserve">, il responsabile del Procedimento per la parte edilizia/urbanistica è </w:t>
      </w:r>
      <w:r w:rsidR="00AD5228">
        <w:rPr>
          <w:sz w:val="22"/>
        </w:rPr>
        <w:t>[pratica.rdp]</w:t>
      </w:r>
      <w:r>
        <w:rPr>
          <w:sz w:val="22"/>
        </w:rPr>
        <w:t xml:space="preserve">, istruttore direttivo tecnico del Servizio Edilizia Privata e per la parte paesistico/ambientale è </w:t>
      </w:r>
      <w:r w:rsidR="0001023E">
        <w:rPr>
          <w:sz w:val="22"/>
        </w:rPr>
        <w:t>l’Arch. SEGGI Alessandra</w:t>
      </w:r>
      <w:r>
        <w:rPr>
          <w:sz w:val="22"/>
        </w:rPr>
        <w:t>;</w:t>
      </w:r>
    </w:p>
    <w:p w:rsidR="00E26934" w:rsidRDefault="00E26934" w:rsidP="00293A4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2"/>
        </w:rPr>
      </w:pPr>
      <w:r>
        <w:rPr>
          <w:sz w:val="22"/>
        </w:rPr>
        <w:t>l’orario di ricevimento del pubblico è il seguente:</w:t>
      </w:r>
    </w:p>
    <w:p w:rsidR="00E26934" w:rsidRDefault="00E26934" w:rsidP="00A93129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2"/>
        </w:rPr>
      </w:pPr>
      <w:r>
        <w:rPr>
          <w:sz w:val="22"/>
        </w:rPr>
        <w:t>Lunedì dalle ore 09:00 alle 13:00 e dalle ore 15:00 alle 17:00 - Venerdì dalle ore 09:00 alle ore 13:00.</w:t>
      </w:r>
    </w:p>
    <w:p w:rsidR="00E26934" w:rsidRDefault="00E26934">
      <w:pPr>
        <w:jc w:val="both"/>
        <w:rPr>
          <w:sz w:val="22"/>
        </w:rPr>
      </w:pPr>
    </w:p>
    <w:p w:rsidR="00E26934" w:rsidRDefault="00905E49">
      <w:pPr>
        <w:jc w:val="both"/>
        <w:rPr>
          <w:sz w:val="22"/>
        </w:rPr>
      </w:pPr>
      <w:r>
        <w:rPr>
          <w:sz w:val="22"/>
        </w:rPr>
        <w:tab/>
      </w:r>
      <w:r w:rsidR="00E26934">
        <w:rPr>
          <w:sz w:val="22"/>
        </w:rPr>
        <w:t>Distinti Saluti.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>Sanremo</w:t>
      </w:r>
      <w:r w:rsidR="00AD5BD4">
        <w:rPr>
          <w:sz w:val="22"/>
        </w:rPr>
        <w:t xml:space="preserve">, </w:t>
      </w:r>
      <w:r w:rsidR="00C22E45">
        <w:rPr>
          <w:sz w:val="22"/>
        </w:rPr>
        <w:t>[data]</w:t>
      </w:r>
    </w:p>
    <w:p w:rsidR="00AD5BD4" w:rsidRDefault="00AD5BD4" w:rsidP="00AD5BD4">
      <w:pPr>
        <w:jc w:val="both"/>
        <w:rPr>
          <w:sz w:val="22"/>
        </w:rPr>
      </w:pPr>
    </w:p>
    <w:p w:rsidR="00AD5BD4" w:rsidRDefault="00AD5BD4" w:rsidP="00AD5BD4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AD5BD4" w:rsidTr="00662F93">
        <w:tc>
          <w:tcPr>
            <w:tcW w:w="4889" w:type="dxa"/>
          </w:tcPr>
          <w:p w:rsidR="00AD5BD4" w:rsidRDefault="00AD5BD4" w:rsidP="00662F93">
            <w:pPr>
              <w:jc w:val="center"/>
              <w:rPr>
                <w:sz w:val="22"/>
              </w:rPr>
            </w:pPr>
          </w:p>
        </w:tc>
        <w:tc>
          <w:tcPr>
            <w:tcW w:w="4889" w:type="dxa"/>
          </w:tcPr>
          <w:p w:rsidR="00AD5BD4" w:rsidRDefault="00AD5BD4" w:rsidP="00662F93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DIRIGENTE SETTORE TERRITORIO</w:t>
            </w:r>
          </w:p>
          <w:p w:rsidR="00AD5BD4" w:rsidRDefault="00C22E45" w:rsidP="00662F93">
            <w:pPr>
              <w:jc w:val="center"/>
              <w:rPr>
                <w:sz w:val="22"/>
              </w:rPr>
            </w:pPr>
            <w:r>
              <w:t>[dirigente]</w:t>
            </w:r>
          </w:p>
        </w:tc>
      </w:tr>
    </w:tbl>
    <w:p w:rsidR="00AD5BD4" w:rsidRDefault="00AD5BD4" w:rsidP="00AD5BD4">
      <w:pPr>
        <w:jc w:val="both"/>
      </w:pPr>
    </w:p>
    <w:sectPr w:rsidR="00AD5BD4" w:rsidSect="00293A4A">
      <w:pgSz w:w="11906" w:h="16838"/>
      <w:pgMar w:top="426" w:right="1134" w:bottom="568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7221B"/>
    <w:multiLevelType w:val="hybridMultilevel"/>
    <w:tmpl w:val="D02481E0"/>
    <w:lvl w:ilvl="0" w:tplc="EFA41D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3904D19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5B14B15"/>
    <w:multiLevelType w:val="hybridMultilevel"/>
    <w:tmpl w:val="BB149DB6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embedSystemFonts/>
  <w:proofState w:spelling="clean"/>
  <w:attachedTemplate r:id="rId1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EF0083"/>
    <w:rsid w:val="0001023E"/>
    <w:rsid w:val="00073FD4"/>
    <w:rsid w:val="000E31EB"/>
    <w:rsid w:val="0010492C"/>
    <w:rsid w:val="001738F8"/>
    <w:rsid w:val="00180762"/>
    <w:rsid w:val="001A7A8D"/>
    <w:rsid w:val="001C4499"/>
    <w:rsid w:val="001E46A5"/>
    <w:rsid w:val="001F2482"/>
    <w:rsid w:val="002607A8"/>
    <w:rsid w:val="00291E52"/>
    <w:rsid w:val="00293A4A"/>
    <w:rsid w:val="002C5F77"/>
    <w:rsid w:val="003136CB"/>
    <w:rsid w:val="0035065F"/>
    <w:rsid w:val="00355167"/>
    <w:rsid w:val="0036523D"/>
    <w:rsid w:val="003A3A39"/>
    <w:rsid w:val="003F083E"/>
    <w:rsid w:val="00413755"/>
    <w:rsid w:val="004F5C5F"/>
    <w:rsid w:val="004F76EE"/>
    <w:rsid w:val="005336B1"/>
    <w:rsid w:val="005507B8"/>
    <w:rsid w:val="00600241"/>
    <w:rsid w:val="00664396"/>
    <w:rsid w:val="00723D43"/>
    <w:rsid w:val="0074216B"/>
    <w:rsid w:val="00770F83"/>
    <w:rsid w:val="007773E9"/>
    <w:rsid w:val="007A309B"/>
    <w:rsid w:val="007A6483"/>
    <w:rsid w:val="007E4B9B"/>
    <w:rsid w:val="007F7987"/>
    <w:rsid w:val="0082670E"/>
    <w:rsid w:val="008344EE"/>
    <w:rsid w:val="0088203A"/>
    <w:rsid w:val="008A4AE9"/>
    <w:rsid w:val="008B630A"/>
    <w:rsid w:val="008E5C59"/>
    <w:rsid w:val="008F64C5"/>
    <w:rsid w:val="00905E49"/>
    <w:rsid w:val="00A17199"/>
    <w:rsid w:val="00A644FB"/>
    <w:rsid w:val="00A66AA7"/>
    <w:rsid w:val="00A93129"/>
    <w:rsid w:val="00AD5228"/>
    <w:rsid w:val="00AD5BD4"/>
    <w:rsid w:val="00AF3130"/>
    <w:rsid w:val="00B11FC8"/>
    <w:rsid w:val="00B45093"/>
    <w:rsid w:val="00B557A8"/>
    <w:rsid w:val="00B67E4A"/>
    <w:rsid w:val="00C146AB"/>
    <w:rsid w:val="00C22E45"/>
    <w:rsid w:val="00CA4003"/>
    <w:rsid w:val="00E16B21"/>
    <w:rsid w:val="00E17611"/>
    <w:rsid w:val="00E26934"/>
    <w:rsid w:val="00E30A26"/>
    <w:rsid w:val="00E52577"/>
    <w:rsid w:val="00E65B3C"/>
    <w:rsid w:val="00EF0083"/>
    <w:rsid w:val="00F904D0"/>
    <w:rsid w:val="00FA6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E30A2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3F083E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AD5B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5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Responsabile%20Proc%20NOA%20_DIA%20in%20San%20ODDO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Responsabile Proc NOA _DIA in San ODDO.dot</Template>
  <TotalTime>5</TotalTime>
  <Pages>1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>Edilizia Residenziale Privata</Company>
  <LinksUpToDate>false</LinksUpToDate>
  <CharactersWithSpaces>3017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Roberto Starnini</dc:creator>
  <cp:keywords/>
  <cp:lastModifiedBy>Roberto Starnini</cp:lastModifiedBy>
  <cp:revision>5</cp:revision>
  <cp:lastPrinted>2010-01-07T11:44:00Z</cp:lastPrinted>
  <dcterms:created xsi:type="dcterms:W3CDTF">2012-12-07T16:44:00Z</dcterms:created>
  <dcterms:modified xsi:type="dcterms:W3CDTF">2012-12-13T15:58:00Z</dcterms:modified>
</cp:coreProperties>
</file>