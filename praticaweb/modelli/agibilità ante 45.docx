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F9D" w:rsidRDefault="00692F9D">
      <w:pPr>
        <w:pStyle w:val="Title"/>
        <w:spacing w:line="120" w:lineRule="atLeast"/>
        <w:rPr>
          <w:rFonts w:ascii="Arial" w:hAnsi="Arial" w:cs="Arial"/>
          <w:sz w:val="18"/>
          <w:szCs w:val="18"/>
        </w:rPr>
      </w:pPr>
      <w:r w:rsidRPr="002B1EEA">
        <w:rPr>
          <w:rFonts w:ascii="Arial" w:hAnsi="Arial" w:cs="Arial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152.25pt">
            <v:imagedata r:id="rId5" o:title=""/>
          </v:shape>
        </w:pict>
      </w:r>
    </w:p>
    <w:p w:rsidR="00692F9D" w:rsidRDefault="00692F9D">
      <w:pPr>
        <w:pStyle w:val="Title"/>
        <w:spacing w:line="120" w:lineRule="atLeast"/>
        <w:rPr>
          <w:rFonts w:ascii="Arial" w:hAnsi="Arial" w:cs="Arial"/>
          <w:sz w:val="18"/>
          <w:szCs w:val="18"/>
        </w:rPr>
      </w:pPr>
    </w:p>
    <w:p w:rsidR="00692F9D" w:rsidRDefault="00692F9D" w:rsidP="00BA1780">
      <w:pPr>
        <w:jc w:val="center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DIPARTIMENTO III </w:t>
      </w:r>
    </w:p>
    <w:p w:rsidR="00692F9D" w:rsidRDefault="00692F9D" w:rsidP="00BA1780">
      <w:pPr>
        <w:jc w:val="center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PIANIFICAZIONE TERRITORIALE</w:t>
      </w:r>
    </w:p>
    <w:p w:rsidR="00692F9D" w:rsidRDefault="00692F9D" w:rsidP="00BA1780">
      <w:pPr>
        <w:overflowPunct w:val="0"/>
        <w:autoSpaceDE w:val="0"/>
        <w:autoSpaceDN w:val="0"/>
        <w:adjustRightInd w:val="0"/>
        <w:jc w:val="center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EDILIZIA PRIVATA</w:t>
      </w:r>
    </w:p>
    <w:p w:rsidR="00692F9D" w:rsidRDefault="00692F9D">
      <w:pPr>
        <w:jc w:val="center"/>
      </w:pPr>
    </w:p>
    <w:p w:rsidR="00692F9D" w:rsidRDefault="00692F9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Prot.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La Spezia,</w:t>
      </w:r>
    </w:p>
    <w:p w:rsidR="00692F9D" w:rsidRDefault="00692F9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195"/>
        <w:gridCol w:w="1869"/>
        <w:gridCol w:w="4548"/>
      </w:tblGrid>
      <w:tr w:rsidR="00692F9D" w:rsidTr="00965426">
        <w:trPr>
          <w:trHeight w:val="1"/>
        </w:trPr>
        <w:tc>
          <w:tcPr>
            <w:tcW w:w="3195" w:type="dxa"/>
            <w:shd w:val="clear" w:color="000000" w:fill="FFFFFF"/>
          </w:tcPr>
          <w:p w:rsidR="00692F9D" w:rsidRPr="00D653FB" w:rsidRDefault="00692F9D" w:rsidP="0096542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69" w:type="dxa"/>
            <w:shd w:val="clear" w:color="000000" w:fill="FFFFFF"/>
          </w:tcPr>
          <w:p w:rsidR="00692F9D" w:rsidRPr="00D653FB" w:rsidRDefault="00692F9D" w:rsidP="0096542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4548" w:type="dxa"/>
            <w:shd w:val="clear" w:color="000000" w:fill="FFFFFF"/>
          </w:tcPr>
          <w:p w:rsidR="00692F9D" w:rsidRDefault="00692F9D" w:rsidP="0096542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Spett.le</w:t>
            </w:r>
          </w:p>
          <w:p w:rsidR="00692F9D" w:rsidRDefault="00692F9D" w:rsidP="0096542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[nominativi.nominativo_notifiche;block=tbs:row;]</w:t>
            </w:r>
          </w:p>
          <w:p w:rsidR="00692F9D" w:rsidRPr="006C3575" w:rsidRDefault="00692F9D" w:rsidP="0096542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692F9D" w:rsidTr="00965426">
        <w:trPr>
          <w:trHeight w:val="1"/>
        </w:trPr>
        <w:tc>
          <w:tcPr>
            <w:tcW w:w="3195" w:type="dxa"/>
            <w:shd w:val="clear" w:color="000000" w:fill="FFFFFF"/>
          </w:tcPr>
          <w:p w:rsidR="00692F9D" w:rsidRPr="00D653FB" w:rsidRDefault="00692F9D" w:rsidP="0096542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69" w:type="dxa"/>
            <w:shd w:val="clear" w:color="000000" w:fill="FFFFFF"/>
          </w:tcPr>
          <w:p w:rsidR="00692F9D" w:rsidRPr="00D653FB" w:rsidRDefault="00692F9D" w:rsidP="0096542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 w:rsidRPr="00D653FB">
              <w:rPr>
                <w:rFonts w:ascii="Arial" w:hAnsi="Arial" w:cs="Arial"/>
                <w:sz w:val="22"/>
                <w:szCs w:val="22"/>
              </w:rPr>
              <w:t>e p. c.</w:t>
            </w:r>
          </w:p>
        </w:tc>
        <w:tc>
          <w:tcPr>
            <w:tcW w:w="4548" w:type="dxa"/>
            <w:shd w:val="clear" w:color="000000" w:fill="FFFFFF"/>
          </w:tcPr>
          <w:p w:rsidR="00692F9D" w:rsidRPr="006C3575" w:rsidRDefault="00692F9D" w:rsidP="0096542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C3575">
              <w:rPr>
                <w:rFonts w:ascii="Arial" w:hAnsi="Arial" w:cs="Arial"/>
                <w:b/>
                <w:bCs/>
                <w:sz w:val="22"/>
                <w:szCs w:val="22"/>
              </w:rPr>
              <w:t>[progettisti.nominativo;block=tbs:row;]</w:t>
            </w:r>
          </w:p>
          <w:p w:rsidR="00692F9D" w:rsidRPr="006C3575" w:rsidRDefault="00692F9D" w:rsidP="0096542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C3575">
              <w:rPr>
                <w:rFonts w:ascii="Arial" w:hAnsi="Arial" w:cs="Arial"/>
                <w:b/>
                <w:bCs/>
                <w:sz w:val="22"/>
                <w:szCs w:val="22"/>
              </w:rPr>
              <w:t>[progettisti.indirizzo]</w:t>
            </w:r>
          </w:p>
          <w:p w:rsidR="00692F9D" w:rsidRPr="006C3575" w:rsidRDefault="00692F9D" w:rsidP="0096542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C3575">
              <w:rPr>
                <w:rFonts w:ascii="Arial" w:hAnsi="Arial" w:cs="Arial"/>
                <w:b/>
                <w:bCs/>
                <w:sz w:val="22"/>
                <w:szCs w:val="22"/>
              </w:rPr>
              <w:t>[progettisti.cap] [progettisti.comune] ([progettisti.prov])</w:t>
            </w:r>
          </w:p>
        </w:tc>
      </w:tr>
    </w:tbl>
    <w:p w:rsidR="00692F9D" w:rsidRDefault="00692F9D">
      <w:pPr>
        <w:rPr>
          <w:rFonts w:ascii="Arial" w:hAnsi="Arial" w:cs="Arial"/>
          <w:sz w:val="22"/>
          <w:szCs w:val="22"/>
        </w:rPr>
      </w:pPr>
    </w:p>
    <w:p w:rsidR="00692F9D" w:rsidRDefault="00692F9D" w:rsidP="00AF044B">
      <w:pPr>
        <w:rPr>
          <w:rFonts w:ascii="Arial" w:hAnsi="Arial" w:cs="Arial"/>
          <w:sz w:val="22"/>
          <w:szCs w:val="22"/>
        </w:rPr>
      </w:pPr>
      <w:r w:rsidRPr="00C971F8">
        <w:rPr>
          <w:rFonts w:ascii="Arial" w:hAnsi="Arial" w:cs="Arial"/>
          <w:sz w:val="22"/>
          <w:szCs w:val="22"/>
        </w:rPr>
        <w:t xml:space="preserve">OGGETTO: </w:t>
      </w:r>
      <w:r w:rsidRPr="00AF044B">
        <w:rPr>
          <w:rFonts w:ascii="Arial" w:hAnsi="Arial" w:cs="Arial"/>
          <w:b/>
          <w:sz w:val="22"/>
          <w:szCs w:val="22"/>
        </w:rPr>
        <w:t>Dichiarazione per agibilità pratiche edilizie antecedenti il 1945</w:t>
      </w:r>
      <w:r w:rsidRPr="00AF044B">
        <w:rPr>
          <w:rFonts w:ascii="Arial" w:hAnsi="Arial" w:cs="Arial"/>
          <w:sz w:val="22"/>
          <w:szCs w:val="22"/>
        </w:rPr>
        <w:t>.</w:t>
      </w:r>
    </w:p>
    <w:p w:rsidR="00692F9D" w:rsidRPr="000654AB" w:rsidRDefault="00692F9D" w:rsidP="00AF044B">
      <w:pPr>
        <w:rPr>
          <w:rFonts w:ascii="Arial" w:hAnsi="Arial" w:cs="Arial"/>
          <w:sz w:val="22"/>
          <w:szCs w:val="22"/>
        </w:rPr>
      </w:pPr>
    </w:p>
    <w:p w:rsidR="00692F9D" w:rsidRPr="00C971F8" w:rsidRDefault="00692F9D" w:rsidP="00C971F8">
      <w:pPr>
        <w:rPr>
          <w:rFonts w:ascii="Arial" w:hAnsi="Arial" w:cs="Arial"/>
          <w:sz w:val="22"/>
          <w:szCs w:val="22"/>
        </w:rPr>
      </w:pPr>
      <w:r w:rsidRPr="000654AB">
        <w:rPr>
          <w:rFonts w:ascii="Arial" w:hAnsi="Arial" w:cs="Arial"/>
          <w:sz w:val="22"/>
          <w:szCs w:val="22"/>
        </w:rPr>
        <w:t>Pratica Edilizia N. [numero]</w:t>
      </w:r>
      <w:r w:rsidRPr="00C971F8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Titolo Edilizio </w:t>
      </w:r>
      <w:r w:rsidRPr="00C971F8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xxxxx</w:t>
      </w:r>
      <w:r w:rsidRPr="00C971F8">
        <w:rPr>
          <w:rFonts w:ascii="Arial" w:hAnsi="Arial" w:cs="Arial"/>
          <w:sz w:val="22"/>
          <w:szCs w:val="22"/>
        </w:rPr>
        <w:t xml:space="preserve"> </w:t>
      </w:r>
    </w:p>
    <w:p w:rsidR="00692F9D" w:rsidRDefault="00692F9D" w:rsidP="00C971F8">
      <w:pPr>
        <w:rPr>
          <w:rFonts w:ascii="Arial" w:hAnsi="Arial" w:cs="Arial"/>
          <w:sz w:val="22"/>
          <w:szCs w:val="22"/>
        </w:rPr>
      </w:pPr>
      <w:r w:rsidRPr="00C971F8">
        <w:rPr>
          <w:rFonts w:ascii="Arial" w:hAnsi="Arial" w:cs="Arial"/>
          <w:sz w:val="22"/>
          <w:szCs w:val="22"/>
        </w:rPr>
        <w:t xml:space="preserve">Vostra istanza presentata </w:t>
      </w:r>
      <w:r>
        <w:rPr>
          <w:rFonts w:ascii="Arial" w:hAnsi="Arial" w:cs="Arial"/>
          <w:sz w:val="22"/>
          <w:szCs w:val="22"/>
        </w:rPr>
        <w:t>il [data_protocollo]</w:t>
      </w:r>
      <w:r w:rsidRPr="004B1AEB">
        <w:rPr>
          <w:rFonts w:ascii="Arial" w:hAnsi="Arial" w:cs="Arial"/>
          <w:sz w:val="22"/>
          <w:szCs w:val="22"/>
        </w:rPr>
        <w:t xml:space="preserve"> prot</w:t>
      </w:r>
      <w:r>
        <w:rPr>
          <w:rFonts w:ascii="Arial" w:hAnsi="Arial" w:cs="Arial"/>
          <w:sz w:val="22"/>
          <w:szCs w:val="22"/>
        </w:rPr>
        <w:t>. [protocollo]</w:t>
      </w:r>
      <w:r w:rsidRPr="004B1AEB">
        <w:rPr>
          <w:rFonts w:ascii="Arial" w:hAnsi="Arial" w:cs="Arial"/>
          <w:sz w:val="22"/>
          <w:szCs w:val="22"/>
        </w:rPr>
        <w:t>,</w:t>
      </w:r>
      <w:r w:rsidRPr="00C971F8">
        <w:rPr>
          <w:rFonts w:ascii="Arial" w:hAnsi="Arial" w:cs="Arial"/>
          <w:sz w:val="22"/>
          <w:szCs w:val="22"/>
        </w:rPr>
        <w:t xml:space="preserve"> relativa al Certificato di Agibilità ( già Abitabilità ) dell’edificio sito in </w:t>
      </w:r>
      <w:r w:rsidRPr="004B1AEB">
        <w:rPr>
          <w:rFonts w:ascii="Arial" w:hAnsi="Arial" w:cs="Arial"/>
          <w:b/>
          <w:sz w:val="22"/>
          <w:szCs w:val="22"/>
        </w:rPr>
        <w:t xml:space="preserve">in La </w:t>
      </w:r>
      <w:r w:rsidRPr="005440E0">
        <w:rPr>
          <w:rFonts w:ascii="Arial" w:hAnsi="Arial" w:cs="Arial"/>
          <w:b/>
          <w:sz w:val="22"/>
          <w:szCs w:val="22"/>
        </w:rPr>
        <w:t>Spezia in [ubicazione],</w:t>
      </w:r>
    </w:p>
    <w:p w:rsidR="00692F9D" w:rsidRDefault="00692F9D">
      <w:pPr>
        <w:rPr>
          <w:rFonts w:ascii="Arial" w:hAnsi="Arial" w:cs="Arial"/>
          <w:sz w:val="22"/>
          <w:szCs w:val="22"/>
        </w:rPr>
      </w:pPr>
    </w:p>
    <w:tbl>
      <w:tblPr>
        <w:tblpPr w:leftFromText="141" w:rightFromText="141" w:vertAnchor="text" w:horzAnchor="margin" w:tblpXSpec="center" w:tblpY="1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20"/>
        <w:gridCol w:w="1620"/>
        <w:gridCol w:w="1800"/>
      </w:tblGrid>
      <w:tr w:rsidR="00692F9D" w:rsidRPr="004013D2" w:rsidTr="00965426">
        <w:trPr>
          <w:trHeight w:val="299"/>
        </w:trPr>
        <w:tc>
          <w:tcPr>
            <w:tcW w:w="1620" w:type="dxa"/>
          </w:tcPr>
          <w:p w:rsidR="00692F9D" w:rsidRPr="004013D2" w:rsidRDefault="00692F9D" w:rsidP="00965426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013D2">
              <w:rPr>
                <w:rFonts w:ascii="Arial" w:hAnsi="Arial" w:cs="Arial"/>
                <w:sz w:val="22"/>
                <w:szCs w:val="22"/>
              </w:rPr>
              <w:t>Foglio</w:t>
            </w:r>
          </w:p>
        </w:tc>
        <w:tc>
          <w:tcPr>
            <w:tcW w:w="1620" w:type="dxa"/>
          </w:tcPr>
          <w:p w:rsidR="00692F9D" w:rsidRPr="004013D2" w:rsidRDefault="00692F9D" w:rsidP="00965426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013D2">
              <w:rPr>
                <w:rFonts w:ascii="Arial" w:hAnsi="Arial" w:cs="Arial"/>
                <w:sz w:val="22"/>
                <w:szCs w:val="22"/>
              </w:rPr>
              <w:t>Mappale</w:t>
            </w:r>
          </w:p>
        </w:tc>
        <w:tc>
          <w:tcPr>
            <w:tcW w:w="1800" w:type="dxa"/>
          </w:tcPr>
          <w:p w:rsidR="00692F9D" w:rsidRPr="004013D2" w:rsidRDefault="00692F9D" w:rsidP="00965426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013D2">
              <w:rPr>
                <w:rFonts w:ascii="Arial" w:hAnsi="Arial" w:cs="Arial"/>
                <w:sz w:val="22"/>
                <w:szCs w:val="22"/>
              </w:rPr>
              <w:t>Subalterno</w:t>
            </w:r>
          </w:p>
        </w:tc>
      </w:tr>
      <w:tr w:rsidR="00692F9D" w:rsidRPr="004013D2" w:rsidTr="00965426">
        <w:tc>
          <w:tcPr>
            <w:tcW w:w="1620" w:type="dxa"/>
          </w:tcPr>
          <w:p w:rsidR="00692F9D" w:rsidRPr="004013D2" w:rsidRDefault="00692F9D" w:rsidP="00965426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013D2">
              <w:rPr>
                <w:rFonts w:ascii="Arial" w:hAnsi="Arial" w:cs="Arial"/>
                <w:sz w:val="22"/>
                <w:szCs w:val="22"/>
              </w:rPr>
              <w:t>[particelle_cu.foglio;block=tbs:row;]</w:t>
            </w:r>
          </w:p>
        </w:tc>
        <w:tc>
          <w:tcPr>
            <w:tcW w:w="1620" w:type="dxa"/>
          </w:tcPr>
          <w:p w:rsidR="00692F9D" w:rsidRPr="004013D2" w:rsidRDefault="00692F9D" w:rsidP="00965426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013D2">
              <w:rPr>
                <w:rFonts w:ascii="Arial" w:hAnsi="Arial" w:cs="Arial"/>
                <w:sz w:val="22"/>
                <w:szCs w:val="22"/>
              </w:rPr>
              <w:t>[particelle_cu.mappale]</w:t>
            </w:r>
          </w:p>
        </w:tc>
        <w:tc>
          <w:tcPr>
            <w:tcW w:w="1800" w:type="dxa"/>
          </w:tcPr>
          <w:p w:rsidR="00692F9D" w:rsidRPr="009571BE" w:rsidRDefault="00692F9D" w:rsidP="00965426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9571BE">
              <w:rPr>
                <w:rFonts w:ascii="Arial" w:hAnsi="Arial" w:cs="Arial"/>
                <w:sz w:val="22"/>
                <w:szCs w:val="22"/>
              </w:rPr>
              <w:t>[particelle_cu.</w:t>
            </w:r>
            <w:r>
              <w:rPr>
                <w:rFonts w:ascii="Arial" w:hAnsi="Arial" w:cs="Arial"/>
                <w:sz w:val="22"/>
                <w:szCs w:val="22"/>
              </w:rPr>
              <w:t>subalterno]</w:t>
            </w:r>
          </w:p>
        </w:tc>
      </w:tr>
    </w:tbl>
    <w:p w:rsidR="00692F9D" w:rsidRDefault="00692F9D">
      <w:pPr>
        <w:rPr>
          <w:rFonts w:ascii="Arial" w:hAnsi="Arial" w:cs="Arial"/>
          <w:sz w:val="22"/>
          <w:szCs w:val="22"/>
        </w:rPr>
      </w:pPr>
    </w:p>
    <w:p w:rsidR="00692F9D" w:rsidRDefault="00692F9D">
      <w:pPr>
        <w:rPr>
          <w:rFonts w:ascii="Arial" w:hAnsi="Arial" w:cs="Arial"/>
          <w:sz w:val="22"/>
          <w:szCs w:val="22"/>
        </w:rPr>
      </w:pPr>
    </w:p>
    <w:p w:rsidR="00692F9D" w:rsidRDefault="00692F9D">
      <w:pPr>
        <w:rPr>
          <w:rFonts w:ascii="Arial" w:hAnsi="Arial" w:cs="Arial"/>
          <w:sz w:val="22"/>
          <w:szCs w:val="22"/>
        </w:rPr>
      </w:pPr>
    </w:p>
    <w:p w:rsidR="00692F9D" w:rsidRDefault="00692F9D">
      <w:pPr>
        <w:rPr>
          <w:rFonts w:ascii="Arial" w:hAnsi="Arial" w:cs="Arial"/>
          <w:sz w:val="22"/>
          <w:szCs w:val="22"/>
        </w:rPr>
      </w:pPr>
    </w:p>
    <w:p w:rsidR="00692F9D" w:rsidRPr="00C971F8" w:rsidRDefault="00692F9D">
      <w:pPr>
        <w:rPr>
          <w:rFonts w:ascii="Arial" w:hAnsi="Arial" w:cs="Arial"/>
          <w:sz w:val="22"/>
          <w:szCs w:val="22"/>
        </w:rPr>
      </w:pPr>
    </w:p>
    <w:p w:rsidR="00692F9D" w:rsidRDefault="00692F9D">
      <w:pPr>
        <w:rPr>
          <w:rFonts w:ascii="Arial" w:hAnsi="Arial" w:cs="Arial"/>
          <w:sz w:val="22"/>
          <w:szCs w:val="22"/>
        </w:rPr>
      </w:pPr>
    </w:p>
    <w:p w:rsidR="00692F9D" w:rsidRPr="00AF044B" w:rsidRDefault="00692F9D" w:rsidP="00AF044B">
      <w:pPr>
        <w:rPr>
          <w:rFonts w:ascii="Arial" w:hAnsi="Arial" w:cs="Arial"/>
          <w:sz w:val="22"/>
          <w:szCs w:val="22"/>
        </w:rPr>
      </w:pPr>
    </w:p>
    <w:p w:rsidR="00692F9D" w:rsidRPr="00AF044B" w:rsidRDefault="00692F9D" w:rsidP="00AF044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</w:t>
      </w:r>
      <w:r w:rsidRPr="00AF044B">
        <w:rPr>
          <w:rFonts w:ascii="Arial" w:hAnsi="Arial" w:cs="Arial"/>
          <w:b/>
          <w:sz w:val="22"/>
          <w:szCs w:val="22"/>
        </w:rPr>
        <w:t>IL RESPONSABILE DEL SERVIZIO EDILIZIA</w:t>
      </w:r>
    </w:p>
    <w:p w:rsidR="00692F9D" w:rsidRPr="00AF044B" w:rsidRDefault="00692F9D" w:rsidP="00AF044B">
      <w:pPr>
        <w:rPr>
          <w:rFonts w:ascii="Arial" w:hAnsi="Arial" w:cs="Arial"/>
          <w:sz w:val="22"/>
          <w:szCs w:val="22"/>
        </w:rPr>
      </w:pPr>
      <w:r w:rsidRPr="00AF044B">
        <w:rPr>
          <w:rFonts w:ascii="Arial" w:hAnsi="Arial" w:cs="Arial"/>
          <w:sz w:val="22"/>
          <w:szCs w:val="22"/>
        </w:rPr>
        <w:t xml:space="preserve">       </w:t>
      </w:r>
    </w:p>
    <w:p w:rsidR="00692F9D" w:rsidRPr="00AF044B" w:rsidRDefault="00692F9D" w:rsidP="008A7AFF">
      <w:pPr>
        <w:jc w:val="both"/>
        <w:rPr>
          <w:rFonts w:ascii="Arial" w:hAnsi="Arial" w:cs="Arial"/>
          <w:sz w:val="22"/>
          <w:szCs w:val="22"/>
        </w:rPr>
      </w:pPr>
      <w:r w:rsidRPr="00AF044B">
        <w:rPr>
          <w:rFonts w:ascii="Arial" w:hAnsi="Arial" w:cs="Arial"/>
          <w:sz w:val="22"/>
          <w:szCs w:val="22"/>
        </w:rPr>
        <w:t xml:space="preserve">Vista l’istanza in data </w:t>
      </w:r>
      <w:r>
        <w:rPr>
          <w:rFonts w:ascii="Arial" w:hAnsi="Arial" w:cs="Arial"/>
          <w:sz w:val="22"/>
          <w:szCs w:val="22"/>
        </w:rPr>
        <w:t>[data_protocollo]</w:t>
      </w:r>
      <w:r w:rsidRPr="004B1AEB">
        <w:rPr>
          <w:rFonts w:ascii="Arial" w:hAnsi="Arial" w:cs="Arial"/>
          <w:sz w:val="22"/>
          <w:szCs w:val="22"/>
        </w:rPr>
        <w:t xml:space="preserve"> prot</w:t>
      </w:r>
      <w:r>
        <w:rPr>
          <w:rFonts w:ascii="Arial" w:hAnsi="Arial" w:cs="Arial"/>
          <w:sz w:val="22"/>
          <w:szCs w:val="22"/>
        </w:rPr>
        <w:t>. [protocollo]</w:t>
      </w:r>
      <w:r w:rsidRPr="00AF044B">
        <w:rPr>
          <w:rFonts w:ascii="Arial" w:hAnsi="Arial" w:cs="Arial"/>
          <w:sz w:val="22"/>
          <w:szCs w:val="22"/>
        </w:rPr>
        <w:t xml:space="preserve"> da </w:t>
      </w:r>
      <w:r w:rsidRPr="00707D8A">
        <w:rPr>
          <w:rFonts w:ascii="Arial" w:hAnsi="Arial" w:cs="Arial"/>
          <w:b/>
          <w:bCs/>
          <w:sz w:val="22"/>
          <w:szCs w:val="22"/>
        </w:rPr>
        <w:t>[</w:t>
      </w:r>
      <w:r>
        <w:rPr>
          <w:rFonts w:ascii="Arial" w:hAnsi="Arial" w:cs="Arial"/>
          <w:b/>
          <w:bCs/>
          <w:sz w:val="22"/>
          <w:szCs w:val="22"/>
        </w:rPr>
        <w:t>elenco_</w:t>
      </w:r>
      <w:r w:rsidRPr="00707D8A">
        <w:rPr>
          <w:rFonts w:ascii="Arial" w:hAnsi="Arial" w:cs="Arial"/>
          <w:b/>
          <w:bCs/>
          <w:sz w:val="22"/>
          <w:szCs w:val="22"/>
        </w:rPr>
        <w:t>richiedenti]</w:t>
      </w:r>
      <w:r w:rsidRPr="00AF044B">
        <w:rPr>
          <w:rFonts w:ascii="Arial" w:hAnsi="Arial" w:cs="Arial"/>
          <w:sz w:val="22"/>
          <w:szCs w:val="22"/>
        </w:rPr>
        <w:t xml:space="preserve"> </w:t>
      </w:r>
      <w:r w:rsidRPr="00994A12">
        <w:rPr>
          <w:rFonts w:ascii="Arial" w:hAnsi="Arial" w:cs="Arial"/>
          <w:sz w:val="22"/>
          <w:szCs w:val="22"/>
        </w:rPr>
        <w:t>residente</w:t>
      </w:r>
      <w:r w:rsidRPr="005010E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 </w:t>
      </w:r>
      <w:r w:rsidRPr="00731DC1">
        <w:rPr>
          <w:rFonts w:ascii="Arial" w:hAnsi="Arial" w:cs="Arial"/>
          <w:sz w:val="22"/>
          <w:szCs w:val="22"/>
        </w:rPr>
        <w:t>[richiedenti.comune] in [richiedenti.indirizzo]</w:t>
      </w:r>
      <w:r>
        <w:rPr>
          <w:rFonts w:ascii="Arial" w:hAnsi="Arial" w:cs="Arial"/>
          <w:sz w:val="22"/>
          <w:szCs w:val="22"/>
        </w:rPr>
        <w:t xml:space="preserve"> </w:t>
      </w:r>
      <w:r w:rsidRPr="00AF044B">
        <w:rPr>
          <w:rFonts w:ascii="Arial" w:hAnsi="Arial" w:cs="Arial"/>
          <w:sz w:val="22"/>
          <w:szCs w:val="22"/>
        </w:rPr>
        <w:t>con la quale viene chiesta copia del certificato di agibilità relativa all’appartamento di civile abitazione di sua proprietà sito all’indirizzo in oggetto.</w:t>
      </w:r>
    </w:p>
    <w:p w:rsidR="00692F9D" w:rsidRPr="00AF044B" w:rsidRDefault="00692F9D" w:rsidP="008A7AFF">
      <w:pPr>
        <w:jc w:val="both"/>
        <w:rPr>
          <w:rFonts w:ascii="Arial" w:hAnsi="Arial" w:cs="Arial"/>
          <w:sz w:val="22"/>
          <w:szCs w:val="22"/>
        </w:rPr>
      </w:pPr>
      <w:r w:rsidRPr="00AF044B">
        <w:rPr>
          <w:rFonts w:ascii="Arial" w:hAnsi="Arial" w:cs="Arial"/>
          <w:sz w:val="22"/>
          <w:szCs w:val="22"/>
        </w:rPr>
        <w:t>Vista la dichiarazione dell’interessato dalla quale risulta che il fabbricato venne costruito negli anni antecedenti il 1945, e pertanto precedente al periodo bellico.</w:t>
      </w:r>
    </w:p>
    <w:p w:rsidR="00692F9D" w:rsidRPr="00AF044B" w:rsidRDefault="00692F9D" w:rsidP="008A7AFF">
      <w:pPr>
        <w:jc w:val="both"/>
        <w:rPr>
          <w:rFonts w:ascii="Arial" w:hAnsi="Arial" w:cs="Arial"/>
          <w:sz w:val="22"/>
          <w:szCs w:val="22"/>
        </w:rPr>
      </w:pPr>
      <w:r w:rsidRPr="00AF044B">
        <w:rPr>
          <w:rFonts w:ascii="Arial" w:hAnsi="Arial" w:cs="Arial"/>
          <w:sz w:val="22"/>
          <w:szCs w:val="22"/>
        </w:rPr>
        <w:t>Eseguiti gli opportuni accertamenti.</w:t>
      </w:r>
    </w:p>
    <w:p w:rsidR="00692F9D" w:rsidRPr="00AF044B" w:rsidRDefault="00692F9D" w:rsidP="008A7AFF">
      <w:pPr>
        <w:jc w:val="both"/>
        <w:rPr>
          <w:rFonts w:ascii="Arial" w:hAnsi="Arial" w:cs="Arial"/>
          <w:sz w:val="22"/>
          <w:szCs w:val="22"/>
        </w:rPr>
      </w:pPr>
    </w:p>
    <w:p w:rsidR="00692F9D" w:rsidRPr="00AF044B" w:rsidRDefault="00692F9D" w:rsidP="008A7AFF">
      <w:pPr>
        <w:jc w:val="both"/>
        <w:rPr>
          <w:rFonts w:ascii="Arial" w:hAnsi="Arial" w:cs="Arial"/>
          <w:b/>
          <w:sz w:val="22"/>
          <w:szCs w:val="22"/>
        </w:rPr>
      </w:pPr>
      <w:r w:rsidRPr="00AF044B">
        <w:rPr>
          <w:rFonts w:ascii="Arial" w:hAnsi="Arial" w:cs="Arial"/>
          <w:b/>
          <w:sz w:val="22"/>
          <w:szCs w:val="22"/>
        </w:rPr>
        <w:t>CERTIFICA</w:t>
      </w:r>
    </w:p>
    <w:p w:rsidR="00692F9D" w:rsidRPr="00AF044B" w:rsidRDefault="00692F9D" w:rsidP="008A7AFF">
      <w:pPr>
        <w:jc w:val="both"/>
        <w:rPr>
          <w:rFonts w:ascii="Arial" w:hAnsi="Arial" w:cs="Arial"/>
          <w:sz w:val="22"/>
          <w:szCs w:val="22"/>
        </w:rPr>
      </w:pPr>
    </w:p>
    <w:p w:rsidR="00692F9D" w:rsidRPr="00AF044B" w:rsidRDefault="00692F9D" w:rsidP="008A7AFF">
      <w:pPr>
        <w:jc w:val="both"/>
        <w:rPr>
          <w:rFonts w:ascii="Arial" w:hAnsi="Arial" w:cs="Arial"/>
          <w:sz w:val="22"/>
          <w:szCs w:val="22"/>
        </w:rPr>
      </w:pPr>
      <w:r w:rsidRPr="00AF044B">
        <w:rPr>
          <w:rFonts w:ascii="Arial" w:hAnsi="Arial" w:cs="Arial"/>
          <w:sz w:val="22"/>
          <w:szCs w:val="22"/>
        </w:rPr>
        <w:t>Che trattandosi di immobile costruito prima del 1945, è impossibile rilasciare copia del certificato di agibilità richiesto, in quanto la sede del palazzo comunale venne distrutta da eventi bellici in tale periodo e tutte le pratiche ivi giacenti sono andate disperse o distrutte.</w:t>
      </w:r>
    </w:p>
    <w:p w:rsidR="00692F9D" w:rsidRPr="00AF044B" w:rsidRDefault="00692F9D" w:rsidP="00AF044B">
      <w:pPr>
        <w:rPr>
          <w:rFonts w:ascii="Arial" w:hAnsi="Arial" w:cs="Arial"/>
          <w:sz w:val="22"/>
          <w:szCs w:val="22"/>
        </w:rPr>
      </w:pPr>
    </w:p>
    <w:p w:rsidR="00692F9D" w:rsidRPr="00AF044B" w:rsidRDefault="00692F9D" w:rsidP="00263B73">
      <w:pPr>
        <w:rPr>
          <w:rFonts w:ascii="Arial" w:hAnsi="Arial" w:cs="Arial"/>
          <w:sz w:val="22"/>
          <w:szCs w:val="22"/>
        </w:rPr>
      </w:pPr>
    </w:p>
    <w:p w:rsidR="00692F9D" w:rsidRDefault="00692F9D" w:rsidP="00263B73">
      <w:pPr>
        <w:pStyle w:val="Heading4"/>
        <w:ind w:left="540" w:right="638"/>
        <w:jc w:val="right"/>
        <w:rPr>
          <w:rFonts w:cs="Arial"/>
          <w:b/>
          <w:bCs/>
          <w:szCs w:val="24"/>
        </w:rPr>
      </w:pPr>
    </w:p>
    <w:p w:rsidR="00692F9D" w:rsidRDefault="00692F9D" w:rsidP="00696DC6">
      <w:pPr>
        <w:rPr>
          <w:rFonts w:ascii="Arial" w:hAnsi="Arial" w:cs="Arial"/>
          <w:sz w:val="22"/>
          <w:szCs w:val="22"/>
        </w:rPr>
      </w:pPr>
    </w:p>
    <w:p w:rsidR="00692F9D" w:rsidRPr="00696DC6" w:rsidRDefault="00692F9D" w:rsidP="00696DC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</w:t>
      </w:r>
      <w:r w:rsidRPr="00696DC6">
        <w:rPr>
          <w:rFonts w:ascii="Arial" w:hAnsi="Arial" w:cs="Arial"/>
          <w:sz w:val="22"/>
          <w:szCs w:val="22"/>
        </w:rPr>
        <w:t>Responsabile del Servizio edilizia</w:t>
      </w:r>
    </w:p>
    <w:p w:rsidR="00692F9D" w:rsidRPr="00696DC6" w:rsidRDefault="00692F9D" w:rsidP="00696DC6">
      <w:pPr>
        <w:rPr>
          <w:rFonts w:ascii="Arial" w:hAnsi="Arial" w:cs="Arial"/>
          <w:sz w:val="22"/>
          <w:szCs w:val="22"/>
        </w:rPr>
      </w:pPr>
      <w:r w:rsidRPr="00696DC6">
        <w:rPr>
          <w:rFonts w:ascii="Arial" w:hAnsi="Arial" w:cs="Arial"/>
          <w:sz w:val="22"/>
          <w:szCs w:val="22"/>
        </w:rPr>
        <w:t xml:space="preserve">                  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       </w:t>
      </w:r>
      <w:r w:rsidRPr="00696DC6">
        <w:rPr>
          <w:rFonts w:ascii="Arial" w:hAnsi="Arial" w:cs="Arial"/>
          <w:sz w:val="22"/>
          <w:szCs w:val="22"/>
        </w:rPr>
        <w:t>Geom. Luciano Callegari</w:t>
      </w:r>
    </w:p>
    <w:p w:rsidR="00692F9D" w:rsidRDefault="00692F9D" w:rsidP="00696DC6">
      <w:pPr>
        <w:tabs>
          <w:tab w:val="left" w:pos="5580"/>
          <w:tab w:val="left" w:pos="6480"/>
        </w:tabs>
        <w:rPr>
          <w:rFonts w:ascii="Arial" w:hAnsi="Arial" w:cs="Arial"/>
          <w:sz w:val="22"/>
          <w:szCs w:val="22"/>
        </w:rPr>
      </w:pPr>
    </w:p>
    <w:p w:rsidR="00692F9D" w:rsidRPr="00C971F8" w:rsidRDefault="00692F9D">
      <w:pPr>
        <w:rPr>
          <w:rFonts w:ascii="Arial" w:hAnsi="Arial" w:cs="Arial"/>
          <w:sz w:val="22"/>
          <w:szCs w:val="22"/>
        </w:rPr>
      </w:pPr>
    </w:p>
    <w:sectPr w:rsidR="00692F9D" w:rsidRPr="00C971F8" w:rsidSect="0016019D">
      <w:pgSz w:w="11906" w:h="16838"/>
      <w:pgMar w:top="89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1A5DB1"/>
    <w:multiLevelType w:val="hybridMultilevel"/>
    <w:tmpl w:val="188CFF8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283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6466"/>
    <w:rsid w:val="000654AB"/>
    <w:rsid w:val="000A621B"/>
    <w:rsid w:val="000C3A67"/>
    <w:rsid w:val="000D513D"/>
    <w:rsid w:val="000F42D8"/>
    <w:rsid w:val="0016019D"/>
    <w:rsid w:val="00191596"/>
    <w:rsid w:val="001E40DE"/>
    <w:rsid w:val="001F44A5"/>
    <w:rsid w:val="002119BE"/>
    <w:rsid w:val="00227D81"/>
    <w:rsid w:val="00236150"/>
    <w:rsid w:val="00251914"/>
    <w:rsid w:val="00260FEE"/>
    <w:rsid w:val="00263B73"/>
    <w:rsid w:val="002B1EEA"/>
    <w:rsid w:val="002B2026"/>
    <w:rsid w:val="002D736D"/>
    <w:rsid w:val="002F4564"/>
    <w:rsid w:val="0034237E"/>
    <w:rsid w:val="00356504"/>
    <w:rsid w:val="003F308B"/>
    <w:rsid w:val="004013D2"/>
    <w:rsid w:val="00403DB0"/>
    <w:rsid w:val="0042760B"/>
    <w:rsid w:val="00427DF7"/>
    <w:rsid w:val="00457CF1"/>
    <w:rsid w:val="00474EBC"/>
    <w:rsid w:val="004B1AEB"/>
    <w:rsid w:val="004B58EA"/>
    <w:rsid w:val="004C1E44"/>
    <w:rsid w:val="004F1455"/>
    <w:rsid w:val="004F2A90"/>
    <w:rsid w:val="005010EB"/>
    <w:rsid w:val="00510C2E"/>
    <w:rsid w:val="005247C3"/>
    <w:rsid w:val="005440E0"/>
    <w:rsid w:val="0056104F"/>
    <w:rsid w:val="00563BA4"/>
    <w:rsid w:val="005C31D6"/>
    <w:rsid w:val="005D624B"/>
    <w:rsid w:val="005E144B"/>
    <w:rsid w:val="00643759"/>
    <w:rsid w:val="0064510B"/>
    <w:rsid w:val="00690D84"/>
    <w:rsid w:val="00692F9D"/>
    <w:rsid w:val="00696DC6"/>
    <w:rsid w:val="006C3575"/>
    <w:rsid w:val="006E239F"/>
    <w:rsid w:val="006E55D8"/>
    <w:rsid w:val="007007BD"/>
    <w:rsid w:val="00707D8A"/>
    <w:rsid w:val="00727787"/>
    <w:rsid w:val="00731C63"/>
    <w:rsid w:val="00731DC1"/>
    <w:rsid w:val="007575D0"/>
    <w:rsid w:val="007831E9"/>
    <w:rsid w:val="00806238"/>
    <w:rsid w:val="00824BD7"/>
    <w:rsid w:val="00830A58"/>
    <w:rsid w:val="00877BAE"/>
    <w:rsid w:val="008A210E"/>
    <w:rsid w:val="008A7AFF"/>
    <w:rsid w:val="009571BE"/>
    <w:rsid w:val="00965426"/>
    <w:rsid w:val="00965FFF"/>
    <w:rsid w:val="00994A12"/>
    <w:rsid w:val="009A6A68"/>
    <w:rsid w:val="009B5214"/>
    <w:rsid w:val="009B52D6"/>
    <w:rsid w:val="009D68D5"/>
    <w:rsid w:val="009F2120"/>
    <w:rsid w:val="009F6602"/>
    <w:rsid w:val="00A105D1"/>
    <w:rsid w:val="00A15732"/>
    <w:rsid w:val="00AA54FB"/>
    <w:rsid w:val="00AE2C5B"/>
    <w:rsid w:val="00AF044B"/>
    <w:rsid w:val="00B02C95"/>
    <w:rsid w:val="00B100A2"/>
    <w:rsid w:val="00B16D5F"/>
    <w:rsid w:val="00B253A3"/>
    <w:rsid w:val="00B65844"/>
    <w:rsid w:val="00B91F3E"/>
    <w:rsid w:val="00B9240F"/>
    <w:rsid w:val="00BA1780"/>
    <w:rsid w:val="00BD3A90"/>
    <w:rsid w:val="00BF6466"/>
    <w:rsid w:val="00C2503C"/>
    <w:rsid w:val="00C33529"/>
    <w:rsid w:val="00C34D13"/>
    <w:rsid w:val="00C479AC"/>
    <w:rsid w:val="00C50DA3"/>
    <w:rsid w:val="00C53698"/>
    <w:rsid w:val="00C971F8"/>
    <w:rsid w:val="00CF5CBF"/>
    <w:rsid w:val="00D030A6"/>
    <w:rsid w:val="00D158C3"/>
    <w:rsid w:val="00D276E5"/>
    <w:rsid w:val="00D51172"/>
    <w:rsid w:val="00D653FB"/>
    <w:rsid w:val="00D70202"/>
    <w:rsid w:val="00D956E9"/>
    <w:rsid w:val="00DC0E3E"/>
    <w:rsid w:val="00F0742B"/>
    <w:rsid w:val="00F250EC"/>
    <w:rsid w:val="00F61C4D"/>
    <w:rsid w:val="00F87BBD"/>
    <w:rsid w:val="00FB5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BD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24BD7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24BD7"/>
    <w:pPr>
      <w:keepNext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24BD7"/>
    <w:pPr>
      <w:keepNext/>
      <w:jc w:val="center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24BD7"/>
    <w:pPr>
      <w:keepNext/>
      <w:jc w:val="both"/>
      <w:outlineLvl w:val="3"/>
    </w:pPr>
    <w:rPr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4375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64375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643759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643759"/>
    <w:rPr>
      <w:rFonts w:ascii="Calibri" w:hAnsi="Calibri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824BD7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643759"/>
    <w:rPr>
      <w:rFonts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824BD7"/>
    <w:pPr>
      <w:jc w:val="center"/>
    </w:pPr>
    <w:rPr>
      <w:outline/>
      <w:color w:val="000000"/>
      <w:sz w:val="44"/>
    </w:rPr>
  </w:style>
  <w:style w:type="character" w:customStyle="1" w:styleId="TitleChar">
    <w:name w:val="Title Char"/>
    <w:basedOn w:val="DefaultParagraphFont"/>
    <w:link w:val="Title"/>
    <w:uiPriority w:val="99"/>
    <w:locked/>
    <w:rsid w:val="00643759"/>
    <w:rPr>
      <w:rFonts w:ascii="Cambria" w:hAnsi="Cambria" w:cs="Times New Roman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6E55D8"/>
    <w:pPr>
      <w:jc w:val="center"/>
    </w:pPr>
    <w:rPr>
      <w:b/>
      <w:sz w:val="32"/>
      <w:szCs w:val="20"/>
    </w:rPr>
  </w:style>
  <w:style w:type="paragraph" w:customStyle="1" w:styleId="Stile">
    <w:name w:val="Stile"/>
    <w:basedOn w:val="Normal"/>
    <w:next w:val="BodyText"/>
    <w:uiPriority w:val="99"/>
    <w:rsid w:val="00263B73"/>
    <w:pPr>
      <w:widowControl w:val="0"/>
      <w:suppressAutoHyphens/>
      <w:spacing w:after="120"/>
    </w:pPr>
    <w:rPr>
      <w:kern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54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2</Pages>
  <Words>276</Words>
  <Characters>1576</Characters>
  <Application>Microsoft Office Outlook</Application>
  <DocSecurity>0</DocSecurity>
  <Lines>0</Lines>
  <Paragraphs>0</Paragraphs>
  <ScaleCrop>false</ScaleCrop>
  <Company>Comune della Spezia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Lombardo;OpenTBS 1.9.4</dc:creator>
  <cp:keywords/>
  <dc:description/>
  <cp:lastModifiedBy>Comune La Spezia</cp:lastModifiedBy>
  <cp:revision>6</cp:revision>
  <dcterms:created xsi:type="dcterms:W3CDTF">2016-02-23T10:16:00Z</dcterms:created>
  <dcterms:modified xsi:type="dcterms:W3CDTF">2016-03-08T08:52:00Z</dcterms:modified>
</cp:coreProperties>
</file>