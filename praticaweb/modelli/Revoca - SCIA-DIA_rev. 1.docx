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B07B2">
      <w:pPr>
        <w:jc w:val="center"/>
        <w:rPr>
          <w:sz w:val="22"/>
        </w:rPr>
      </w:pPr>
    </w:p>
    <w:p w:rsidR="00162473" w:rsidRDefault="00162473" w:rsidP="00903DFB">
      <w:pPr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 w:rsidR="00881D13">
        <w:rPr>
          <w:sz w:val="22"/>
        </w:rPr>
        <w:fldChar w:fldCharType="end"/>
      </w:r>
      <w:r>
        <w:rPr>
          <w:sz w:val="22"/>
        </w:rPr>
        <w:t xml:space="preserve"> del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proofErr w:type="spellStart"/>
      <w:r w:rsidRPr="00B63201">
        <w:rPr>
          <w:b/>
          <w:sz w:val="22"/>
        </w:rPr>
        <w:t>Prat</w:t>
      </w:r>
      <w:proofErr w:type="spellEnd"/>
      <w:r w:rsidRPr="00B63201">
        <w:rPr>
          <w:b/>
          <w:sz w:val="22"/>
        </w:rPr>
        <w:t xml:space="preserve">. n. </w:t>
      </w:r>
      <w:r w:rsidR="00881D13"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="00881D13"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903DFB" w:rsidRDefault="00F535D1">
      <w:pPr>
        <w:jc w:val="center"/>
        <w:rPr>
          <w:b/>
          <w:sz w:val="28"/>
        </w:rPr>
      </w:pPr>
      <w:r w:rsidRPr="00903DFB">
        <w:rPr>
          <w:b/>
          <w:sz w:val="28"/>
        </w:rPr>
        <w:t xml:space="preserve">IL DIRIGENTE DEL </w:t>
      </w:r>
      <w:r w:rsidRPr="00F535D1">
        <w:rPr>
          <w:b/>
          <w:sz w:val="28"/>
        </w:rPr>
        <w:t>SETTORE SERVIZI ALLE IMPRESE, AL TERRITORIO E SVILUPPO SOSTENIBILE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 xml:space="preserve">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 </w:t>
      </w:r>
      <w:r w:rsidR="00881D13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881D13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881D13" w:rsidRPr="009324D3">
        <w:rPr>
          <w:b/>
          <w:sz w:val="22"/>
        </w:rPr>
        <w:fldChar w:fldCharType="end"/>
      </w:r>
      <w:r w:rsidR="001708C5">
        <w:rPr>
          <w:sz w:val="22"/>
        </w:rPr>
        <w:t xml:space="preserve">, </w:t>
      </w:r>
      <w:r w:rsidR="00BB07B2">
        <w:rPr>
          <w:sz w:val="22"/>
        </w:rPr>
        <w:t xml:space="preserve">per l'esecuzione dei lavori di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BB07B2">
        <w:rPr>
          <w:sz w:val="22"/>
        </w:rPr>
        <w:t xml:space="preserve"> ubicati in Sanremo </w:t>
      </w:r>
      <w:r w:rsidR="00302AE1">
        <w:rPr>
          <w:sz w:val="22"/>
        </w:rPr>
        <w:t xml:space="preserve">in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 </w:t>
      </w:r>
      <w:r w:rsidR="00881D13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881D13">
        <w:rPr>
          <w:sz w:val="22"/>
        </w:rPr>
        <w:fldChar w:fldCharType="end"/>
      </w:r>
      <w:r w:rsidR="00302AE1">
        <w:rPr>
          <w:sz w:val="22"/>
        </w:rPr>
        <w:t>;</w:t>
      </w:r>
    </w:p>
    <w:p w:rsidR="00E00F9E" w:rsidRDefault="00E00F9E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Richiamata la </w:t>
      </w:r>
      <w:r w:rsidRPr="00137AD5">
        <w:rPr>
          <w:sz w:val="22"/>
        </w:rPr>
        <w:t xml:space="preserve">Comunicazione di Avvio del Procedimento ex art. 7 e ss. Legge 241/1990 e ss.mm. e ii. per revoca della </w:t>
      </w:r>
      <w:r w:rsidRPr="00064269">
        <w:rPr>
          <w:b/>
          <w:sz w:val="22"/>
        </w:rPr>
        <w:t>[</w:t>
      </w:r>
      <w:proofErr w:type="spellStart"/>
      <w:r w:rsidRPr="00064269">
        <w:rPr>
          <w:b/>
          <w:sz w:val="22"/>
        </w:rPr>
        <w:t>tipo_pratica</w:t>
      </w:r>
      <w:proofErr w:type="spellEnd"/>
      <w:r w:rsidRPr="00064269">
        <w:rPr>
          <w:b/>
          <w:sz w:val="22"/>
        </w:rPr>
        <w:t>]</w:t>
      </w:r>
      <w:r>
        <w:rPr>
          <w:b/>
          <w:sz w:val="22"/>
        </w:rPr>
        <w:t>, con cui si era riscontrato l’accertamenti di violazioni della disciplina urbanistico-edilizia, in particolare __________________</w:t>
      </w:r>
      <w:r>
        <w:rPr>
          <w:sz w:val="22"/>
        </w:rPr>
        <w:t>;</w:t>
      </w:r>
    </w:p>
    <w:p w:rsidR="00E00F9E" w:rsidRDefault="00E00F9E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non sono pervenute nel termine indicato memorie e/o osservazioni;</w:t>
      </w:r>
    </w:p>
    <w:p w:rsidR="00E00F9E" w:rsidRDefault="00E00F9E" w:rsidP="00E00F9E">
      <w:pPr>
        <w:ind w:left="720"/>
        <w:jc w:val="both"/>
        <w:rPr>
          <w:sz w:val="22"/>
        </w:rPr>
      </w:pPr>
    </w:p>
    <w:p w:rsidR="00E00F9E" w:rsidRPr="00E00F9E" w:rsidRDefault="00E00F9E" w:rsidP="00E00F9E">
      <w:pPr>
        <w:ind w:left="720"/>
        <w:jc w:val="both"/>
        <w:rPr>
          <w:color w:val="FF0000"/>
          <w:sz w:val="22"/>
        </w:rPr>
      </w:pPr>
      <w:r w:rsidRPr="00E00F9E">
        <w:rPr>
          <w:color w:val="FF0000"/>
          <w:sz w:val="22"/>
        </w:rPr>
        <w:t>oppure</w:t>
      </w:r>
    </w:p>
    <w:p w:rsidR="00E00F9E" w:rsidRDefault="00E00F9E" w:rsidP="00E00F9E">
      <w:pPr>
        <w:ind w:left="720"/>
        <w:jc w:val="both"/>
        <w:rPr>
          <w:sz w:val="22"/>
        </w:rPr>
      </w:pPr>
    </w:p>
    <w:p w:rsidR="0051262E" w:rsidRPr="0051262E" w:rsidRDefault="00E00F9E" w:rsidP="0051262E">
      <w:pPr>
        <w:numPr>
          <w:ilvl w:val="0"/>
          <w:numId w:val="3"/>
        </w:numPr>
        <w:jc w:val="both"/>
        <w:rPr>
          <w:color w:val="FF0000"/>
          <w:sz w:val="22"/>
        </w:rPr>
      </w:pPr>
      <w:r w:rsidRPr="0051262E">
        <w:rPr>
          <w:color w:val="FF0000"/>
          <w:sz w:val="22"/>
        </w:rPr>
        <w:t>Preso atto che sono pervenute nel termine indicato memorie e/o osservazioni</w:t>
      </w:r>
      <w:r w:rsidRPr="0051262E">
        <w:rPr>
          <w:color w:val="FF0000"/>
          <w:sz w:val="22"/>
        </w:rPr>
        <w:t xml:space="preserve"> con </w:t>
      </w:r>
      <w:proofErr w:type="spellStart"/>
      <w:r w:rsidRPr="0051262E">
        <w:rPr>
          <w:color w:val="FF0000"/>
          <w:sz w:val="22"/>
        </w:rPr>
        <w:t>prot</w:t>
      </w:r>
      <w:proofErr w:type="spellEnd"/>
      <w:r w:rsidRPr="0051262E">
        <w:rPr>
          <w:color w:val="FF0000"/>
          <w:sz w:val="22"/>
        </w:rPr>
        <w:t>. n.° _____ del ___________</w:t>
      </w:r>
      <w:r w:rsidRPr="0051262E">
        <w:rPr>
          <w:color w:val="FF0000"/>
          <w:sz w:val="22"/>
        </w:rPr>
        <w:t>;</w:t>
      </w:r>
    </w:p>
    <w:p w:rsidR="0051262E" w:rsidRPr="0051262E" w:rsidRDefault="0051262E" w:rsidP="0051262E">
      <w:pPr>
        <w:pStyle w:val="Paragrafoelenco"/>
        <w:numPr>
          <w:ilvl w:val="0"/>
          <w:numId w:val="9"/>
        </w:numPr>
        <w:jc w:val="both"/>
        <w:rPr>
          <w:color w:val="FF0000"/>
          <w:sz w:val="22"/>
        </w:rPr>
      </w:pPr>
      <w:r w:rsidRPr="0051262E">
        <w:rPr>
          <w:color w:val="FF0000"/>
          <w:sz w:val="22"/>
        </w:rPr>
        <w:t>Considerato che, tali rilevi si ritengo infondati in quanto _________________</w:t>
      </w:r>
    </w:p>
    <w:p w:rsidR="00E00F9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</w:t>
      </w:r>
      <w:r w:rsidR="00E00F9E">
        <w:rPr>
          <w:sz w:val="22"/>
        </w:rPr>
        <w:t>19,</w:t>
      </w:r>
      <w:r>
        <w:rPr>
          <w:sz w:val="22"/>
        </w:rPr>
        <w:t xml:space="preserve"> </w:t>
      </w:r>
      <w:r w:rsidR="00E00F9E">
        <w:rPr>
          <w:sz w:val="22"/>
        </w:rPr>
        <w:t>commi 4, 6 e 6 bis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</w:t>
      </w:r>
      <w:r w:rsidR="00E00F9E">
        <w:rPr>
          <w:sz w:val="22"/>
        </w:rPr>
        <w:t>241/1990</w:t>
      </w:r>
      <w:r w:rsidR="00B216A8">
        <w:rPr>
          <w:sz w:val="22"/>
        </w:rPr>
        <w:t xml:space="preserve"> e ss. mm. e ii.</w:t>
      </w:r>
      <w:r w:rsidR="00E00F9E">
        <w:rPr>
          <w:sz w:val="22"/>
        </w:rPr>
        <w:t>;</w:t>
      </w:r>
    </w:p>
    <w:p w:rsidR="00E00F9E" w:rsidRPr="00E00F9E" w:rsidRDefault="00E00F9E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</w:t>
      </w:r>
      <w:r>
        <w:rPr>
          <w:sz w:val="22"/>
        </w:rPr>
        <w:t xml:space="preserve">21 </w:t>
      </w:r>
      <w:proofErr w:type="spellStart"/>
      <w:r>
        <w:rPr>
          <w:sz w:val="22"/>
        </w:rPr>
        <w:t>nonies</w:t>
      </w:r>
      <w:proofErr w:type="spellEnd"/>
      <w:r>
        <w:rPr>
          <w:sz w:val="22"/>
        </w:rPr>
        <w:t xml:space="preserve"> della Legge 241/1990 e ss. mm. e ii.</w:t>
      </w:r>
      <w:r>
        <w:rPr>
          <w:sz w:val="22"/>
        </w:rPr>
        <w:t>;</w:t>
      </w:r>
    </w:p>
    <w:p w:rsidR="00DC53DC" w:rsidRDefault="006832B5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 che in relazione alla pratica indicata in epigrafe, le opere indicate risultano non conformi </w:t>
      </w:r>
      <w:r w:rsidR="00C43424">
        <w:rPr>
          <w:sz w:val="22"/>
        </w:rPr>
        <w:t>e non appaiono conformabili, così come previsto dal comma 4 delle norme di cui al precedente punto;</w:t>
      </w:r>
    </w:p>
    <w:p w:rsidR="0007678B" w:rsidRDefault="0007678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Accertato </w:t>
      </w:r>
      <w:r w:rsidR="00F03DAB">
        <w:rPr>
          <w:sz w:val="22"/>
        </w:rPr>
        <w:t xml:space="preserve">sulla base della relazione tecnica del Servizio Controlli/Infrazioni, che gli interventi realizzati non sono conformi e conformabili </w:t>
      </w:r>
      <w:r w:rsidR="00314B77">
        <w:rPr>
          <w:sz w:val="22"/>
        </w:rPr>
        <w:t>agli Strumenti Urbanistici ed Edilizi vigenti e/o adottati a alla Convenzione connessa alle opere di che trattasi</w:t>
      </w:r>
      <w:r w:rsidR="003F2C9E">
        <w:rPr>
          <w:sz w:val="22"/>
        </w:rPr>
        <w:t>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</w:t>
      </w:r>
      <w:bookmarkStart w:id="0" w:name="_GoBack"/>
      <w:bookmarkEnd w:id="0"/>
      <w:r>
        <w:rPr>
          <w:sz w:val="22"/>
        </w:rPr>
        <w:t xml:space="preserve">. 107 comma 3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137AD5" w:rsidRDefault="00137AD5" w:rsidP="00137AD5">
      <w:pPr>
        <w:ind w:left="720"/>
        <w:jc w:val="both"/>
        <w:rPr>
          <w:sz w:val="22"/>
        </w:rPr>
      </w:pP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064269">
        <w:rPr>
          <w:sz w:val="22"/>
        </w:rPr>
        <w:t xml:space="preserve"> </w:t>
      </w:r>
      <w:r w:rsidRPr="00E154D7">
        <w:rPr>
          <w:b/>
          <w:sz w:val="22"/>
        </w:rPr>
        <w:t xml:space="preserve">n. </w:t>
      </w:r>
      <w:r w:rsidR="00881D13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881D13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E154D7">
        <w:rPr>
          <w:b/>
          <w:sz w:val="22"/>
        </w:rPr>
        <w:fldChar w:fldCharType="end"/>
      </w:r>
      <w:r w:rsidR="009324D3">
        <w:rPr>
          <w:b/>
          <w:sz w:val="22"/>
        </w:rPr>
        <w:t xml:space="preserve"> </w:t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E00F9E" w:rsidRPr="00E00F9E" w:rsidRDefault="00E00F9E" w:rsidP="003C2D92">
      <w:pPr>
        <w:jc w:val="center"/>
        <w:rPr>
          <w:i/>
          <w:color w:val="FF0000"/>
          <w:sz w:val="22"/>
        </w:rPr>
      </w:pPr>
      <w:r w:rsidRPr="00E00F9E">
        <w:rPr>
          <w:i/>
          <w:color w:val="FF0000"/>
          <w:sz w:val="22"/>
        </w:rPr>
        <w:t>oppure</w:t>
      </w:r>
    </w:p>
    <w:p w:rsidR="00E00F9E" w:rsidRDefault="00E00F9E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21449" w:rsidRDefault="00021449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lastRenderedPageBreak/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38306E" w:rsidRDefault="0038306E">
      <w:pPr>
        <w:jc w:val="both"/>
        <w:rPr>
          <w:sz w:val="22"/>
        </w:rPr>
      </w:pPr>
    </w:p>
    <w:p w:rsidR="00021449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Richiedente: </w:t>
      </w:r>
      <w:r w:rsidR="00021449" w:rsidRPr="00620DDC">
        <w:rPr>
          <w:b/>
          <w:sz w:val="22"/>
        </w:rPr>
        <w:t>[</w:t>
      </w:r>
      <w:proofErr w:type="spellStart"/>
      <w:r w:rsidR="00021449" w:rsidRPr="00620DDC">
        <w:rPr>
          <w:b/>
          <w:sz w:val="22"/>
        </w:rPr>
        <w:t>richiedenti.nominativo;block</w:t>
      </w:r>
      <w:proofErr w:type="spellEnd"/>
      <w:r w:rsidR="00021449" w:rsidRPr="00620DDC">
        <w:rPr>
          <w:b/>
          <w:sz w:val="22"/>
        </w:rPr>
        <w:t>=</w:t>
      </w:r>
      <w:proofErr w:type="spellStart"/>
      <w:r w:rsidR="00021449" w:rsidRPr="00620DDC">
        <w:rPr>
          <w:b/>
          <w:sz w:val="22"/>
        </w:rPr>
        <w:t>tbs:listitem</w:t>
      </w:r>
      <w:r w:rsidR="00620DDC" w:rsidRPr="00620DDC">
        <w:rPr>
          <w:b/>
          <w:sz w:val="22"/>
        </w:rPr>
        <w:t>;magnet</w:t>
      </w:r>
      <w:proofErr w:type="spellEnd"/>
      <w:r w:rsidR="00620DDC" w:rsidRPr="00620DDC">
        <w:rPr>
          <w:b/>
          <w:sz w:val="22"/>
        </w:rPr>
        <w:t>=</w:t>
      </w:r>
      <w:proofErr w:type="spellStart"/>
      <w:r w:rsidR="00620DDC" w:rsidRPr="00620DDC">
        <w:rPr>
          <w:b/>
          <w:sz w:val="22"/>
        </w:rPr>
        <w:t>tbs:listitem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 C.F.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richiedenti.codfis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richiedenti.indirizzo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richiedenti.cap</w:t>
      </w:r>
      <w:proofErr w:type="spellEnd"/>
      <w:r w:rsidR="00021449" w:rsidRPr="00620DDC">
        <w:rPr>
          <w:b/>
          <w:sz w:val="22"/>
        </w:rPr>
        <w:t>] [</w:t>
      </w:r>
      <w:proofErr w:type="spellStart"/>
      <w:r w:rsidR="00021449" w:rsidRPr="00620DDC">
        <w:rPr>
          <w:b/>
          <w:sz w:val="22"/>
        </w:rPr>
        <w:t>richiedenti.comune</w:t>
      </w:r>
      <w:proofErr w:type="spellEnd"/>
      <w:r w:rsidR="00021449" w:rsidRPr="00620DDC">
        <w:rPr>
          <w:b/>
          <w:sz w:val="22"/>
        </w:rPr>
        <w:t>] (</w:t>
      </w:r>
      <w:r w:rsidR="00F825D2" w:rsidRPr="00620DDC">
        <w:rPr>
          <w:b/>
          <w:sz w:val="22"/>
        </w:rPr>
        <w:t>[</w:t>
      </w:r>
      <w:proofErr w:type="spellStart"/>
      <w:r w:rsidR="00F825D2" w:rsidRPr="00620DDC">
        <w:rPr>
          <w:b/>
          <w:sz w:val="22"/>
        </w:rPr>
        <w:t>richiedenti.prov</w:t>
      </w:r>
      <w:proofErr w:type="spellEnd"/>
      <w:r w:rsidR="00F825D2" w:rsidRPr="00620DDC">
        <w:rPr>
          <w:b/>
          <w:sz w:val="22"/>
        </w:rPr>
        <w:t>]</w:t>
      </w:r>
      <w:r w:rsidR="00DD4B97">
        <w:rPr>
          <w:b/>
          <w:sz w:val="22"/>
        </w:rPr>
        <w:t xml:space="preserve">),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richiedente.pec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Progettista: </w:t>
      </w:r>
      <w:r w:rsidR="0038306E" w:rsidRPr="00620DDC">
        <w:rPr>
          <w:b/>
          <w:sz w:val="22"/>
        </w:rPr>
        <w:t>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.nominativo;block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tbs:listitem;magnet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</w:t>
      </w:r>
      <w:proofErr w:type="spellEnd"/>
      <w:r w:rsidR="0038306E" w:rsidRPr="00620DDC">
        <w:rPr>
          <w:b/>
          <w:sz w:val="22"/>
        </w:rPr>
        <w:t>], C.F.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.codfis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.indirizzo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.cap</w:t>
      </w:r>
      <w:proofErr w:type="spellEnd"/>
      <w:r w:rsidR="0038306E" w:rsidRPr="00620DDC">
        <w:rPr>
          <w:b/>
          <w:sz w:val="22"/>
        </w:rPr>
        <w:t>]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.comune</w:t>
      </w:r>
      <w:proofErr w:type="spellEnd"/>
      <w:r w:rsidR="0038306E" w:rsidRPr="00620DDC">
        <w:rPr>
          <w:b/>
          <w:sz w:val="22"/>
        </w:rPr>
        <w:t>] ([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.prov</w:t>
      </w:r>
      <w:proofErr w:type="spellEnd"/>
      <w:r w:rsidR="0038306E" w:rsidRPr="00620DDC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progettista.pec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Pr="00620DDC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Direttore lavori: </w:t>
      </w:r>
      <w:r w:rsidR="0038306E" w:rsidRPr="00620DDC">
        <w:rPr>
          <w:b/>
          <w:sz w:val="22"/>
        </w:rPr>
        <w:t>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.nominativo;block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tbs:listitem;magnet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</w:t>
      </w:r>
      <w:proofErr w:type="spellEnd"/>
      <w:r w:rsidR="0038306E" w:rsidRPr="00620DDC">
        <w:rPr>
          <w:b/>
          <w:sz w:val="22"/>
        </w:rPr>
        <w:t>], C.F.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.codfis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.indirizzo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.cap</w:t>
      </w:r>
      <w:proofErr w:type="spellEnd"/>
      <w:r w:rsidR="0038306E" w:rsidRPr="00620DDC">
        <w:rPr>
          <w:b/>
          <w:sz w:val="22"/>
        </w:rPr>
        <w:t>]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.comune</w:t>
      </w:r>
      <w:proofErr w:type="spellEnd"/>
      <w:r w:rsidR="0038306E" w:rsidRPr="00620DDC">
        <w:rPr>
          <w:b/>
          <w:sz w:val="22"/>
        </w:rPr>
        <w:t>] ([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.prov</w:t>
      </w:r>
      <w:proofErr w:type="spellEnd"/>
      <w:r w:rsidR="0038306E" w:rsidRPr="00620DDC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>
        <w:rPr>
          <w:b/>
          <w:sz w:val="22"/>
        </w:rPr>
        <w:t>direttori</w:t>
      </w:r>
      <w:r w:rsidR="00DD4B97" w:rsidRPr="00DD4B97">
        <w:rPr>
          <w:b/>
          <w:sz w:val="22"/>
        </w:rPr>
        <w:t>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Pr="00627D94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Esecutore dei lavori: </w:t>
      </w:r>
      <w:r w:rsidR="0038306E" w:rsidRPr="0038306E">
        <w:rPr>
          <w:b/>
          <w:sz w:val="22"/>
        </w:rPr>
        <w:t>[esecutori.nominativo;block=tbs:listitem;magnet=tbs:listitem], C.F. [</w:t>
      </w:r>
      <w:proofErr w:type="spellStart"/>
      <w:r w:rsidR="0038306E" w:rsidRPr="0038306E">
        <w:rPr>
          <w:b/>
          <w:sz w:val="22"/>
        </w:rPr>
        <w:t>esecutori.codfis</w:t>
      </w:r>
      <w:proofErr w:type="spellEnd"/>
      <w:r w:rsidR="0038306E" w:rsidRPr="0038306E">
        <w:rPr>
          <w:b/>
          <w:sz w:val="22"/>
        </w:rPr>
        <w:t>], [</w:t>
      </w:r>
      <w:proofErr w:type="spellStart"/>
      <w:r w:rsidR="0038306E" w:rsidRPr="0038306E">
        <w:rPr>
          <w:b/>
          <w:sz w:val="22"/>
        </w:rPr>
        <w:t>esecutori.indirizzo</w:t>
      </w:r>
      <w:proofErr w:type="spellEnd"/>
      <w:r w:rsidR="0038306E" w:rsidRPr="0038306E">
        <w:rPr>
          <w:b/>
          <w:sz w:val="22"/>
        </w:rPr>
        <w:t>], [</w:t>
      </w:r>
      <w:proofErr w:type="spellStart"/>
      <w:r w:rsidR="0038306E" w:rsidRPr="0038306E">
        <w:rPr>
          <w:b/>
          <w:sz w:val="22"/>
        </w:rPr>
        <w:t>esecutori.cap</w:t>
      </w:r>
      <w:proofErr w:type="spellEnd"/>
      <w:r w:rsidR="0038306E" w:rsidRPr="0038306E">
        <w:rPr>
          <w:b/>
          <w:sz w:val="22"/>
        </w:rPr>
        <w:t>] [</w:t>
      </w:r>
      <w:proofErr w:type="spellStart"/>
      <w:r w:rsidR="0038306E" w:rsidRPr="0038306E">
        <w:rPr>
          <w:b/>
          <w:sz w:val="22"/>
        </w:rPr>
        <w:t>esecutori.comune</w:t>
      </w:r>
      <w:proofErr w:type="spellEnd"/>
      <w:r w:rsidR="0038306E" w:rsidRPr="0038306E">
        <w:rPr>
          <w:b/>
          <w:sz w:val="22"/>
        </w:rPr>
        <w:t>] ([</w:t>
      </w:r>
      <w:proofErr w:type="spellStart"/>
      <w:r w:rsidR="0038306E" w:rsidRPr="0038306E">
        <w:rPr>
          <w:b/>
          <w:sz w:val="22"/>
        </w:rPr>
        <w:t>esecutori.prov</w:t>
      </w:r>
      <w:proofErr w:type="spellEnd"/>
      <w:r w:rsidR="0038306E" w:rsidRPr="0038306E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direttori.pec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276B1" w:rsidRPr="00627D94" w:rsidRDefault="00DD4B97" w:rsidP="00627D94">
      <w:pPr>
        <w:pStyle w:val="Paragrafoelenco"/>
        <w:numPr>
          <w:ilvl w:val="0"/>
          <w:numId w:val="7"/>
        </w:numPr>
        <w:jc w:val="both"/>
        <w:rPr>
          <w:b/>
          <w:sz w:val="22"/>
        </w:rPr>
      </w:pPr>
      <w:r>
        <w:rPr>
          <w:b/>
          <w:sz w:val="22"/>
        </w:rPr>
        <w:t>Al Corpo di Polizia Municipale.</w:t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 w:rsidP="00137AD5">
      <w:pPr>
        <w:ind w:firstLine="708"/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881D13">
        <w:rPr>
          <w:sz w:val="22"/>
        </w:rPr>
        <w:fldChar w:fldCharType="separate"/>
      </w:r>
      <w:r w:rsidR="00E00F9E">
        <w:rPr>
          <w:noProof/>
          <w:sz w:val="22"/>
        </w:rPr>
        <w:t>20/07/2017</w:t>
      </w:r>
      <w:r w:rsidR="00881D13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34D0" w:rsidRPr="009C6EBE" w:rsidTr="000E0B3B"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0591A" w:rsidRPr="00137AD5" w:rsidRDefault="0010591A" w:rsidP="001059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7AD5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137AD5">
              <w:rPr>
                <w:rFonts w:ascii="Arial" w:hAnsi="Arial" w:cs="Arial"/>
                <w:b/>
                <w:sz w:val="22"/>
                <w:szCs w:val="22"/>
              </w:rPr>
              <w:t xml:space="preserve">DIRIGENTE </w:t>
            </w:r>
          </w:p>
          <w:p w:rsidR="008834D0" w:rsidRDefault="0010591A" w:rsidP="001059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8834D0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22BAA" w:rsidRPr="009C6EBE" w:rsidRDefault="00122BAA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BB07B2" w:rsidRDefault="00BB07B2"/>
    <w:sectPr w:rsidR="00BB07B2" w:rsidSect="0092609D">
      <w:headerReference w:type="default" r:id="rId8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AA" w:rsidRDefault="003E2BAA" w:rsidP="00903DFB">
      <w:r>
        <w:separator/>
      </w:r>
    </w:p>
  </w:endnote>
  <w:endnote w:type="continuationSeparator" w:id="0">
    <w:p w:rsidR="003E2BAA" w:rsidRDefault="003E2BAA" w:rsidP="0090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AA" w:rsidRDefault="003E2BAA" w:rsidP="00903DFB">
      <w:r>
        <w:separator/>
      </w:r>
    </w:p>
  </w:footnote>
  <w:footnote w:type="continuationSeparator" w:id="0">
    <w:p w:rsidR="003E2BAA" w:rsidRDefault="003E2BAA" w:rsidP="00903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FB" w:rsidRDefault="00903DFB" w:rsidP="00903DFB">
    <w:pPr>
      <w:pStyle w:val="Intestazione"/>
      <w:jc w:val="center"/>
    </w:pPr>
    <w:r>
      <w:rPr>
        <w:noProof/>
      </w:rPr>
      <w:drawing>
        <wp:inline distT="0" distB="0" distL="0" distR="0" wp14:anchorId="46039950" wp14:editId="131D5F64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03DFB" w:rsidRDefault="00903DFB" w:rsidP="00903DFB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  <w:r>
      <w:rPr>
        <w:rFonts w:ascii="Arial" w:hAnsi="Arial" w:cs="Arial"/>
        <w:color w:val="0000FF"/>
        <w:sz w:val="20"/>
        <w:szCs w:val="20"/>
      </w:rPr>
      <w:t xml:space="preserve"> – Sportello Unico per l'Edilizia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  <w:p w:rsidR="00903DFB" w:rsidRDefault="00903DF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2B3D"/>
    <w:multiLevelType w:val="hybridMultilevel"/>
    <w:tmpl w:val="DE784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439CD"/>
    <w:multiLevelType w:val="hybridMultilevel"/>
    <w:tmpl w:val="713ED014"/>
    <w:lvl w:ilvl="0" w:tplc="D4542FEC">
      <w:start w:val="7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2B65"/>
    <w:multiLevelType w:val="hybridMultilevel"/>
    <w:tmpl w:val="08A044CE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3117F"/>
    <w:multiLevelType w:val="hybridMultilevel"/>
    <w:tmpl w:val="B8A4F3F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C5697"/>
    <w:multiLevelType w:val="hybridMultilevel"/>
    <w:tmpl w:val="4796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21449"/>
    <w:rsid w:val="000462F6"/>
    <w:rsid w:val="00064269"/>
    <w:rsid w:val="0007678B"/>
    <w:rsid w:val="000C6398"/>
    <w:rsid w:val="000C6616"/>
    <w:rsid w:val="000E1481"/>
    <w:rsid w:val="0010591A"/>
    <w:rsid w:val="00122BAA"/>
    <w:rsid w:val="00137AD5"/>
    <w:rsid w:val="00162473"/>
    <w:rsid w:val="001708C5"/>
    <w:rsid w:val="001A5CEE"/>
    <w:rsid w:val="001B1F14"/>
    <w:rsid w:val="001E35C6"/>
    <w:rsid w:val="001F6A6F"/>
    <w:rsid w:val="00227363"/>
    <w:rsid w:val="00240667"/>
    <w:rsid w:val="00285EAD"/>
    <w:rsid w:val="00287965"/>
    <w:rsid w:val="002A11C0"/>
    <w:rsid w:val="002D54D6"/>
    <w:rsid w:val="00302AE1"/>
    <w:rsid w:val="00307FEA"/>
    <w:rsid w:val="00314B77"/>
    <w:rsid w:val="003276B1"/>
    <w:rsid w:val="00370C72"/>
    <w:rsid w:val="0038306E"/>
    <w:rsid w:val="00387EB6"/>
    <w:rsid w:val="003C2D92"/>
    <w:rsid w:val="003D34D8"/>
    <w:rsid w:val="003E2BAA"/>
    <w:rsid w:val="003F2C9E"/>
    <w:rsid w:val="00411A8B"/>
    <w:rsid w:val="00417A54"/>
    <w:rsid w:val="004957D8"/>
    <w:rsid w:val="004C6127"/>
    <w:rsid w:val="004D7597"/>
    <w:rsid w:val="004F72C4"/>
    <w:rsid w:val="005106BF"/>
    <w:rsid w:val="0051262E"/>
    <w:rsid w:val="00512E60"/>
    <w:rsid w:val="005211C6"/>
    <w:rsid w:val="005A21A7"/>
    <w:rsid w:val="005D6787"/>
    <w:rsid w:val="005F6069"/>
    <w:rsid w:val="00620D42"/>
    <w:rsid w:val="00620DDC"/>
    <w:rsid w:val="00627D94"/>
    <w:rsid w:val="00653969"/>
    <w:rsid w:val="006832B5"/>
    <w:rsid w:val="006A737B"/>
    <w:rsid w:val="006E71CB"/>
    <w:rsid w:val="006F752E"/>
    <w:rsid w:val="00741E7F"/>
    <w:rsid w:val="007702CD"/>
    <w:rsid w:val="0077577E"/>
    <w:rsid w:val="00776552"/>
    <w:rsid w:val="007D157B"/>
    <w:rsid w:val="0083562B"/>
    <w:rsid w:val="00845AB0"/>
    <w:rsid w:val="00881D13"/>
    <w:rsid w:val="008834D0"/>
    <w:rsid w:val="008A2173"/>
    <w:rsid w:val="008F615D"/>
    <w:rsid w:val="00903DFB"/>
    <w:rsid w:val="0092609D"/>
    <w:rsid w:val="009324D3"/>
    <w:rsid w:val="00962BED"/>
    <w:rsid w:val="00981BF1"/>
    <w:rsid w:val="00A10BDC"/>
    <w:rsid w:val="00A363F2"/>
    <w:rsid w:val="00A929E1"/>
    <w:rsid w:val="00A955BA"/>
    <w:rsid w:val="00AC1A54"/>
    <w:rsid w:val="00AC6A87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822B6"/>
    <w:rsid w:val="00CA4EA7"/>
    <w:rsid w:val="00CD0DB9"/>
    <w:rsid w:val="00CD43C3"/>
    <w:rsid w:val="00D00AC8"/>
    <w:rsid w:val="00D025DD"/>
    <w:rsid w:val="00D40D60"/>
    <w:rsid w:val="00D67F8E"/>
    <w:rsid w:val="00D80771"/>
    <w:rsid w:val="00D9375C"/>
    <w:rsid w:val="00DC3008"/>
    <w:rsid w:val="00DC53DC"/>
    <w:rsid w:val="00DD18DF"/>
    <w:rsid w:val="00DD4B97"/>
    <w:rsid w:val="00DD793C"/>
    <w:rsid w:val="00E00F9E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3740C"/>
    <w:rsid w:val="00F41BBF"/>
    <w:rsid w:val="00F5046B"/>
    <w:rsid w:val="00F535D1"/>
    <w:rsid w:val="00F61C69"/>
    <w:rsid w:val="00F825D2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903DF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903DF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03DFB"/>
  </w:style>
  <w:style w:type="paragraph" w:styleId="Pidipagina">
    <w:name w:val="footer"/>
    <w:basedOn w:val="Normale"/>
    <w:link w:val="PidipaginaCarattere"/>
    <w:rsid w:val="00903DF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03DFB"/>
  </w:style>
  <w:style w:type="character" w:customStyle="1" w:styleId="Titolo2Carattere">
    <w:name w:val="Titolo 2 Carattere"/>
    <w:basedOn w:val="Carpredefinitoparagrafo"/>
    <w:link w:val="Titolo2"/>
    <w:rsid w:val="00903DFB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903DF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903DF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03DFB"/>
  </w:style>
  <w:style w:type="paragraph" w:styleId="Pidipagina">
    <w:name w:val="footer"/>
    <w:basedOn w:val="Normale"/>
    <w:link w:val="PidipaginaCarattere"/>
    <w:rsid w:val="00903DF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03DFB"/>
  </w:style>
  <w:style w:type="character" w:customStyle="1" w:styleId="Titolo2Carattere">
    <w:name w:val="Titolo 2 Carattere"/>
    <w:basedOn w:val="Carpredefinitoparagrafo"/>
    <w:link w:val="Titolo2"/>
    <w:rsid w:val="00903DFB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27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10</cp:revision>
  <cp:lastPrinted>2013-06-11T09:04:00Z</cp:lastPrinted>
  <dcterms:created xsi:type="dcterms:W3CDTF">2016-11-28T08:32:00Z</dcterms:created>
  <dcterms:modified xsi:type="dcterms:W3CDTF">2017-07-20T10:02:00Z</dcterms:modified>
</cp:coreProperties>
</file>