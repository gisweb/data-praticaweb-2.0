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E6" w:rsidRDefault="003C76E6">
      <w:r>
        <w:t>Ciao a tutti.</w:t>
      </w:r>
    </w:p>
    <w:p w:rsidR="003C76E6" w:rsidRDefault="003C76E6">
      <w:r>
        <w:t>[elenco_richiedenti]</w:t>
      </w:r>
    </w:p>
    <w:p w:rsidR="003C76E6" w:rsidRDefault="003C76E6"/>
    <w:p w:rsidR="003C76E6" w:rsidRDefault="003C76E6"/>
    <w:p w:rsidR="003C76E6" w:rsidRDefault="003C76E6"/>
    <w:p w:rsidR="003C76E6" w:rsidRDefault="003C76E6"/>
    <w:sectPr w:rsidR="003C76E6" w:rsidSect="003C76E6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2AF"/>
    <w:rsid w:val="003C76E6"/>
    <w:rsid w:val="00503B57"/>
    <w:rsid w:val="008272AF"/>
    <w:rsid w:val="00E2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</Words>
  <Characters>34</Characters>
  <Application>Microsoft Office Outlook</Application>
  <DocSecurity>0</DocSecurity>
  <Lines>0</Lines>
  <Paragraphs>0</Paragraphs>
  <ScaleCrop>false</ScaleCrop>
  <Company>Comune di Andora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Ciao a tutti</dc:title>
  <dc:subject/>
  <dc:creator>Rabellino Isabella</dc:creator>
  <cp:keywords/>
  <dc:description/>
  <cp:lastModifiedBy>Rabellino Isabella</cp:lastModifiedBy>
  <cp:revision>2</cp:revision>
  <dcterms:created xsi:type="dcterms:W3CDTF">2014-05-08T08:16:00Z</dcterms:created>
  <dcterms:modified xsi:type="dcterms:W3CDTF">2014-05-08T08:16:00Z</dcterms:modified>
</cp:coreProperties>
</file>