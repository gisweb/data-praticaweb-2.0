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155F9D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155F9D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504F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644100" w:rsidRDefault="00644100" w:rsidP="0064410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C7E4E">
              <w:rPr>
                <w:sz w:val="22"/>
              </w:rPr>
              <w:t>Sig</w:t>
            </w:r>
            <w:proofErr w:type="spellEnd"/>
          </w:p>
          <w:p w:rsidR="009C6EBE" w:rsidRPr="009C6EBE" w:rsidRDefault="009C6EBE" w:rsidP="0064410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504F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504F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155F9D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155F9D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8504FF">
        <w:rPr>
          <w:rFonts w:ascii="Arial" w:hAnsi="Arial" w:cs="Arial"/>
          <w:sz w:val="22"/>
          <w:szCs w:val="22"/>
        </w:rPr>
        <w:t>[</w:t>
      </w:r>
      <w:proofErr w:type="spellStart"/>
      <w:r w:rsidR="008504FF">
        <w:rPr>
          <w:rFonts w:ascii="Arial" w:hAnsi="Arial" w:cs="Arial"/>
          <w:sz w:val="22"/>
          <w:szCs w:val="22"/>
        </w:rPr>
        <w:t>tipo_pratica</w:t>
      </w:r>
      <w:proofErr w:type="spellEnd"/>
      <w:r w:rsidR="008504FF">
        <w:rPr>
          <w:rFonts w:ascii="Arial" w:hAnsi="Arial" w:cs="Arial"/>
          <w:sz w:val="22"/>
          <w:szCs w:val="22"/>
        </w:rPr>
        <w:t>]</w:t>
      </w:r>
      <w:r w:rsidR="00033C90" w:rsidRPr="00033C90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155F9D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155F9D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0F6F08">
        <w:rPr>
          <w:rFonts w:ascii="Arial" w:hAnsi="Arial" w:cs="Arial"/>
          <w:i/>
          <w:sz w:val="22"/>
          <w:szCs w:val="22"/>
          <w:u w:val="single"/>
        </w:rPr>
        <w:t xml:space="preserve">Comunicazione </w:t>
      </w:r>
      <w:r w:rsidR="007A7B3D" w:rsidRPr="007A7B3D">
        <w:rPr>
          <w:rFonts w:ascii="Arial" w:hAnsi="Arial" w:cs="Arial"/>
          <w:i/>
          <w:sz w:val="22"/>
          <w:szCs w:val="22"/>
          <w:u w:val="single"/>
        </w:rPr>
        <w:t>dei motivi ostativi all’accoglimento dell’istanza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Default="008504FF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8504FF">
        <w:rPr>
          <w:rFonts w:ascii="Arial" w:hAnsi="Arial" w:cs="Arial"/>
          <w:color w:val="000000"/>
          <w:sz w:val="22"/>
          <w:szCs w:val="22"/>
        </w:rPr>
        <w:t xml:space="preserve">In riferimento alla pratica in oggetto, </w:t>
      </w:r>
      <w:r w:rsidR="00163E63">
        <w:rPr>
          <w:rFonts w:ascii="Arial" w:hAnsi="Arial" w:cs="Arial"/>
          <w:color w:val="000000"/>
          <w:sz w:val="22"/>
          <w:szCs w:val="22"/>
        </w:rPr>
        <w:t xml:space="preserve">si comunica </w:t>
      </w:r>
      <w:r w:rsidR="00163E63" w:rsidRPr="007A7B3D">
        <w:rPr>
          <w:rFonts w:ascii="Arial" w:hAnsi="Arial" w:cs="Arial"/>
          <w:color w:val="000000"/>
          <w:sz w:val="22"/>
          <w:szCs w:val="22"/>
        </w:rPr>
        <w:t xml:space="preserve">che la stessa non </w:t>
      </w:r>
      <w:r w:rsidR="00163E63">
        <w:rPr>
          <w:rFonts w:ascii="Arial" w:hAnsi="Arial" w:cs="Arial"/>
          <w:color w:val="000000"/>
          <w:sz w:val="22"/>
          <w:szCs w:val="22"/>
        </w:rPr>
        <w:t>può</w:t>
      </w:r>
      <w:r w:rsidR="00163E63" w:rsidRPr="007A7B3D">
        <w:rPr>
          <w:rFonts w:ascii="Arial" w:hAnsi="Arial" w:cs="Arial"/>
          <w:color w:val="000000"/>
          <w:sz w:val="22"/>
          <w:szCs w:val="22"/>
        </w:rPr>
        <w:t xml:space="preserve"> essere accolta per le seguenti motivazioni</w:t>
      </w:r>
      <w:r w:rsidR="00163E63">
        <w:rPr>
          <w:rFonts w:ascii="Arial" w:hAnsi="Arial" w:cs="Arial"/>
          <w:color w:val="000000"/>
          <w:sz w:val="22"/>
          <w:szCs w:val="22"/>
        </w:rPr>
        <w:t>,</w:t>
      </w:r>
      <w:r w:rsidR="00163E63" w:rsidRPr="007A7B3D">
        <w:rPr>
          <w:rFonts w:ascii="Arial" w:hAnsi="Arial" w:cs="Arial"/>
          <w:color w:val="000000"/>
          <w:sz w:val="22"/>
          <w:szCs w:val="22"/>
        </w:rPr>
        <w:t xml:space="preserve"> </w:t>
      </w:r>
      <w:r w:rsidR="00163E63">
        <w:rPr>
          <w:rFonts w:ascii="Arial" w:hAnsi="Arial" w:cs="Arial"/>
          <w:color w:val="000000"/>
          <w:sz w:val="22"/>
          <w:szCs w:val="22"/>
        </w:rPr>
        <w:t xml:space="preserve">rese dal responsabile del procedimento </w:t>
      </w:r>
      <w:r w:rsidR="00163E63" w:rsidRPr="00163E6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163E63" w:rsidRPr="00163E6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="00163E63" w:rsidRPr="00163E63">
        <w:rPr>
          <w:rFonts w:ascii="Arial" w:hAnsi="Arial" w:cs="Arial"/>
          <w:color w:val="000000"/>
          <w:sz w:val="22"/>
          <w:szCs w:val="22"/>
        </w:rPr>
        <w:t>]</w:t>
      </w:r>
      <w:r w:rsidR="00163E63" w:rsidRPr="00163E63">
        <w:rPr>
          <w:rFonts w:ascii="Arial" w:hAnsi="Arial" w:cs="Arial"/>
          <w:color w:val="000000"/>
          <w:sz w:val="22"/>
          <w:szCs w:val="22"/>
        </w:rPr>
        <w:t>,</w:t>
      </w:r>
      <w:r w:rsidR="00163E63">
        <w:rPr>
          <w:rFonts w:ascii="Arial" w:hAnsi="Arial" w:cs="Arial"/>
          <w:color w:val="000000"/>
          <w:sz w:val="22"/>
          <w:szCs w:val="22"/>
        </w:rPr>
        <w:t xml:space="preserve"> con parere del </w:t>
      </w:r>
      <w:r w:rsidR="007A7B3D" w:rsidRPr="007A7B3D">
        <w:rPr>
          <w:rFonts w:ascii="Arial" w:hAnsi="Arial" w:cs="Arial"/>
          <w:color w:val="000000"/>
          <w:sz w:val="22"/>
          <w:szCs w:val="22"/>
        </w:rPr>
        <w:t xml:space="preserve"> </w:t>
      </w:r>
      <w:r w:rsidR="00BF3D16">
        <w:rPr>
          <w:rFonts w:ascii="Arial" w:hAnsi="Arial" w:cs="Arial"/>
          <w:color w:val="000000"/>
          <w:sz w:val="22"/>
          <w:szCs w:val="22"/>
        </w:rPr>
        <w:t>[</w:t>
      </w:r>
      <w:r w:rsidR="00F10888" w:rsidRPr="00F10888">
        <w:rPr>
          <w:rFonts w:ascii="Arial" w:hAnsi="Arial" w:cs="Arial"/>
          <w:color w:val="000000"/>
          <w:sz w:val="22"/>
          <w:szCs w:val="22"/>
        </w:rPr>
        <w:t>data_rilascio_rup</w:t>
      </w:r>
      <w:r w:rsidR="00BF3D16">
        <w:rPr>
          <w:rFonts w:ascii="Arial" w:hAnsi="Arial" w:cs="Arial"/>
          <w:color w:val="000000"/>
          <w:sz w:val="22"/>
          <w:szCs w:val="22"/>
        </w:rPr>
        <w:t>]:</w:t>
      </w:r>
      <w:bookmarkStart w:id="0" w:name="_GoBack"/>
      <w:bookmarkEnd w:id="0"/>
    </w:p>
    <w:p w:rsidR="007A7B3D" w:rsidRPr="007A7B3D" w:rsidRDefault="00163E63" w:rsidP="007A7B3D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testo_rup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:rsidR="00DF7577" w:rsidRDefault="007A7B3D" w:rsidP="00DF7577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 w:rsidRPr="007A7B3D">
        <w:rPr>
          <w:rFonts w:ascii="Arial" w:hAnsi="Arial" w:cs="Arial"/>
          <w:sz w:val="22"/>
          <w:szCs w:val="22"/>
        </w:rPr>
        <w:t xml:space="preserve">Ai sensi dell’articolo 10 - bis della legge 241/1990 introdotto dall’art. 6 della legge n. 15/2005 si informa che entro </w:t>
      </w:r>
      <w:r w:rsidRPr="007A7B3D">
        <w:rPr>
          <w:rFonts w:ascii="Arial" w:hAnsi="Arial" w:cs="Arial"/>
          <w:b/>
          <w:sz w:val="22"/>
          <w:szCs w:val="22"/>
          <w:u w:val="single"/>
        </w:rPr>
        <w:t>il termine di 10 giorni</w:t>
      </w:r>
      <w:r w:rsidRPr="007A7B3D">
        <w:rPr>
          <w:rFonts w:ascii="Arial" w:hAnsi="Arial" w:cs="Arial"/>
          <w:sz w:val="22"/>
          <w:szCs w:val="22"/>
        </w:rPr>
        <w:t xml:space="preserve"> dal ricevimento della presente </w:t>
      </w:r>
      <w:smartTag w:uri="urn:schemas-microsoft-com:office:smarttags" w:element="PersonName">
        <w:smartTagPr>
          <w:attr w:name="ProductID" w:val="la S.V."/>
        </w:smartTagPr>
        <w:r w:rsidRPr="007A7B3D">
          <w:rPr>
            <w:rFonts w:ascii="Arial" w:hAnsi="Arial" w:cs="Arial"/>
            <w:sz w:val="22"/>
            <w:szCs w:val="22"/>
          </w:rPr>
          <w:t>la S.V.</w:t>
        </w:r>
      </w:smartTag>
      <w:r w:rsidRPr="007A7B3D">
        <w:rPr>
          <w:rFonts w:ascii="Arial" w:hAnsi="Arial" w:cs="Arial"/>
          <w:sz w:val="22"/>
          <w:szCs w:val="22"/>
        </w:rPr>
        <w:t xml:space="preserve"> ha diritto a presentare osservazioni scritte, eventualmente corredate da documenti.</w:t>
      </w:r>
    </w:p>
    <w:p w:rsidR="007A7B3D" w:rsidRPr="00DF7577" w:rsidRDefault="007A7B3D" w:rsidP="00DF7577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 w:rsidRPr="007A7B3D">
        <w:rPr>
          <w:rFonts w:ascii="Arial" w:hAnsi="Arial" w:cs="Arial"/>
          <w:sz w:val="22"/>
          <w:szCs w:val="22"/>
        </w:rPr>
        <w:t>La presente comunicazione interrompe i termini per concludere il procedimento che inizieranno nuovamente a decorrere dalla data di presentazione delle osservazioni o, in mancanza, dalla scadenza del termine sopra indicato</w:t>
      </w:r>
      <w:r>
        <w:rPr>
          <w:rFonts w:ascii="Arial" w:hAnsi="Arial" w:cs="Arial"/>
          <w:sz w:val="22"/>
          <w:szCs w:val="22"/>
        </w:rPr>
        <w:t>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DE10B1" w:rsidRPr="00DE10B1" w:rsidRDefault="00DE10B1" w:rsidP="00DE10B1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DE10B1">
        <w:rPr>
          <w:rFonts w:ascii="Arial" w:hAnsi="Arial" w:cs="Arial"/>
          <w:sz w:val="22"/>
          <w:szCs w:val="22"/>
        </w:rPr>
        <w:t>Sanremo, [data].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342316" w:rsidRPr="009C6EBE" w:rsidTr="006232D6">
        <w:tc>
          <w:tcPr>
            <w:tcW w:w="4889" w:type="dxa"/>
          </w:tcPr>
          <w:p w:rsidR="00342316" w:rsidRPr="009C6EBE" w:rsidRDefault="00342316" w:rsidP="00623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342316" w:rsidRPr="009C6EBE" w:rsidRDefault="00342316" w:rsidP="00623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342316" w:rsidRDefault="00342316" w:rsidP="006232D6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1856F5" w:rsidRPr="001856F5" w:rsidRDefault="001856F5" w:rsidP="001856F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1856F5"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  <w:p w:rsidR="001856F5" w:rsidRPr="009C6EBE" w:rsidRDefault="001856F5" w:rsidP="006232D6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9CD" w:rsidRDefault="00D179CD" w:rsidP="00DF7577">
      <w:r>
        <w:separator/>
      </w:r>
    </w:p>
  </w:endnote>
  <w:endnote w:type="continuationSeparator" w:id="0">
    <w:p w:rsidR="00D179CD" w:rsidRDefault="00D179CD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9CD" w:rsidRDefault="00D179CD" w:rsidP="00DF7577">
      <w:r>
        <w:separator/>
      </w:r>
    </w:p>
  </w:footnote>
  <w:footnote w:type="continuationSeparator" w:id="0">
    <w:p w:rsidR="00D179CD" w:rsidRDefault="00D179CD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>
    <w:pPr>
      <w:pStyle w:val="Intestazione"/>
    </w:pPr>
    <w:r w:rsidRPr="00DF7577">
      <w:rPr>
        <w:noProof/>
      </w:rPr>
      <w:drawing>
        <wp:inline distT="0" distB="0" distL="0" distR="0" wp14:anchorId="30932F06" wp14:editId="197FBD2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DC826B9"/>
    <w:multiLevelType w:val="hybridMultilevel"/>
    <w:tmpl w:val="340896BE"/>
    <w:lvl w:ilvl="0" w:tplc="BA3C0BBA">
      <w:numFmt w:val="bullet"/>
      <w:lvlText w:val="-"/>
      <w:lvlJc w:val="left"/>
      <w:pPr>
        <w:tabs>
          <w:tab w:val="num" w:pos="2776"/>
        </w:tabs>
        <w:ind w:left="2776" w:hanging="15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610F"/>
    <w:rsid w:val="00022D26"/>
    <w:rsid w:val="00024535"/>
    <w:rsid w:val="00033B2C"/>
    <w:rsid w:val="00033C90"/>
    <w:rsid w:val="00063A50"/>
    <w:rsid w:val="000C370B"/>
    <w:rsid w:val="000F1EDD"/>
    <w:rsid w:val="000F6F08"/>
    <w:rsid w:val="00155F9D"/>
    <w:rsid w:val="00163E63"/>
    <w:rsid w:val="001856F5"/>
    <w:rsid w:val="001B4225"/>
    <w:rsid w:val="001F08AB"/>
    <w:rsid w:val="002061BA"/>
    <w:rsid w:val="002D0988"/>
    <w:rsid w:val="00324615"/>
    <w:rsid w:val="00342316"/>
    <w:rsid w:val="00352093"/>
    <w:rsid w:val="00367297"/>
    <w:rsid w:val="00370D34"/>
    <w:rsid w:val="0038337F"/>
    <w:rsid w:val="004705D8"/>
    <w:rsid w:val="004B610F"/>
    <w:rsid w:val="00517B31"/>
    <w:rsid w:val="00563488"/>
    <w:rsid w:val="00567CEF"/>
    <w:rsid w:val="005710E6"/>
    <w:rsid w:val="00587817"/>
    <w:rsid w:val="005A2947"/>
    <w:rsid w:val="00624052"/>
    <w:rsid w:val="00644100"/>
    <w:rsid w:val="00660C73"/>
    <w:rsid w:val="006A01DF"/>
    <w:rsid w:val="00703418"/>
    <w:rsid w:val="007672D9"/>
    <w:rsid w:val="007A7B3D"/>
    <w:rsid w:val="007B7BB4"/>
    <w:rsid w:val="007D3104"/>
    <w:rsid w:val="007D695F"/>
    <w:rsid w:val="0083520F"/>
    <w:rsid w:val="008504FF"/>
    <w:rsid w:val="00901901"/>
    <w:rsid w:val="009273CF"/>
    <w:rsid w:val="00931C61"/>
    <w:rsid w:val="009C56F4"/>
    <w:rsid w:val="009C6EBE"/>
    <w:rsid w:val="00A224FD"/>
    <w:rsid w:val="00A4010B"/>
    <w:rsid w:val="00AB6BFD"/>
    <w:rsid w:val="00AE3CBB"/>
    <w:rsid w:val="00AE487C"/>
    <w:rsid w:val="00B05B9F"/>
    <w:rsid w:val="00B26636"/>
    <w:rsid w:val="00B30F49"/>
    <w:rsid w:val="00B438C0"/>
    <w:rsid w:val="00BB3E1D"/>
    <w:rsid w:val="00BC1F7A"/>
    <w:rsid w:val="00BC419F"/>
    <w:rsid w:val="00BE6E8B"/>
    <w:rsid w:val="00BF3D16"/>
    <w:rsid w:val="00C25647"/>
    <w:rsid w:val="00C64F20"/>
    <w:rsid w:val="00C67D14"/>
    <w:rsid w:val="00C87BA6"/>
    <w:rsid w:val="00CE48F8"/>
    <w:rsid w:val="00D179CD"/>
    <w:rsid w:val="00D336F2"/>
    <w:rsid w:val="00D84B61"/>
    <w:rsid w:val="00DB07ED"/>
    <w:rsid w:val="00DE0590"/>
    <w:rsid w:val="00DE10B1"/>
    <w:rsid w:val="00DF7577"/>
    <w:rsid w:val="00F1088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64410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Righetto Remo</cp:lastModifiedBy>
  <cp:revision>7</cp:revision>
  <cp:lastPrinted>2010-04-08T12:35:00Z</cp:lastPrinted>
  <dcterms:created xsi:type="dcterms:W3CDTF">2016-08-17T06:47:00Z</dcterms:created>
  <dcterms:modified xsi:type="dcterms:W3CDTF">2016-08-17T07:21:00Z</dcterms:modified>
</cp:coreProperties>
</file>