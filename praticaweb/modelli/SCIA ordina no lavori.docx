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996" w:rsidRDefault="003A7E7D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996" w:rsidRDefault="001F2996"/>
    <w:p w:rsidR="001F2996" w:rsidRDefault="001F2996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1F2996" w:rsidRDefault="001F2996">
      <w:pPr>
        <w:jc w:val="center"/>
        <w:rPr>
          <w:sz w:val="16"/>
        </w:rPr>
      </w:pPr>
    </w:p>
    <w:p w:rsidR="001F2996" w:rsidRDefault="001F2996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1F2996" w:rsidRDefault="001F2996">
      <w:pPr>
        <w:rPr>
          <w:sz w:val="12"/>
        </w:rPr>
      </w:pPr>
    </w:p>
    <w:p w:rsidR="001F2996" w:rsidRDefault="001F2996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1F2996" w:rsidRDefault="001F2996">
      <w:pPr>
        <w:ind w:left="1134" w:hanging="1134"/>
        <w:rPr>
          <w:b/>
        </w:rPr>
      </w:pPr>
    </w:p>
    <w:p w:rsidR="001F2996" w:rsidRDefault="001F2996">
      <w:pPr>
        <w:rPr>
          <w:sz w:val="24"/>
        </w:rPr>
      </w:pPr>
    </w:p>
    <w:p w:rsidR="00FF7383" w:rsidRDefault="00FF7383" w:rsidP="00DF1FBA">
      <w:pPr>
        <w:jc w:val="both"/>
        <w:rPr>
          <w:sz w:val="24"/>
        </w:rPr>
      </w:pPr>
    </w:p>
    <w:p w:rsidR="001F2996" w:rsidRDefault="001F2996" w:rsidP="009B0E6E">
      <w:pPr>
        <w:tabs>
          <w:tab w:val="center" w:pos="4820"/>
          <w:tab w:val="right" w:pos="9638"/>
        </w:tabs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N. </w:t>
      </w:r>
      <w:r w:rsidR="00DF1FBA">
        <w:rPr>
          <w:sz w:val="24"/>
        </w:rPr>
        <w:t xml:space="preserve">  </w:t>
      </w:r>
      <w:r>
        <w:rPr>
          <w:sz w:val="24"/>
        </w:rPr>
        <w:t xml:space="preserve"> </w:t>
      </w:r>
      <w:r w:rsidR="00DF1FBA">
        <w:rPr>
          <w:sz w:val="24"/>
        </w:rPr>
        <w:t>/</w:t>
      </w:r>
      <w:r w:rsidR="009B0E6E">
        <w:rPr>
          <w:sz w:val="24"/>
        </w:rPr>
        <w:tab/>
      </w:r>
      <w:r w:rsidR="008648A6">
        <w:rPr>
          <w:sz w:val="24"/>
        </w:rPr>
        <w:t>SCIA</w:t>
      </w:r>
      <w:r w:rsidR="00DF1FBA">
        <w:rPr>
          <w:sz w:val="24"/>
        </w:rPr>
        <w:t xml:space="preserve"> </w:t>
      </w:r>
      <w:r w:rsidR="003A7E7D">
        <w:rPr>
          <w:sz w:val="24"/>
        </w:rPr>
        <w:t>n. [numero]</w:t>
      </w:r>
      <w:r w:rsidR="009B0E6E">
        <w:rPr>
          <w:sz w:val="24"/>
        </w:rPr>
        <w:tab/>
      </w:r>
      <w:r w:rsidR="003A7E7D">
        <w:rPr>
          <w:sz w:val="24"/>
        </w:rPr>
        <w:t>D</w:t>
      </w:r>
      <w:r w:rsidR="00DF1FBA">
        <w:rPr>
          <w:sz w:val="24"/>
        </w:rPr>
        <w:t>ata</w:t>
      </w:r>
    </w:p>
    <w:p w:rsidR="001F2996" w:rsidRDefault="001F2996">
      <w:pPr>
        <w:ind w:left="1418" w:hanging="1418"/>
        <w:jc w:val="both"/>
        <w:rPr>
          <w:sz w:val="24"/>
        </w:rPr>
      </w:pPr>
    </w:p>
    <w:p w:rsidR="001F2996" w:rsidRDefault="001F2996" w:rsidP="003A7E7D">
      <w:pPr>
        <w:pStyle w:val="Titolo3"/>
        <w:ind w:firstLine="0"/>
      </w:pPr>
      <w:r>
        <w:rPr>
          <w:b/>
          <w:bCs/>
        </w:rPr>
        <w:t xml:space="preserve">OGGETTO: DINIEGO </w:t>
      </w:r>
      <w:r w:rsidR="008648A6">
        <w:rPr>
          <w:b/>
          <w:bCs/>
        </w:rPr>
        <w:t xml:space="preserve">SEGNALAZIONE CERTIFICATA </w:t>
      </w:r>
      <w:proofErr w:type="spellStart"/>
      <w:r w:rsidR="008648A6">
        <w:rPr>
          <w:b/>
          <w:bCs/>
        </w:rPr>
        <w:t>DI</w:t>
      </w:r>
      <w:proofErr w:type="spellEnd"/>
      <w:r w:rsidR="008648A6">
        <w:rPr>
          <w:b/>
          <w:bCs/>
        </w:rPr>
        <w:t xml:space="preserve"> </w:t>
      </w:r>
      <w:r>
        <w:rPr>
          <w:b/>
          <w:bCs/>
        </w:rPr>
        <w:t>INIZIO ATTIVITÁ EDILIZIA</w:t>
      </w:r>
      <w:r w:rsidR="00DF1FBA" w:rsidRPr="003A7E7D">
        <w:rPr>
          <w:bCs/>
        </w:rPr>
        <w:t xml:space="preserve"> </w:t>
      </w:r>
      <w:r w:rsidR="003A7E7D" w:rsidRPr="003A7E7D">
        <w:rPr>
          <w:bCs/>
        </w:rPr>
        <w:t>– [oggetto]</w:t>
      </w:r>
      <w:r w:rsidR="00DF1FBA">
        <w:t xml:space="preserve"> in </w:t>
      </w:r>
      <w:r w:rsidR="003A7E7D">
        <w:t>[ubicazione]</w:t>
      </w:r>
      <w:r w:rsidR="00DF1FBA">
        <w:t xml:space="preserve"> – ANDORA – </w:t>
      </w:r>
      <w:proofErr w:type="spellStart"/>
      <w:r w:rsidR="00DF1FBA">
        <w:t>S.C.I.A.</w:t>
      </w:r>
      <w:proofErr w:type="spellEnd"/>
      <w:r w:rsidR="00DF1FBA">
        <w:t xml:space="preserve"> n. </w:t>
      </w:r>
      <w:r w:rsidR="003A7E7D">
        <w:t>[numero]</w:t>
      </w:r>
    </w:p>
    <w:p w:rsidR="001F2996" w:rsidRDefault="001F2996">
      <w:pPr>
        <w:rPr>
          <w:sz w:val="24"/>
        </w:rPr>
      </w:pPr>
      <w:r>
        <w:rPr>
          <w:sz w:val="24"/>
        </w:rPr>
        <w:tab/>
      </w:r>
    </w:p>
    <w:p w:rsidR="001F2996" w:rsidRDefault="001F2996" w:rsidP="00DF1FBA">
      <w:pPr>
        <w:rPr>
          <w:b/>
          <w:bCs/>
          <w:sz w:val="24"/>
        </w:rPr>
      </w:pPr>
      <w:r>
        <w:rPr>
          <w:b/>
          <w:bCs/>
          <w:sz w:val="24"/>
        </w:rPr>
        <w:t>RACCOMANDATA A.R.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3A7E7D" w:rsidRPr="005167EF" w:rsidTr="009B0E6E">
        <w:trPr>
          <w:tblCellSpacing w:w="0" w:type="dxa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7E7D" w:rsidRPr="005167EF" w:rsidRDefault="003A7E7D" w:rsidP="007839C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7E7D" w:rsidRPr="005167EF" w:rsidRDefault="003A7E7D" w:rsidP="007839C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7E7D" w:rsidRPr="009819AE" w:rsidRDefault="003A7E7D" w:rsidP="007839C1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3A7E7D" w:rsidRPr="009819AE" w:rsidRDefault="003A7E7D" w:rsidP="007839C1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3A7E7D" w:rsidRPr="009819AE" w:rsidRDefault="003A7E7D" w:rsidP="007839C1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3A7E7D" w:rsidRPr="00FE189E" w:rsidRDefault="003A7E7D" w:rsidP="007839C1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A7E7D" w:rsidRPr="005167EF" w:rsidTr="009B0E6E">
        <w:trPr>
          <w:tblCellSpacing w:w="0" w:type="dxa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7E7D" w:rsidRPr="005167EF" w:rsidRDefault="003A7E7D" w:rsidP="007839C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7E7D" w:rsidRPr="005167EF" w:rsidRDefault="003A7E7D" w:rsidP="007839C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7E7D" w:rsidRPr="009819AE" w:rsidRDefault="003A7E7D" w:rsidP="007839C1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3A7E7D" w:rsidRPr="009819AE" w:rsidRDefault="003A7E7D" w:rsidP="007839C1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3A7E7D" w:rsidRPr="00FE189E" w:rsidRDefault="003A7E7D" w:rsidP="007839C1">
            <w:pPr>
              <w:jc w:val="both"/>
              <w:rPr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3A7E7D" w:rsidRPr="00FE189E" w:rsidRDefault="003A7E7D" w:rsidP="007839C1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3A7E7D" w:rsidRPr="005167EF" w:rsidRDefault="003A7E7D" w:rsidP="003A7E7D">
      <w:pPr>
        <w:jc w:val="both"/>
        <w:rPr>
          <w:color w:val="000000"/>
          <w:sz w:val="24"/>
          <w:szCs w:val="24"/>
        </w:rPr>
      </w:pPr>
    </w:p>
    <w:p w:rsidR="001F2996" w:rsidRDefault="001F2996" w:rsidP="00DF1FBA">
      <w:pPr>
        <w:ind w:firstLine="567"/>
        <w:jc w:val="both"/>
        <w:rPr>
          <w:sz w:val="24"/>
        </w:rPr>
      </w:pPr>
      <w:r>
        <w:rPr>
          <w:sz w:val="24"/>
        </w:rPr>
        <w:t xml:space="preserve">Il responsabile dell’Ufficio Edilizia Privata, a ciò autorizzato dal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n. 267/2000, dal Vigente Regolamento degli Uffici e dei Servizi, in riferimento alla </w:t>
      </w:r>
      <w:r w:rsidR="008648A6">
        <w:rPr>
          <w:sz w:val="24"/>
        </w:rPr>
        <w:t xml:space="preserve">Segnalazione Certificata </w:t>
      </w:r>
      <w:r>
        <w:rPr>
          <w:sz w:val="24"/>
        </w:rPr>
        <w:t xml:space="preserve">di Inizio Attività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3A7E7D">
        <w:rPr>
          <w:sz w:val="24"/>
        </w:rPr>
        <w:t>[protocollo]</w:t>
      </w:r>
      <w:r>
        <w:rPr>
          <w:sz w:val="24"/>
        </w:rPr>
        <w:t xml:space="preserve"> in data </w:t>
      </w:r>
      <w:r w:rsidR="003A7E7D">
        <w:rPr>
          <w:sz w:val="24"/>
        </w:rPr>
        <w:t>[</w:t>
      </w:r>
      <w:proofErr w:type="spellStart"/>
      <w:r w:rsidR="003A7E7D">
        <w:rPr>
          <w:sz w:val="24"/>
        </w:rPr>
        <w:t>data_protocollo</w:t>
      </w:r>
      <w:proofErr w:type="spellEnd"/>
      <w:r w:rsidR="003A7E7D">
        <w:rPr>
          <w:sz w:val="24"/>
        </w:rPr>
        <w:t>]</w:t>
      </w:r>
      <w:r>
        <w:rPr>
          <w:sz w:val="24"/>
        </w:rPr>
        <w:t xml:space="preserve"> n. </w:t>
      </w:r>
      <w:r w:rsidR="001B34C8">
        <w:rPr>
          <w:sz w:val="24"/>
        </w:rPr>
        <w:fldChar w:fldCharType="begin"/>
      </w:r>
      <w:r>
        <w:rPr>
          <w:sz w:val="24"/>
        </w:rPr>
        <w:instrText xml:space="preserve"> MERGEFIELD NrFasc </w:instrText>
      </w:r>
      <w:r w:rsidR="001B34C8">
        <w:rPr>
          <w:sz w:val="24"/>
        </w:rPr>
        <w:fldChar w:fldCharType="end"/>
      </w:r>
      <w:r w:rsidR="003A7E7D">
        <w:rPr>
          <w:sz w:val="24"/>
        </w:rPr>
        <w:t>[numero]</w:t>
      </w:r>
      <w:r>
        <w:rPr>
          <w:sz w:val="24"/>
        </w:rPr>
        <w:t xml:space="preserve">, relativa all’intervento di cui all’oggetto, con la presente, ai sensi dell’articolo 30, comma 1, della </w:t>
      </w:r>
      <w:proofErr w:type="spellStart"/>
      <w:r>
        <w:rPr>
          <w:sz w:val="24"/>
        </w:rPr>
        <w:t>L.R.</w:t>
      </w:r>
      <w:proofErr w:type="spellEnd"/>
      <w:r>
        <w:rPr>
          <w:sz w:val="24"/>
        </w:rPr>
        <w:t xml:space="preserve"> n. 16/2008 (sostitutiva della parte I del T.U.</w:t>
      </w:r>
      <w:r w:rsidR="003A7E7D">
        <w:rPr>
          <w:sz w:val="24"/>
        </w:rPr>
        <w:t xml:space="preserve"> </w:t>
      </w:r>
      <w:r>
        <w:rPr>
          <w:sz w:val="24"/>
        </w:rPr>
        <w:t>Edilizia D.P.R. 380/2001);</w:t>
      </w:r>
    </w:p>
    <w:p w:rsidR="001F2996" w:rsidRDefault="001F2996">
      <w:pPr>
        <w:rPr>
          <w:sz w:val="24"/>
        </w:rPr>
      </w:pPr>
    </w:p>
    <w:p w:rsidR="008648A6" w:rsidRDefault="008648A6">
      <w:pPr>
        <w:rPr>
          <w:sz w:val="24"/>
        </w:rPr>
      </w:pPr>
      <w:r>
        <w:rPr>
          <w:sz w:val="24"/>
        </w:rPr>
        <w:t>Visto l’art. 30</w:t>
      </w:r>
      <w:r w:rsidR="00DF1FBA">
        <w:rPr>
          <w:sz w:val="24"/>
        </w:rPr>
        <w:t xml:space="preserve"> </w:t>
      </w:r>
      <w:r>
        <w:rPr>
          <w:sz w:val="24"/>
        </w:rPr>
        <w:t xml:space="preserve">comma 1 della </w:t>
      </w:r>
      <w:proofErr w:type="spellStart"/>
      <w:r>
        <w:rPr>
          <w:sz w:val="24"/>
        </w:rPr>
        <w:t>L.R.</w:t>
      </w:r>
      <w:proofErr w:type="spellEnd"/>
      <w:r>
        <w:rPr>
          <w:sz w:val="24"/>
        </w:rPr>
        <w:t xml:space="preserve"> 16/08 e sss. Mm. e </w:t>
      </w:r>
      <w:proofErr w:type="spellStart"/>
      <w:r>
        <w:rPr>
          <w:sz w:val="24"/>
        </w:rPr>
        <w:t>ii</w:t>
      </w:r>
      <w:proofErr w:type="spellEnd"/>
      <w:r>
        <w:rPr>
          <w:sz w:val="24"/>
        </w:rPr>
        <w:t>.;</w:t>
      </w:r>
    </w:p>
    <w:p w:rsidR="008648A6" w:rsidRDefault="008648A6">
      <w:pPr>
        <w:rPr>
          <w:sz w:val="24"/>
        </w:rPr>
      </w:pPr>
    </w:p>
    <w:p w:rsidR="001F2996" w:rsidRDefault="001F2996">
      <w:pPr>
        <w:pStyle w:val="Titolo4"/>
        <w:ind w:left="0"/>
        <w:jc w:val="center"/>
        <w:rPr>
          <w:b/>
          <w:bCs/>
        </w:rPr>
      </w:pPr>
      <w:r>
        <w:rPr>
          <w:b/>
          <w:bCs/>
        </w:rPr>
        <w:t xml:space="preserve">ORDINA </w:t>
      </w:r>
      <w:proofErr w:type="spellStart"/>
      <w:r>
        <w:rPr>
          <w:b/>
          <w:bCs/>
        </w:rPr>
        <w:t>DI</w:t>
      </w:r>
      <w:proofErr w:type="spellEnd"/>
      <w:r>
        <w:rPr>
          <w:b/>
          <w:bCs/>
        </w:rPr>
        <w:t xml:space="preserve"> NON EFFETTUARE L’INTERVENTO RICHIESTO</w:t>
      </w:r>
    </w:p>
    <w:p w:rsidR="001F2996" w:rsidRDefault="001F2996"/>
    <w:p w:rsidR="001F2996" w:rsidRDefault="001F2996">
      <w:pPr>
        <w:rPr>
          <w:sz w:val="24"/>
        </w:rPr>
      </w:pPr>
      <w:r>
        <w:rPr>
          <w:sz w:val="24"/>
        </w:rPr>
        <w:t>Per i seguenti motivi:</w:t>
      </w:r>
    </w:p>
    <w:p w:rsidR="00DF1FBA" w:rsidRDefault="00DF1FBA" w:rsidP="00DF1FBA">
      <w:pPr>
        <w:numPr>
          <w:ilvl w:val="0"/>
          <w:numId w:val="3"/>
        </w:numPr>
        <w:rPr>
          <w:sz w:val="24"/>
        </w:rPr>
      </w:pPr>
    </w:p>
    <w:p w:rsidR="00DF1FBA" w:rsidRDefault="00DF1FBA">
      <w:pPr>
        <w:rPr>
          <w:sz w:val="24"/>
        </w:rPr>
      </w:pPr>
    </w:p>
    <w:p w:rsidR="00FF7383" w:rsidRDefault="00FF7383" w:rsidP="00DF1FBA">
      <w:pPr>
        <w:rPr>
          <w:sz w:val="24"/>
        </w:rPr>
      </w:pPr>
      <w:r w:rsidRPr="00DF1FBA">
        <w:rPr>
          <w:sz w:val="24"/>
        </w:rPr>
        <w:t>La pratic</w:t>
      </w:r>
      <w:r w:rsidR="00DF1FBA">
        <w:rPr>
          <w:sz w:val="24"/>
        </w:rPr>
        <w:t>a, inoltre,</w:t>
      </w:r>
      <w:r w:rsidRPr="00DF1FBA">
        <w:rPr>
          <w:sz w:val="24"/>
        </w:rPr>
        <w:t xml:space="preserve"> risulta carente di documentaz</w:t>
      </w:r>
      <w:r w:rsidR="009B0E6E">
        <w:rPr>
          <w:sz w:val="24"/>
        </w:rPr>
        <w:t>ione essenziale e precisamente:</w:t>
      </w:r>
    </w:p>
    <w:p w:rsidR="00DF1FBA" w:rsidRDefault="009B0E6E" w:rsidP="00DF1FBA">
      <w:pPr>
        <w:numPr>
          <w:ilvl w:val="0"/>
          <w:numId w:val="3"/>
        </w:numPr>
        <w:rPr>
          <w:sz w:val="24"/>
        </w:rPr>
      </w:pPr>
      <w:r>
        <w:rPr>
          <w:sz w:val="24"/>
        </w:rPr>
        <w:t>[</w:t>
      </w:r>
      <w:r w:rsidRPr="009B0E6E">
        <w:rPr>
          <w:sz w:val="24"/>
        </w:rPr>
        <w:t>documenti_mancanti</w:t>
      </w:r>
      <w:r>
        <w:rPr>
          <w:sz w:val="24"/>
        </w:rPr>
        <w:t>.documento</w:t>
      </w:r>
      <w:r w:rsidR="00902506" w:rsidRPr="00902506">
        <w:rPr>
          <w:sz w:val="24"/>
        </w:rPr>
        <w:t>;</w:t>
      </w:r>
      <w:proofErr w:type="spellStart"/>
      <w:r w:rsidR="00902506" w:rsidRPr="00902506">
        <w:rPr>
          <w:sz w:val="24"/>
        </w:rPr>
        <w:t>block=tbs</w:t>
      </w:r>
      <w:proofErr w:type="spellEnd"/>
      <w:r w:rsidR="00902506" w:rsidRPr="00902506">
        <w:rPr>
          <w:sz w:val="24"/>
        </w:rPr>
        <w:t>:</w:t>
      </w:r>
      <w:r w:rsidR="00902506">
        <w:rPr>
          <w:sz w:val="24"/>
        </w:rPr>
        <w:t>p</w:t>
      </w:r>
      <w:r>
        <w:rPr>
          <w:sz w:val="24"/>
        </w:rPr>
        <w:t>]</w:t>
      </w:r>
    </w:p>
    <w:p w:rsidR="00DF1FBA" w:rsidRDefault="00DF1FBA" w:rsidP="00DF1FBA"/>
    <w:p w:rsidR="001F2996" w:rsidRDefault="001F2996">
      <w:pPr>
        <w:pStyle w:val="Rientrocorpodeltesto2"/>
      </w:pPr>
      <w:r>
        <w:t xml:space="preserve">Ai sensi dell’articolo 3, comma 4, della legge n. 241/1990 e s.m. e i. si rende noto che contro il presente provvedimento può essere presentato, entro 60 (sessanta) giorni data della sua conoscenza, ricorso al T.A.R. per </w:t>
      </w:r>
      <w:smartTag w:uri="urn:schemas-microsoft-com:office:smarttags" w:element="PersonName">
        <w:smartTagPr>
          <w:attr w:name="ProductID" w:val="la Liguria"/>
        </w:smartTagPr>
        <w:r>
          <w:t>la Liguria</w:t>
        </w:r>
      </w:smartTag>
      <w:r>
        <w:t>, ai sensi della Legge n. 1034/1971 ovvero, entro 120 (centoventi) giorni sempre decorrenti dalla data della sua conoscenza, ricorso straordinario al Capo dello Stato ai sensi del D.P.R. n. 1199/1971.</w:t>
      </w:r>
    </w:p>
    <w:p w:rsidR="00FF7383" w:rsidRDefault="00FF7383">
      <w:pPr>
        <w:ind w:firstLine="708"/>
        <w:rPr>
          <w:sz w:val="24"/>
        </w:rPr>
      </w:pPr>
    </w:p>
    <w:p w:rsidR="001F2996" w:rsidRDefault="001F2996">
      <w:pPr>
        <w:ind w:firstLine="708"/>
        <w:rPr>
          <w:sz w:val="24"/>
        </w:rPr>
      </w:pPr>
      <w:r>
        <w:rPr>
          <w:sz w:val="24"/>
        </w:rPr>
        <w:lastRenderedPageBreak/>
        <w:t xml:space="preserve">Responsabile del procedimento è </w:t>
      </w:r>
      <w:r w:rsidR="008648A6">
        <w:rPr>
          <w:sz w:val="24"/>
        </w:rPr>
        <w:t xml:space="preserve">il </w:t>
      </w:r>
      <w:smartTag w:uri="urn:schemas-microsoft-com:office:smarttags" w:element="PersonName">
        <w:smartTagPr>
          <w:attr w:name="ProductID" w:val="Geom. Massimo"/>
        </w:smartTagPr>
        <w:r w:rsidR="008648A6">
          <w:rPr>
            <w:sz w:val="24"/>
          </w:rPr>
          <w:t xml:space="preserve">Geom. </w:t>
        </w:r>
        <w:r w:rsidR="00DF1FBA">
          <w:rPr>
            <w:sz w:val="24"/>
          </w:rPr>
          <w:t>Massimo</w:t>
        </w:r>
      </w:smartTag>
      <w:r w:rsidR="00DF1FBA">
        <w:rPr>
          <w:sz w:val="24"/>
        </w:rPr>
        <w:t xml:space="preserve"> Vignola</w:t>
      </w:r>
      <w:r>
        <w:rPr>
          <w:sz w:val="24"/>
        </w:rPr>
        <w:t>.</w:t>
      </w:r>
    </w:p>
    <w:p w:rsidR="008648A6" w:rsidRDefault="008648A6">
      <w:pPr>
        <w:ind w:left="3540" w:firstLine="708"/>
        <w:jc w:val="center"/>
        <w:rPr>
          <w:sz w:val="24"/>
        </w:rPr>
      </w:pPr>
    </w:p>
    <w:p w:rsidR="001F2996" w:rsidRDefault="009B0E6E" w:rsidP="009B0E6E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1F2996">
        <w:rPr>
          <w:sz w:val="24"/>
        </w:rPr>
        <w:t xml:space="preserve">IL </w:t>
      </w:r>
      <w:r w:rsidR="008648A6">
        <w:rPr>
          <w:sz w:val="24"/>
        </w:rPr>
        <w:t>RESPONSABILE DEL SETTORE</w:t>
      </w:r>
    </w:p>
    <w:p w:rsidR="001F2996" w:rsidRPr="00DF1FBA" w:rsidRDefault="009B0E6E" w:rsidP="009B0E6E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1F2996" w:rsidRPr="00DF1FBA">
        <w:rPr>
          <w:sz w:val="24"/>
        </w:rPr>
        <w:t>(</w:t>
      </w:r>
      <w:smartTag w:uri="urn:schemas-microsoft-com:office:smarttags" w:element="PersonName">
        <w:smartTagPr>
          <w:attr w:name="ProductID" w:val="Geom.  Massimo"/>
        </w:smartTagPr>
        <w:r w:rsidR="008648A6" w:rsidRPr="00DF1FBA">
          <w:rPr>
            <w:sz w:val="24"/>
          </w:rPr>
          <w:t>Geom</w:t>
        </w:r>
        <w:r w:rsidR="00DF1FBA" w:rsidRPr="00DF1FBA">
          <w:rPr>
            <w:sz w:val="24"/>
          </w:rPr>
          <w:t>.</w:t>
        </w:r>
        <w:r w:rsidR="00DF1FBA">
          <w:t xml:space="preserve"> </w:t>
        </w:r>
        <w:r w:rsidR="00DF1FBA" w:rsidRPr="00DF1FBA">
          <w:rPr>
            <w:sz w:val="24"/>
          </w:rPr>
          <w:t xml:space="preserve"> </w:t>
        </w:r>
        <w:r w:rsidR="00DF1FBA">
          <w:rPr>
            <w:sz w:val="24"/>
          </w:rPr>
          <w:t>Massimo</w:t>
        </w:r>
      </w:smartTag>
      <w:r w:rsidR="00DF1FBA">
        <w:rPr>
          <w:sz w:val="24"/>
        </w:rPr>
        <w:t xml:space="preserve"> </w:t>
      </w:r>
      <w:r>
        <w:rPr>
          <w:sz w:val="24"/>
        </w:rPr>
        <w:t>VIGNOLA</w:t>
      </w:r>
      <w:r w:rsidR="001F2996" w:rsidRPr="00DF1FBA">
        <w:rPr>
          <w:sz w:val="24"/>
        </w:rPr>
        <w:t>)</w:t>
      </w:r>
    </w:p>
    <w:sectPr w:rsidR="001F2996" w:rsidRPr="00DF1FBA" w:rsidSect="001B34C8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13B" w:rsidRDefault="00AB113B">
      <w:r>
        <w:separator/>
      </w:r>
    </w:p>
  </w:endnote>
  <w:endnote w:type="continuationSeparator" w:id="0">
    <w:p w:rsidR="00AB113B" w:rsidRDefault="00AB1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8A6" w:rsidRDefault="001B34C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8648A6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648A6" w:rsidRDefault="008648A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8A6" w:rsidRDefault="008648A6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8648A6" w:rsidRDefault="008648A6">
    <w:pPr>
      <w:tabs>
        <w:tab w:val="left" w:pos="2694"/>
        <w:tab w:val="right" w:pos="9639"/>
      </w:tabs>
      <w:rPr>
        <w:sz w:val="18"/>
      </w:rPr>
    </w:pPr>
  </w:p>
  <w:p w:rsidR="008648A6" w:rsidRDefault="001B34C8">
    <w:pPr>
      <w:pStyle w:val="Pidipagina"/>
      <w:ind w:left="284" w:right="360"/>
    </w:pPr>
    <w:r w:rsidRPr="001B34C8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8648A6" w:rsidRDefault="008648A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8648A6" w:rsidRDefault="008648A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8648A6" w:rsidRDefault="008648A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8648A6" w:rsidRDefault="008648A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8648A6">
      <w:t xml:space="preserve">     Comune certificato:</w:t>
    </w:r>
  </w:p>
  <w:p w:rsidR="008648A6" w:rsidRDefault="003A7E7D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648A6" w:rsidRDefault="008648A6">
    <w:pPr>
      <w:pStyle w:val="Pidipagina"/>
      <w:ind w:left="284" w:right="360"/>
    </w:pPr>
  </w:p>
  <w:p w:rsidR="008648A6" w:rsidRDefault="008648A6">
    <w:pPr>
      <w:pStyle w:val="Pidipagina"/>
      <w:ind w:left="284" w:right="360"/>
    </w:pPr>
  </w:p>
  <w:p w:rsidR="008648A6" w:rsidRDefault="001B34C8">
    <w:pPr>
      <w:pStyle w:val="Pidipagina"/>
      <w:ind w:left="284" w:right="360"/>
      <w:jc w:val="right"/>
      <w:rPr>
        <w:sz w:val="16"/>
      </w:rPr>
    </w:pPr>
    <w:fldSimple w:instr=" FILENAME \* Upper\p  \* MERGEFORMAT ">
      <w:r w:rsidR="00D12596">
        <w:rPr>
          <w:noProof/>
          <w:sz w:val="16"/>
        </w:rPr>
        <w:t>C:\USERS\NALBONE\DESKTOP\MODELLI X PROGRAMMA\S.C.I.A\SCIA ORDINA NO LAVORI.DOC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13B" w:rsidRDefault="00AB113B">
      <w:r>
        <w:separator/>
      </w:r>
    </w:p>
  </w:footnote>
  <w:footnote w:type="continuationSeparator" w:id="0">
    <w:p w:rsidR="00AB113B" w:rsidRDefault="00AB11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87C98"/>
    <w:multiLevelType w:val="hybridMultilevel"/>
    <w:tmpl w:val="FF283244"/>
    <w:lvl w:ilvl="0" w:tplc="5204F3FE">
      <w:numFmt w:val="bullet"/>
      <w:lvlText w:val="-"/>
      <w:lvlJc w:val="left"/>
      <w:pPr>
        <w:tabs>
          <w:tab w:val="num" w:pos="1026"/>
        </w:tabs>
        <w:ind w:left="1026" w:hanging="6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6C3A4234"/>
    <w:multiLevelType w:val="hybridMultilevel"/>
    <w:tmpl w:val="72DE1B9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F2996"/>
    <w:rsid w:val="001B34C8"/>
    <w:rsid w:val="001F2996"/>
    <w:rsid w:val="003A7E7D"/>
    <w:rsid w:val="005B2B07"/>
    <w:rsid w:val="007108E6"/>
    <w:rsid w:val="008648A6"/>
    <w:rsid w:val="00902506"/>
    <w:rsid w:val="009B0E6E"/>
    <w:rsid w:val="00AB113B"/>
    <w:rsid w:val="00C030F7"/>
    <w:rsid w:val="00C62CDE"/>
    <w:rsid w:val="00D12596"/>
    <w:rsid w:val="00D464CC"/>
    <w:rsid w:val="00D55B68"/>
    <w:rsid w:val="00DF1FBA"/>
    <w:rsid w:val="00F158E0"/>
    <w:rsid w:val="00FF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B34C8"/>
  </w:style>
  <w:style w:type="paragraph" w:styleId="Titolo1">
    <w:name w:val="heading 1"/>
    <w:basedOn w:val="Normale"/>
    <w:next w:val="Normale"/>
    <w:qFormat/>
    <w:rsid w:val="001B34C8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1B34C8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1B34C8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1B34C8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1B34C8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1B34C8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1B34C8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1B34C8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1B34C8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1B34C8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1B34C8"/>
  </w:style>
  <w:style w:type="paragraph" w:styleId="Intestazione">
    <w:name w:val="header"/>
    <w:basedOn w:val="Normale"/>
    <w:rsid w:val="001B34C8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1B34C8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1B34C8"/>
    <w:rPr>
      <w:color w:val="0000FF"/>
      <w:u w:val="single"/>
    </w:rPr>
  </w:style>
  <w:style w:type="paragraph" w:styleId="Testofumetto">
    <w:name w:val="Balloon Text"/>
    <w:basedOn w:val="Normale"/>
    <w:semiHidden/>
    <w:rsid w:val="001B34C8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1B34C8"/>
    <w:rPr>
      <w:i/>
      <w:iCs/>
    </w:rPr>
  </w:style>
  <w:style w:type="paragraph" w:styleId="Rientrocorpodeltesto2">
    <w:name w:val="Body Text Indent 2"/>
    <w:basedOn w:val="Normale"/>
    <w:rsid w:val="001B34C8"/>
    <w:pPr>
      <w:ind w:firstLine="708"/>
      <w:jc w:val="both"/>
    </w:pPr>
    <w:rPr>
      <w:sz w:val="24"/>
    </w:rPr>
  </w:style>
  <w:style w:type="paragraph" w:styleId="Corpodeltesto2">
    <w:name w:val="Body Text 2"/>
    <w:basedOn w:val="Normale"/>
    <w:rsid w:val="001B34C8"/>
    <w:rPr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14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ANDORA</Company>
  <LinksUpToDate>false</LinksUpToDate>
  <CharactersWithSpaces>2068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3979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2014-03-11T07:06:00Z</cp:lastPrinted>
  <dcterms:created xsi:type="dcterms:W3CDTF">2014-05-20T08:17:00Z</dcterms:created>
  <dcterms:modified xsi:type="dcterms:W3CDTF">2014-06-03T13:10:00Z</dcterms:modified>
</cp:coreProperties>
</file>