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504701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3E6423" w:rsidRDefault="003E6423" w:rsidP="003E6423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3E6423" w:rsidRPr="00C96DE3">
        <w:rPr>
          <w:sz w:val="22"/>
        </w:rPr>
        <w:t>[</w:t>
      </w:r>
      <w:proofErr w:type="spellStart"/>
      <w:r w:rsidR="003E6423" w:rsidRPr="00C96DE3">
        <w:rPr>
          <w:sz w:val="22"/>
        </w:rPr>
        <w:t>pratica.oggetto</w:t>
      </w:r>
      <w:proofErr w:type="spellEnd"/>
      <w:r w:rsidR="003E6423" w:rsidRPr="00C96DE3">
        <w:rPr>
          <w:sz w:val="22"/>
        </w:rPr>
        <w:t xml:space="preserve">] </w:t>
      </w:r>
      <w:r w:rsidR="003E6423">
        <w:rPr>
          <w:sz w:val="22"/>
        </w:rPr>
        <w:t xml:space="preserve">- </w:t>
      </w:r>
      <w:r w:rsidR="003E6423" w:rsidRPr="00C96DE3">
        <w:rPr>
          <w:sz w:val="22"/>
        </w:rPr>
        <w:t>[</w:t>
      </w:r>
      <w:proofErr w:type="spellStart"/>
      <w:r w:rsidR="003E6423" w:rsidRPr="00C96DE3">
        <w:rPr>
          <w:sz w:val="22"/>
        </w:rPr>
        <w:t>pratica.ubicazione</w:t>
      </w:r>
      <w:proofErr w:type="spellEnd"/>
      <w:r w:rsidR="003E6423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F64E63" w:rsidRDefault="00F64E63" w:rsidP="00F64E63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64E63" w:rsidTr="00F64E63"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64E63" w:rsidTr="00F64E63">
        <w:tc>
          <w:tcPr>
            <w:tcW w:w="2500" w:type="pct"/>
          </w:tcPr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64E63" w:rsidRPr="00F64E63" w:rsidRDefault="00F64E6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F64E63">
              <w:rPr>
                <w:sz w:val="22"/>
                <w:szCs w:val="22"/>
              </w:rPr>
              <w:t>c/o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64E63" w:rsidRDefault="00F64E6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E6423" w:rsidRDefault="003E6423" w:rsidP="003E6423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69 e dalla legge 30 luglio 2010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8E5C59" w:rsidRPr="00D31B67">
        <w:rPr>
          <w:sz w:val="22"/>
          <w:szCs w:val="22"/>
        </w:rPr>
        <w:t>ss.mm.</w:t>
      </w:r>
      <w:proofErr w:type="spellEnd"/>
      <w:r w:rsidR="008E5C59" w:rsidRPr="00D31B67">
        <w:rPr>
          <w:sz w:val="22"/>
          <w:szCs w:val="22"/>
        </w:rPr>
        <w:t xml:space="preserve"> e </w:t>
      </w:r>
      <w:proofErr w:type="spellStart"/>
      <w:r w:rsidR="008E5C59" w:rsidRPr="00D31B67">
        <w:rPr>
          <w:sz w:val="22"/>
          <w:szCs w:val="22"/>
        </w:rPr>
        <w:t>ii</w:t>
      </w:r>
      <w:proofErr w:type="spellEnd"/>
      <w:r w:rsidR="008E5C59" w:rsidRPr="00D31B67">
        <w:rPr>
          <w:sz w:val="22"/>
          <w:szCs w:val="22"/>
        </w:rPr>
        <w:t>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 xml:space="preserve">(accertamento di compatibilità </w:t>
      </w:r>
      <w:proofErr w:type="spellStart"/>
      <w:r w:rsidR="001738F8">
        <w:rPr>
          <w:sz w:val="22"/>
        </w:rPr>
        <w:t>paesaggisitica</w:t>
      </w:r>
      <w:proofErr w:type="spellEnd"/>
      <w:r w:rsidR="001738F8">
        <w:rPr>
          <w:sz w:val="22"/>
        </w:rPr>
        <w:t>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 xml:space="preserve">la </w:t>
        </w:r>
        <w:proofErr w:type="spellStart"/>
        <w:r w:rsidR="008A4AE9">
          <w:rPr>
            <w:sz w:val="22"/>
          </w:rPr>
          <w:t>S.v.</w:t>
        </w:r>
      </w:smartTag>
      <w:proofErr w:type="spellEnd"/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la </w:t>
      </w:r>
      <w:proofErr w:type="spellStart"/>
      <w:r w:rsidR="00815CDE">
        <w:rPr>
          <w:b/>
          <w:sz w:val="22"/>
        </w:rPr>
        <w:t>S.C</w:t>
      </w:r>
      <w:r w:rsidR="008F64C5" w:rsidRPr="008F64C5">
        <w:rPr>
          <w:b/>
          <w:sz w:val="22"/>
        </w:rPr>
        <w:t>.I.A.</w:t>
      </w:r>
      <w:proofErr w:type="spellEnd"/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3E6423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pratica.numero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F64E63">
        <w:rPr>
          <w:sz w:val="22"/>
        </w:rPr>
        <w:t>[</w:t>
      </w:r>
      <w:proofErr w:type="spellStart"/>
      <w:r w:rsidR="00F64E63">
        <w:rPr>
          <w:sz w:val="22"/>
        </w:rPr>
        <w:t>pratica.dirigente</w:t>
      </w:r>
      <w:proofErr w:type="spellEnd"/>
      <w:r w:rsidR="00F64E63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F64E63">
        <w:rPr>
          <w:sz w:val="22"/>
        </w:rPr>
        <w:t>[</w:t>
      </w:r>
      <w:proofErr w:type="spellStart"/>
      <w:r w:rsidR="00F64E63">
        <w:rPr>
          <w:sz w:val="22"/>
        </w:rPr>
        <w:t>pratica.rdp</w:t>
      </w:r>
      <w:proofErr w:type="spellEnd"/>
      <w:r w:rsidR="00F64E63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EB0157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F64E63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3E6423" w:rsidRDefault="003E6423" w:rsidP="003E6423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4776A">
        <w:rPr>
          <w:sz w:val="22"/>
        </w:rPr>
        <w:t>[data]</w:t>
      </w:r>
    </w:p>
    <w:p w:rsidR="003E6423" w:rsidRDefault="003E6423" w:rsidP="003E6423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E6423" w:rsidTr="00662F93">
        <w:tc>
          <w:tcPr>
            <w:tcW w:w="4889" w:type="dxa"/>
          </w:tcPr>
          <w:p w:rsidR="003E6423" w:rsidRDefault="003E6423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3E6423" w:rsidRDefault="003E6423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3E6423" w:rsidRDefault="0014776A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26934" w:rsidRDefault="00E26934" w:rsidP="003E6423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04701"/>
    <w:rsid w:val="00073FD4"/>
    <w:rsid w:val="000A6B0C"/>
    <w:rsid w:val="000E31EB"/>
    <w:rsid w:val="0010492C"/>
    <w:rsid w:val="0014776A"/>
    <w:rsid w:val="001738F8"/>
    <w:rsid w:val="00180762"/>
    <w:rsid w:val="001A7A8D"/>
    <w:rsid w:val="001C4499"/>
    <w:rsid w:val="001E46A5"/>
    <w:rsid w:val="001F2482"/>
    <w:rsid w:val="002607A8"/>
    <w:rsid w:val="00293A4A"/>
    <w:rsid w:val="003136CB"/>
    <w:rsid w:val="0035065F"/>
    <w:rsid w:val="00355167"/>
    <w:rsid w:val="0036523D"/>
    <w:rsid w:val="003A3A39"/>
    <w:rsid w:val="003E6423"/>
    <w:rsid w:val="003F083E"/>
    <w:rsid w:val="00413755"/>
    <w:rsid w:val="004F5C5F"/>
    <w:rsid w:val="004F76EE"/>
    <w:rsid w:val="00504701"/>
    <w:rsid w:val="005336B1"/>
    <w:rsid w:val="005507B8"/>
    <w:rsid w:val="00600241"/>
    <w:rsid w:val="00664396"/>
    <w:rsid w:val="006F0178"/>
    <w:rsid w:val="00723D43"/>
    <w:rsid w:val="0074216B"/>
    <w:rsid w:val="00770F83"/>
    <w:rsid w:val="007A309B"/>
    <w:rsid w:val="007A6483"/>
    <w:rsid w:val="007E4B9B"/>
    <w:rsid w:val="007F7987"/>
    <w:rsid w:val="00807C62"/>
    <w:rsid w:val="00815CDE"/>
    <w:rsid w:val="0082670E"/>
    <w:rsid w:val="008344EE"/>
    <w:rsid w:val="0088203A"/>
    <w:rsid w:val="008A4AE9"/>
    <w:rsid w:val="008B630A"/>
    <w:rsid w:val="008E5C59"/>
    <w:rsid w:val="008F64C5"/>
    <w:rsid w:val="00A17199"/>
    <w:rsid w:val="00A644FB"/>
    <w:rsid w:val="00A66AA7"/>
    <w:rsid w:val="00A93129"/>
    <w:rsid w:val="00AA7B4E"/>
    <w:rsid w:val="00AF3130"/>
    <w:rsid w:val="00B45093"/>
    <w:rsid w:val="00B557A8"/>
    <w:rsid w:val="00B67E4A"/>
    <w:rsid w:val="00C146AB"/>
    <w:rsid w:val="00CA4003"/>
    <w:rsid w:val="00D912D9"/>
    <w:rsid w:val="00E16B21"/>
    <w:rsid w:val="00E17611"/>
    <w:rsid w:val="00E26934"/>
    <w:rsid w:val="00E52577"/>
    <w:rsid w:val="00E65B3C"/>
    <w:rsid w:val="00EB0157"/>
    <w:rsid w:val="00EE6F61"/>
    <w:rsid w:val="00F64E63"/>
    <w:rsid w:val="00F904D0"/>
    <w:rsid w:val="00FA6969"/>
    <w:rsid w:val="00F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7C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E6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SC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_SCIA in San ODDO.dot</Template>
  <TotalTime>4</TotalTime>
  <Pages>1</Pages>
  <Words>468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2010-01-07T11:44:00Z</cp:lastPrinted>
  <dcterms:created xsi:type="dcterms:W3CDTF">2012-12-07T16:52:00Z</dcterms:created>
  <dcterms:modified xsi:type="dcterms:W3CDTF">2012-12-13T15:52:00Z</dcterms:modified>
</cp:coreProperties>
</file>