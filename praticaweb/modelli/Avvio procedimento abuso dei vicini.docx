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0678B6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5549A9" w:rsidRDefault="005549A9" w:rsidP="005549A9">
      <w:pPr>
        <w:rPr>
          <w:sz w:val="12"/>
        </w:rPr>
      </w:pPr>
    </w:p>
    <w:p w:rsidR="005549A9" w:rsidRDefault="005549A9" w:rsidP="005549A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5549A9" w:rsidRDefault="000678B6" w:rsidP="00411F57">
      <w:pPr>
        <w:ind w:left="1134" w:hanging="426"/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n</w:t>
      </w:r>
      <w:r w:rsidR="005549A9">
        <w:rPr>
          <w:sz w:val="24"/>
        </w:rPr>
        <w:t xml:space="preserve">. </w:t>
      </w: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803CC1" w:rsidRDefault="005549A9" w:rsidP="00803CC1">
      <w:pPr>
        <w:jc w:val="both"/>
        <w:rPr>
          <w:b/>
          <w:sz w:val="24"/>
          <w:szCs w:val="24"/>
        </w:rPr>
      </w:pPr>
      <w:r w:rsidRPr="001E030C">
        <w:rPr>
          <w:b/>
          <w:sz w:val="24"/>
          <w:szCs w:val="24"/>
        </w:rPr>
        <w:t>OGGETTO</w:t>
      </w:r>
      <w:r w:rsidRPr="001E030C">
        <w:rPr>
          <w:sz w:val="24"/>
          <w:szCs w:val="24"/>
        </w:rPr>
        <w:t>:</w:t>
      </w:r>
      <w:r w:rsidR="00CA6A84" w:rsidRPr="00CA6A84">
        <w:rPr>
          <w:b/>
          <w:sz w:val="24"/>
          <w:szCs w:val="24"/>
        </w:rPr>
        <w:t xml:space="preserve"> </w:t>
      </w:r>
      <w:r w:rsidR="00803CC1">
        <w:rPr>
          <w:b/>
          <w:sz w:val="24"/>
          <w:szCs w:val="24"/>
        </w:rPr>
        <w:t xml:space="preserve"> Avvio del procedimento </w:t>
      </w:r>
      <w:r w:rsidR="009259B7">
        <w:rPr>
          <w:b/>
          <w:sz w:val="24"/>
          <w:szCs w:val="24"/>
        </w:rPr>
        <w:t xml:space="preserve"> per opere abusive in </w:t>
      </w:r>
      <w:proofErr w:type="spellStart"/>
      <w:r w:rsidR="00276376">
        <w:rPr>
          <w:b/>
          <w:sz w:val="24"/>
          <w:szCs w:val="24"/>
        </w:rPr>
        <w:t>xxxxxxxxxxxxxxxxx</w:t>
      </w:r>
      <w:proofErr w:type="spellEnd"/>
    </w:p>
    <w:p w:rsidR="005549A9" w:rsidRDefault="005549A9" w:rsidP="00803CC1">
      <w:pPr>
        <w:jc w:val="both"/>
        <w:rPr>
          <w:sz w:val="24"/>
        </w:rPr>
      </w:pPr>
      <w:r>
        <w:rPr>
          <w:sz w:val="24"/>
        </w:rPr>
        <w:tab/>
      </w:r>
    </w:p>
    <w:p w:rsidR="000678B6" w:rsidRDefault="000678B6" w:rsidP="000678B6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p w:rsidR="000678B6" w:rsidRDefault="000678B6" w:rsidP="000678B6">
      <w:pPr>
        <w:jc w:val="both"/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506"/>
        <w:gridCol w:w="1986"/>
        <w:gridCol w:w="5153"/>
      </w:tblGrid>
      <w:tr w:rsidR="000678B6" w:rsidTr="000678B6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richiedenti.nominativo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0678B6" w:rsidRDefault="000678B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</w:t>
            </w:r>
          </w:p>
          <w:p w:rsidR="000678B6" w:rsidRDefault="000678B6">
            <w:pPr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])</w:t>
            </w:r>
          </w:p>
        </w:tc>
      </w:tr>
      <w:tr w:rsidR="000678B6" w:rsidTr="000678B6">
        <w:trPr>
          <w:tblCellSpacing w:w="0" w:type="dxa"/>
        </w:trPr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18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490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678B6" w:rsidRDefault="000678B6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progettisti.nominativo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;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block=tbs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: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row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>]</w:t>
            </w:r>
          </w:p>
          <w:p w:rsidR="000678B6" w:rsidRDefault="000678B6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</w:t>
            </w:r>
          </w:p>
          <w:p w:rsidR="000678B6" w:rsidRDefault="000678B6">
            <w:pPr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 ([</w:t>
            </w:r>
            <w:proofErr w:type="spellStart"/>
            <w:r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>])</w:t>
            </w:r>
          </w:p>
        </w:tc>
      </w:tr>
    </w:tbl>
    <w:p w:rsidR="000678B6" w:rsidRDefault="000678B6" w:rsidP="000678B6">
      <w:pPr>
        <w:jc w:val="both"/>
        <w:rPr>
          <w:color w:val="000000"/>
          <w:sz w:val="24"/>
          <w:szCs w:val="24"/>
        </w:rPr>
      </w:pPr>
    </w:p>
    <w:p w:rsidR="00CA6A84" w:rsidRDefault="00803CC1" w:rsidP="00F85CEF">
      <w:pPr>
        <w:pStyle w:val="Rientrocorpodeltesto2"/>
        <w:spacing w:before="100" w:beforeAutospacing="1" w:line="240" w:lineRule="auto"/>
        <w:ind w:left="284"/>
        <w:rPr>
          <w:sz w:val="24"/>
        </w:rPr>
      </w:pPr>
      <w:r>
        <w:rPr>
          <w:sz w:val="24"/>
        </w:rPr>
        <w:t xml:space="preserve">In seguito </w:t>
      </w:r>
      <w:r w:rsidR="00F85CEF">
        <w:rPr>
          <w:sz w:val="24"/>
        </w:rPr>
        <w:t xml:space="preserve">alla presentazione di una pratica di sanatoria, riguardante </w:t>
      </w:r>
      <w:r w:rsidR="0096124C">
        <w:rPr>
          <w:sz w:val="24"/>
        </w:rPr>
        <w:t>parte</w:t>
      </w:r>
      <w:r w:rsidR="00F85CEF">
        <w:rPr>
          <w:sz w:val="24"/>
        </w:rPr>
        <w:t xml:space="preserve"> del fabbricato di </w:t>
      </w:r>
      <w:proofErr w:type="spellStart"/>
      <w:r w:rsidR="00F85CEF">
        <w:rPr>
          <w:sz w:val="24"/>
        </w:rPr>
        <w:t>Vs</w:t>
      </w:r>
      <w:proofErr w:type="spellEnd"/>
      <w:r w:rsidR="00F85CEF">
        <w:rPr>
          <w:sz w:val="24"/>
        </w:rPr>
        <w:t xml:space="preserve"> proprietà, è emerso che la difformità è relativa </w:t>
      </w:r>
      <w:r w:rsidR="0096124C">
        <w:rPr>
          <w:sz w:val="24"/>
        </w:rPr>
        <w:t>una porzione più amplia, rispetto alla porzione presentata in sanatoria, del suddetto fabbricato</w:t>
      </w:r>
      <w:r w:rsidR="00F85CEF">
        <w:rPr>
          <w:sz w:val="24"/>
        </w:rPr>
        <w:t>.</w:t>
      </w:r>
    </w:p>
    <w:p w:rsidR="00F85CEF" w:rsidRDefault="00F85CEF" w:rsidP="00F85CEF">
      <w:pPr>
        <w:pStyle w:val="Rientrocorpodeltesto2"/>
        <w:spacing w:before="100" w:beforeAutospacing="1" w:line="240" w:lineRule="auto"/>
        <w:ind w:left="284"/>
        <w:rPr>
          <w:sz w:val="24"/>
        </w:rPr>
      </w:pPr>
      <w:r>
        <w:rPr>
          <w:sz w:val="24"/>
        </w:rPr>
        <w:t>Le opere riscontrate consistono sommariamente in</w:t>
      </w:r>
      <w:r w:rsidR="00276376">
        <w:rPr>
          <w:sz w:val="24"/>
        </w:rPr>
        <w:t xml:space="preserve"> </w:t>
      </w:r>
      <w:r w:rsidR="000678B6">
        <w:rPr>
          <w:sz w:val="24"/>
        </w:rPr>
        <w:t>[oggetto]</w:t>
      </w:r>
    </w:p>
    <w:p w:rsidR="00F85CEF" w:rsidRDefault="00F85CEF" w:rsidP="00F85CEF">
      <w:pPr>
        <w:pStyle w:val="Rientrocorpodeltesto2"/>
        <w:spacing w:after="0" w:line="240" w:lineRule="auto"/>
        <w:ind w:left="284"/>
        <w:rPr>
          <w:sz w:val="24"/>
        </w:rPr>
      </w:pPr>
    </w:p>
    <w:p w:rsidR="009259B7" w:rsidRPr="009259B7" w:rsidRDefault="009259B7" w:rsidP="009259B7">
      <w:pPr>
        <w:ind w:firstLine="708"/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Con la presente si assegnano 30 giorni dal ricevimento della presente per la consegna di osservazioni relativamente a quanto sopra rilevato </w:t>
      </w:r>
      <w:r w:rsidRPr="009259B7">
        <w:rPr>
          <w:sz w:val="24"/>
          <w:u w:val="single"/>
        </w:rPr>
        <w:t xml:space="preserve">in </w:t>
      </w:r>
      <w:r w:rsidR="00F85CEF">
        <w:rPr>
          <w:sz w:val="24"/>
          <w:u w:val="single"/>
        </w:rPr>
        <w:t>mancanza di quanto richiesto,</w:t>
      </w:r>
      <w:r>
        <w:rPr>
          <w:sz w:val="24"/>
          <w:u w:val="single"/>
        </w:rPr>
        <w:t xml:space="preserve"> si </w:t>
      </w:r>
      <w:r w:rsidRPr="009259B7">
        <w:rPr>
          <w:sz w:val="24"/>
          <w:u w:val="single"/>
        </w:rPr>
        <w:t>attiveranno</w:t>
      </w:r>
      <w:r>
        <w:rPr>
          <w:sz w:val="24"/>
          <w:u w:val="single"/>
        </w:rPr>
        <w:t xml:space="preserve"> le procedure previste dall’ufficio controllo attività edilizia</w:t>
      </w:r>
      <w:r>
        <w:rPr>
          <w:sz w:val="24"/>
        </w:rPr>
        <w:t>.</w:t>
      </w:r>
    </w:p>
    <w:p w:rsidR="00CA6A84" w:rsidRPr="006F30F7" w:rsidRDefault="00CA6A84" w:rsidP="00CA6A84">
      <w:pPr>
        <w:pStyle w:val="Rientrocorpodeltesto2"/>
        <w:spacing w:after="0" w:line="240" w:lineRule="auto"/>
        <w:ind w:left="284"/>
        <w:rPr>
          <w:sz w:val="24"/>
          <w:szCs w:val="24"/>
        </w:rPr>
      </w:pPr>
    </w:p>
    <w:p w:rsidR="00CA6A84" w:rsidRPr="001E030C" w:rsidRDefault="00CA6A84" w:rsidP="00CA6A84">
      <w:pPr>
        <w:ind w:left="708"/>
        <w:jc w:val="both"/>
        <w:rPr>
          <w:sz w:val="24"/>
          <w:szCs w:val="24"/>
        </w:rPr>
      </w:pPr>
    </w:p>
    <w:p w:rsidR="00CA6A84" w:rsidRDefault="00CA6A84" w:rsidP="00CA6A84">
      <w:pPr>
        <w:jc w:val="both"/>
        <w:rPr>
          <w:sz w:val="24"/>
          <w:szCs w:val="24"/>
        </w:rPr>
      </w:pPr>
      <w:r w:rsidRPr="001E030C">
        <w:rPr>
          <w:sz w:val="24"/>
          <w:szCs w:val="24"/>
        </w:rPr>
        <w:t xml:space="preserve">           Distinti saluti.                                                                    </w:t>
      </w: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  <w:sectPr w:rsidR="00406D33">
          <w:footerReference w:type="even" r:id="rId8"/>
          <w:footerReference w:type="default" r:id="rId9"/>
          <w:pgSz w:w="11906" w:h="16838"/>
          <w:pgMar w:top="851" w:right="1134" w:bottom="1134" w:left="1134" w:header="1134" w:footer="340" w:gutter="0"/>
          <w:cols w:space="720"/>
        </w:sect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5F5C95" w:rsidRDefault="005F5C95" w:rsidP="005F5C95">
      <w:pPr>
        <w:jc w:val="center"/>
        <w:rPr>
          <w:b/>
          <w:sz w:val="24"/>
          <w:szCs w:val="24"/>
        </w:rPr>
      </w:pPr>
    </w:p>
    <w:p w:rsidR="005F5C95" w:rsidRPr="0001499E" w:rsidRDefault="005F5C95" w:rsidP="005F5C95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F85CEF" w:rsidRDefault="00F85CEF" w:rsidP="00F85CEF">
      <w:pPr>
        <w:jc w:val="center"/>
        <w:rPr>
          <w:b/>
          <w:sz w:val="24"/>
          <w:szCs w:val="24"/>
        </w:rPr>
      </w:pPr>
      <w:r w:rsidRPr="0001499E">
        <w:rPr>
          <w:b/>
          <w:sz w:val="24"/>
          <w:szCs w:val="24"/>
        </w:rPr>
        <w:lastRenderedPageBreak/>
        <w:t>IL RESPONSABILE DEL SETTORE EDILIZIA PRI</w:t>
      </w:r>
      <w:r>
        <w:rPr>
          <w:b/>
          <w:sz w:val="24"/>
          <w:szCs w:val="24"/>
        </w:rPr>
        <w:t xml:space="preserve">VATA          </w:t>
      </w:r>
    </w:p>
    <w:p w:rsidR="00F85CEF" w:rsidRPr="0001499E" w:rsidRDefault="00F85CEF" w:rsidP="00F85CE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01499E">
        <w:rPr>
          <w:b/>
          <w:sz w:val="24"/>
          <w:szCs w:val="24"/>
        </w:rPr>
        <w:t xml:space="preserve">Geom. </w:t>
      </w:r>
      <w:r w:rsidR="00276376">
        <w:rPr>
          <w:b/>
          <w:sz w:val="24"/>
          <w:szCs w:val="24"/>
        </w:rPr>
        <w:t>Vignola Massimo</w:t>
      </w:r>
      <w:r>
        <w:rPr>
          <w:b/>
          <w:sz w:val="24"/>
          <w:szCs w:val="24"/>
        </w:rPr>
        <w:t>)</w:t>
      </w:r>
    </w:p>
    <w:p w:rsidR="00406D33" w:rsidRDefault="00406D33" w:rsidP="00406D33">
      <w:pPr>
        <w:jc w:val="center"/>
        <w:rPr>
          <w:b/>
          <w:sz w:val="24"/>
          <w:szCs w:val="24"/>
        </w:rPr>
      </w:pPr>
    </w:p>
    <w:p w:rsidR="00406D33" w:rsidRPr="0001499E" w:rsidRDefault="00406D33" w:rsidP="00406D33">
      <w:pPr>
        <w:jc w:val="center"/>
        <w:rPr>
          <w:b/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</w:pPr>
    </w:p>
    <w:p w:rsidR="00406D33" w:rsidRDefault="00406D33" w:rsidP="00406D33">
      <w:pPr>
        <w:jc w:val="both"/>
        <w:rPr>
          <w:sz w:val="24"/>
          <w:szCs w:val="24"/>
        </w:rPr>
        <w:sectPr w:rsidR="00406D33" w:rsidSect="00406D33">
          <w:type w:val="continuous"/>
          <w:pgSz w:w="11906" w:h="16838"/>
          <w:pgMar w:top="851" w:right="1134" w:bottom="1134" w:left="1134" w:header="1134" w:footer="340" w:gutter="0"/>
          <w:cols w:num="2" w:space="720" w:equalWidth="0">
            <w:col w:w="4465" w:space="708"/>
            <w:col w:w="4465"/>
          </w:cols>
        </w:sectPr>
      </w:pPr>
    </w:p>
    <w:p w:rsidR="00406D33" w:rsidRDefault="00406D33" w:rsidP="0023378E">
      <w:pPr>
        <w:jc w:val="both"/>
      </w:pPr>
    </w:p>
    <w:sectPr w:rsidR="00406D33" w:rsidSect="00406D33">
      <w:type w:val="continuous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9EB" w:rsidRDefault="001679EB">
      <w:r>
        <w:separator/>
      </w:r>
    </w:p>
  </w:endnote>
  <w:endnote w:type="continuationSeparator" w:id="0">
    <w:p w:rsidR="001679EB" w:rsidRDefault="00167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A84" w:rsidRDefault="00CA6A8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CA6A84" w:rsidRDefault="00CA6A8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A84" w:rsidRDefault="00CA6A8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CA6A84" w:rsidRDefault="00CA6A84">
    <w:pPr>
      <w:tabs>
        <w:tab w:val="left" w:pos="2694"/>
        <w:tab w:val="right" w:pos="9639"/>
      </w:tabs>
      <w:rPr>
        <w:sz w:val="18"/>
      </w:rPr>
    </w:pPr>
  </w:p>
  <w:p w:rsidR="00CA6A84" w:rsidRDefault="00CA6A84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CA6A84" w:rsidRDefault="00CA6A8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A6A84" w:rsidRDefault="00CA6A8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A6A84" w:rsidRDefault="00CA6A8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A6A84" w:rsidRDefault="00CA6A8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CA6A84" w:rsidRDefault="000678B6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6A84" w:rsidRDefault="00CA6A84">
    <w:pPr>
      <w:pStyle w:val="Pidipagina"/>
      <w:ind w:left="284" w:right="360"/>
    </w:pPr>
  </w:p>
  <w:p w:rsidR="00CA6A84" w:rsidRDefault="00CA6A84">
    <w:pPr>
      <w:pStyle w:val="Pidipagina"/>
      <w:ind w:left="284" w:right="360"/>
      <w:jc w:val="right"/>
      <w:rPr>
        <w:sz w:val="16"/>
      </w:rPr>
    </w:pPr>
    <w:fldSimple w:instr=" FILENAME \* Upper\p  \* MERGEFORMAT ">
      <w:r w:rsidR="0023378E">
        <w:rPr>
          <w:noProof/>
          <w:sz w:val="16"/>
        </w:rPr>
        <w:t>F:\UFFICI\EDILIZIA\RABELLINO\PRATICHE EDILIZIE 2010-2011\5150 RIZZUTO\AVVIO PROCEDIMENTO ABUSO DEI VICINI.DOC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9EB" w:rsidRDefault="001679EB">
      <w:r>
        <w:separator/>
      </w:r>
    </w:p>
  </w:footnote>
  <w:footnote w:type="continuationSeparator" w:id="0">
    <w:p w:rsidR="001679EB" w:rsidRDefault="001679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">
    <w:nsid w:val="57540209"/>
    <w:multiLevelType w:val="hybridMultilevel"/>
    <w:tmpl w:val="564C27DC"/>
    <w:lvl w:ilvl="0" w:tplc="DDCEAEE6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678B6"/>
    <w:rsid w:val="001230F9"/>
    <w:rsid w:val="00140800"/>
    <w:rsid w:val="0015098E"/>
    <w:rsid w:val="001679EB"/>
    <w:rsid w:val="001B3B4D"/>
    <w:rsid w:val="001E030C"/>
    <w:rsid w:val="0023378E"/>
    <w:rsid w:val="00276376"/>
    <w:rsid w:val="0028681E"/>
    <w:rsid w:val="003256C5"/>
    <w:rsid w:val="00406D33"/>
    <w:rsid w:val="00411F57"/>
    <w:rsid w:val="005549A9"/>
    <w:rsid w:val="005F5C95"/>
    <w:rsid w:val="00681860"/>
    <w:rsid w:val="006A7B4A"/>
    <w:rsid w:val="006C7E54"/>
    <w:rsid w:val="00803CC1"/>
    <w:rsid w:val="00823A9A"/>
    <w:rsid w:val="009073EB"/>
    <w:rsid w:val="009259B7"/>
    <w:rsid w:val="0096124C"/>
    <w:rsid w:val="00A26CD6"/>
    <w:rsid w:val="00AA266F"/>
    <w:rsid w:val="00B373F6"/>
    <w:rsid w:val="00C302F3"/>
    <w:rsid w:val="00C545F6"/>
    <w:rsid w:val="00CA6A84"/>
    <w:rsid w:val="00CD0B85"/>
    <w:rsid w:val="00CE585B"/>
    <w:rsid w:val="00D568B0"/>
    <w:rsid w:val="00D67CB8"/>
    <w:rsid w:val="00E81B5D"/>
    <w:rsid w:val="00E92044"/>
    <w:rsid w:val="00E929B5"/>
    <w:rsid w:val="00F03BA6"/>
    <w:rsid w:val="00F85CEF"/>
    <w:rsid w:val="00FD63BB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CA6A84"/>
    <w:pPr>
      <w:spacing w:after="120" w:line="480" w:lineRule="auto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1176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3438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3</cp:revision>
  <cp:lastPrinted>2012-01-10T07:45:00Z</cp:lastPrinted>
  <dcterms:created xsi:type="dcterms:W3CDTF">2014-04-15T13:26:00Z</dcterms:created>
  <dcterms:modified xsi:type="dcterms:W3CDTF">2014-04-15T13:26:00Z</dcterms:modified>
</cp:coreProperties>
</file>