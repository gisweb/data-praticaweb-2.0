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EC5F69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6229F3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EC5F6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EC5F69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</w:t>
      </w:r>
      <w:r w:rsidR="00740F0E">
        <w:rPr>
          <w:sz w:val="22"/>
        </w:rPr>
        <w:t>interventi</w:t>
      </w:r>
      <w:r w:rsidR="00A505F2">
        <w:rPr>
          <w:sz w:val="22"/>
        </w:rPr>
        <w:t xml:space="preserve"> urbanistico-edilizi </w:t>
      </w:r>
      <w:r w:rsidR="00740F0E">
        <w:rPr>
          <w:sz w:val="22"/>
        </w:rPr>
        <w:t xml:space="preserve">aventi ad oggetto impianti di produzione energia da fonti rinnovabili </w:t>
      </w:r>
      <w:r w:rsidR="00A505F2">
        <w:rPr>
          <w:sz w:val="22"/>
        </w:rPr>
        <w:t xml:space="preserve">soggetta a comunicazione </w:t>
      </w:r>
      <w:r w:rsidR="007B2453">
        <w:rPr>
          <w:sz w:val="22"/>
        </w:rPr>
        <w:t>(art. 2</w:t>
      </w:r>
      <w:r w:rsidR="00A505F2">
        <w:rPr>
          <w:sz w:val="22"/>
        </w:rPr>
        <w:t>1</w:t>
      </w:r>
      <w:r w:rsidR="00740F0E">
        <w:rPr>
          <w:sz w:val="22"/>
        </w:rPr>
        <w:t>ter</w:t>
      </w:r>
      <w:r w:rsidR="007B2453">
        <w:rPr>
          <w:sz w:val="22"/>
        </w:rPr>
        <w:t xml:space="preserve"> della Legge Regionale n. 16 del 06 giugno 2008</w:t>
      </w:r>
      <w:r w:rsidR="00B174D5">
        <w:rPr>
          <w:sz w:val="22"/>
        </w:rPr>
        <w:t xml:space="preserve"> e ss. mm. e ii.</w:t>
      </w:r>
      <w:r w:rsidR="007B2453">
        <w:rPr>
          <w:sz w:val="22"/>
        </w:rPr>
        <w:t>)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EC5F69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EC5F69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C5F69" w:rsidTr="00772CB1">
        <w:tc>
          <w:tcPr>
            <w:tcW w:w="2500" w:type="pct"/>
          </w:tcPr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C5F69" w:rsidTr="00772CB1">
        <w:tc>
          <w:tcPr>
            <w:tcW w:w="2500" w:type="pct"/>
          </w:tcPr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C5F69" w:rsidRPr="00905E49" w:rsidRDefault="00EC5F69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EC5F69" w:rsidRDefault="00EC5F69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4C12F6">
        <w:rPr>
          <w:sz w:val="22"/>
        </w:rPr>
        <w:t>1 secondo comma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 xml:space="preserve">che sarà trattata ai sensi </w:t>
      </w:r>
      <w:r w:rsidR="004C12F6">
        <w:rPr>
          <w:sz w:val="22"/>
        </w:rPr>
        <w:t>della normativa</w:t>
      </w:r>
      <w:r w:rsidR="007E4B9B">
        <w:rPr>
          <w:sz w:val="22"/>
        </w:rPr>
        <w:t xml:space="preserve">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EC5F6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174D5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EC5F69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174D5">
        <w:rPr>
          <w:sz w:val="22"/>
        </w:rPr>
        <w:t>lo</w:t>
      </w:r>
      <w:r>
        <w:rPr>
          <w:sz w:val="22"/>
        </w:rPr>
        <w:t xml:space="preserve"> </w:t>
      </w:r>
      <w:r w:rsidR="00B174D5">
        <w:rPr>
          <w:sz w:val="22"/>
        </w:rPr>
        <w:t xml:space="preserve">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B174D5">
        <w:rPr>
          <w:sz w:val="22"/>
        </w:rPr>
        <w:t xml:space="preserve"> / Responsabile S.U.E.</w:t>
      </w:r>
      <w:r>
        <w:rPr>
          <w:sz w:val="22"/>
        </w:rPr>
        <w:t xml:space="preserve"> è </w:t>
      </w:r>
      <w:r w:rsidR="00FA3130">
        <w:rPr>
          <w:sz w:val="22"/>
        </w:rPr>
        <w:t>l’Ing. Gian Paolo TRUCCHI</w:t>
      </w:r>
      <w:r>
        <w:rPr>
          <w:sz w:val="22"/>
        </w:rPr>
        <w:t xml:space="preserve">, il responsabile del Procedimento è </w:t>
      </w:r>
      <w:r w:rsidR="00B174D5">
        <w:rPr>
          <w:sz w:val="22"/>
        </w:rPr>
        <w:t>l’Arch. Alessandra SEGGI</w:t>
      </w:r>
      <w:r>
        <w:rPr>
          <w:sz w:val="22"/>
        </w:rPr>
        <w:t xml:space="preserve">, </w:t>
      </w:r>
      <w:r w:rsidR="00A52286">
        <w:rPr>
          <w:sz w:val="22"/>
        </w:rPr>
        <w:t>l’incaricato al procedimento è il Dott. Alessio CROCETTA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FE6820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EC5F69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A52286" w:rsidRDefault="00A52286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A52286" w:rsidRPr="005E1133" w:rsidRDefault="00A52286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A52286" w:rsidRPr="009C0218" w:rsidRDefault="00A52286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A52286" w:rsidRDefault="00A52286">
      <w:pPr>
        <w:jc w:val="both"/>
        <w:rPr>
          <w:sz w:val="22"/>
        </w:rPr>
      </w:pPr>
    </w:p>
    <w:p w:rsidR="00A52286" w:rsidRDefault="00A52286">
      <w:pPr>
        <w:jc w:val="both"/>
        <w:rPr>
          <w:sz w:val="22"/>
        </w:rPr>
      </w:pPr>
    </w:p>
    <w:p w:rsidR="00E26934" w:rsidRPr="00A52286" w:rsidRDefault="00E26934" w:rsidP="00A52286">
      <w:pPr>
        <w:ind w:left="3540" w:firstLine="708"/>
        <w:jc w:val="both"/>
        <w:rPr>
          <w:i/>
          <w:sz w:val="22"/>
        </w:rPr>
      </w:pPr>
      <w:r w:rsidRPr="00A52286">
        <w:rPr>
          <w:i/>
          <w:sz w:val="22"/>
        </w:rPr>
        <w:t xml:space="preserve">                        IL DIRIGENTE SETTORE TERRITORIO</w:t>
      </w:r>
    </w:p>
    <w:p w:rsidR="00E26934" w:rsidRDefault="00E26934">
      <w:pPr>
        <w:jc w:val="both"/>
      </w:pPr>
      <w:r>
        <w:lastRenderedPageBreak/>
        <w:t xml:space="preserve">                    </w:t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EF28D4"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69"/>
    <w:rsid w:val="000505EE"/>
    <w:rsid w:val="000B6F8C"/>
    <w:rsid w:val="0010492C"/>
    <w:rsid w:val="00115418"/>
    <w:rsid w:val="001C2DA4"/>
    <w:rsid w:val="001C4499"/>
    <w:rsid w:val="001F2482"/>
    <w:rsid w:val="002607A8"/>
    <w:rsid w:val="003136CB"/>
    <w:rsid w:val="0035065F"/>
    <w:rsid w:val="004C12F6"/>
    <w:rsid w:val="004D071A"/>
    <w:rsid w:val="004F76EE"/>
    <w:rsid w:val="00552693"/>
    <w:rsid w:val="00600241"/>
    <w:rsid w:val="006229F3"/>
    <w:rsid w:val="00653496"/>
    <w:rsid w:val="00664396"/>
    <w:rsid w:val="00723D43"/>
    <w:rsid w:val="00740F0E"/>
    <w:rsid w:val="007A6483"/>
    <w:rsid w:val="007B2453"/>
    <w:rsid w:val="007E4B9B"/>
    <w:rsid w:val="0082670E"/>
    <w:rsid w:val="008344EE"/>
    <w:rsid w:val="0088203A"/>
    <w:rsid w:val="008B630A"/>
    <w:rsid w:val="009D0478"/>
    <w:rsid w:val="00A17199"/>
    <w:rsid w:val="00A505F2"/>
    <w:rsid w:val="00A52286"/>
    <w:rsid w:val="00A644FB"/>
    <w:rsid w:val="00B174D5"/>
    <w:rsid w:val="00C21068"/>
    <w:rsid w:val="00D50220"/>
    <w:rsid w:val="00E26934"/>
    <w:rsid w:val="00E66213"/>
    <w:rsid w:val="00EC5F69"/>
    <w:rsid w:val="00EF28D4"/>
    <w:rsid w:val="00F336D7"/>
    <w:rsid w:val="00FA3130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CC2D0-1B14-4746-A587-F03359FE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EC5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art%2021ter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21ter ODDO.dotx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2013-12-04T14:27:00Z</dcterms:created>
  <dcterms:modified xsi:type="dcterms:W3CDTF">2013-12-04T14:28:00Z</dcterms:modified>
</cp:coreProperties>
</file>