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059" w:rsidRPr="008F53FB" w:rsidRDefault="004F7059">
      <w:pPr>
        <w:overflowPunct w:val="0"/>
        <w:autoSpaceDE w:val="0"/>
        <w:autoSpaceDN w:val="0"/>
        <w:adjustRightInd w:val="0"/>
        <w:jc w:val="center"/>
        <w:rPr>
          <w:b/>
          <w:color w:val="000000"/>
          <w:sz w:val="36"/>
          <w:szCs w:val="20"/>
        </w:rPr>
      </w:pPr>
      <w:r w:rsidRPr="008F53FB">
        <w:rPr>
          <w:b/>
          <w:color w:val="000000"/>
          <w:sz w:val="36"/>
        </w:rPr>
        <w:tab/>
      </w: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4F7059" w:rsidRDefault="004F705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5pt;height:79.5pt">
            <v:imagedata r:id="rId5" o:title=""/>
          </v:shape>
        </w:pict>
      </w:r>
    </w:p>
    <w:p w:rsidR="004F7059" w:rsidRDefault="004F7059" w:rsidP="002074D6">
      <w:pPr>
        <w:jc w:val="center"/>
        <w:rPr>
          <w:sz w:val="12"/>
          <w:szCs w:val="12"/>
        </w:rPr>
      </w:pPr>
    </w:p>
    <w:p w:rsidR="004F7059" w:rsidRDefault="004F7059" w:rsidP="002074D6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d’Argento al Valor Militare</w:t>
      </w:r>
    </w:p>
    <w:p w:rsidR="004F7059" w:rsidRDefault="004F7059" w:rsidP="002074D6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d’Oro al Merito Civile</w:t>
      </w:r>
    </w:p>
    <w:p w:rsidR="004F7059" w:rsidRDefault="004F7059" w:rsidP="002074D6"/>
    <w:p w:rsidR="004F7059" w:rsidRDefault="004F7059" w:rsidP="003B3959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</w:p>
    <w:p w:rsidR="004F7059" w:rsidRDefault="004F7059" w:rsidP="003B3959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4F7059" w:rsidRDefault="004F7059" w:rsidP="003B3959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4F7059" w:rsidRPr="00E14F35" w:rsidRDefault="004F7059" w:rsidP="00F423C5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</w:p>
    <w:p w:rsidR="004F7059" w:rsidRDefault="004F7059" w:rsidP="00F423C5">
      <w:pPr>
        <w:overflowPunct w:val="0"/>
        <w:autoSpaceDE w:val="0"/>
        <w:autoSpaceDN w:val="0"/>
        <w:adjustRightInd w:val="0"/>
        <w:jc w:val="center"/>
        <w:rPr>
          <w:rFonts w:ascii="AvantGarde Md BT" w:hAnsi="AvantGarde Md BT"/>
          <w:szCs w:val="20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 xml:space="preserve">PERMESSO DI COSTRUIRE IN SANATORIA N. </w:t>
      </w:r>
      <w:r>
        <w:rPr>
          <w:rFonts w:ascii="Arial" w:hAnsi="Arial" w:cs="Arial"/>
          <w:b/>
          <w:sz w:val="22"/>
          <w:szCs w:val="22"/>
        </w:rPr>
        <w:t>[protocollo_titolo]</w:t>
      </w:r>
      <w:r w:rsidRPr="00E14F35">
        <w:rPr>
          <w:rFonts w:ascii="Arial" w:hAnsi="Arial" w:cs="Arial"/>
          <w:b/>
          <w:sz w:val="22"/>
          <w:szCs w:val="22"/>
        </w:rPr>
        <w:t xml:space="preserve"> IN DATA </w:t>
      </w:r>
      <w:r>
        <w:rPr>
          <w:rFonts w:ascii="Arial" w:hAnsi="Arial" w:cs="Arial"/>
          <w:b/>
          <w:sz w:val="22"/>
          <w:szCs w:val="22"/>
        </w:rPr>
        <w:t>[data_rilascio_titolo]</w:t>
      </w:r>
      <w:r w:rsidRPr="00E14F35">
        <w:rPr>
          <w:rFonts w:ascii="Arial" w:hAnsi="Arial" w:cs="Arial"/>
          <w:b/>
          <w:sz w:val="22"/>
          <w:szCs w:val="22"/>
        </w:rPr>
        <w:t xml:space="preserve"> PER OPERE DI: </w:t>
      </w:r>
      <w:bookmarkStart w:id="0" w:name="TipoOpere"/>
      <w:r w:rsidRPr="00396B51">
        <w:rPr>
          <w:rFonts w:ascii="Arial" w:hAnsi="Arial" w:cs="Arial"/>
          <w:b/>
          <w:color w:val="FF0000"/>
          <w:sz w:val="22"/>
          <w:szCs w:val="22"/>
        </w:rPr>
        <w:t>Ristrutturazione edilizia</w:t>
      </w:r>
    </w:p>
    <w:p w:rsidR="004F7059" w:rsidRPr="00E14F35" w:rsidRDefault="004F7059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bookmarkEnd w:id="0"/>
    </w:p>
    <w:p w:rsidR="004F7059" w:rsidRDefault="004F7059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iCs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 xml:space="preserve">PRATICA EDILIZIA n. </w:t>
      </w:r>
      <w:r>
        <w:rPr>
          <w:rFonts w:ascii="Arial" w:hAnsi="Arial" w:cs="Arial"/>
          <w:b/>
          <w:iCs/>
          <w:sz w:val="22"/>
          <w:szCs w:val="22"/>
        </w:rPr>
        <w:t>[numero]</w:t>
      </w:r>
    </w:p>
    <w:p w:rsidR="004F7059" w:rsidRPr="00E14F35" w:rsidRDefault="004F7059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4F7059" w:rsidRPr="00E14F35" w:rsidRDefault="004F7059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 xml:space="preserve">ALLEGATI N° </w:t>
      </w:r>
      <w:bookmarkStart w:id="1" w:name="NumAllegati"/>
      <w:r w:rsidRPr="00396B51">
        <w:rPr>
          <w:rFonts w:ascii="Arial" w:hAnsi="Arial" w:cs="Arial"/>
          <w:color w:val="FF0000"/>
          <w:sz w:val="22"/>
          <w:szCs w:val="22"/>
        </w:rPr>
        <w:t>3</w:t>
      </w:r>
      <w:bookmarkEnd w:id="1"/>
    </w:p>
    <w:p w:rsidR="004F7059" w:rsidRPr="00E14F35" w:rsidRDefault="004F7059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4F7059" w:rsidRPr="00E14F35" w:rsidRDefault="004F7059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IL DIR</w:t>
      </w:r>
      <w:r>
        <w:rPr>
          <w:rFonts w:ascii="Arial" w:hAnsi="Arial" w:cs="Arial"/>
          <w:sz w:val="22"/>
          <w:szCs w:val="22"/>
        </w:rPr>
        <w:t>IGENTE</w:t>
      </w:r>
    </w:p>
    <w:p w:rsidR="004F7059" w:rsidRPr="00E14F35" w:rsidRDefault="004F7059">
      <w:pPr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4F7059" w:rsidRPr="00E14F35" w:rsidRDefault="004F7059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 xml:space="preserve">Vista la domanda presentata in data </w:t>
      </w:r>
      <w:r>
        <w:rPr>
          <w:rFonts w:ascii="Arial" w:hAnsi="Arial" w:cs="Arial"/>
          <w:sz w:val="22"/>
          <w:szCs w:val="22"/>
        </w:rPr>
        <w:t>[data_protocollo]</w:t>
      </w:r>
      <w:r w:rsidRPr="00A105D1">
        <w:rPr>
          <w:rFonts w:ascii="Arial" w:hAnsi="Arial" w:cs="Arial"/>
          <w:sz w:val="22"/>
          <w:szCs w:val="22"/>
        </w:rPr>
        <w:t>, con protocollo n°</w:t>
      </w:r>
      <w:r>
        <w:rPr>
          <w:rFonts w:ascii="Arial" w:hAnsi="Arial" w:cs="Arial"/>
          <w:sz w:val="22"/>
          <w:szCs w:val="22"/>
        </w:rPr>
        <w:t>. [protocollo]</w:t>
      </w:r>
      <w:r w:rsidRPr="00A105D1">
        <w:rPr>
          <w:rFonts w:ascii="Arial" w:hAnsi="Arial" w:cs="Arial"/>
          <w:sz w:val="22"/>
          <w:szCs w:val="22"/>
        </w:rPr>
        <w:t>, da</w:t>
      </w: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bookmarkStart w:id="2" w:name="AltriIntestatari"/>
    </w:p>
    <w:bookmarkEnd w:id="2"/>
    <w:p w:rsidR="004F7059" w:rsidRDefault="004F7059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0"/>
      </w:tblGrid>
      <w:tr w:rsidR="004F7059" w:rsidRPr="00775312" w:rsidTr="00396B51">
        <w:trPr>
          <w:trHeight w:val="1208"/>
          <w:jc w:val="center"/>
        </w:trPr>
        <w:tc>
          <w:tcPr>
            <w:tcW w:w="4730" w:type="dxa"/>
          </w:tcPr>
          <w:p w:rsidR="004F7059" w:rsidRDefault="004F7059" w:rsidP="008B291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5937FF">
              <w:rPr>
                <w:rFonts w:ascii="Arial" w:hAnsi="Arial" w:cs="Arial"/>
                <w:b/>
                <w:bCs/>
              </w:rPr>
              <w:t>[richiedenti.nominativo;block=tbs:row;]</w:t>
            </w:r>
          </w:p>
          <w:p w:rsidR="004F7059" w:rsidRDefault="004F7059" w:rsidP="008B291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[richiedente.ragsoc]</w:t>
            </w:r>
          </w:p>
          <w:p w:rsidR="004F7059" w:rsidRPr="005937FF" w:rsidRDefault="004F7059" w:rsidP="008B291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C.F /P IVA [richiedenti.piva] [richiedenti.codfis]</w:t>
            </w:r>
          </w:p>
          <w:p w:rsidR="004F7059" w:rsidRPr="005937FF" w:rsidRDefault="004F7059" w:rsidP="008B291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5937FF">
              <w:rPr>
                <w:rFonts w:ascii="Arial" w:hAnsi="Arial" w:cs="Arial"/>
                <w:b/>
                <w:bCs/>
              </w:rPr>
              <w:t>[richiedenti.indirizzo]</w:t>
            </w:r>
          </w:p>
          <w:p w:rsidR="004F7059" w:rsidRPr="007A3AEE" w:rsidRDefault="004F7059" w:rsidP="008B291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5937FF">
              <w:rPr>
                <w:rFonts w:ascii="Arial" w:hAnsi="Arial" w:cs="Arial"/>
                <w:b/>
                <w:bCs/>
              </w:rPr>
              <w:t>[richiedenti.cap] [richiedenti.comune] ([richiedenti.prov])</w:t>
            </w:r>
          </w:p>
        </w:tc>
      </w:tr>
    </w:tbl>
    <w:p w:rsidR="004F7059" w:rsidRDefault="004F7059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4F7059" w:rsidRDefault="004F7059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4F7059" w:rsidRPr="00E14F35" w:rsidRDefault="004F7059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4F7059" w:rsidRDefault="004F7059">
      <w:pPr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 xml:space="preserve">con la quale è stato richiesto il permesso di costruire in sanatoria per l'avvenuta esecuzione dei lavori di: </w:t>
      </w:r>
      <w:r w:rsidRPr="00396B51">
        <w:rPr>
          <w:rFonts w:ascii="Arial" w:hAnsi="Arial" w:cs="Arial"/>
          <w:b/>
          <w:sz w:val="22"/>
          <w:szCs w:val="22"/>
        </w:rPr>
        <w:t>[oggetto]</w:t>
      </w:r>
      <w:r>
        <w:rPr>
          <w:rFonts w:ascii="Arial" w:hAnsi="Arial" w:cs="Arial"/>
          <w:sz w:val="22"/>
          <w:szCs w:val="22"/>
        </w:rPr>
        <w:t xml:space="preserve"> </w:t>
      </w:r>
      <w:r w:rsidRPr="00E14F35">
        <w:rPr>
          <w:rFonts w:ascii="Arial" w:hAnsi="Arial" w:cs="Arial"/>
          <w:sz w:val="22"/>
          <w:szCs w:val="22"/>
        </w:rPr>
        <w:t>sull'immobile censito in Catasto alle seguenti particelle:</w:t>
      </w:r>
    </w:p>
    <w:p w:rsidR="004F7059" w:rsidRDefault="004F7059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80"/>
        <w:gridCol w:w="1117"/>
        <w:gridCol w:w="1489"/>
      </w:tblGrid>
      <w:tr w:rsidR="004F7059" w:rsidRPr="00A105D1" w:rsidTr="008B2917">
        <w:tc>
          <w:tcPr>
            <w:tcW w:w="1080" w:type="dxa"/>
          </w:tcPr>
          <w:p w:rsidR="004F7059" w:rsidRPr="00A105D1" w:rsidRDefault="004F7059" w:rsidP="008B291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Foglio</w:t>
            </w:r>
          </w:p>
        </w:tc>
        <w:tc>
          <w:tcPr>
            <w:tcW w:w="1117" w:type="dxa"/>
          </w:tcPr>
          <w:p w:rsidR="004F7059" w:rsidRPr="00A105D1" w:rsidRDefault="004F7059" w:rsidP="008B291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Mappale</w:t>
            </w:r>
          </w:p>
        </w:tc>
        <w:tc>
          <w:tcPr>
            <w:tcW w:w="1489" w:type="dxa"/>
          </w:tcPr>
          <w:p w:rsidR="004F7059" w:rsidRPr="00A105D1" w:rsidRDefault="004F7059" w:rsidP="008B291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Subalterno</w:t>
            </w:r>
          </w:p>
        </w:tc>
      </w:tr>
      <w:tr w:rsidR="004F7059" w:rsidRPr="00A105D1" w:rsidTr="008B2917">
        <w:tc>
          <w:tcPr>
            <w:tcW w:w="1080" w:type="dxa"/>
          </w:tcPr>
          <w:p w:rsidR="004F7059" w:rsidRPr="00A105D1" w:rsidRDefault="004F7059" w:rsidP="008B291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[particelle_cu.foglio;block=tbs:row;]</w:t>
            </w:r>
          </w:p>
        </w:tc>
        <w:tc>
          <w:tcPr>
            <w:tcW w:w="1117" w:type="dxa"/>
          </w:tcPr>
          <w:p w:rsidR="004F7059" w:rsidRPr="00A105D1" w:rsidRDefault="004F7059" w:rsidP="008B291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[particelle_cu</w:t>
            </w:r>
            <w:r w:rsidRPr="00BD4923">
              <w:rPr>
                <w:rFonts w:ascii="Arial" w:hAnsi="Arial" w:cs="Arial"/>
                <w:sz w:val="22"/>
                <w:szCs w:val="22"/>
              </w:rPr>
              <w:t>.mappale]</w:t>
            </w:r>
          </w:p>
        </w:tc>
        <w:tc>
          <w:tcPr>
            <w:tcW w:w="1489" w:type="dxa"/>
          </w:tcPr>
          <w:p w:rsidR="004F7059" w:rsidRPr="00A105D1" w:rsidRDefault="004F7059" w:rsidP="008B291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9571BE">
              <w:rPr>
                <w:rFonts w:ascii="Arial" w:hAnsi="Arial" w:cs="Arial"/>
                <w:sz w:val="22"/>
                <w:szCs w:val="22"/>
              </w:rPr>
              <w:t>[particelle_cu.</w:t>
            </w:r>
            <w:r>
              <w:rPr>
                <w:rFonts w:ascii="Arial" w:hAnsi="Arial" w:cs="Arial"/>
                <w:sz w:val="22"/>
                <w:szCs w:val="22"/>
              </w:rPr>
              <w:t>subalterno]</w:t>
            </w:r>
          </w:p>
        </w:tc>
      </w:tr>
    </w:tbl>
    <w:p w:rsidR="004F7059" w:rsidRPr="00E14F35" w:rsidRDefault="004F7059">
      <w:pPr>
        <w:jc w:val="both"/>
        <w:rPr>
          <w:rFonts w:ascii="Arial" w:hAnsi="Arial" w:cs="Arial"/>
          <w:sz w:val="22"/>
          <w:szCs w:val="22"/>
        </w:rPr>
      </w:pPr>
    </w:p>
    <w:p w:rsidR="004F7059" w:rsidRPr="00E14F35" w:rsidRDefault="004F7059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4F7059" w:rsidRPr="00E14F35" w:rsidRDefault="004F7059" w:rsidP="00552A46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bookmarkStart w:id="3" w:name="Ubicazione"/>
      <w:r>
        <w:rPr>
          <w:rFonts w:ascii="Arial" w:hAnsi="Arial" w:cs="Arial"/>
          <w:sz w:val="22"/>
          <w:szCs w:val="22"/>
        </w:rPr>
        <w:t xml:space="preserve">ed ubicato in </w:t>
      </w:r>
      <w:r w:rsidRPr="00F054F7">
        <w:rPr>
          <w:rFonts w:ascii="Arial" w:hAnsi="Arial" w:cs="Arial"/>
          <w:b/>
          <w:bCs/>
          <w:sz w:val="22"/>
          <w:szCs w:val="22"/>
        </w:rPr>
        <w:t>[ubicazione]</w:t>
      </w:r>
      <w:r>
        <w:rPr>
          <w:rFonts w:ascii="Arial" w:hAnsi="Arial" w:cs="Arial"/>
          <w:sz w:val="22"/>
          <w:szCs w:val="22"/>
        </w:rPr>
        <w:t>; così come meglio indicato ed individuato negli elaborati allegati alla presente, che formano parte integrante ed essenziale del presente atto.</w:t>
      </w:r>
      <w:bookmarkEnd w:id="3"/>
    </w:p>
    <w:p w:rsidR="004F7059" w:rsidRPr="00E14F35" w:rsidRDefault="004F7059" w:rsidP="00552A46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4F7059" w:rsidRDefault="004F7059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bookmarkStart w:id="4" w:name="VistiPareri"/>
      <w:r>
        <w:rPr>
          <w:rFonts w:ascii="Arial" w:hAnsi="Arial" w:cs="Arial"/>
          <w:sz w:val="22"/>
          <w:szCs w:val="22"/>
        </w:rPr>
        <w:t>Visto l'art.107 del D. Leg.vo n. 267/2000;</w:t>
      </w:r>
    </w:p>
    <w:p w:rsidR="004F7059" w:rsidRDefault="004F7059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Visti gli artt. 38, 39 e 49 della L.R. 16/2008 e s.m. e i.;</w:t>
      </w:r>
    </w:p>
    <w:p w:rsidR="004F7059" w:rsidRDefault="004F7059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Visto il D. Leg.vo 22 gennaio 2004 n. 42 e s.m. e i. e, nello specifico gli art. 146, 159, 167 e 181;</w:t>
      </w:r>
    </w:p>
    <w:p w:rsidR="004F7059" w:rsidRDefault="004F7059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documentazione e gli elaborati progettuali allegati alla domanda;</w:t>
      </w:r>
    </w:p>
    <w:p w:rsidR="004F7059" w:rsidRDefault="004F7059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Visti i seguenti pareri:</w:t>
      </w:r>
    </w:p>
    <w:p w:rsidR="004F7059" w:rsidRDefault="004F7059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954A0">
        <w:rPr>
          <w:rFonts w:ascii="AvantGarde Md BT" w:hAnsi="AvantGarde Md BT"/>
          <w:sz w:val="22"/>
        </w:rPr>
        <w:t>==&gt;</w:t>
      </w:r>
      <w:r>
        <w:rPr>
          <w:rFonts w:ascii="AvantGarde Md BT" w:hAnsi="AvantGarde Md BT"/>
          <w:sz w:val="22"/>
        </w:rPr>
        <w:t xml:space="preserve"> </w:t>
      </w:r>
      <w:r w:rsidRPr="0020263C">
        <w:rPr>
          <w:rFonts w:ascii="Arial" w:hAnsi="Arial" w:cs="Arial"/>
          <w:color w:val="000000"/>
          <w:sz w:val="22"/>
          <w:szCs w:val="22"/>
        </w:rPr>
        <w:t>[pareri.ente</w:t>
      </w:r>
      <w:r>
        <w:rPr>
          <w:rFonts w:ascii="Arial" w:hAnsi="Arial" w:cs="Arial"/>
          <w:color w:val="000000"/>
          <w:sz w:val="22"/>
          <w:szCs w:val="22"/>
        </w:rPr>
        <w:t>;</w:t>
      </w:r>
      <w:r w:rsidRPr="00D033E3">
        <w:rPr>
          <w:rFonts w:ascii="Arial" w:hAnsi="Arial" w:cs="Arial"/>
          <w:color w:val="000000"/>
          <w:sz w:val="22"/>
          <w:szCs w:val="22"/>
        </w:rPr>
        <w:t xml:space="preserve"> </w:t>
      </w:r>
      <w:r w:rsidRPr="0020263C">
        <w:rPr>
          <w:rFonts w:ascii="Arial" w:hAnsi="Arial" w:cs="Arial"/>
          <w:color w:val="000000"/>
          <w:sz w:val="22"/>
          <w:szCs w:val="22"/>
        </w:rPr>
        <w:t>block=tbs:p] in data [pareri.data_</w:t>
      </w:r>
      <w:r>
        <w:rPr>
          <w:rFonts w:ascii="Arial" w:hAnsi="Arial" w:cs="Arial"/>
          <w:color w:val="000000"/>
          <w:sz w:val="22"/>
          <w:szCs w:val="22"/>
        </w:rPr>
        <w:t>ricezione</w:t>
      </w:r>
      <w:r w:rsidRPr="0020263C">
        <w:rPr>
          <w:rFonts w:ascii="Arial" w:hAnsi="Arial" w:cs="Arial"/>
          <w:color w:val="000000"/>
          <w:sz w:val="22"/>
          <w:szCs w:val="22"/>
        </w:rPr>
        <w:t>]</w:t>
      </w:r>
      <w:r>
        <w:rPr>
          <w:rFonts w:ascii="Arial" w:hAnsi="Arial" w:cs="Arial"/>
          <w:color w:val="000000"/>
          <w:sz w:val="22"/>
          <w:szCs w:val="22"/>
        </w:rPr>
        <w:t xml:space="preserve"> prot. n. </w:t>
      </w:r>
      <w:r w:rsidRPr="0020263C">
        <w:rPr>
          <w:rFonts w:ascii="Arial" w:hAnsi="Arial" w:cs="Arial"/>
          <w:color w:val="000000"/>
          <w:sz w:val="22"/>
          <w:szCs w:val="22"/>
        </w:rPr>
        <w:t>[pareri.</w:t>
      </w:r>
      <w:r>
        <w:rPr>
          <w:rFonts w:ascii="Arial" w:hAnsi="Arial" w:cs="Arial"/>
          <w:color w:val="000000"/>
          <w:sz w:val="22"/>
          <w:szCs w:val="22"/>
        </w:rPr>
        <w:t>protocollo</w:t>
      </w:r>
      <w:r w:rsidRPr="0020263C">
        <w:rPr>
          <w:rFonts w:ascii="Arial" w:hAnsi="Arial" w:cs="Arial"/>
          <w:color w:val="000000"/>
          <w:sz w:val="22"/>
          <w:szCs w:val="22"/>
        </w:rPr>
        <w:t>_</w:t>
      </w:r>
      <w:r>
        <w:rPr>
          <w:rFonts w:ascii="Arial" w:hAnsi="Arial" w:cs="Arial"/>
          <w:color w:val="000000"/>
          <w:sz w:val="22"/>
          <w:szCs w:val="22"/>
        </w:rPr>
        <w:t>ricezione</w:t>
      </w:r>
      <w:r w:rsidRPr="0020263C">
        <w:rPr>
          <w:rFonts w:ascii="Arial" w:hAnsi="Arial" w:cs="Arial"/>
          <w:color w:val="000000"/>
          <w:sz w:val="22"/>
          <w:szCs w:val="22"/>
        </w:rPr>
        <w:t>]</w:t>
      </w:r>
      <w:r>
        <w:rPr>
          <w:rFonts w:ascii="Arial" w:hAnsi="Arial" w:cs="Arial"/>
          <w:color w:val="000000"/>
          <w:sz w:val="22"/>
          <w:szCs w:val="22"/>
        </w:rPr>
        <w:t>;</w:t>
      </w:r>
    </w:p>
    <w:p w:rsidR="004F7059" w:rsidRPr="00B45803" w:rsidRDefault="004F7059" w:rsidP="00396B51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sz w:val="22"/>
        </w:rPr>
      </w:pPr>
      <w:r>
        <w:rPr>
          <w:rFonts w:ascii="Arial" w:hAnsi="Arial" w:cs="Arial"/>
          <w:color w:val="000000"/>
          <w:sz w:val="22"/>
          <w:szCs w:val="22"/>
        </w:rPr>
        <w:t>Visti i seguenti allegati:</w:t>
      </w:r>
    </w:p>
    <w:p w:rsidR="004F7059" w:rsidRDefault="004F7059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vantGarde Md BT" w:hAnsi="AvantGarde Md BT"/>
          <w:sz w:val="22"/>
        </w:rPr>
        <w:tab/>
      </w:r>
      <w:r w:rsidRPr="00C954A0">
        <w:rPr>
          <w:rFonts w:ascii="AvantGarde Md BT" w:hAnsi="AvantGarde Md BT"/>
          <w:sz w:val="22"/>
        </w:rPr>
        <w:t>==&gt;</w:t>
      </w:r>
      <w:r>
        <w:rPr>
          <w:rFonts w:ascii="AvantGarde Md BT" w:hAnsi="AvantGarde Md BT"/>
          <w:sz w:val="22"/>
        </w:rPr>
        <w:t xml:space="preserve"> </w:t>
      </w:r>
      <w:r w:rsidRPr="0020263C">
        <w:rPr>
          <w:rFonts w:ascii="Arial" w:hAnsi="Arial" w:cs="Arial"/>
          <w:color w:val="000000"/>
          <w:sz w:val="22"/>
          <w:szCs w:val="22"/>
        </w:rPr>
        <w:t>[</w:t>
      </w:r>
      <w:r>
        <w:rPr>
          <w:rFonts w:ascii="Arial" w:hAnsi="Arial" w:cs="Arial"/>
          <w:color w:val="000000"/>
          <w:sz w:val="22"/>
          <w:szCs w:val="22"/>
        </w:rPr>
        <w:t>allegati.documento;</w:t>
      </w:r>
      <w:r w:rsidRPr="00D033E3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block=tbs:p] in data [allegati</w:t>
      </w:r>
      <w:r w:rsidRPr="0020263C">
        <w:rPr>
          <w:rFonts w:ascii="Arial" w:hAnsi="Arial" w:cs="Arial"/>
          <w:color w:val="000000"/>
          <w:sz w:val="22"/>
          <w:szCs w:val="22"/>
        </w:rPr>
        <w:t>.data_</w:t>
      </w:r>
      <w:r>
        <w:rPr>
          <w:rFonts w:ascii="Arial" w:hAnsi="Arial" w:cs="Arial"/>
          <w:color w:val="000000"/>
          <w:sz w:val="22"/>
          <w:szCs w:val="22"/>
        </w:rPr>
        <w:t>protocollo</w:t>
      </w:r>
      <w:r w:rsidRPr="0020263C">
        <w:rPr>
          <w:rFonts w:ascii="Arial" w:hAnsi="Arial" w:cs="Arial"/>
          <w:color w:val="000000"/>
          <w:sz w:val="22"/>
          <w:szCs w:val="22"/>
        </w:rPr>
        <w:t>]</w:t>
      </w:r>
      <w:r>
        <w:rPr>
          <w:rFonts w:ascii="Arial" w:hAnsi="Arial" w:cs="Arial"/>
          <w:color w:val="000000"/>
          <w:sz w:val="22"/>
          <w:szCs w:val="22"/>
        </w:rPr>
        <w:t xml:space="preserve"> prot. n. [allegati</w:t>
      </w:r>
      <w:r w:rsidRPr="0020263C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>protocollo</w:t>
      </w:r>
      <w:r w:rsidRPr="0020263C">
        <w:rPr>
          <w:rFonts w:ascii="Arial" w:hAnsi="Arial" w:cs="Arial"/>
          <w:color w:val="000000"/>
          <w:sz w:val="22"/>
          <w:szCs w:val="22"/>
        </w:rPr>
        <w:t>]</w:t>
      </w:r>
      <w:r>
        <w:rPr>
          <w:rFonts w:ascii="Arial" w:hAnsi="Arial" w:cs="Arial"/>
          <w:color w:val="000000"/>
          <w:sz w:val="22"/>
          <w:szCs w:val="22"/>
        </w:rPr>
        <w:t xml:space="preserve"> [allegati.note];</w:t>
      </w:r>
    </w:p>
    <w:p w:rsidR="004F7059" w:rsidRDefault="004F7059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normativa urbanistica edilizia regionale e nazionale le norme di conformità e congruenza del P.U.C. ed il regolamento edilizio comunale attualmente vigente;</w:t>
      </w:r>
    </w:p>
    <w:p w:rsidR="004F7059" w:rsidRDefault="004F7059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l'istruttoria del responsabile del procedimento;</w:t>
      </w:r>
    </w:p>
    <w:p w:rsidR="004F7059" w:rsidRDefault="004F7059" w:rsidP="007D23D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sz w:val="22"/>
        </w:rPr>
      </w:pPr>
      <w:r>
        <w:rPr>
          <w:rFonts w:ascii="AvantGarde Md BT" w:hAnsi="AvantGarde Md BT"/>
          <w:sz w:val="22"/>
        </w:rPr>
        <w:t xml:space="preserve">Visto il parere espresso dalla Commissione Edilizia con verbale </w:t>
      </w:r>
      <w:r>
        <w:rPr>
          <w:rFonts w:ascii="Arial" w:hAnsi="Arial" w:cs="Arial"/>
          <w:sz w:val="22"/>
          <w:szCs w:val="22"/>
        </w:rPr>
        <w:t xml:space="preserve">n° </w:t>
      </w:r>
      <w:r w:rsidRPr="002A224A">
        <w:rPr>
          <w:rFonts w:ascii="Arial" w:hAnsi="Arial" w:cs="Arial"/>
          <w:sz w:val="22"/>
          <w:szCs w:val="22"/>
        </w:rPr>
        <w:t>[numero_parere_ce]</w:t>
      </w:r>
      <w:r>
        <w:rPr>
          <w:rFonts w:ascii="Arial" w:hAnsi="Arial" w:cs="Arial"/>
          <w:sz w:val="22"/>
          <w:szCs w:val="22"/>
        </w:rPr>
        <w:t xml:space="preserve"> del [data_rilascio_ce]:  Favorevole;</w:t>
      </w:r>
    </w:p>
    <w:p w:rsidR="004F7059" w:rsidRPr="007D23D6" w:rsidRDefault="004F7059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color w:val="FF0000"/>
          <w:sz w:val="22"/>
          <w:szCs w:val="22"/>
        </w:rPr>
      </w:pPr>
      <w:r w:rsidRPr="007D23D6">
        <w:rPr>
          <w:rFonts w:ascii="Arial" w:hAnsi="Arial" w:cs="Arial"/>
          <w:color w:val="FF0000"/>
          <w:sz w:val="22"/>
          <w:szCs w:val="22"/>
        </w:rPr>
        <w:t>Visto che con delibera della Giunta Regionale n. 530 del 16/05/2003 a seguito dell'ordinanza del Presidente del Consiglio dei Ministri n. 3274 del 20/03/2003 il Comune della Spezia è stato dichiarato sismico - classe 3;</w:t>
      </w:r>
    </w:p>
    <w:p w:rsidR="004F7059" w:rsidRPr="007D23D6" w:rsidRDefault="004F7059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color w:val="FF0000"/>
          <w:sz w:val="22"/>
          <w:szCs w:val="22"/>
        </w:rPr>
      </w:pPr>
      <w:r w:rsidRPr="007D23D6">
        <w:rPr>
          <w:rFonts w:ascii="Arial" w:hAnsi="Arial" w:cs="Arial"/>
          <w:color w:val="FF0000"/>
          <w:sz w:val="22"/>
          <w:szCs w:val="22"/>
        </w:rPr>
        <w:t>Vista la dichiarazione del progettista in data 04/03/2014 dalla quale risulta che le opere oggetto del presente Permesso di Costruire non necessitano del deposito esecutivo redatto in conformità alla normativa sismica;</w:t>
      </w:r>
    </w:p>
    <w:p w:rsidR="004F7059" w:rsidRDefault="004F7059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Preso atto che il richiedente dichiara di avere titolo al permesso di costruire in sanatoria;</w:t>
      </w:r>
    </w:p>
    <w:p w:rsidR="004F7059" w:rsidRPr="007D23D6" w:rsidRDefault="004F7059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color w:val="FF0000"/>
          <w:sz w:val="22"/>
          <w:szCs w:val="22"/>
        </w:rPr>
      </w:pPr>
      <w:r w:rsidRPr="007D23D6">
        <w:rPr>
          <w:rFonts w:ascii="Arial" w:hAnsi="Arial" w:cs="Arial"/>
          <w:color w:val="FF0000"/>
          <w:sz w:val="22"/>
          <w:szCs w:val="22"/>
        </w:rPr>
        <w:t>Vista la dichiarazione di conformità art. 7 co. 1 D.M. 37/2008 del 5.10.2013;</w:t>
      </w:r>
    </w:p>
    <w:p w:rsidR="004F7059" w:rsidRDefault="004F7059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L.R. n. 25/1995;</w:t>
      </w:r>
    </w:p>
    <w:p w:rsidR="004F7059" w:rsidRDefault="004F7059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deliberazione del Consiglio Comunale n. 19 del 19/04/2001 e successive integrazioni e modificazioni;</w:t>
      </w:r>
    </w:p>
    <w:p w:rsidR="004F7059" w:rsidRPr="007D23D6" w:rsidRDefault="004F7059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Accertato che è stato soddisfatto l'obbligo previsto dagli artt. 38, 39 e 49 della Legge Regionale 16/2008 e s.m. e i. nel seguente modo: </w:t>
      </w:r>
      <w:r w:rsidRPr="007D23D6">
        <w:rPr>
          <w:rFonts w:ascii="Arial" w:hAnsi="Arial" w:cs="Arial"/>
          <w:color w:val="FF0000"/>
          <w:sz w:val="22"/>
          <w:szCs w:val="22"/>
        </w:rPr>
        <w:t>pagamento del contributo di costruzione pari a € 9445,94 e della sanzione amministrativa, a titolo di oblazione, pari a € 9445,94 effettuati mediante bolletta n.504008351 del 09/02/15.</w:t>
      </w:r>
      <w:bookmarkEnd w:id="4"/>
      <w:r w:rsidRPr="007D23D6">
        <w:rPr>
          <w:rFonts w:ascii="Arial" w:hAnsi="Arial" w:cs="Arial"/>
          <w:color w:val="FF0000"/>
          <w:sz w:val="22"/>
          <w:szCs w:val="22"/>
        </w:rPr>
        <w:t xml:space="preserve"> </w:t>
      </w:r>
    </w:p>
    <w:p w:rsidR="004F7059" w:rsidRPr="00E14F35" w:rsidRDefault="004F7059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4F7059" w:rsidRPr="00E14F35" w:rsidRDefault="004F7059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RILASCIA</w:t>
      </w:r>
    </w:p>
    <w:p w:rsidR="004F7059" w:rsidRPr="00E14F35" w:rsidRDefault="004F7059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FATTI SALVI I DIRITTI DEI TERZI</w:t>
      </w:r>
    </w:p>
    <w:p w:rsidR="004F7059" w:rsidRPr="00E14F35" w:rsidRDefault="004F7059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:rsidR="004F7059" w:rsidRPr="00E14F35" w:rsidRDefault="004F7059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al</w:t>
      </w:r>
      <w:r>
        <w:rPr>
          <w:rFonts w:ascii="Arial" w:hAnsi="Arial" w:cs="Arial"/>
          <w:b/>
          <w:sz w:val="22"/>
          <w:szCs w:val="22"/>
        </w:rPr>
        <w:t>la</w:t>
      </w:r>
      <w:r w:rsidRPr="00E14F35">
        <w:rPr>
          <w:rFonts w:ascii="Arial" w:hAnsi="Arial" w:cs="Arial"/>
          <w:b/>
          <w:sz w:val="22"/>
          <w:szCs w:val="22"/>
        </w:rPr>
        <w:t xml:space="preserve"> richiedente:</w:t>
      </w:r>
    </w:p>
    <w:tbl>
      <w:tblPr>
        <w:tblW w:w="0" w:type="auto"/>
        <w:tblInd w:w="223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241"/>
      </w:tblGrid>
      <w:tr w:rsidR="004F7059" w:rsidRPr="00E14F35">
        <w:trPr>
          <w:cantSplit/>
        </w:trPr>
        <w:tc>
          <w:tcPr>
            <w:tcW w:w="5241" w:type="dxa"/>
            <w:vAlign w:val="center"/>
          </w:tcPr>
          <w:p w:rsidR="004F7059" w:rsidRDefault="004F7059" w:rsidP="007D23D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5937FF">
              <w:rPr>
                <w:rFonts w:ascii="Arial" w:hAnsi="Arial" w:cs="Arial"/>
                <w:b/>
                <w:bCs/>
              </w:rPr>
              <w:t>[richiedenti.nominativo]</w:t>
            </w:r>
          </w:p>
          <w:p w:rsidR="004F7059" w:rsidRPr="00E14F35" w:rsidRDefault="004F7059" w:rsidP="007D23D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[richiedente.ragsoc]</w:t>
            </w:r>
          </w:p>
        </w:tc>
      </w:tr>
    </w:tbl>
    <w:p w:rsidR="004F7059" w:rsidRPr="00E14F35" w:rsidRDefault="004F7059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4F7059" w:rsidRPr="00E14F35" w:rsidRDefault="004F7059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PERMESSO DI COSTRUIRE IN SANATORIA</w:t>
      </w:r>
    </w:p>
    <w:p w:rsidR="004F7059" w:rsidRPr="00E14F35" w:rsidRDefault="004F7059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4F7059" w:rsidRPr="00E14F35" w:rsidRDefault="004F7059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 xml:space="preserve">per l’avvenuta esecuzione delle opere oggetto della presente, quali riportate negli elaborati grafici allegati n° </w:t>
      </w:r>
      <w:bookmarkStart w:id="5" w:name="NumAllegati1"/>
      <w:r>
        <w:rPr>
          <w:rFonts w:ascii="Arial" w:hAnsi="Arial" w:cs="Arial"/>
          <w:sz w:val="22"/>
          <w:szCs w:val="22"/>
        </w:rPr>
        <w:t>3</w:t>
      </w:r>
      <w:bookmarkEnd w:id="5"/>
    </w:p>
    <w:p w:rsidR="004F7059" w:rsidRPr="00E14F35" w:rsidRDefault="004F7059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4F7059" w:rsidRPr="00E14F35" w:rsidRDefault="004F7059">
      <w:pPr>
        <w:overflowPunct w:val="0"/>
        <w:autoSpaceDE w:val="0"/>
        <w:autoSpaceDN w:val="0"/>
        <w:adjustRightInd w:val="0"/>
        <w:ind w:left="142" w:hanging="142"/>
        <w:jc w:val="center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E ALLE SEGUENTI CONDIZIONI VINCOLANTI:</w:t>
      </w:r>
    </w:p>
    <w:p w:rsidR="004F7059" w:rsidRPr="00E14F35" w:rsidRDefault="004F7059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</w:p>
    <w:p w:rsidR="004F7059" w:rsidRPr="00E14F35" w:rsidRDefault="004F7059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Dovranno essere rispettate le prescrizioni rese nei ai pareri citati in premessa e le condizioni contenute nelle note:</w:t>
      </w:r>
    </w:p>
    <w:p w:rsidR="004F7059" w:rsidRPr="001F20E0" w:rsidRDefault="004F7059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bookmarkStart w:id="6" w:name="NoteConcessioneSanatoria"/>
      <w:r w:rsidRPr="001F20E0">
        <w:rPr>
          <w:rFonts w:ascii="Arial" w:hAnsi="Arial" w:cs="Arial"/>
          <w:sz w:val="22"/>
          <w:szCs w:val="22"/>
        </w:rPr>
        <w:t>=============</w:t>
      </w:r>
    </w:p>
    <w:p w:rsidR="004F7059" w:rsidRDefault="004F7059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Il presente titolo in sanatoria non esonera il titolare dagli obblighi degli adeguamenti degli impianti, ove non conformi alle normative vigenti, per quanto previsto dal Decreto Ministeriale 37/2008.</w:t>
      </w:r>
    </w:p>
    <w:p w:rsidR="004F7059" w:rsidRPr="00E14F35" w:rsidRDefault="004F7059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bookmarkEnd w:id="6"/>
      <w:r w:rsidRPr="00E14F35">
        <w:rPr>
          <w:rFonts w:ascii="Arial" w:hAnsi="Arial" w:cs="Arial"/>
          <w:b/>
          <w:sz w:val="22"/>
          <w:szCs w:val="22"/>
        </w:rPr>
        <w:t>;</w:t>
      </w:r>
    </w:p>
    <w:p w:rsidR="004F7059" w:rsidRPr="00E14F35" w:rsidRDefault="004F7059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Le condizioni di cui sopra costituiscono parte integrante del presente permesso di costruire in sanatoria.</w:t>
      </w:r>
    </w:p>
    <w:p w:rsidR="004F7059" w:rsidRPr="00E14F35" w:rsidRDefault="004F7059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bookmarkStart w:id="7" w:name="NotaPaesaggistica"/>
      <w:r>
        <w:rPr>
          <w:rFonts w:ascii="Arial" w:hAnsi="Arial" w:cs="Arial"/>
          <w:sz w:val="22"/>
          <w:szCs w:val="22"/>
        </w:rPr>
        <w:t xml:space="preserve"> </w:t>
      </w:r>
      <w:bookmarkEnd w:id="7"/>
    </w:p>
    <w:p w:rsidR="004F7059" w:rsidRPr="00E14F35" w:rsidRDefault="004F7059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:rsidR="004F7059" w:rsidRDefault="004F7059" w:rsidP="007D23D6">
      <w:pPr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b/>
          <w:szCs w:val="20"/>
        </w:rPr>
      </w:pPr>
      <w:smartTag w:uri="urn:schemas-microsoft-com:office:smarttags" w:element="PersonName">
        <w:smartTagPr>
          <w:attr w:name="ProductID" w:val="La Spezia"/>
        </w:smartTagPr>
        <w:r>
          <w:rPr>
            <w:rFonts w:ascii="AvantGarde Md BT" w:hAnsi="AvantGarde Md BT"/>
            <w:b/>
            <w:sz w:val="22"/>
          </w:rPr>
          <w:t>La Spezia</w:t>
        </w:r>
      </w:smartTag>
      <w:r>
        <w:rPr>
          <w:rFonts w:ascii="AvantGarde Md BT" w:hAnsi="AvantGarde Md BT"/>
          <w:b/>
          <w:sz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[data_rilascio_titolo]</w:t>
      </w:r>
    </w:p>
    <w:p w:rsidR="004F7059" w:rsidRPr="00E14F35" w:rsidRDefault="004F7059">
      <w:pPr>
        <w:overflowPunct w:val="0"/>
        <w:autoSpaceDE w:val="0"/>
        <w:autoSpaceDN w:val="0"/>
        <w:adjustRightInd w:val="0"/>
        <w:ind w:left="1416" w:firstLine="708"/>
        <w:jc w:val="center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>IL DIR</w:t>
      </w:r>
      <w:r>
        <w:rPr>
          <w:rFonts w:ascii="Arial" w:hAnsi="Arial" w:cs="Arial"/>
          <w:sz w:val="22"/>
          <w:szCs w:val="22"/>
        </w:rPr>
        <w:t>IGENTE</w:t>
      </w:r>
    </w:p>
    <w:p w:rsidR="004F7059" w:rsidRPr="00E14F35" w:rsidRDefault="004F7059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Avv. Laura Niggi</w:t>
      </w:r>
    </w:p>
    <w:p w:rsidR="004F7059" w:rsidRPr="00E14F35" w:rsidRDefault="004F7059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4F7059" w:rsidRPr="00E14F35" w:rsidRDefault="004F7059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4F7059" w:rsidRPr="00E14F35" w:rsidRDefault="004F7059" w:rsidP="00CE5023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Il presente titolo e' rilasciato a seguito dell'avvenuto pagamento di:</w:t>
      </w:r>
    </w:p>
    <w:p w:rsidR="004F7059" w:rsidRPr="00E14F35" w:rsidRDefault="004F7059" w:rsidP="00CE5023">
      <w:pPr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DIRITTI DI SEGRETERIA</w:t>
      </w:r>
      <w:r w:rsidRPr="00E14F35">
        <w:rPr>
          <w:rFonts w:ascii="Arial" w:hAnsi="Arial" w:cs="Arial"/>
          <w:sz w:val="22"/>
          <w:szCs w:val="22"/>
        </w:rPr>
        <w:tab/>
        <w:t xml:space="preserve">a vantaggio esclusivo Enti Locali ai sensi della legge n°68 del 19/03/1993 pari a </w:t>
      </w:r>
      <w:bookmarkStart w:id="8" w:name="DirittiSegreteria"/>
      <w:r>
        <w:rPr>
          <w:rFonts w:ascii="Arial" w:hAnsi="Arial" w:cs="Arial"/>
          <w:sz w:val="22"/>
          <w:szCs w:val="22"/>
        </w:rPr>
        <w:t xml:space="preserve">€  </w:t>
      </w:r>
      <w:bookmarkEnd w:id="8"/>
      <w:r>
        <w:rPr>
          <w:rFonts w:ascii="Arial" w:hAnsi="Arial" w:cs="Arial"/>
          <w:sz w:val="22"/>
          <w:szCs w:val="22"/>
        </w:rPr>
        <w:t>[diritti_segreteria]</w:t>
      </w:r>
      <w:r w:rsidRPr="00E14F35">
        <w:rPr>
          <w:rFonts w:ascii="Arial" w:hAnsi="Arial" w:cs="Arial"/>
          <w:sz w:val="22"/>
          <w:szCs w:val="22"/>
        </w:rPr>
        <w:t xml:space="preserve">, versati in data ___/___/_____ , con ricevuta n° ______ al sig. ____________________________________________ in qualità di: </w:t>
      </w:r>
    </w:p>
    <w:p w:rsidR="004F7059" w:rsidRPr="00E14F35" w:rsidRDefault="004F7059" w:rsidP="00CE5023">
      <w:pPr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g     titolare del provvedimento (vedi copia documento allegata)</w:t>
      </w:r>
    </w:p>
    <w:p w:rsidR="004F7059" w:rsidRPr="00E14F35" w:rsidRDefault="004F7059" w:rsidP="00CE5023">
      <w:pPr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g     delegato come da procura depositata in atti (vedi copia documento allegato)</w:t>
      </w:r>
    </w:p>
    <w:p w:rsidR="004F7059" w:rsidRPr="00E14F35" w:rsidRDefault="004F7059" w:rsidP="00CE5023">
      <w:pPr>
        <w:jc w:val="both"/>
        <w:rPr>
          <w:rFonts w:ascii="Arial" w:hAnsi="Arial" w:cs="Arial"/>
          <w:sz w:val="22"/>
          <w:szCs w:val="22"/>
        </w:rPr>
      </w:pPr>
    </w:p>
    <w:p w:rsidR="004F7059" w:rsidRPr="00E14F35" w:rsidRDefault="004F7059" w:rsidP="00CE5023">
      <w:pPr>
        <w:jc w:val="both"/>
        <w:rPr>
          <w:rFonts w:ascii="Arial" w:hAnsi="Arial" w:cs="Arial"/>
          <w:sz w:val="22"/>
          <w:szCs w:val="22"/>
        </w:rPr>
      </w:pPr>
    </w:p>
    <w:p w:rsidR="004F7059" w:rsidRPr="00E14F35" w:rsidRDefault="004F7059" w:rsidP="00CE5023">
      <w:pPr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La Spezia, lì_________________________</w:t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  <w:t>firma</w:t>
      </w:r>
    </w:p>
    <w:p w:rsidR="004F7059" w:rsidRPr="00E14F35" w:rsidRDefault="004F7059" w:rsidP="00CE5023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sectPr w:rsidR="004F7059" w:rsidRPr="00E14F35" w:rsidSect="00F5573B">
      <w:pgSz w:w="23814" w:h="16840" w:orient="landscape" w:code="9"/>
      <w:pgMar w:top="1418" w:right="1134" w:bottom="1134" w:left="1134" w:header="709" w:footer="709" w:gutter="0"/>
      <w:cols w:num="2" w:space="113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vantGarde Md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7183488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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283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6DC9"/>
    <w:rsid w:val="000D519F"/>
    <w:rsid w:val="001F20E0"/>
    <w:rsid w:val="0020263C"/>
    <w:rsid w:val="002074D6"/>
    <w:rsid w:val="00246DC9"/>
    <w:rsid w:val="002A224A"/>
    <w:rsid w:val="00325998"/>
    <w:rsid w:val="0034683E"/>
    <w:rsid w:val="003617F5"/>
    <w:rsid w:val="00393709"/>
    <w:rsid w:val="00396B51"/>
    <w:rsid w:val="003A1CD1"/>
    <w:rsid w:val="003B3959"/>
    <w:rsid w:val="003E59AA"/>
    <w:rsid w:val="00427347"/>
    <w:rsid w:val="004F7059"/>
    <w:rsid w:val="00552A46"/>
    <w:rsid w:val="005937FF"/>
    <w:rsid w:val="0066586E"/>
    <w:rsid w:val="0067280B"/>
    <w:rsid w:val="006953B5"/>
    <w:rsid w:val="006F600E"/>
    <w:rsid w:val="00775312"/>
    <w:rsid w:val="007A3AEE"/>
    <w:rsid w:val="007D23D6"/>
    <w:rsid w:val="008B2917"/>
    <w:rsid w:val="008F53FB"/>
    <w:rsid w:val="00954721"/>
    <w:rsid w:val="009571BE"/>
    <w:rsid w:val="009C1E9F"/>
    <w:rsid w:val="00A105D1"/>
    <w:rsid w:val="00A4118E"/>
    <w:rsid w:val="00AC3208"/>
    <w:rsid w:val="00AE572D"/>
    <w:rsid w:val="00B17ECB"/>
    <w:rsid w:val="00B45803"/>
    <w:rsid w:val="00BD4923"/>
    <w:rsid w:val="00C954A0"/>
    <w:rsid w:val="00CE5023"/>
    <w:rsid w:val="00D033E3"/>
    <w:rsid w:val="00D50B8E"/>
    <w:rsid w:val="00D67DC6"/>
    <w:rsid w:val="00DB22CB"/>
    <w:rsid w:val="00E14F35"/>
    <w:rsid w:val="00ED75DA"/>
    <w:rsid w:val="00EF2CC3"/>
    <w:rsid w:val="00F054F7"/>
    <w:rsid w:val="00F423C5"/>
    <w:rsid w:val="00F55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34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27347"/>
    <w:pPr>
      <w:keepNext/>
      <w:jc w:val="center"/>
      <w:outlineLvl w:val="0"/>
    </w:pPr>
    <w:rPr>
      <w:b/>
      <w:bCs/>
      <w:sz w:val="3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34683E"/>
    <w:pPr>
      <w:jc w:val="center"/>
    </w:pPr>
    <w:rPr>
      <w:b/>
      <w:sz w:val="32"/>
      <w:szCs w:val="20"/>
    </w:rPr>
  </w:style>
  <w:style w:type="table" w:styleId="TableGrid">
    <w:name w:val="Table Grid"/>
    <w:basedOn w:val="TableNormal"/>
    <w:uiPriority w:val="99"/>
    <w:locked/>
    <w:rsid w:val="00396B5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651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2</Pages>
  <Words>673</Words>
  <Characters>3837</Characters>
  <Application>Microsoft Office Outlook</Application>
  <DocSecurity>0</DocSecurity>
  <Lines>0</Lines>
  <Paragraphs>0</Paragraphs>
  <ScaleCrop>false</ScaleCrop>
  <Company>Comune della Spezia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comune</dc:creator>
  <cp:keywords/>
  <dc:description/>
  <cp:lastModifiedBy>Comune La Spezia</cp:lastModifiedBy>
  <cp:revision>4</cp:revision>
  <dcterms:created xsi:type="dcterms:W3CDTF">2015-07-14T11:17:00Z</dcterms:created>
  <dcterms:modified xsi:type="dcterms:W3CDTF">2015-07-14T11:36:00Z</dcterms:modified>
</cp:coreProperties>
</file>