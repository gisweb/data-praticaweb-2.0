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2A" w:rsidRDefault="006E1CA3">
      <w:pPr>
        <w:pStyle w:val="Titolo2"/>
        <w:widowControl w:val="0"/>
        <w:ind w:left="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2A" w:rsidRDefault="006E1CA3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EA402A" w:rsidRDefault="006E1CA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EA402A" w:rsidRDefault="006E1CA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EA402A" w:rsidRDefault="006E1CA3">
      <w:pPr>
        <w:widowControl w:val="0"/>
        <w:tabs>
          <w:tab w:val="right" w:pos="-1418"/>
        </w:tabs>
        <w:spacing w:before="120" w:after="120"/>
        <w:rPr>
          <w:rFonts w:ascii="Arial" w:hAnsi="Arial" w:cs="Arial"/>
          <w:b/>
          <w:i/>
          <w:color w:val="0000FF"/>
          <w:u w:val="single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EA402A" w:rsidRDefault="00EA402A">
      <w:pPr>
        <w:tabs>
          <w:tab w:val="right" w:pos="-1418"/>
        </w:tabs>
        <w:spacing w:before="120" w:after="120"/>
      </w:pPr>
    </w:p>
    <w:p w:rsidR="006E1CA3" w:rsidRDefault="006E1CA3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E1CA3">
        <w:rPr>
          <w:rFonts w:ascii="Arial" w:hAnsi="Arial" w:cs="Arial"/>
          <w:sz w:val="22"/>
          <w:szCs w:val="22"/>
        </w:rPr>
        <w:t>Prot</w:t>
      </w:r>
      <w:proofErr w:type="spellEnd"/>
      <w:r w:rsidRPr="006E1CA3">
        <w:rPr>
          <w:rFonts w:ascii="Arial" w:hAnsi="Arial" w:cs="Arial"/>
          <w:sz w:val="22"/>
          <w:szCs w:val="22"/>
        </w:rPr>
        <w:t>.</w:t>
      </w:r>
      <w:r w:rsidR="0091421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421B">
        <w:rPr>
          <w:rFonts w:ascii="Arial" w:hAnsi="Arial" w:cs="Arial"/>
          <w:sz w:val="22"/>
          <w:szCs w:val="22"/>
        </w:rPr>
        <w:t>prat</w:t>
      </w:r>
      <w:proofErr w:type="spellEnd"/>
      <w:r w:rsidR="0091421B">
        <w:rPr>
          <w:rFonts w:ascii="Arial" w:hAnsi="Arial" w:cs="Arial"/>
          <w:sz w:val="22"/>
          <w:szCs w:val="22"/>
        </w:rPr>
        <w:t xml:space="preserve">. </w:t>
      </w:r>
      <w:r w:rsidRPr="006E1CA3">
        <w:rPr>
          <w:rFonts w:ascii="Arial" w:hAnsi="Arial" w:cs="Arial"/>
          <w:sz w:val="22"/>
          <w:szCs w:val="22"/>
        </w:rPr>
        <w:t xml:space="preserve"> [protocollo]</w:t>
      </w:r>
      <w:r w:rsidRPr="006E1CA3">
        <w:rPr>
          <w:rFonts w:ascii="Arial" w:hAnsi="Arial" w:cs="Arial"/>
          <w:sz w:val="22"/>
          <w:szCs w:val="22"/>
        </w:rPr>
        <w:fldChar w:fldCharType="begin"/>
      </w:r>
      <w:r w:rsidRPr="006E1CA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1CA3">
        <w:rPr>
          <w:rFonts w:ascii="Arial" w:hAnsi="Arial" w:cs="Arial"/>
          <w:sz w:val="22"/>
          <w:szCs w:val="22"/>
        </w:rPr>
        <w:fldChar w:fldCharType="end"/>
      </w:r>
      <w:r w:rsidRPr="006E1CA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1CA3">
        <w:rPr>
          <w:rFonts w:ascii="Arial" w:hAnsi="Arial" w:cs="Arial"/>
          <w:sz w:val="22"/>
          <w:szCs w:val="22"/>
        </w:rPr>
        <w:t>data_protocollo</w:t>
      </w:r>
      <w:proofErr w:type="spellEnd"/>
      <w:r w:rsidRPr="006E1CA3">
        <w:rPr>
          <w:rFonts w:ascii="Arial" w:hAnsi="Arial" w:cs="Arial"/>
          <w:sz w:val="22"/>
          <w:szCs w:val="22"/>
        </w:rPr>
        <w:t>]</w:t>
      </w:r>
    </w:p>
    <w:p w:rsidR="001F74C8" w:rsidRPr="006E1CA3" w:rsidRDefault="001F74C8" w:rsidP="001F74C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E1CA3">
        <w:rPr>
          <w:rFonts w:ascii="Arial" w:hAnsi="Arial" w:cs="Arial"/>
          <w:sz w:val="22"/>
          <w:szCs w:val="22"/>
        </w:rPr>
        <w:t>Prot</w:t>
      </w:r>
      <w:proofErr w:type="spellEnd"/>
      <w:r w:rsidRPr="006E1CA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_____________</w:t>
      </w:r>
      <w:r w:rsidRPr="006E1CA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1F74C8" w:rsidRPr="006E1CA3" w:rsidRDefault="001F74C8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EA402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EA402A" w:rsidRPr="00D42FB7" w:rsidRDefault="00D42FB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42FB7">
              <w:rPr>
                <w:rFonts w:ascii="Arial" w:hAnsi="Arial" w:cs="Arial"/>
                <w:i/>
                <w:sz w:val="22"/>
                <w:szCs w:val="22"/>
              </w:rPr>
              <w:t>V</w:t>
            </w:r>
            <w:r w:rsidR="006E1CA3" w:rsidRPr="00D42FB7">
              <w:rPr>
                <w:rFonts w:ascii="Arial" w:hAnsi="Arial" w:cs="Arial"/>
                <w:i/>
                <w:sz w:val="22"/>
                <w:szCs w:val="22"/>
              </w:rPr>
              <w:t>ia Balbi, 10</w:t>
            </w:r>
          </w:p>
          <w:p w:rsidR="00EA402A" w:rsidRDefault="006E1CA3" w:rsidP="009142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42FB7">
              <w:rPr>
                <w:rFonts w:ascii="Arial" w:hAnsi="Arial" w:cs="Arial"/>
                <w:i/>
                <w:sz w:val="22"/>
                <w:szCs w:val="22"/>
              </w:rPr>
              <w:t>161</w:t>
            </w:r>
            <w:r w:rsidR="0091421B" w:rsidRPr="00D42FB7">
              <w:rPr>
                <w:rFonts w:ascii="Arial" w:hAnsi="Arial" w:cs="Arial"/>
                <w:i/>
                <w:sz w:val="22"/>
                <w:szCs w:val="22"/>
              </w:rPr>
              <w:t>26</w:t>
            </w:r>
            <w:r w:rsidRPr="00D42FB7">
              <w:rPr>
                <w:rFonts w:ascii="Arial" w:hAnsi="Arial" w:cs="Arial"/>
                <w:i/>
                <w:sz w:val="22"/>
                <w:szCs w:val="22"/>
              </w:rPr>
              <w:t xml:space="preserve"> GENOVA</w:t>
            </w:r>
          </w:p>
        </w:tc>
      </w:tr>
      <w:tr w:rsidR="00EA402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tabs>
                <w:tab w:val="left" w:pos="-1418"/>
              </w:tabs>
              <w:rPr>
                <w:sz w:val="12"/>
                <w:szCs w:val="12"/>
              </w:rPr>
            </w:pPr>
          </w:p>
          <w:p w:rsidR="0091421B" w:rsidRDefault="0091421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A402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EA402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EA402A" w:rsidRDefault="006E1CA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A402A" w:rsidRDefault="006E1CA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D42FB7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Pratica Edilizia n. </w:t>
      </w:r>
      <w:r w:rsidRPr="00D42FB7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Istanza per Autorizzazione Paesaggistica Semplificata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Richiesta parere ex art. 4 comma 6 del D.P.R. n. 139/2010</w:t>
      </w:r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EA402A" w:rsidRDefault="006E1CA3" w:rsidP="00D42FB7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vincolante di codesta Soprintendenza, si trasmette:</w:t>
      </w:r>
    </w:p>
    <w:p w:rsidR="00EA402A" w:rsidRPr="00D42FB7" w:rsidRDefault="006E1C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B500A3" w:rsidRPr="00D42FB7" w:rsidRDefault="00B500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con verbale n. </w:t>
      </w:r>
      <w:bookmarkStart w:id="1" w:name="_GoBack1"/>
      <w:bookmarkEnd w:id="1"/>
      <w:r w:rsidRPr="00D42FB7">
        <w:rPr>
          <w:rFonts w:ascii="Arial" w:hAnsi="Arial" w:cs="Arial"/>
          <w:i/>
          <w:sz w:val="22"/>
          <w:szCs w:val="22"/>
        </w:rPr>
        <w:t>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che recita: </w:t>
      </w:r>
      <w:r w:rsidRPr="00D42FB7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]=1]</w:t>
      </w:r>
      <w:r w:rsidR="00D42FB7" w:rsidRPr="00D42FB7">
        <w:rPr>
          <w:rFonts w:ascii="Arial" w:hAnsi="Arial" w:cs="Arial"/>
          <w:b/>
          <w:i/>
          <w:sz w:val="22"/>
          <w:szCs w:val="22"/>
        </w:rPr>
        <w:t>”</w:t>
      </w:r>
      <w:r w:rsidRPr="00D42FB7">
        <w:rPr>
          <w:rFonts w:ascii="Arial" w:hAnsi="Arial" w:cs="Arial"/>
          <w:b/>
          <w:i/>
          <w:sz w:val="22"/>
          <w:szCs w:val="22"/>
        </w:rPr>
        <w:t xml:space="preserve"> </w:t>
      </w:r>
      <w:bookmarkStart w:id="2" w:name="_GoBack11"/>
      <w:bookmarkEnd w:id="2"/>
      <w:r w:rsidRPr="00D42FB7">
        <w:rPr>
          <w:rFonts w:ascii="Arial" w:hAnsi="Arial" w:cs="Arial"/>
          <w:b/>
          <w:i/>
          <w:sz w:val="22"/>
          <w:szCs w:val="22"/>
        </w:rPr>
        <w:t>con le seguenti prescrizioni 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=end]”</w:t>
      </w:r>
      <w:r w:rsidR="00D42FB7" w:rsidRPr="00D42FB7">
        <w:rPr>
          <w:rFonts w:ascii="Arial" w:hAnsi="Arial" w:cs="Arial"/>
          <w:b/>
          <w:i/>
          <w:sz w:val="22"/>
          <w:szCs w:val="22"/>
        </w:rPr>
        <w:t>;</w:t>
      </w:r>
    </w:p>
    <w:p w:rsidR="00EA402A" w:rsidRPr="00D42FB7" w:rsidRDefault="006E1C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relazione paesaggistica redatta ai se</w:t>
      </w:r>
      <w:r w:rsidR="00D42FB7" w:rsidRPr="00D42FB7">
        <w:rPr>
          <w:rFonts w:ascii="Arial" w:hAnsi="Arial" w:cs="Arial"/>
          <w:i/>
          <w:sz w:val="22"/>
          <w:szCs w:val="22"/>
        </w:rPr>
        <w:t>nsi del D.P.C.M. del 12/12/2005.</w:t>
      </w:r>
    </w:p>
    <w:p w:rsidR="00EA402A" w:rsidRDefault="006E1CA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EA402A" w:rsidRDefault="006E1CA3" w:rsidP="0091421B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A402A" w:rsidRPr="00D42FB7" w:rsidRDefault="006E1CA3" w:rsidP="0091421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EA402A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Pr="00D42FB7" w:rsidRDefault="00D42F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2FB7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EA402A" w:rsidRDefault="00EA402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A402A" w:rsidRDefault="006E1C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A402A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F71"/>
    <w:multiLevelType w:val="multilevel"/>
    <w:tmpl w:val="D0AA8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2A"/>
    <w:rsid w:val="001F74C8"/>
    <w:rsid w:val="006E1CA3"/>
    <w:rsid w:val="008A44A9"/>
    <w:rsid w:val="0091421B"/>
    <w:rsid w:val="00B500A3"/>
    <w:rsid w:val="00D42FB7"/>
    <w:rsid w:val="00E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F54A-E6F7-480F-A363-60DE68A9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2016-12-12T14:38:00Z</dcterms:created>
  <dcterms:modified xsi:type="dcterms:W3CDTF">2016-12-12T14:38:00Z</dcterms:modified>
  <dc:language>it-IT</dc:language>
</cp:coreProperties>
</file>