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0033B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0033B3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0033B3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>istanza per opere di</w:t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0033B3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0033B3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 w:rsidR="00182352">
        <w:rPr>
          <w:sz w:val="22"/>
        </w:rPr>
        <w:t xml:space="preserve">Procedimento di Valutazione Preventiva ai sensi dell’art. 15bis del Regolamento Edilizio vigente - </w:t>
      </w:r>
      <w:r>
        <w:rPr>
          <w:sz w:val="22"/>
        </w:rPr>
        <w:t>Comunicazione del responsabile 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0033B3" w:rsidTr="00772CB1">
        <w:tc>
          <w:tcPr>
            <w:tcW w:w="2500" w:type="pct"/>
          </w:tcPr>
          <w:p w:rsidR="000033B3" w:rsidRDefault="000033B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033B3" w:rsidRDefault="000033B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0033B3" w:rsidRDefault="000033B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0033B3" w:rsidRDefault="000033B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0033B3" w:rsidRDefault="000033B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0033B3" w:rsidTr="00772CB1">
        <w:tc>
          <w:tcPr>
            <w:tcW w:w="2500" w:type="pct"/>
          </w:tcPr>
          <w:p w:rsidR="000033B3" w:rsidRDefault="000033B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033B3" w:rsidRPr="00905E49" w:rsidRDefault="000033B3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0033B3" w:rsidRDefault="000033B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0033B3" w:rsidRDefault="000033B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0033B3" w:rsidRDefault="000033B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0033B3" w:rsidRDefault="000033B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  <w:bookmarkStart w:id="0" w:name="_GoBack"/>
      <w:bookmarkEnd w:id="0"/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8B630A">
        <w:rPr>
          <w:sz w:val="22"/>
        </w:rPr>
        <w:t>31</w:t>
      </w:r>
      <w:r>
        <w:rPr>
          <w:sz w:val="22"/>
        </w:rPr>
        <w:t xml:space="preserve"> </w:t>
      </w:r>
      <w:r w:rsidR="00A17199">
        <w:rPr>
          <w:sz w:val="22"/>
        </w:rPr>
        <w:t xml:space="preserve">punto 3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>
        <w:rPr>
          <w:sz w:val="22"/>
        </w:rPr>
        <w:t>, 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0033B3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FC23A4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0033B3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</w:t>
      </w:r>
      <w:r w:rsidR="00FC23A4">
        <w:rPr>
          <w:sz w:val="22"/>
        </w:rPr>
        <w:t>lo</w:t>
      </w:r>
      <w:r>
        <w:rPr>
          <w:sz w:val="22"/>
        </w:rPr>
        <w:t xml:space="preserve"> </w:t>
      </w:r>
      <w:r w:rsidR="00FC23A4">
        <w:rPr>
          <w:sz w:val="22"/>
        </w:rPr>
        <w:t>Sportello Unico per l’Edilizia</w:t>
      </w:r>
      <w:r>
        <w:rPr>
          <w:sz w:val="22"/>
        </w:rPr>
        <w:t xml:space="preserve"> del Settore Territorio;</w:t>
      </w:r>
    </w:p>
    <w:p w:rsidR="001063BE" w:rsidRDefault="001063BE">
      <w:pPr>
        <w:jc w:val="both"/>
        <w:rPr>
          <w:sz w:val="22"/>
        </w:rPr>
      </w:pPr>
    </w:p>
    <w:p w:rsidR="001063BE" w:rsidRDefault="001063BE">
      <w:pPr>
        <w:jc w:val="both"/>
        <w:rPr>
          <w:sz w:val="22"/>
        </w:rPr>
      </w:pPr>
      <w:r>
        <w:rPr>
          <w:sz w:val="22"/>
        </w:rPr>
        <w:t xml:space="preserve">3) </w:t>
      </w:r>
      <w:r w:rsidR="00F82D06">
        <w:rPr>
          <w:sz w:val="22"/>
        </w:rPr>
        <w:t>Il procedimento di che trattasi sarà concluso nel termine massimo di 60gg. (diconsi sessanta), così come previsto dalla normativa in epigrafe;</w:t>
      </w:r>
    </w:p>
    <w:p w:rsidR="00E26934" w:rsidRDefault="00E26934">
      <w:pPr>
        <w:jc w:val="both"/>
        <w:rPr>
          <w:sz w:val="22"/>
        </w:rPr>
      </w:pPr>
    </w:p>
    <w:p w:rsidR="00E26934" w:rsidRDefault="001063BE">
      <w:pPr>
        <w:jc w:val="both"/>
        <w:rPr>
          <w:sz w:val="22"/>
        </w:rPr>
      </w:pPr>
      <w:r>
        <w:rPr>
          <w:sz w:val="22"/>
        </w:rPr>
        <w:t>4</w:t>
      </w:r>
      <w:r w:rsidR="00E26934">
        <w:rPr>
          <w:sz w:val="22"/>
        </w:rPr>
        <w:t>) il dirigente del Settore Territorio</w:t>
      </w:r>
      <w:r w:rsidR="00FC23A4">
        <w:rPr>
          <w:sz w:val="22"/>
        </w:rPr>
        <w:t xml:space="preserve"> / Responsabile S.U.E.</w:t>
      </w:r>
      <w:r w:rsidR="00E26934">
        <w:rPr>
          <w:sz w:val="22"/>
        </w:rPr>
        <w:t xml:space="preserve"> è l’Ing. </w:t>
      </w:r>
      <w:r w:rsidR="007103A2">
        <w:rPr>
          <w:sz w:val="22"/>
        </w:rPr>
        <w:t>Gian Paolo TRUCCHI</w:t>
      </w:r>
      <w:r w:rsidR="00E26934">
        <w:rPr>
          <w:sz w:val="22"/>
        </w:rPr>
        <w:t xml:space="preserve">, il responsabile del Procedimento è </w:t>
      </w:r>
      <w:r w:rsidR="00AA2A3B">
        <w:rPr>
          <w:sz w:val="22"/>
        </w:rPr>
        <w:t>l’Arch. SEGGI Alessandra</w:t>
      </w:r>
      <w:r w:rsidR="00E26934">
        <w:rPr>
          <w:sz w:val="22"/>
        </w:rPr>
        <w:t>;</w:t>
      </w:r>
    </w:p>
    <w:p w:rsidR="00E26934" w:rsidRDefault="00E26934">
      <w:pPr>
        <w:jc w:val="both"/>
        <w:rPr>
          <w:sz w:val="22"/>
        </w:rPr>
      </w:pPr>
    </w:p>
    <w:p w:rsidR="00E26934" w:rsidRDefault="001063BE">
      <w:pPr>
        <w:jc w:val="both"/>
        <w:rPr>
          <w:sz w:val="22"/>
        </w:rPr>
      </w:pPr>
      <w:r>
        <w:rPr>
          <w:sz w:val="22"/>
        </w:rPr>
        <w:t>5</w:t>
      </w:r>
      <w:r w:rsidR="00E26934">
        <w:rPr>
          <w:sz w:val="22"/>
        </w:rPr>
        <w:t>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FC23A4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0033B3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8978F0" w:rsidRDefault="00E26934">
      <w:pPr>
        <w:ind w:firstLine="708"/>
        <w:rPr>
          <w:i/>
          <w:sz w:val="22"/>
          <w:szCs w:val="22"/>
        </w:rPr>
      </w:pPr>
      <w:r>
        <w:rPr>
          <w:sz w:val="22"/>
        </w:rPr>
        <w:t xml:space="preserve">   </w:t>
      </w:r>
      <w:r w:rsidR="008978F0" w:rsidRPr="005E1133">
        <w:rPr>
          <w:i/>
          <w:sz w:val="22"/>
          <w:szCs w:val="22"/>
        </w:rPr>
        <w:t xml:space="preserve">IL </w:t>
      </w:r>
      <w:r w:rsidR="008978F0">
        <w:rPr>
          <w:i/>
          <w:sz w:val="22"/>
          <w:szCs w:val="22"/>
        </w:rPr>
        <w:t>RESPONSABILE</w:t>
      </w:r>
      <w:r w:rsidR="008978F0" w:rsidRPr="005E1133">
        <w:rPr>
          <w:i/>
          <w:sz w:val="22"/>
          <w:szCs w:val="22"/>
        </w:rPr>
        <w:t xml:space="preserve"> </w:t>
      </w:r>
      <w:r w:rsidR="008978F0">
        <w:rPr>
          <w:i/>
          <w:sz w:val="22"/>
          <w:szCs w:val="22"/>
        </w:rPr>
        <w:t>COORDINAMENTO</w:t>
      </w:r>
    </w:p>
    <w:p w:rsidR="008978F0" w:rsidRPr="005E1133" w:rsidRDefault="008978F0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8978F0" w:rsidRPr="009C0218" w:rsidRDefault="008978F0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8978F0" w:rsidRDefault="008978F0">
      <w:pPr>
        <w:jc w:val="both"/>
        <w:rPr>
          <w:sz w:val="22"/>
        </w:rPr>
      </w:pPr>
    </w:p>
    <w:p w:rsidR="008978F0" w:rsidRDefault="008978F0">
      <w:pPr>
        <w:jc w:val="both"/>
        <w:rPr>
          <w:sz w:val="22"/>
        </w:rPr>
      </w:pPr>
    </w:p>
    <w:p w:rsidR="00E26934" w:rsidRPr="008978F0" w:rsidRDefault="00E26934" w:rsidP="008978F0">
      <w:pPr>
        <w:ind w:left="3540" w:firstLine="708"/>
        <w:jc w:val="both"/>
        <w:rPr>
          <w:i/>
          <w:sz w:val="22"/>
        </w:rPr>
      </w:pPr>
      <w:r>
        <w:rPr>
          <w:sz w:val="22"/>
        </w:rPr>
        <w:t xml:space="preserve">                        </w:t>
      </w:r>
      <w:r w:rsidRPr="008978F0">
        <w:rPr>
          <w:i/>
          <w:sz w:val="22"/>
        </w:rPr>
        <w:t>IL DIRIGENTE SETTORE TERRITORIO</w:t>
      </w:r>
    </w:p>
    <w:p w:rsidR="00E26934" w:rsidRDefault="00471E35" w:rsidP="008978F0">
      <w:pPr>
        <w:ind w:left="5664" w:firstLine="708"/>
        <w:jc w:val="both"/>
      </w:pPr>
      <w:r w:rsidRPr="00AA2A3B">
        <w:rPr>
          <w:sz w:val="22"/>
          <w:szCs w:val="22"/>
        </w:rPr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>
      <w:pgSz w:w="11906" w:h="16838"/>
      <w:pgMar w:top="426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B3"/>
    <w:rsid w:val="000033B3"/>
    <w:rsid w:val="001063BE"/>
    <w:rsid w:val="00182352"/>
    <w:rsid w:val="001C4499"/>
    <w:rsid w:val="001F2482"/>
    <w:rsid w:val="003136CB"/>
    <w:rsid w:val="00471E35"/>
    <w:rsid w:val="004F76EE"/>
    <w:rsid w:val="005F7D13"/>
    <w:rsid w:val="00664396"/>
    <w:rsid w:val="00706E77"/>
    <w:rsid w:val="007103A2"/>
    <w:rsid w:val="007B2C8D"/>
    <w:rsid w:val="0082670E"/>
    <w:rsid w:val="0088203A"/>
    <w:rsid w:val="008978F0"/>
    <w:rsid w:val="008B630A"/>
    <w:rsid w:val="009B5391"/>
    <w:rsid w:val="00A12C87"/>
    <w:rsid w:val="00A17199"/>
    <w:rsid w:val="00A822BA"/>
    <w:rsid w:val="00AA2A3B"/>
    <w:rsid w:val="00BF0763"/>
    <w:rsid w:val="00E26934"/>
    <w:rsid w:val="00F60910"/>
    <w:rsid w:val="00F82D06"/>
    <w:rsid w:val="00FC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02CA7-7492-4342-953C-95900AA3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003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Valut_Preven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Valut_Prevent.dotx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2007-03-06T11:57:00Z</cp:lastPrinted>
  <dcterms:created xsi:type="dcterms:W3CDTF">2013-12-04T14:41:00Z</dcterms:created>
  <dcterms:modified xsi:type="dcterms:W3CDTF">2013-12-04T14:41:00Z</dcterms:modified>
</cp:coreProperties>
</file>