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E37" w:rsidRDefault="0018200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110553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482E37" w:rsidTr="00622136">
        <w:tc>
          <w:tcPr>
            <w:tcW w:w="3354" w:type="dxa"/>
          </w:tcPr>
          <w:p w:rsidR="00622136" w:rsidRDefault="00622136">
            <w:proofErr w:type="spellStart"/>
            <w:r w:rsidRPr="00622136">
              <w:t>Prot</w:t>
            </w:r>
            <w:proofErr w:type="spellEnd"/>
            <w:r w:rsidRPr="00622136">
              <w:t>.</w:t>
            </w:r>
            <w:r>
              <w:t xml:space="preserve"> n. [</w:t>
            </w:r>
            <w:proofErr w:type="spellStart"/>
            <w:r>
              <w:t>pratica.prot</w:t>
            </w:r>
            <w:proofErr w:type="spellEnd"/>
            <w:r>
              <w:t>]</w:t>
            </w:r>
          </w:p>
          <w:p w:rsidR="00482E37" w:rsidRDefault="00622136">
            <w:r w:rsidRPr="00622136">
              <w:t>del [pratica.d_prot]</w:t>
            </w:r>
          </w:p>
          <w:p w:rsidR="00622136" w:rsidRDefault="00622136"/>
          <w:p w:rsidR="00622136" w:rsidRDefault="00622136">
            <w:proofErr w:type="spellStart"/>
            <w:r>
              <w:t>Prat</w:t>
            </w:r>
            <w:proofErr w:type="spellEnd"/>
            <w:r>
              <w:t>. n. [</w:t>
            </w:r>
            <w:proofErr w:type="spellStart"/>
            <w:r>
              <w:t>pratica.numero</w:t>
            </w:r>
            <w:proofErr w:type="spellEnd"/>
            <w:r>
              <w:t>]</w:t>
            </w:r>
          </w:p>
          <w:p w:rsidR="00622136" w:rsidRDefault="00622136">
            <w:pPr>
              <w:rPr>
                <w:b/>
              </w:rPr>
            </w:pPr>
            <w:r w:rsidRPr="00622136">
              <w:t>C.E. [pratica.d_ce]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SETTORE TERRITORIO</w:t>
            </w:r>
          </w:p>
          <w:p w:rsidR="00622136" w:rsidRDefault="0062213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Servizio Edilizia Privata</w:t>
            </w:r>
          </w:p>
        </w:tc>
        <w:tc>
          <w:tcPr>
            <w:tcW w:w="3354" w:type="dxa"/>
          </w:tcPr>
          <w:p w:rsidR="00482E37" w:rsidRDefault="00482E37">
            <w:pPr>
              <w:jc w:val="center"/>
              <w:rPr>
                <w:b/>
              </w:rPr>
            </w:pPr>
          </w:p>
        </w:tc>
      </w:tr>
    </w:tbl>
    <w:p w:rsidR="00482E37" w:rsidRDefault="00482E37">
      <w:pPr>
        <w:jc w:val="center"/>
        <w:rPr>
          <w:b/>
          <w:sz w:val="24"/>
        </w:rPr>
      </w:pPr>
    </w:p>
    <w:p w:rsidR="00482E37" w:rsidRDefault="00482E37">
      <w:pPr>
        <w:jc w:val="center"/>
        <w:rPr>
          <w:b/>
        </w:rPr>
      </w:pPr>
      <w:r>
        <w:rPr>
          <w:b/>
        </w:rPr>
        <w:t>DETERMINAZIONE DEL CONTRIBUTO DI CONCESSIONE</w:t>
      </w:r>
    </w:p>
    <w:p w:rsidR="00482E37" w:rsidRDefault="00482E37">
      <w:pPr>
        <w:jc w:val="center"/>
      </w:pPr>
    </w:p>
    <w:p w:rsidR="00482E37" w:rsidRDefault="00482E37" w:rsidP="00622136">
      <w:pPr>
        <w:numPr>
          <w:ilvl w:val="0"/>
          <w:numId w:val="1"/>
        </w:numPr>
        <w:jc w:val="both"/>
      </w:pPr>
      <w:r>
        <w:t>Vista l’istanza presentata da</w:t>
      </w:r>
      <w:r w:rsidR="00622136">
        <w:t xml:space="preserve"> </w:t>
      </w:r>
      <w:r w:rsidR="00622136" w:rsidRPr="00622136">
        <w:t>[pratica.el_rich]</w:t>
      </w:r>
      <w:r>
        <w:t xml:space="preserve"> per </w:t>
      </w:r>
      <w:r w:rsidR="00622136" w:rsidRPr="00622136">
        <w:t>[</w:t>
      </w:r>
      <w:proofErr w:type="spellStart"/>
      <w:r w:rsidR="00622136" w:rsidRPr="00622136">
        <w:t>pratica.oggetto</w:t>
      </w:r>
      <w:proofErr w:type="spellEnd"/>
      <w:r w:rsidR="00622136" w:rsidRPr="00622136">
        <w:t>]</w:t>
      </w:r>
      <w:r>
        <w:t xml:space="preserve"> in</w:t>
      </w:r>
      <w:r w:rsidR="00622136">
        <w:t xml:space="preserve"> </w:t>
      </w:r>
      <w:r w:rsidR="00622136" w:rsidRPr="00622136">
        <w:t>[</w:t>
      </w:r>
      <w:proofErr w:type="spellStart"/>
      <w:r w:rsidR="00622136" w:rsidRPr="00622136">
        <w:t>pratica.ubicazione</w:t>
      </w:r>
      <w:proofErr w:type="spellEnd"/>
      <w:r w:rsidR="00622136" w:rsidRPr="00622136">
        <w:t>]</w:t>
      </w:r>
      <w:r>
        <w:t>;</w:t>
      </w:r>
    </w:p>
    <w:p w:rsidR="00482E37" w:rsidRPr="00E173F7" w:rsidRDefault="00E173F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</w:t>
        </w:r>
        <w:r w:rsidRPr="00E173F7">
          <w:t>egge Regionale</w:t>
        </w:r>
      </w:smartTag>
      <w:r w:rsidRPr="00E173F7">
        <w:t xml:space="preserve"> n. 16 del 06 giugno 2008 e </w:t>
      </w:r>
      <w:proofErr w:type="spellStart"/>
      <w:r w:rsidRPr="00E173F7">
        <w:t>ss.mm.</w:t>
      </w:r>
      <w:proofErr w:type="spellEnd"/>
      <w:r w:rsidRPr="00E173F7">
        <w:t xml:space="preserve"> e </w:t>
      </w:r>
      <w:proofErr w:type="spellStart"/>
      <w:r w:rsidRPr="00E173F7">
        <w:t>ii</w:t>
      </w:r>
      <w:proofErr w:type="spellEnd"/>
      <w:r w:rsidRPr="00E173F7">
        <w:t>. recante norme per la disciplina dell’attività edilizia</w:t>
      </w:r>
      <w:r w:rsidR="00482E37" w:rsidRPr="00E173F7">
        <w:t>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t>la Legge Regionale</w:t>
        </w:r>
      </w:smartTag>
      <w:r>
        <w:t xml:space="preserve"> 07.04.95 n. 25;</w:t>
      </w:r>
    </w:p>
    <w:p w:rsidR="00482E37" w:rsidRDefault="00482E37" w:rsidP="00622136">
      <w:pPr>
        <w:numPr>
          <w:ilvl w:val="0"/>
          <w:numId w:val="1"/>
        </w:numPr>
        <w:jc w:val="both"/>
      </w:pPr>
      <w:r>
        <w:t xml:space="preserve">Vista </w:t>
      </w:r>
      <w:smartTag w:uri="urn:schemas-microsoft-com:office:smarttags" w:element="PersonName">
        <w:smartTagPr>
          <w:attr w:name="ProductID" w:val="la Deliberazione"/>
        </w:smartTagPr>
        <w:r>
          <w:t>la Deliberazione</w:t>
        </w:r>
      </w:smartTag>
      <w:r>
        <w:t xml:space="preserve"> del Commissario Straordinario n. 940 del 09.10.95 e n. 1068 del 27.10.95 e le successive determinazioni dirigenziali per l’adeguamento della tariffa secondo l’indice ISTAT</w:t>
      </w:r>
    </w:p>
    <w:p w:rsidR="00F30C25" w:rsidRDefault="00F30C25" w:rsidP="00622136">
      <w:pPr>
        <w:numPr>
          <w:ilvl w:val="0"/>
          <w:numId w:val="1"/>
        </w:numPr>
        <w:jc w:val="both"/>
      </w:pPr>
      <w:r>
        <w:t>Vista la Deliberazione del Consiglio Comunale n. 40 del 24/06/2010.</w:t>
      </w:r>
    </w:p>
    <w:p w:rsidR="00482E37" w:rsidRDefault="00482E37">
      <w:pPr>
        <w:rPr>
          <w:sz w:val="10"/>
        </w:rPr>
      </w:pPr>
    </w:p>
    <w:p w:rsidR="00482E37" w:rsidRDefault="00482E37">
      <w:pPr>
        <w:rPr>
          <w:sz w:val="10"/>
        </w:rPr>
      </w:pPr>
    </w:p>
    <w:p w:rsidR="00482E37" w:rsidRDefault="00482E37">
      <w:r>
        <w:t>Si determina la seguente quantificazione del Contributo di Concessione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354"/>
        <w:gridCol w:w="3354"/>
        <w:gridCol w:w="3354"/>
      </w:tblGrid>
      <w:tr w:rsidR="00482E37">
        <w:tc>
          <w:tcPr>
            <w:tcW w:w="3354" w:type="dxa"/>
          </w:tcPr>
          <w:p w:rsidR="00482E37" w:rsidRDefault="0020774E">
            <w:pPr>
              <w:tabs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 w:rsidR="00482E37">
              <w:rPr>
                <w:sz w:val="18"/>
              </w:rPr>
              <w:instrText xml:space="preserve"> MERGEFIELD ONERI_DETTAGLIO </w:instrText>
            </w:r>
            <w:r>
              <w:rPr>
                <w:sz w:val="18"/>
              </w:rPr>
              <w:fldChar w:fldCharType="separate"/>
            </w:r>
            <w:r w:rsidR="00182004">
              <w:rPr>
                <w:noProof/>
                <w:sz w:val="18"/>
              </w:rPr>
              <w:t>«ONERI_DETTAGLIO»</w:t>
            </w:r>
            <w:r>
              <w:rPr>
                <w:sz w:val="18"/>
              </w:rPr>
              <w:fldChar w:fldCharType="end"/>
            </w: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  <w:tc>
          <w:tcPr>
            <w:tcW w:w="3354" w:type="dxa"/>
          </w:tcPr>
          <w:p w:rsidR="00482E37" w:rsidRDefault="00482E37">
            <w:pPr>
              <w:tabs>
                <w:tab w:val="left" w:pos="5103"/>
              </w:tabs>
            </w:pPr>
          </w:p>
        </w:tc>
      </w:tr>
    </w:tbl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  <w:rPr>
          <w:sz w:val="10"/>
        </w:rPr>
      </w:pPr>
    </w:p>
    <w:p w:rsidR="00482E37" w:rsidRDefault="00482E37">
      <w:pPr>
        <w:tabs>
          <w:tab w:val="left" w:pos="5103"/>
        </w:tabs>
      </w:pPr>
      <w:r>
        <w:t>Gli importi sono così ripartiti: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>Costo di Costruzione</w:t>
      </w:r>
      <w:r>
        <w:tab/>
      </w:r>
      <w:r w:rsidR="00384E04" w:rsidRPr="00384E04">
        <w:t>[</w:t>
      </w:r>
      <w:proofErr w:type="spellStart"/>
      <w:r w:rsidR="00384E04" w:rsidRPr="00384E04">
        <w:t>oneri.cc</w:t>
      </w:r>
      <w:proofErr w:type="spellEnd"/>
      <w:r w:rsidR="00384E04" w:rsidRPr="00384E04">
        <w:t>]</w:t>
      </w:r>
    </w:p>
    <w:p w:rsidR="00482E37" w:rsidRDefault="00482E37">
      <w:pPr>
        <w:tabs>
          <w:tab w:val="left" w:pos="-1134"/>
          <w:tab w:val="left" w:pos="5220"/>
          <w:tab w:val="right" w:pos="9923"/>
        </w:tabs>
      </w:pPr>
      <w:r>
        <w:t>O</w:t>
      </w:r>
      <w:r w:rsidR="00E91179">
        <w:t>neri di Urbanizzazione primaria</w:t>
      </w:r>
      <w:r>
        <w:tab/>
      </w:r>
      <w:r w:rsidR="00E91179">
        <w:t>[oneri.ou_pr90p]</w:t>
      </w:r>
    </w:p>
    <w:p w:rsidR="00482E37" w:rsidRDefault="00482E37">
      <w:pPr>
        <w:tabs>
          <w:tab w:val="left" w:pos="-1560"/>
          <w:tab w:val="left" w:pos="-1418"/>
          <w:tab w:val="left" w:pos="5220"/>
          <w:tab w:val="right" w:pos="9923"/>
        </w:tabs>
      </w:pPr>
      <w:r>
        <w:t>Urbanizzazione secondaria (93%)</w:t>
      </w:r>
      <w:r>
        <w:tab/>
      </w:r>
      <w:r w:rsidR="00E91179">
        <w:t>[oneri.ou_sec93p]</w:t>
      </w:r>
    </w:p>
    <w:p w:rsidR="00482E37" w:rsidRDefault="00482E37">
      <w:pPr>
        <w:tabs>
          <w:tab w:val="left" w:pos="-1560"/>
          <w:tab w:val="left" w:pos="-1418"/>
          <w:tab w:val="left" w:pos="5220"/>
        </w:tabs>
      </w:pPr>
      <w:r>
        <w:t xml:space="preserve">Oneri di Urbanizzazione Secondaria L.R. 4/85 art. 5 (7%) </w:t>
      </w:r>
      <w:r>
        <w:tab/>
      </w:r>
      <w:r w:rsidR="00E91179">
        <w:t>[oneri.ou_sec7p]</w:t>
      </w:r>
    </w:p>
    <w:p w:rsidR="00482E37" w:rsidRDefault="00482E37">
      <w:pPr>
        <w:tabs>
          <w:tab w:val="left" w:pos="-1560"/>
          <w:tab w:val="left" w:pos="-1134"/>
          <w:tab w:val="left" w:pos="5220"/>
          <w:tab w:val="right" w:pos="9923"/>
        </w:tabs>
      </w:pPr>
      <w:r>
        <w:t xml:space="preserve">Oneri di Urbanizzazione L.R. 15/89 art. 15 (10%) </w:t>
      </w:r>
      <w:r>
        <w:tab/>
      </w:r>
      <w:r w:rsidR="00E91179">
        <w:t>[oneri.ou_pr10p]</w:t>
      </w:r>
    </w:p>
    <w:p w:rsidR="00482E37" w:rsidRDefault="00C47BB0">
      <w:pPr>
        <w:tabs>
          <w:tab w:val="left" w:pos="-1560"/>
          <w:tab w:val="left" w:pos="-1418"/>
          <w:tab w:val="left" w:pos="5220"/>
        </w:tabs>
        <w:rPr>
          <w:b/>
        </w:rPr>
      </w:pPr>
      <w:r>
        <w:rPr>
          <w:b/>
        </w:rPr>
        <w:t>TOTALE</w:t>
      </w:r>
      <w:r w:rsidR="00482E37">
        <w:rPr>
          <w:b/>
        </w:rPr>
        <w:tab/>
      </w:r>
      <w:r w:rsidR="00384E04" w:rsidRPr="00384E04">
        <w:rPr>
          <w:b/>
        </w:rPr>
        <w:t>[</w:t>
      </w:r>
      <w:proofErr w:type="spellStart"/>
      <w:r w:rsidR="00384E04" w:rsidRPr="00384E04">
        <w:rPr>
          <w:b/>
        </w:rPr>
        <w:t>oneri.totale</w:t>
      </w:r>
      <w:proofErr w:type="spellEnd"/>
      <w:r w:rsidR="00384E04" w:rsidRPr="00384E04">
        <w:rPr>
          <w:b/>
        </w:rPr>
        <w:t>]</w:t>
      </w: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5130"/>
          <w:tab w:val="left" w:pos="5220"/>
          <w:tab w:val="right" w:pos="7020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UNICA SOLUZIONE:</w:t>
      </w:r>
    </w:p>
    <w:p w:rsidR="00482E37" w:rsidRDefault="00482E37">
      <w:pPr>
        <w:rPr>
          <w:b/>
        </w:rPr>
      </w:pPr>
      <w:r>
        <w:t>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rPr>
          <w:b/>
        </w:rPr>
        <w:t>VERSAMENTO RATEALE: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>prima rata al rilascio della Concessione</w:t>
      </w:r>
      <w:r>
        <w:rPr>
          <w:b/>
        </w:rPr>
        <w:t xml:space="preserve"> (1/4 del</w:t>
      </w:r>
      <w:r w:rsidR="00D21E75">
        <w:rPr>
          <w:b/>
        </w:rPr>
        <w:t xml:space="preserve"> costo di costruzione</w:t>
      </w:r>
      <w:r>
        <w:rPr>
          <w:b/>
        </w:rPr>
        <w:t>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seconda rata entro sei mesi </w:t>
      </w:r>
      <w:r w:rsidR="000A3EF3">
        <w:rPr>
          <w:b/>
        </w:rPr>
        <w:t>(1/4 del costo di costruzione)</w:t>
      </w:r>
      <w:r>
        <w:t>;</w:t>
      </w:r>
    </w:p>
    <w:p w:rsidR="00482E37" w:rsidRDefault="00482E37">
      <w:pPr>
        <w:numPr>
          <w:ilvl w:val="0"/>
          <w:numId w:val="1"/>
        </w:numPr>
        <w:ind w:left="0" w:firstLine="0"/>
      </w:pPr>
      <w:r>
        <w:t xml:space="preserve">terza rata entro dodici mesi </w:t>
      </w:r>
      <w:r w:rsidR="000A3EF3">
        <w:rPr>
          <w:b/>
        </w:rPr>
        <w:t>(1/4 del costo di costruzione)</w:t>
      </w:r>
      <w:r>
        <w:t>;</w:t>
      </w:r>
    </w:p>
    <w:p w:rsidR="00482E37" w:rsidRDefault="00647DFD">
      <w:pPr>
        <w:numPr>
          <w:ilvl w:val="0"/>
          <w:numId w:val="1"/>
        </w:numPr>
        <w:ind w:left="0" w:firstLine="0"/>
      </w:pPr>
      <w:r>
        <w:t>quarta rata entro diciotto</w:t>
      </w:r>
      <w:r w:rsidR="00482E37">
        <w:t xml:space="preserve"> mesi </w:t>
      </w:r>
      <w:r w:rsidR="000A3EF3">
        <w:rPr>
          <w:b/>
        </w:rPr>
        <w:t>(1/4 del costo di costruzione)</w:t>
      </w:r>
      <w:r w:rsidR="00482E37">
        <w:t>;</w:t>
      </w:r>
    </w:p>
    <w:p w:rsidR="00482E37" w:rsidRDefault="00482E37">
      <w:pPr>
        <w:rPr>
          <w:u w:val="single"/>
        </w:rPr>
      </w:pPr>
      <w:r>
        <w:t>A garanzia del pagamento della seconda,  terza e quarta rata dovranno essere presentate fideiussioni bancarie/assicurative dei corrispondenti importi</w:t>
      </w:r>
      <w:r>
        <w:rPr>
          <w:b/>
        </w:rPr>
        <w:t xml:space="preserve">. </w:t>
      </w:r>
      <w:r>
        <w:rPr>
          <w:u w:val="single"/>
        </w:rPr>
        <w:t xml:space="preserve">Eventuali ritardi di pagamento saranno soggetti alle more previste dall’art. </w:t>
      </w:r>
      <w:r w:rsidR="001F4167">
        <w:rPr>
          <w:u w:val="single"/>
        </w:rPr>
        <w:t>57</w:t>
      </w:r>
      <w:r>
        <w:rPr>
          <w:u w:val="single"/>
        </w:rPr>
        <w:t xml:space="preserve"> </w:t>
      </w:r>
      <w:r w:rsidR="001F4167">
        <w:rPr>
          <w:u w:val="single"/>
        </w:rPr>
        <w:t xml:space="preserve">della </w:t>
      </w:r>
      <w:r w:rsidR="001F4167" w:rsidRPr="001F4167">
        <w:rPr>
          <w:u w:val="single"/>
        </w:rPr>
        <w:t xml:space="preserve">Legge Regionale n. 16 del 06 giugno 2008 e </w:t>
      </w:r>
      <w:proofErr w:type="spellStart"/>
      <w:r w:rsidR="001F4167" w:rsidRPr="001F4167">
        <w:rPr>
          <w:u w:val="single"/>
        </w:rPr>
        <w:t>ss.mm.</w:t>
      </w:r>
      <w:proofErr w:type="spellEnd"/>
      <w:r w:rsidR="001F4167" w:rsidRPr="001F4167">
        <w:rPr>
          <w:u w:val="single"/>
        </w:rPr>
        <w:t xml:space="preserve"> e </w:t>
      </w:r>
      <w:proofErr w:type="spellStart"/>
      <w:r w:rsidR="001F4167" w:rsidRPr="001F4167">
        <w:rPr>
          <w:u w:val="single"/>
        </w:rPr>
        <w:t>ii</w:t>
      </w:r>
      <w:proofErr w:type="spellEnd"/>
      <w:r w:rsidR="001F4167" w:rsidRPr="001F4167">
        <w:rPr>
          <w:u w:val="single"/>
        </w:rPr>
        <w:t>. recante norme per la disciplina dell’attività edilizia</w:t>
      </w:r>
      <w:r>
        <w:rPr>
          <w:u w:val="single"/>
        </w:rPr>
        <w:t>.</w:t>
      </w: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tabs>
          <w:tab w:val="left" w:pos="5103"/>
          <w:tab w:val="left" w:pos="7371"/>
        </w:tabs>
        <w:rPr>
          <w:sz w:val="10"/>
        </w:rPr>
      </w:pPr>
    </w:p>
    <w:p w:rsidR="00482E37" w:rsidRDefault="00482E37">
      <w:pPr>
        <w:rPr>
          <w:b/>
        </w:rPr>
      </w:pPr>
      <w:r>
        <w:t>Rata 1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2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3 Quietanze dalla n. _________ alla n. _________ del ___________ Il Ragioniere Capo _____________________.</w:t>
      </w:r>
    </w:p>
    <w:p w:rsidR="00482E37" w:rsidRDefault="00482E37"/>
    <w:p w:rsidR="00482E37" w:rsidRDefault="00482E37">
      <w:pPr>
        <w:rPr>
          <w:b/>
        </w:rPr>
      </w:pPr>
      <w:r>
        <w:t>Rata 4 Quietanze dalla n. _________ alla n. _________ del ___________ Il Ragioniere Capo _____________________.</w:t>
      </w:r>
    </w:p>
    <w:p w:rsidR="00482E37" w:rsidRDefault="00482E37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642482" w:rsidRPr="00642482" w:rsidRDefault="00642482">
      <w:pPr>
        <w:tabs>
          <w:tab w:val="left" w:pos="5103"/>
          <w:tab w:val="left" w:pos="7371"/>
        </w:tabs>
        <w:rPr>
          <w:sz w:val="22"/>
          <w:szCs w:val="22"/>
        </w:rPr>
      </w:pPr>
    </w:p>
    <w:p w:rsidR="00482E37" w:rsidRDefault="00482E37">
      <w:pPr>
        <w:tabs>
          <w:tab w:val="left" w:pos="5103"/>
          <w:tab w:val="left" w:pos="7371"/>
        </w:tabs>
      </w:pPr>
      <w:r>
        <w:t xml:space="preserve">Sanremo, </w:t>
      </w:r>
      <w:r w:rsidR="00642482">
        <w:t>[data]</w:t>
      </w:r>
    </w:p>
    <w:p w:rsidR="00642482" w:rsidRDefault="00642482" w:rsidP="00642482">
      <w:pPr>
        <w:jc w:val="both"/>
        <w:rPr>
          <w:sz w:val="22"/>
        </w:rPr>
      </w:pPr>
    </w:p>
    <w:p w:rsidR="00642482" w:rsidRDefault="00642482" w:rsidP="00642482">
      <w:pPr>
        <w:jc w:val="both"/>
        <w:rPr>
          <w:sz w:val="22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9"/>
        <w:gridCol w:w="4889"/>
      </w:tblGrid>
      <w:tr w:rsidR="00642482" w:rsidTr="00AA576C">
        <w:tc>
          <w:tcPr>
            <w:tcW w:w="4889" w:type="dxa"/>
          </w:tcPr>
          <w:p w:rsidR="00642482" w:rsidRDefault="00642482" w:rsidP="00AA576C">
            <w:pPr>
              <w:jc w:val="center"/>
              <w:rPr>
                <w:sz w:val="22"/>
              </w:rPr>
            </w:pPr>
            <w:r>
              <w:rPr>
                <w:sz w:val="22"/>
              </w:rPr>
              <w:t>IL RESPONSABILE DEL SERVIZIO</w:t>
            </w:r>
          </w:p>
          <w:p w:rsidR="00642482" w:rsidRPr="00187EA1" w:rsidRDefault="00642482" w:rsidP="00AA576C">
            <w:pPr>
              <w:jc w:val="center"/>
            </w:pPr>
            <w:r>
              <w:t>[</w:t>
            </w:r>
            <w:proofErr w:type="spellStart"/>
            <w:r>
              <w:t>pratica.rdp</w:t>
            </w:r>
            <w:proofErr w:type="spellEnd"/>
            <w:r>
              <w:t>]</w:t>
            </w:r>
          </w:p>
        </w:tc>
        <w:tc>
          <w:tcPr>
            <w:tcW w:w="4889" w:type="dxa"/>
          </w:tcPr>
          <w:p w:rsidR="00642482" w:rsidRDefault="00642482" w:rsidP="00AA576C">
            <w:pPr>
              <w:jc w:val="center"/>
            </w:pPr>
            <w:r>
              <w:rPr>
                <w:sz w:val="22"/>
              </w:rPr>
              <w:t>IL DIRIGENTE SETTORE TERRITORIO</w:t>
            </w:r>
          </w:p>
          <w:p w:rsidR="00642482" w:rsidRDefault="00642482" w:rsidP="00AA576C">
            <w:pPr>
              <w:jc w:val="center"/>
              <w:rPr>
                <w:sz w:val="22"/>
              </w:rPr>
            </w:pPr>
            <w:r>
              <w:t>[</w:t>
            </w:r>
            <w:proofErr w:type="spellStart"/>
            <w:r>
              <w:t>pratica.dirigente</w:t>
            </w:r>
            <w:proofErr w:type="spellEnd"/>
            <w:r>
              <w:t>]</w:t>
            </w:r>
          </w:p>
        </w:tc>
      </w:tr>
    </w:tbl>
    <w:p w:rsidR="00642482" w:rsidRDefault="00642482" w:rsidP="00642482">
      <w:pPr>
        <w:jc w:val="both"/>
      </w:pPr>
    </w:p>
    <w:sectPr w:rsidR="00642482" w:rsidSect="00B42965">
      <w:pgSz w:w="11906" w:h="16838"/>
      <w:pgMar w:top="426" w:right="991" w:bottom="1134" w:left="993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182004"/>
    <w:rsid w:val="000A3EF3"/>
    <w:rsid w:val="000B4F21"/>
    <w:rsid w:val="001259BF"/>
    <w:rsid w:val="00182004"/>
    <w:rsid w:val="001F4167"/>
    <w:rsid w:val="0020774E"/>
    <w:rsid w:val="00367B28"/>
    <w:rsid w:val="00384E04"/>
    <w:rsid w:val="00452DF8"/>
    <w:rsid w:val="00482E37"/>
    <w:rsid w:val="004C6DCD"/>
    <w:rsid w:val="005265A4"/>
    <w:rsid w:val="00622136"/>
    <w:rsid w:val="00642482"/>
    <w:rsid w:val="00647DFD"/>
    <w:rsid w:val="00B30832"/>
    <w:rsid w:val="00B42965"/>
    <w:rsid w:val="00C47BB0"/>
    <w:rsid w:val="00D21E75"/>
    <w:rsid w:val="00E173F7"/>
    <w:rsid w:val="00E91179"/>
    <w:rsid w:val="00F30C25"/>
    <w:rsid w:val="00F40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B4296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62213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62213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424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ONER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ONERI.DOT</Template>
  <TotalTime>30</TotalTime>
  <Pages>1</Pages>
  <Words>332</Words>
  <Characters>2168</Characters>
  <Application>Microsoft Office Word</Application>
  <DocSecurity>0</DocSecurity>
  <Lines>18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Settore Territorio</Company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Roberto Starnini</dc:creator>
  <cp:keywords/>
  <cp:lastModifiedBy>Roberto Starnini</cp:lastModifiedBy>
  <cp:revision>7</cp:revision>
  <cp:lastPrinted>2001-08-09T11:10:00Z</cp:lastPrinted>
  <dcterms:created xsi:type="dcterms:W3CDTF">2012-12-07T14:06:00Z</dcterms:created>
  <dcterms:modified xsi:type="dcterms:W3CDTF">2012-12-14T11:19:00Z</dcterms:modified>
</cp:coreProperties>
</file>