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14" w:rsidRDefault="00CD0EA7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14" w:rsidRDefault="00C17A14"/>
    <w:p w:rsidR="00C17A14" w:rsidRDefault="00C17A1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C17A14" w:rsidRDefault="00C17A14">
      <w:pPr>
        <w:jc w:val="center"/>
        <w:rPr>
          <w:sz w:val="16"/>
        </w:rPr>
      </w:pPr>
    </w:p>
    <w:p w:rsidR="00C17A14" w:rsidRDefault="00C17A14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C17A14" w:rsidRDefault="00C17A14">
      <w:pPr>
        <w:rPr>
          <w:sz w:val="12"/>
        </w:rPr>
      </w:pPr>
    </w:p>
    <w:p w:rsidR="00C17A14" w:rsidRDefault="00C17A14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C17A14" w:rsidRDefault="00C17A14">
      <w:pPr>
        <w:ind w:left="1134" w:hanging="1134"/>
        <w:rPr>
          <w:b/>
        </w:rPr>
      </w:pPr>
    </w:p>
    <w:p w:rsidR="00C17A14" w:rsidRDefault="00C17A14">
      <w:pPr>
        <w:rPr>
          <w:sz w:val="24"/>
        </w:rPr>
      </w:pPr>
    </w:p>
    <w:p w:rsidR="00C17A14" w:rsidRDefault="00C17A14">
      <w:pPr>
        <w:ind w:left="1418" w:hanging="1418"/>
        <w:jc w:val="both"/>
        <w:rPr>
          <w:sz w:val="24"/>
        </w:rPr>
      </w:pPr>
    </w:p>
    <w:p w:rsidR="00C17A14" w:rsidRDefault="00C17A14">
      <w:pPr>
        <w:rPr>
          <w:sz w:val="24"/>
        </w:rPr>
      </w:pPr>
    </w:p>
    <w:p w:rsidR="00C17A14" w:rsidRDefault="00C17A14" w:rsidP="00E30171">
      <w:pPr>
        <w:tabs>
          <w:tab w:val="center" w:pos="4820"/>
        </w:tabs>
        <w:rPr>
          <w:sz w:val="24"/>
          <w:lang w:val="fr-FR"/>
        </w:rPr>
      </w:pPr>
      <w:proofErr w:type="spellStart"/>
      <w:r>
        <w:rPr>
          <w:sz w:val="24"/>
          <w:lang w:val="fr-FR"/>
        </w:rPr>
        <w:t>Prot</w:t>
      </w:r>
      <w:proofErr w:type="spellEnd"/>
      <w:r>
        <w:rPr>
          <w:sz w:val="24"/>
          <w:lang w:val="fr-FR"/>
        </w:rPr>
        <w:t>.</w:t>
      </w:r>
      <w:r w:rsidR="00E30171">
        <w:rPr>
          <w:sz w:val="24"/>
          <w:lang w:val="fr-FR"/>
        </w:rPr>
        <w:t xml:space="preserve"> n</w:t>
      </w:r>
      <w:r>
        <w:rPr>
          <w:sz w:val="24"/>
          <w:lang w:val="fr-FR"/>
        </w:rPr>
        <w:t>.</w:t>
      </w:r>
      <w:r w:rsidR="00E30171">
        <w:rPr>
          <w:sz w:val="24"/>
          <w:lang w:val="fr-FR"/>
        </w:rPr>
        <w:tab/>
      </w:r>
      <w:r>
        <w:rPr>
          <w:sz w:val="24"/>
          <w:lang w:val="fr-FR"/>
        </w:rPr>
        <w:t xml:space="preserve">Fasc. </w:t>
      </w:r>
      <w:r w:rsidR="00E06BA1">
        <w:rPr>
          <w:sz w:val="24"/>
          <w:lang w:val="fr-FR"/>
        </w:rPr>
        <w:t>[</w:t>
      </w:r>
      <w:proofErr w:type="spellStart"/>
      <w:r w:rsidR="00E30171">
        <w:rPr>
          <w:sz w:val="24"/>
          <w:lang w:val="fr-FR"/>
        </w:rPr>
        <w:t>numero_</w:t>
      </w:r>
      <w:r w:rsidR="00E06BA1">
        <w:rPr>
          <w:sz w:val="24"/>
          <w:lang w:val="fr-FR"/>
        </w:rPr>
        <w:t>titolo</w:t>
      </w:r>
      <w:proofErr w:type="spellEnd"/>
      <w:r w:rsidR="00E06BA1">
        <w:rPr>
          <w:sz w:val="24"/>
          <w:lang w:val="fr-FR"/>
        </w:rPr>
        <w:t>]</w:t>
      </w:r>
    </w:p>
    <w:p w:rsidR="00C17A14" w:rsidRDefault="00C17A14">
      <w:pPr>
        <w:ind w:left="1418" w:hanging="1418"/>
        <w:jc w:val="both"/>
        <w:rPr>
          <w:sz w:val="24"/>
          <w:lang w:val="fr-FR"/>
        </w:rPr>
      </w:pPr>
    </w:p>
    <w:p w:rsidR="00C17A14" w:rsidRDefault="00C17A14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 Comunicazione ai sensi dell’art. 22 della L.R. 16/08 per opere interne all’unità immobiliare sita in Andora </w:t>
      </w:r>
      <w:r w:rsidR="00CD0EA7">
        <w:rPr>
          <w:sz w:val="24"/>
        </w:rPr>
        <w:t>[ubicazione]</w:t>
      </w:r>
      <w:r>
        <w:rPr>
          <w:sz w:val="24"/>
        </w:rPr>
        <w:t xml:space="preserve">, eseguite anteriormente al </w:t>
      </w:r>
      <w:r w:rsidR="00FF357B">
        <w:rPr>
          <w:sz w:val="24"/>
        </w:rPr>
        <w:t>1985</w:t>
      </w:r>
      <w:r w:rsidR="00E30171">
        <w:rPr>
          <w:sz w:val="24"/>
        </w:rPr>
        <w:t xml:space="preserve"> - </w:t>
      </w:r>
    </w:p>
    <w:p w:rsidR="00C17A14" w:rsidRDefault="00C17A14">
      <w:pPr>
        <w:ind w:left="1418" w:hanging="1418"/>
        <w:jc w:val="both"/>
        <w:rPr>
          <w:sz w:val="24"/>
        </w:rPr>
      </w:pPr>
    </w:p>
    <w:p w:rsidR="00CD0EA7" w:rsidRPr="005167EF" w:rsidRDefault="00CD0EA7" w:rsidP="00CD0EA7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CD0EA7" w:rsidRPr="005167EF" w:rsidTr="007F72CF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0EA7" w:rsidRPr="005167EF" w:rsidRDefault="00CD0EA7" w:rsidP="007F72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0EA7" w:rsidRPr="005167EF" w:rsidRDefault="00CD0EA7" w:rsidP="007F72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0EA7" w:rsidRPr="009819AE" w:rsidRDefault="00CD0EA7" w:rsidP="007F72CF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CD0EA7" w:rsidRPr="009819AE" w:rsidRDefault="00CD0EA7" w:rsidP="007F72CF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CD0EA7" w:rsidRPr="009819AE" w:rsidRDefault="00CD0EA7" w:rsidP="007F72CF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CD0EA7" w:rsidRPr="00FE189E" w:rsidRDefault="00CD0EA7" w:rsidP="007F72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D0EA7" w:rsidRPr="005167EF" w:rsidTr="007F72CF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0EA7" w:rsidRPr="005167EF" w:rsidRDefault="00CD0EA7" w:rsidP="007F72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0EA7" w:rsidRPr="005167EF" w:rsidRDefault="00CD0EA7" w:rsidP="007F72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0EA7" w:rsidRPr="009819AE" w:rsidRDefault="00CD0EA7" w:rsidP="007F72CF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CD0EA7" w:rsidRPr="009819AE" w:rsidRDefault="00CD0EA7" w:rsidP="007F72CF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CD0EA7" w:rsidRPr="00FE189E" w:rsidRDefault="00CD0EA7" w:rsidP="007F72CF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CD0EA7" w:rsidRPr="00FE189E" w:rsidRDefault="00CD0EA7" w:rsidP="007F72CF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CD0EA7" w:rsidRPr="005167EF" w:rsidRDefault="00CD0EA7" w:rsidP="00CD0EA7">
      <w:pPr>
        <w:jc w:val="both"/>
        <w:rPr>
          <w:color w:val="000000"/>
          <w:sz w:val="24"/>
          <w:szCs w:val="24"/>
        </w:rPr>
      </w:pPr>
    </w:p>
    <w:p w:rsidR="00C17A14" w:rsidRDefault="00C17A14">
      <w:pPr>
        <w:pStyle w:val="Rientrocorpodeltesto2"/>
      </w:pPr>
      <w:r>
        <w:t xml:space="preserve">Con riferimento alla comunicazione presentata dalla S.V. in data </w:t>
      </w:r>
      <w:r w:rsidR="00CD0EA7">
        <w:t>[</w:t>
      </w:r>
      <w:proofErr w:type="spellStart"/>
      <w:r w:rsidR="00CD0EA7">
        <w:t>data_presentazione</w:t>
      </w:r>
      <w:proofErr w:type="spellEnd"/>
      <w:r w:rsidR="00CD0EA7">
        <w:t xml:space="preserve">] </w:t>
      </w:r>
      <w:proofErr w:type="spellStart"/>
      <w:r>
        <w:t>prot</w:t>
      </w:r>
      <w:proofErr w:type="spellEnd"/>
      <w:r>
        <w:t xml:space="preserve">. </w:t>
      </w:r>
      <w:r w:rsidR="00CD0EA7">
        <w:t>[protocollo]</w:t>
      </w:r>
      <w:r w:rsidR="00ED04E0">
        <w:t xml:space="preserve"> </w:t>
      </w:r>
      <w:r>
        <w:t xml:space="preserve">relativa all’oggetto si comunica che la stessa è stata registrata, senza rilievi, nell’apposito registro al n. </w:t>
      </w:r>
      <w:r w:rsidR="00CD0EA7">
        <w:t>[numero]</w:t>
      </w:r>
      <w:r>
        <w:t>.-</w:t>
      </w:r>
    </w:p>
    <w:p w:rsidR="00C17A14" w:rsidRDefault="00C17A14">
      <w:pPr>
        <w:ind w:firstLine="993"/>
        <w:jc w:val="both"/>
        <w:rPr>
          <w:b/>
          <w:sz w:val="24"/>
        </w:rPr>
      </w:pPr>
    </w:p>
    <w:p w:rsidR="00C17A14" w:rsidRDefault="00C17A14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="00C17A14" w:rsidRDefault="00C17A14">
      <w:pPr>
        <w:ind w:firstLine="993"/>
        <w:jc w:val="both"/>
        <w:rPr>
          <w:b/>
          <w:sz w:val="24"/>
        </w:rPr>
      </w:pPr>
    </w:p>
    <w:p w:rsidR="00C17A14" w:rsidRDefault="00C17A14">
      <w:pPr>
        <w:ind w:firstLine="993"/>
        <w:jc w:val="both"/>
        <w:rPr>
          <w:bCs/>
          <w:sz w:val="24"/>
        </w:rPr>
      </w:pPr>
    </w:p>
    <w:p w:rsidR="00C17A14" w:rsidRDefault="00E30171" w:rsidP="00E30171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C17A14">
        <w:rPr>
          <w:sz w:val="24"/>
        </w:rPr>
        <w:t xml:space="preserve">IL </w:t>
      </w:r>
      <w:r w:rsidR="00CC7969">
        <w:rPr>
          <w:sz w:val="24"/>
        </w:rPr>
        <w:t xml:space="preserve">RESPONSABILE </w:t>
      </w:r>
      <w:proofErr w:type="spellStart"/>
      <w:r w:rsidR="00CC7969">
        <w:rPr>
          <w:sz w:val="24"/>
        </w:rPr>
        <w:t>DI</w:t>
      </w:r>
      <w:proofErr w:type="spellEnd"/>
      <w:r w:rsidR="00CC7969">
        <w:rPr>
          <w:sz w:val="24"/>
        </w:rPr>
        <w:t xml:space="preserve"> SETTORE</w:t>
      </w:r>
    </w:p>
    <w:p w:rsidR="00C17A14" w:rsidRDefault="00E30171" w:rsidP="00E30171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C17A14"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CC7969">
          <w:rPr>
            <w:sz w:val="24"/>
          </w:rPr>
          <w:t xml:space="preserve">Geom. </w:t>
        </w:r>
        <w:r w:rsidR="00ED04E0">
          <w:rPr>
            <w:sz w:val="24"/>
          </w:rPr>
          <w:t>Massimo</w:t>
        </w:r>
      </w:smartTag>
      <w:r w:rsidR="00ED04E0">
        <w:rPr>
          <w:sz w:val="24"/>
        </w:rPr>
        <w:t xml:space="preserve"> </w:t>
      </w:r>
      <w:r>
        <w:rPr>
          <w:sz w:val="24"/>
        </w:rPr>
        <w:t>VIGNOLA</w:t>
      </w:r>
      <w:r w:rsidR="00C17A14">
        <w:rPr>
          <w:sz w:val="24"/>
        </w:rPr>
        <w:t>)</w:t>
      </w:r>
    </w:p>
    <w:p w:rsidR="00DC7D15" w:rsidRDefault="00DC7D15" w:rsidP="00E30171">
      <w:pPr>
        <w:rPr>
          <w:sz w:val="24"/>
        </w:rPr>
      </w:pPr>
    </w:p>
    <w:p w:rsidR="00ED04E0" w:rsidRDefault="00ED04E0" w:rsidP="00E30171">
      <w:pPr>
        <w:rPr>
          <w:sz w:val="24"/>
        </w:rPr>
      </w:pPr>
    </w:p>
    <w:p w:rsidR="00ED04E0" w:rsidRDefault="00ED04E0" w:rsidP="00E30171">
      <w:pPr>
        <w:rPr>
          <w:sz w:val="24"/>
        </w:rPr>
      </w:pPr>
    </w:p>
    <w:p w:rsidR="00ED04E0" w:rsidRDefault="00ED04E0" w:rsidP="00E30171">
      <w:pPr>
        <w:rPr>
          <w:sz w:val="24"/>
        </w:rPr>
      </w:pPr>
    </w:p>
    <w:p w:rsidR="00ED04E0" w:rsidRDefault="00ED04E0" w:rsidP="00E30171">
      <w:pPr>
        <w:rPr>
          <w:sz w:val="24"/>
        </w:rPr>
      </w:pPr>
    </w:p>
    <w:p w:rsidR="00ED04E0" w:rsidRDefault="00ED04E0" w:rsidP="00E30171">
      <w:pPr>
        <w:rPr>
          <w:sz w:val="24"/>
        </w:rPr>
      </w:pPr>
    </w:p>
    <w:p w:rsidR="00ED04E0" w:rsidRDefault="00ED04E0" w:rsidP="00E30171">
      <w:pPr>
        <w:rPr>
          <w:sz w:val="24"/>
        </w:rPr>
      </w:pPr>
    </w:p>
    <w:p w:rsidR="00DC7D15" w:rsidRDefault="00ED04E0" w:rsidP="00DC7D15">
      <w:pPr>
        <w:rPr>
          <w:sz w:val="24"/>
        </w:rPr>
      </w:pPr>
      <w:r>
        <w:rPr>
          <w:sz w:val="24"/>
        </w:rPr>
        <w:t>MV/</w:t>
      </w:r>
      <w:proofErr w:type="spellStart"/>
      <w:r>
        <w:rPr>
          <w:sz w:val="24"/>
        </w:rPr>
        <w:t>an</w:t>
      </w:r>
      <w:proofErr w:type="spellEnd"/>
    </w:p>
    <w:sectPr w:rsidR="00DC7D15" w:rsidSect="0002453B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C85" w:rsidRDefault="00BC3C85">
      <w:r>
        <w:separator/>
      </w:r>
    </w:p>
  </w:endnote>
  <w:endnote w:type="continuationSeparator" w:id="0">
    <w:p w:rsidR="00BC3C85" w:rsidRDefault="00BC3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14" w:rsidRDefault="0002453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C17A14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C17A14" w:rsidRDefault="00C17A1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14" w:rsidRDefault="00C17A1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C17A14" w:rsidRDefault="00C17A14">
    <w:pPr>
      <w:tabs>
        <w:tab w:val="left" w:pos="2694"/>
        <w:tab w:val="right" w:pos="9639"/>
      </w:tabs>
      <w:rPr>
        <w:sz w:val="18"/>
      </w:rPr>
    </w:pPr>
  </w:p>
  <w:p w:rsidR="00C17A14" w:rsidRDefault="0002453B">
    <w:pPr>
      <w:pStyle w:val="Pidipagina"/>
      <w:ind w:left="284" w:right="360"/>
    </w:pPr>
    <w:r w:rsidRPr="0002453B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C17A14" w:rsidRDefault="00C17A1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C17A14" w:rsidRDefault="00C17A1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C17A14" w:rsidRDefault="00C17A1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C17A14" w:rsidRDefault="00C17A1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C17A14">
      <w:t xml:space="preserve">     Comune certificato:</w:t>
    </w:r>
  </w:p>
  <w:p w:rsidR="00C17A14" w:rsidRDefault="00CD0EA7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17A14" w:rsidRDefault="00C17A14">
    <w:pPr>
      <w:pStyle w:val="Pidipagina"/>
      <w:ind w:left="284" w:right="360"/>
    </w:pPr>
  </w:p>
  <w:p w:rsidR="00C17A14" w:rsidRDefault="00C17A14">
    <w:pPr>
      <w:pStyle w:val="Pidipagina"/>
      <w:ind w:left="284" w:right="360"/>
    </w:pPr>
  </w:p>
  <w:p w:rsidR="00C17A14" w:rsidRDefault="0002453B">
    <w:pPr>
      <w:pStyle w:val="Pidipagina"/>
      <w:ind w:left="284" w:right="360"/>
      <w:jc w:val="right"/>
      <w:rPr>
        <w:sz w:val="16"/>
      </w:rPr>
    </w:pPr>
    <w:fldSimple w:instr=" FILENAME \* Upper\p  \* MERGEFORMAT ">
      <w:r w:rsidR="00806194">
        <w:rPr>
          <w:noProof/>
          <w:sz w:val="16"/>
        </w:rPr>
        <w:t>C:\USERS\NALBONE\DESKTOP\MODELLI X PROGRAMMA\ART 48, ART. 22\COMUNICAZIONE ART.22 LR 16-08 ASSENSO MODELLO.DOC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C85" w:rsidRDefault="00BC3C85">
      <w:r>
        <w:separator/>
      </w:r>
    </w:p>
  </w:footnote>
  <w:footnote w:type="continuationSeparator" w:id="0">
    <w:p w:rsidR="00BC3C85" w:rsidRDefault="00BC3C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6612D"/>
    <w:rsid w:val="0002453B"/>
    <w:rsid w:val="002E11A4"/>
    <w:rsid w:val="00321FA6"/>
    <w:rsid w:val="00412474"/>
    <w:rsid w:val="00416492"/>
    <w:rsid w:val="00756D95"/>
    <w:rsid w:val="00806194"/>
    <w:rsid w:val="00976B95"/>
    <w:rsid w:val="00AE5684"/>
    <w:rsid w:val="00BC3C85"/>
    <w:rsid w:val="00C17A14"/>
    <w:rsid w:val="00C20F02"/>
    <w:rsid w:val="00CC7969"/>
    <w:rsid w:val="00CD0EA7"/>
    <w:rsid w:val="00CD34EA"/>
    <w:rsid w:val="00CF0240"/>
    <w:rsid w:val="00D12A82"/>
    <w:rsid w:val="00DC7D15"/>
    <w:rsid w:val="00DE177E"/>
    <w:rsid w:val="00E06BA1"/>
    <w:rsid w:val="00E30171"/>
    <w:rsid w:val="00E6612D"/>
    <w:rsid w:val="00ED04E0"/>
    <w:rsid w:val="00F113D9"/>
    <w:rsid w:val="00FF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2453B"/>
  </w:style>
  <w:style w:type="paragraph" w:styleId="Titolo1">
    <w:name w:val="heading 1"/>
    <w:basedOn w:val="Normale"/>
    <w:next w:val="Normale"/>
    <w:qFormat/>
    <w:rsid w:val="0002453B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02453B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02453B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02453B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02453B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02453B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02453B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02453B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02453B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02453B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2453B"/>
  </w:style>
  <w:style w:type="paragraph" w:styleId="Intestazione">
    <w:name w:val="header"/>
    <w:basedOn w:val="Normale"/>
    <w:rsid w:val="0002453B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02453B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02453B"/>
    <w:rPr>
      <w:color w:val="0000FF"/>
      <w:u w:val="single"/>
    </w:rPr>
  </w:style>
  <w:style w:type="paragraph" w:styleId="Testofumetto">
    <w:name w:val="Balloon Text"/>
    <w:basedOn w:val="Normale"/>
    <w:semiHidden/>
    <w:rsid w:val="0002453B"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02453B"/>
    <w:pPr>
      <w:ind w:firstLine="993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1122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3075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2014-03-11T07:04:00Z</cp:lastPrinted>
  <dcterms:created xsi:type="dcterms:W3CDTF">2014-05-20T13:16:00Z</dcterms:created>
  <dcterms:modified xsi:type="dcterms:W3CDTF">2014-06-03T12:50:00Z</dcterms:modified>
</cp:coreProperties>
</file>