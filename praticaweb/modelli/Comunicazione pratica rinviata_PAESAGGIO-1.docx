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FDE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195FDE" w:rsidRPr="009C6EBE" w:rsidRDefault="00195FDE" w:rsidP="00195FD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>Prot. _____________ del _____________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5FDE" w:rsidRPr="00F42CE6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color w:val="0000FF"/>
                <w:sz w:val="22"/>
                <w:szCs w:val="22"/>
              </w:rPr>
            </w:pPr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richiedente.pec</w:t>
            </w:r>
            <w:proofErr w:type="spellEnd"/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195FDE" w:rsidRPr="009C6EBE" w:rsidTr="00A86CE3">
        <w:tc>
          <w:tcPr>
            <w:tcW w:w="2500" w:type="pct"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195FDE" w:rsidRPr="009C6EBE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5FDE" w:rsidRPr="00F42CE6" w:rsidRDefault="00195FDE" w:rsidP="00A86CE3">
            <w:pPr>
              <w:tabs>
                <w:tab w:val="right" w:pos="-1418"/>
              </w:tabs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</w:pPr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[</w:t>
            </w:r>
            <w:proofErr w:type="spellStart"/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progettista.pec</w:t>
            </w:r>
            <w:proofErr w:type="spellEnd"/>
            <w:r w:rsidRPr="00F42CE6">
              <w:rPr>
                <w:rFonts w:ascii="Arial" w:hAnsi="Arial" w:cs="Arial"/>
                <w:i/>
                <w:color w:val="0000FF"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6E2489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Edilizia n. </w:t>
      </w:r>
      <w:r w:rsidR="00063A50" w:rsidRPr="006E2489">
        <w:rPr>
          <w:rFonts w:ascii="Arial" w:hAnsi="Arial" w:cs="Arial"/>
          <w:b/>
          <w:sz w:val="22"/>
          <w:szCs w:val="22"/>
        </w:rPr>
        <w:t>[numero]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1B4225" w:rsidRPr="009C6EBE">
        <w:rPr>
          <w:rFonts w:ascii="Arial" w:hAnsi="Arial" w:cs="Arial"/>
          <w:sz w:val="22"/>
          <w:szCs w:val="22"/>
        </w:rPr>
        <w:t xml:space="preserve"> </w:t>
      </w:r>
      <w:r w:rsidR="00A3752C" w:rsidRPr="00D701B5">
        <w:rPr>
          <w:rFonts w:ascii="Arial" w:hAnsi="Arial" w:cs="Arial"/>
          <w:bCs/>
          <w:color w:val="000000"/>
          <w:sz w:val="22"/>
          <w:szCs w:val="22"/>
        </w:rPr>
        <w:t>(</w:t>
      </w:r>
      <w:r w:rsidR="00A3752C" w:rsidRPr="00D701B5">
        <w:rPr>
          <w:rFonts w:ascii="Arial" w:hAnsi="Arial" w:cs="Arial"/>
          <w:bCs/>
          <w:color w:val="000000"/>
          <w:sz w:val="16"/>
          <w:szCs w:val="16"/>
        </w:rPr>
        <w:t>da citare nella risposta</w:t>
      </w:r>
      <w:r w:rsidR="00A3752C" w:rsidRPr="00D701B5">
        <w:rPr>
          <w:rFonts w:ascii="Arial" w:hAnsi="Arial" w:cs="Arial"/>
          <w:bCs/>
          <w:color w:val="000000"/>
          <w:sz w:val="22"/>
          <w:szCs w:val="22"/>
        </w:rPr>
        <w:t>)</w:t>
      </w:r>
      <w:r w:rsidR="00A3752C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1B4225" w:rsidRPr="009C6EBE">
        <w:rPr>
          <w:rFonts w:ascii="Arial" w:hAnsi="Arial" w:cs="Arial"/>
          <w:sz w:val="22"/>
          <w:szCs w:val="22"/>
        </w:rPr>
        <w:t xml:space="preserve">- </w:t>
      </w:r>
      <w:r w:rsidR="001B3161">
        <w:rPr>
          <w:rFonts w:ascii="Arial" w:hAnsi="Arial" w:cs="Arial"/>
          <w:sz w:val="22"/>
          <w:szCs w:val="22"/>
        </w:rPr>
        <w:t>[</w:t>
      </w:r>
      <w:proofErr w:type="spellStart"/>
      <w:r w:rsidR="001B3161"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="001B3161" w:rsidRPr="00CE48F8">
        <w:rPr>
          <w:rFonts w:ascii="Arial" w:hAnsi="Arial" w:cs="Arial"/>
          <w:sz w:val="22"/>
          <w:szCs w:val="22"/>
        </w:rPr>
        <w:t>]</w:t>
      </w:r>
      <w:r w:rsidR="001B3161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 w:rsidRPr="006E2489">
        <w:rPr>
          <w:rFonts w:ascii="Arial" w:hAnsi="Arial" w:cs="Arial"/>
          <w:b/>
          <w:sz w:val="22"/>
          <w:szCs w:val="22"/>
        </w:rPr>
        <w:t>[oggetto]</w:t>
      </w:r>
      <w:r w:rsidR="000B04A5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B04A5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A3752C" w:rsidRPr="00A3752C">
        <w:rPr>
          <w:rFonts w:ascii="Arial" w:hAnsi="Arial" w:cs="Arial"/>
          <w:i/>
          <w:sz w:val="22"/>
          <w:szCs w:val="22"/>
          <w:u w:val="single"/>
        </w:rPr>
        <w:t>C</w:t>
      </w:r>
      <w:r w:rsidR="00A3752C" w:rsidRPr="00A3752C">
        <w:rPr>
          <w:rFonts w:ascii="Arial" w:hAnsi="Arial" w:cs="Arial"/>
          <w:bCs/>
          <w:i/>
          <w:snapToGrid w:val="0"/>
          <w:sz w:val="22"/>
          <w:szCs w:val="22"/>
          <w:u w:val="single"/>
        </w:rPr>
        <w:t xml:space="preserve">omunicazione </w:t>
      </w:r>
      <w:r w:rsidR="00451865">
        <w:rPr>
          <w:rFonts w:ascii="Arial" w:hAnsi="Arial" w:cs="Arial"/>
          <w:bCs/>
          <w:i/>
          <w:snapToGrid w:val="0"/>
          <w:sz w:val="22"/>
          <w:szCs w:val="22"/>
          <w:u w:val="single"/>
        </w:rPr>
        <w:t>rinvio trattazione pratica da parte della CLP</w:t>
      </w:r>
    </w:p>
    <w:p w:rsidR="00A3752C" w:rsidRPr="00451865" w:rsidRDefault="00451865" w:rsidP="00451865">
      <w:pPr>
        <w:tabs>
          <w:tab w:val="right" w:pos="-1418"/>
        </w:tabs>
        <w:spacing w:before="120" w:after="120"/>
        <w:jc w:val="both"/>
        <w:rPr>
          <w:rFonts w:ascii="Arial" w:hAnsi="Arial" w:cs="Arial"/>
          <w:noProof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Con riferimento alla istanza in oggetto acquisita con </w:t>
      </w:r>
      <w:proofErr w:type="spellStart"/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prot</w:t>
      </w:r>
      <w:proofErr w:type="spellEnd"/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, si comunica che la Commissione locale per il Paesaggio, al cui esame la stessa è stata sottoposta nella seduta del </w:t>
      </w:r>
      <w:r w:rsidR="007F6601">
        <w:rPr>
          <w:rFonts w:ascii="Arial" w:hAnsi="Arial" w:cs="Arial"/>
          <w:snapToGrid w:val="0"/>
          <w:color w:val="000000"/>
          <w:sz w:val="22"/>
          <w:szCs w:val="22"/>
        </w:rPr>
        <w:t>[</w:t>
      </w:r>
      <w:proofErr w:type="spellStart"/>
      <w:r w:rsidR="007F6601">
        <w:rPr>
          <w:rFonts w:ascii="Arial" w:hAnsi="Arial" w:cs="Arial"/>
          <w:snapToGrid w:val="0"/>
          <w:color w:val="000000"/>
          <w:sz w:val="22"/>
          <w:szCs w:val="22"/>
        </w:rPr>
        <w:t>data_rilascio_clp</w:t>
      </w:r>
      <w:r w:rsidR="00BF6E65">
        <w:rPr>
          <w:rFonts w:ascii="Arial" w:hAnsi="Arial" w:cs="Arial"/>
          <w:snapToGrid w:val="0"/>
          <w:color w:val="000000"/>
          <w:sz w:val="22"/>
          <w:szCs w:val="22"/>
        </w:rPr>
        <w:t>r</w:t>
      </w:r>
      <w:proofErr w:type="spellEnd"/>
      <w:r w:rsidR="007F6601">
        <w:rPr>
          <w:rFonts w:ascii="Arial" w:hAnsi="Arial" w:cs="Arial"/>
          <w:snapToGrid w:val="0"/>
          <w:color w:val="000000"/>
          <w:sz w:val="22"/>
          <w:szCs w:val="22"/>
        </w:rPr>
        <w:t>]</w:t>
      </w:r>
      <w:r w:rsidR="00BF6E65">
        <w:rPr>
          <w:rFonts w:ascii="Arial" w:hAnsi="Arial" w:cs="Arial"/>
          <w:snapToGrid w:val="0"/>
          <w:color w:val="000000"/>
          <w:sz w:val="22"/>
          <w:szCs w:val="22"/>
        </w:rPr>
        <w:t xml:space="preserve"> con verbale </w:t>
      </w:r>
      <w:r w:rsidR="00BF6E65" w:rsidRPr="00BF6E65">
        <w:rPr>
          <w:rFonts w:ascii="Arial" w:hAnsi="Arial" w:cs="Arial"/>
          <w:snapToGrid w:val="0"/>
          <w:color w:val="000000"/>
          <w:sz w:val="22"/>
          <w:szCs w:val="22"/>
        </w:rPr>
        <w:t>numero [</w:t>
      </w:r>
      <w:proofErr w:type="spellStart"/>
      <w:r w:rsidR="00BF6E65" w:rsidRPr="00BF6E65">
        <w:rPr>
          <w:rFonts w:ascii="Arial" w:hAnsi="Arial" w:cs="Arial"/>
          <w:snapToGrid w:val="0"/>
          <w:color w:val="000000"/>
          <w:sz w:val="22"/>
          <w:szCs w:val="22"/>
        </w:rPr>
        <w:t>numero_parere_clp</w:t>
      </w:r>
      <w:r w:rsidR="00BF6E65">
        <w:rPr>
          <w:rFonts w:ascii="Arial" w:hAnsi="Arial" w:cs="Arial"/>
          <w:snapToGrid w:val="0"/>
          <w:color w:val="000000"/>
          <w:sz w:val="22"/>
          <w:szCs w:val="22"/>
        </w:rPr>
        <w:t>r</w:t>
      </w:r>
      <w:proofErr w:type="spellEnd"/>
      <w:r w:rsidR="00BF6E65" w:rsidRPr="00BF6E65">
        <w:rPr>
          <w:rFonts w:ascii="Arial" w:hAnsi="Arial" w:cs="Arial"/>
          <w:snapToGrid w:val="0"/>
          <w:color w:val="000000"/>
          <w:sz w:val="22"/>
          <w:szCs w:val="22"/>
        </w:rPr>
        <w:t>]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, ha espresso il seguente parere:</w:t>
      </w:r>
    </w:p>
    <w:p w:rsidR="00451865" w:rsidRDefault="00451865" w:rsidP="00A3752C">
      <w:pPr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1865" w:rsidRPr="00451865" w:rsidRDefault="00451865" w:rsidP="004A6908">
      <w:pPr>
        <w:jc w:val="both"/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</w:pPr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“[</w:t>
      </w:r>
      <w:proofErr w:type="spellStart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testo_clp</w:t>
      </w:r>
      <w:proofErr w:type="spellEnd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]” [</w:t>
      </w:r>
      <w:proofErr w:type="spellStart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onshow;block</w:t>
      </w:r>
      <w:proofErr w:type="spellEnd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=</w:t>
      </w:r>
      <w:proofErr w:type="spellStart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begin;when</w:t>
      </w:r>
      <w:proofErr w:type="spellEnd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 xml:space="preserve"> [</w:t>
      </w:r>
      <w:proofErr w:type="spellStart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clp</w:t>
      </w:r>
      <w:bookmarkStart w:id="0" w:name="_GoBack"/>
      <w:bookmarkEnd w:id="0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_conprescrizioni</w:t>
      </w:r>
      <w:proofErr w:type="spellEnd"/>
      <w:r w:rsidRPr="00451865">
        <w:rPr>
          <w:rFonts w:ascii="Arial" w:hAnsi="Arial" w:cs="Arial"/>
          <w:b/>
          <w:i/>
          <w:snapToGrid w:val="0"/>
          <w:color w:val="000000"/>
          <w:sz w:val="22"/>
          <w:szCs w:val="22"/>
          <w:lang w:val="en-US"/>
        </w:rPr>
        <w:t>]=1]</w:t>
      </w:r>
    </w:p>
    <w:p w:rsidR="00451865" w:rsidRDefault="00451865" w:rsidP="00A3752C">
      <w:pPr>
        <w:rPr>
          <w:rFonts w:ascii="Arial" w:hAnsi="Arial" w:cs="Arial"/>
          <w:snapToGrid w:val="0"/>
          <w:color w:val="000000"/>
          <w:sz w:val="22"/>
          <w:szCs w:val="22"/>
          <w:lang w:val="en-US"/>
        </w:rPr>
      </w:pPr>
    </w:p>
    <w:p w:rsidR="00451865" w:rsidRP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La presente sospende i termini previsti dalle vigenti disposizioni legislative e regolamentari in materia di procedimenti amministrativi. </w:t>
      </w:r>
    </w:p>
    <w:p w:rsidR="004A6908" w:rsidRDefault="004A6908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1865" w:rsidRP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Si richiede di trasmettere </w:t>
      </w:r>
      <w:r w:rsidR="004A6908">
        <w:rPr>
          <w:rFonts w:ascii="Arial" w:hAnsi="Arial" w:cs="Arial"/>
          <w:snapToGrid w:val="0"/>
          <w:color w:val="000000"/>
          <w:sz w:val="22"/>
          <w:szCs w:val="22"/>
        </w:rPr>
        <w:t xml:space="preserve">la documentazione relativa a quanto richiesto nel succitato parere, 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entro il termine di </w:t>
      </w:r>
      <w:r w:rsidRPr="004A6908">
        <w:rPr>
          <w:rFonts w:ascii="Arial" w:hAnsi="Arial" w:cs="Arial"/>
          <w:b/>
          <w:snapToGrid w:val="0"/>
          <w:color w:val="000000"/>
          <w:sz w:val="22"/>
          <w:szCs w:val="22"/>
        </w:rPr>
        <w:t>60 giorni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 dal ricevimento della presente.</w:t>
      </w:r>
    </w:p>
    <w:p w:rsidR="004A6908" w:rsidRDefault="004A6908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1865" w:rsidRP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Si rammenta che la presente procedura è finalizzata esclusivamente al rilascio dell’autorizzazione paesaggistica ai fini ed agli effetti del Decreto Legislativo 22/01/2004 n. 42 e che, pertanto, resta fermo l'obbligo dell'osservanza di tutte le altre disposizioni di Legge, Regolamento o di Strumento Urbanistico, in vigore od applicabili in via di salvaguardia, per cui l'intervento in oggetto non potrà essere comunque legittimamente realizzato ove si ponga con esse in contrasto.</w:t>
      </w:r>
    </w:p>
    <w:p w:rsid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Per eventuali chiarimenti relativi alla presente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 contattare il Responsabile del Procedimento</w:t>
      </w:r>
      <w:r w:rsidR="00F42CE6">
        <w:rPr>
          <w:rFonts w:ascii="Arial" w:hAnsi="Arial" w:cs="Arial"/>
          <w:snapToGrid w:val="0"/>
          <w:color w:val="000000"/>
          <w:sz w:val="22"/>
          <w:szCs w:val="22"/>
        </w:rPr>
        <w:t xml:space="preserve"> in materia Paesaggistica</w:t>
      </w:r>
      <w:r>
        <w:rPr>
          <w:rFonts w:ascii="Arial" w:hAnsi="Arial" w:cs="Arial"/>
          <w:snapToGrid w:val="0"/>
          <w:color w:val="000000"/>
          <w:sz w:val="22"/>
          <w:szCs w:val="22"/>
        </w:rPr>
        <w:t xml:space="preserve">, </w:t>
      </w:r>
      <w:r w:rsidRPr="00451865">
        <w:rPr>
          <w:rFonts w:ascii="Arial" w:hAnsi="Arial" w:cs="Arial"/>
          <w:b/>
          <w:snapToGrid w:val="0"/>
          <w:color w:val="000000"/>
          <w:sz w:val="22"/>
          <w:szCs w:val="22"/>
        </w:rPr>
        <w:t>[</w:t>
      </w:r>
      <w:proofErr w:type="spellStart"/>
      <w:r w:rsidRPr="00451865">
        <w:rPr>
          <w:rFonts w:ascii="Arial" w:hAnsi="Arial" w:cs="Arial"/>
          <w:b/>
          <w:snapToGrid w:val="0"/>
          <w:color w:val="000000"/>
          <w:sz w:val="22"/>
          <w:szCs w:val="22"/>
        </w:rPr>
        <w:t>responsabile_procedimento</w:t>
      </w:r>
      <w:proofErr w:type="spellEnd"/>
      <w:r w:rsidRPr="00451865">
        <w:rPr>
          <w:rFonts w:ascii="Arial" w:hAnsi="Arial" w:cs="Arial"/>
          <w:b/>
          <w:snapToGrid w:val="0"/>
          <w:color w:val="000000"/>
          <w:sz w:val="22"/>
          <w:szCs w:val="22"/>
        </w:rPr>
        <w:t>]</w:t>
      </w: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 – [</w:t>
      </w:r>
      <w:proofErr w:type="spellStart"/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telefono_rup</w:t>
      </w:r>
      <w:proofErr w:type="spellEnd"/>
      <w:r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] – </w:t>
      </w:r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</w:t>
      </w:r>
      <w:proofErr w:type="spellStart"/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mail_rup</w:t>
      </w:r>
      <w:proofErr w:type="spellEnd"/>
      <w:r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]</w:t>
      </w:r>
      <w:r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.</w:t>
      </w:r>
    </w:p>
    <w:p w:rsid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451865">
        <w:rPr>
          <w:rFonts w:ascii="Arial" w:hAnsi="Arial" w:cs="Arial"/>
          <w:snapToGrid w:val="0"/>
          <w:color w:val="000000"/>
          <w:sz w:val="22"/>
          <w:szCs w:val="22"/>
        </w:rPr>
        <w:t>Nella risposta indicare l’oggetto ed il protocollo.</w:t>
      </w:r>
    </w:p>
    <w:p w:rsidR="00451865" w:rsidRDefault="00451865" w:rsidP="00451865">
      <w:pPr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</w:p>
    <w:p w:rsidR="000C370B" w:rsidRPr="00451865" w:rsidRDefault="000C370B" w:rsidP="00451865">
      <w:pPr>
        <w:ind w:firstLine="708"/>
        <w:jc w:val="both"/>
        <w:rPr>
          <w:rFonts w:ascii="Arial" w:hAnsi="Arial" w:cs="Arial"/>
          <w:snapToGrid w:val="0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451865" w:rsidRDefault="00451865" w:rsidP="00195FDE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</w:p>
    <w:p w:rsidR="009C6EBE" w:rsidRPr="006E2489" w:rsidRDefault="009C6EBE" w:rsidP="00195FDE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6E2489">
        <w:rPr>
          <w:rFonts w:ascii="Arial" w:hAnsi="Arial" w:cs="Arial"/>
          <w:i/>
          <w:sz w:val="22"/>
          <w:szCs w:val="22"/>
        </w:rPr>
        <w:t>Sanremo,</w:t>
      </w:r>
      <w:r w:rsidR="00BF5892" w:rsidRPr="006E2489">
        <w:rPr>
          <w:rFonts w:ascii="Arial" w:hAnsi="Arial" w:cs="Arial"/>
          <w:i/>
          <w:sz w:val="22"/>
          <w:szCs w:val="22"/>
        </w:rPr>
        <w:t xml:space="preserve"> </w:t>
      </w:r>
      <w:r w:rsidR="000B04A5" w:rsidRPr="006E2489">
        <w:rPr>
          <w:rFonts w:ascii="Arial" w:hAnsi="Arial" w:cs="Arial"/>
          <w:i/>
          <w:sz w:val="22"/>
          <w:szCs w:val="22"/>
        </w:rPr>
        <w:fldChar w:fldCharType="begin"/>
      </w:r>
      <w:r w:rsidR="00BF5892" w:rsidRPr="006E2489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B04A5" w:rsidRPr="006E2489">
        <w:rPr>
          <w:rFonts w:ascii="Arial" w:hAnsi="Arial" w:cs="Arial"/>
          <w:i/>
          <w:sz w:val="22"/>
          <w:szCs w:val="22"/>
        </w:rPr>
        <w:fldChar w:fldCharType="separate"/>
      </w:r>
      <w:r w:rsidR="00F52015">
        <w:rPr>
          <w:rFonts w:ascii="Arial" w:hAnsi="Arial" w:cs="Arial"/>
          <w:i/>
          <w:noProof/>
          <w:sz w:val="22"/>
          <w:szCs w:val="22"/>
        </w:rPr>
        <w:t>3 ottobre 2017</w:t>
      </w:r>
      <w:r w:rsidR="000B04A5" w:rsidRPr="006E2489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725CB8" w:rsidRPr="009C6EBE" w:rsidTr="001B3161">
        <w:tc>
          <w:tcPr>
            <w:tcW w:w="4889" w:type="dxa"/>
          </w:tcPr>
          <w:p w:rsidR="00725CB8" w:rsidRPr="009C6EBE" w:rsidRDefault="00725CB8" w:rsidP="001B31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195FDE" w:rsidRPr="00366AD8" w:rsidRDefault="00195FDE" w:rsidP="00195FD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66AD8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195FDE" w:rsidRDefault="00195FDE" w:rsidP="00195FD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E97062" w:rsidRPr="00B1422F" w:rsidRDefault="00195FDE" w:rsidP="00195FDE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6E2489" w:rsidRDefault="006E2489" w:rsidP="009C6EBE">
      <w:pPr>
        <w:rPr>
          <w:rFonts w:ascii="Arial" w:hAnsi="Arial" w:cs="Arial"/>
          <w:sz w:val="22"/>
          <w:szCs w:val="22"/>
        </w:rPr>
      </w:pPr>
    </w:p>
    <w:sectPr w:rsidR="006E2489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7F6" w:rsidRDefault="009C67F6" w:rsidP="00DF7577">
      <w:r>
        <w:separator/>
      </w:r>
    </w:p>
  </w:endnote>
  <w:endnote w:type="continuationSeparator" w:id="0">
    <w:p w:rsidR="009C67F6" w:rsidRDefault="009C67F6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7F6" w:rsidRDefault="009C67F6" w:rsidP="00DF7577">
      <w:r>
        <w:separator/>
      </w:r>
    </w:p>
  </w:footnote>
  <w:footnote w:type="continuationSeparator" w:id="0">
    <w:p w:rsidR="009C67F6" w:rsidRDefault="009C67F6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CE6" w:rsidRPr="00140033" w:rsidRDefault="00F42CE6" w:rsidP="00F42CE6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</w:rPr>
      <w:drawing>
        <wp:inline distT="0" distB="0" distL="0" distR="0" wp14:anchorId="79E9619B" wp14:editId="09526336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F42CE6" w:rsidRDefault="00F42CE6" w:rsidP="00F42CE6">
    <w:pPr>
      <w:tabs>
        <w:tab w:val="right" w:pos="9923"/>
      </w:tabs>
      <w:jc w:val="center"/>
      <w:rPr>
        <w:rFonts w:ascii="Arial" w:hAnsi="Arial" w:cs="Arial"/>
        <w:b/>
        <w:i/>
        <w:caps/>
        <w:color w:val="0000FF"/>
        <w:sz w:val="22"/>
        <w:szCs w:val="22"/>
      </w:rPr>
    </w:pPr>
    <w:r w:rsidRPr="00333170">
      <w:rPr>
        <w:rFonts w:ascii="Arial" w:hAnsi="Arial" w:cs="Arial"/>
        <w:b/>
        <w:i/>
        <w:caps/>
        <w:color w:val="0000FF"/>
        <w:sz w:val="22"/>
        <w:szCs w:val="22"/>
      </w:rPr>
      <w:t>settore Servizi alle imprese, al territorio e sviluppo sostenibile</w:t>
    </w:r>
  </w:p>
  <w:p w:rsidR="00F42CE6" w:rsidRPr="00420D57" w:rsidRDefault="00F42CE6" w:rsidP="00F42CE6">
    <w:pPr>
      <w:tabs>
        <w:tab w:val="right" w:pos="9923"/>
      </w:tabs>
      <w:jc w:val="center"/>
      <w:rPr>
        <w:rFonts w:ascii="Arial" w:hAnsi="Arial" w:cs="Arial"/>
        <w:b/>
        <w:caps/>
        <w:color w:val="0000FF"/>
        <w:sz w:val="22"/>
        <w:szCs w:val="22"/>
      </w:rPr>
    </w:pPr>
    <w:r w:rsidRPr="00420D57">
      <w:rPr>
        <w:rFonts w:ascii="Arial" w:hAnsi="Arial" w:cs="Arial"/>
        <w:b/>
        <w:caps/>
        <w:color w:val="0000FF"/>
        <w:sz w:val="22"/>
        <w:szCs w:val="22"/>
      </w:rPr>
      <w:t>SERVIZIO AUTORIZZAZIONI PAESAGGISTICHE E VINCOLI</w:t>
    </w:r>
  </w:p>
  <w:p w:rsidR="00F42CE6" w:rsidRPr="00DF7577" w:rsidRDefault="00F42CE6" w:rsidP="00F42CE6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</w:t>
    </w:r>
    <w:r>
      <w:rPr>
        <w:rFonts w:ascii="Arial" w:hAnsi="Arial" w:cs="Arial"/>
        <w:b/>
        <w:i/>
        <w:color w:val="0000FF"/>
      </w:rPr>
      <w:t>,</w:t>
    </w:r>
    <w:r w:rsidRPr="00DF7577">
      <w:rPr>
        <w:rFonts w:ascii="Arial" w:hAnsi="Arial" w:cs="Arial"/>
        <w:b/>
        <w:i/>
        <w:color w:val="0000FF"/>
      </w:rPr>
      <w:t xml:space="preserve"> 59 – 18038 Sanremo (IM)</w:t>
    </w:r>
  </w:p>
  <w:p w:rsidR="00F42CE6" w:rsidRPr="00C125E1" w:rsidRDefault="00F42CE6" w:rsidP="00F42CE6">
    <w:pPr>
      <w:widowControl w:val="0"/>
      <w:jc w:val="center"/>
      <w:rPr>
        <w:rFonts w:ascii="Arial" w:hAnsi="Arial" w:cs="Arial"/>
        <w:b/>
        <w:i/>
        <w:color w:val="0000FF"/>
      </w:rPr>
    </w:pPr>
    <w:r w:rsidRPr="00C125E1">
      <w:rPr>
        <w:rFonts w:ascii="Arial" w:hAnsi="Arial" w:cs="Arial"/>
        <w:b/>
        <w:i/>
        <w:color w:val="0000FF"/>
        <w:u w:val="single"/>
      </w:rPr>
      <w:t>sue.comune.sanremo@legalmail.it</w:t>
    </w:r>
  </w:p>
  <w:p w:rsidR="00B1422F" w:rsidRPr="00F42CE6" w:rsidRDefault="00B1422F" w:rsidP="00F42CE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F31052"/>
    <w:multiLevelType w:val="hybridMultilevel"/>
    <w:tmpl w:val="8FAE9A30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0B2A"/>
    <w:rsid w:val="00003A5B"/>
    <w:rsid w:val="00022D26"/>
    <w:rsid w:val="00024535"/>
    <w:rsid w:val="00033B2C"/>
    <w:rsid w:val="00063A50"/>
    <w:rsid w:val="000B04A5"/>
    <w:rsid w:val="000B144E"/>
    <w:rsid w:val="000C370B"/>
    <w:rsid w:val="000F1EDD"/>
    <w:rsid w:val="00132E13"/>
    <w:rsid w:val="0015544B"/>
    <w:rsid w:val="00195FDE"/>
    <w:rsid w:val="001B2769"/>
    <w:rsid w:val="001B3161"/>
    <w:rsid w:val="001B4225"/>
    <w:rsid w:val="001E67FB"/>
    <w:rsid w:val="002061BA"/>
    <w:rsid w:val="00223A9A"/>
    <w:rsid w:val="0022532A"/>
    <w:rsid w:val="002D0988"/>
    <w:rsid w:val="00300512"/>
    <w:rsid w:val="00324615"/>
    <w:rsid w:val="00345ED3"/>
    <w:rsid w:val="00352093"/>
    <w:rsid w:val="003558ED"/>
    <w:rsid w:val="00367297"/>
    <w:rsid w:val="00370D34"/>
    <w:rsid w:val="0038337F"/>
    <w:rsid w:val="003C2B9B"/>
    <w:rsid w:val="00451865"/>
    <w:rsid w:val="004705D8"/>
    <w:rsid w:val="004A6908"/>
    <w:rsid w:val="004B610F"/>
    <w:rsid w:val="004D1A05"/>
    <w:rsid w:val="00517B31"/>
    <w:rsid w:val="00544C58"/>
    <w:rsid w:val="00563488"/>
    <w:rsid w:val="00567CEF"/>
    <w:rsid w:val="005710E6"/>
    <w:rsid w:val="00587817"/>
    <w:rsid w:val="005A2947"/>
    <w:rsid w:val="00624052"/>
    <w:rsid w:val="00660C73"/>
    <w:rsid w:val="006A01DF"/>
    <w:rsid w:val="006D08B3"/>
    <w:rsid w:val="006D5972"/>
    <w:rsid w:val="006E2489"/>
    <w:rsid w:val="00703418"/>
    <w:rsid w:val="00725CB8"/>
    <w:rsid w:val="0073045A"/>
    <w:rsid w:val="007672D9"/>
    <w:rsid w:val="007B7BB4"/>
    <w:rsid w:val="007C2FE4"/>
    <w:rsid w:val="007C776E"/>
    <w:rsid w:val="007D3104"/>
    <w:rsid w:val="007D695F"/>
    <w:rsid w:val="007F6601"/>
    <w:rsid w:val="0083520F"/>
    <w:rsid w:val="008B446D"/>
    <w:rsid w:val="00901901"/>
    <w:rsid w:val="009273CF"/>
    <w:rsid w:val="00931C61"/>
    <w:rsid w:val="009455A0"/>
    <w:rsid w:val="00997DA5"/>
    <w:rsid w:val="009C56F4"/>
    <w:rsid w:val="009C67F6"/>
    <w:rsid w:val="009C6EBE"/>
    <w:rsid w:val="00A10C1D"/>
    <w:rsid w:val="00A12A47"/>
    <w:rsid w:val="00A224FD"/>
    <w:rsid w:val="00A3752C"/>
    <w:rsid w:val="00A632A8"/>
    <w:rsid w:val="00A75218"/>
    <w:rsid w:val="00AB6BFD"/>
    <w:rsid w:val="00AC0F51"/>
    <w:rsid w:val="00AE487C"/>
    <w:rsid w:val="00B05B9F"/>
    <w:rsid w:val="00B1422F"/>
    <w:rsid w:val="00B26636"/>
    <w:rsid w:val="00B438C0"/>
    <w:rsid w:val="00BA08A8"/>
    <w:rsid w:val="00BC1F7A"/>
    <w:rsid w:val="00BD1F94"/>
    <w:rsid w:val="00BE0C5B"/>
    <w:rsid w:val="00BE6E8B"/>
    <w:rsid w:val="00BF5892"/>
    <w:rsid w:val="00BF6E65"/>
    <w:rsid w:val="00C25647"/>
    <w:rsid w:val="00C540BC"/>
    <w:rsid w:val="00C64F20"/>
    <w:rsid w:val="00C67D14"/>
    <w:rsid w:val="00C87BA6"/>
    <w:rsid w:val="00C93867"/>
    <w:rsid w:val="00C95CDB"/>
    <w:rsid w:val="00CE48F8"/>
    <w:rsid w:val="00CE60EA"/>
    <w:rsid w:val="00D84B61"/>
    <w:rsid w:val="00DB07ED"/>
    <w:rsid w:val="00DE0590"/>
    <w:rsid w:val="00DF7577"/>
    <w:rsid w:val="00E530BE"/>
    <w:rsid w:val="00E82235"/>
    <w:rsid w:val="00E97062"/>
    <w:rsid w:val="00EC40AF"/>
    <w:rsid w:val="00EC63C7"/>
    <w:rsid w:val="00F42CE6"/>
    <w:rsid w:val="00F52015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1C836-0D48-46E5-A059-07B1BFF37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2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2010-04-08T12:35:00Z</cp:lastPrinted>
  <dcterms:created xsi:type="dcterms:W3CDTF">2017-09-07T11:36:00Z</dcterms:created>
  <dcterms:modified xsi:type="dcterms:W3CDTF">2017-10-03T10:17:00Z</dcterms:modified>
</cp:coreProperties>
</file>