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14" w:rsidRDefault="009A7A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70.5pt">
            <v:imagedata r:id="rId4" o:title=""/>
          </v:shape>
        </w:pict>
      </w:r>
    </w:p>
    <w:p w:rsidR="009A7A14" w:rsidRDefault="009A7A14" w:rsidP="00EB572E">
      <w:pPr>
        <w:jc w:val="center"/>
        <w:rPr>
          <w:b/>
          <w:sz w:val="18"/>
          <w:szCs w:val="18"/>
        </w:rPr>
      </w:pPr>
    </w:p>
    <w:p w:rsidR="009A7A14" w:rsidRDefault="009A7A14" w:rsidP="0036682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A7A14" w:rsidRDefault="009A7A14" w:rsidP="0036682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A7A14" w:rsidRDefault="009A7A14" w:rsidP="0036682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A7A14" w:rsidRPr="00317BAD" w:rsidRDefault="009A7A14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0"/>
        </w:rPr>
      </w:pPr>
    </w:p>
    <w:p w:rsidR="009A7A14" w:rsidRPr="00317BAD" w:rsidRDefault="009A7A14">
      <w:pPr>
        <w:overflowPunct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9A7A14" w:rsidRPr="00317BAD" w:rsidRDefault="009A7A14">
      <w:pPr>
        <w:jc w:val="center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Prot.</w:t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 w:rsidRPr="00317BAD">
          <w:rPr>
            <w:rFonts w:ascii="Arial" w:hAnsi="Arial" w:cs="Arial"/>
            <w:sz w:val="22"/>
            <w:szCs w:val="22"/>
          </w:rPr>
          <w:t>La Spezia</w:t>
        </w:r>
      </w:smartTag>
      <w:r w:rsidRPr="00317BAD">
        <w:rPr>
          <w:rFonts w:ascii="Arial" w:hAnsi="Arial" w:cs="Arial"/>
          <w:sz w:val="22"/>
          <w:szCs w:val="22"/>
        </w:rPr>
        <w:t xml:space="preserve"> li,  </w:t>
      </w:r>
    </w:p>
    <w:p w:rsidR="009A7A14" w:rsidRPr="00317BAD" w:rsidRDefault="009A7A1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9A7A14" w:rsidTr="00A61E5D">
        <w:trPr>
          <w:trHeight w:val="1"/>
        </w:trPr>
        <w:tc>
          <w:tcPr>
            <w:tcW w:w="3195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[richiedenti.nominativo;block=tbs:row;]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[richiedenti.indirizzo]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[richiedenti.cap] [richiedenti.comune] ([richiedenti.prov])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9A7A14" w:rsidTr="00A61E5D">
        <w:trPr>
          <w:trHeight w:val="1"/>
        </w:trPr>
        <w:tc>
          <w:tcPr>
            <w:tcW w:w="3195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[progettisti.nominativo;block=tbs:row;]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[progettisti.indirizzo]</w:t>
            </w:r>
          </w:p>
          <w:p w:rsidR="009A7A14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[progettisti.cap] [progettisti.comune] ([progettisti.prov])</w:t>
            </w:r>
          </w:p>
          <w:p w:rsidR="009A7A14" w:rsidRPr="00D653FB" w:rsidRDefault="009A7A14" w:rsidP="00A61E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9A7A14" w:rsidRPr="00317BAD" w:rsidRDefault="009A7A14">
      <w:pPr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Oggetto</w:t>
      </w:r>
      <w:r w:rsidRPr="00317BAD">
        <w:rPr>
          <w:rFonts w:ascii="Arial" w:hAnsi="Arial" w:cs="Arial"/>
          <w:b/>
          <w:sz w:val="22"/>
          <w:szCs w:val="22"/>
        </w:rPr>
        <w:t>: Richiesta integrazioni ai sensi dell’art.31, comma 6, Legge Regionale n. 16/2008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D216DE" w:rsidRDefault="009A7A14" w:rsidP="005F103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Pratica edilizia </w:t>
      </w:r>
      <w:r>
        <w:rPr>
          <w:rFonts w:ascii="Arial" w:hAnsi="Arial" w:cs="Arial"/>
          <w:sz w:val="22"/>
          <w:szCs w:val="22"/>
        </w:rPr>
        <w:t xml:space="preserve">per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Pr="00D216DE">
        <w:rPr>
          <w:rFonts w:ascii="Arial" w:hAnsi="Arial" w:cs="Arial"/>
          <w:sz w:val="22"/>
          <w:szCs w:val="22"/>
        </w:rPr>
        <w:t>, P.E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[data_presentazione]</w:t>
      </w:r>
    </w:p>
    <w:p w:rsidR="009A7A14" w:rsidRPr="00D216DE" w:rsidRDefault="009A7A14" w:rsidP="005F1035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In riferimento alla richiesta di cui all’oggetto si comunica che dall’esame della stessa occorrono i seguenti chiarimenti: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[allegati_mancanti.documento;block=tbs:p;]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prosieguo della pratica.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La presente comunicazione interrompe i termini dell’istruttoria ai sensi e per gli effetti dell’art.31 comma 6 della Legge Regionale n. 16/2008.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Qualora le integrazioni richieste non pervengano entro 90 giorni dalla presente richiesta l’istanza si intende archiviata.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L’Ufficio Competente rimane a disposizione per ogni chiarimento il MARTEDI’ ed il GIOVEDI’ dalle ore 8,30 alle ore 12,00 ed il SABATO dalle ore 8,30 alle ore 11,30</w:t>
      </w: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jc w:val="both"/>
        <w:rPr>
          <w:rFonts w:ascii="Arial" w:hAnsi="Arial" w:cs="Arial"/>
          <w:sz w:val="22"/>
          <w:szCs w:val="22"/>
        </w:rPr>
      </w:pPr>
    </w:p>
    <w:p w:rsidR="009A7A14" w:rsidRPr="00317BAD" w:rsidRDefault="009A7A14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  <w:t>Il responsabile del procedimento</w:t>
      </w:r>
    </w:p>
    <w:p w:rsidR="009A7A14" w:rsidRPr="00317BAD" w:rsidRDefault="009A7A14" w:rsidP="005F1035">
      <w:pPr>
        <w:tabs>
          <w:tab w:val="left" w:pos="5954"/>
        </w:tabs>
        <w:jc w:val="center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[responsabile_procedimento]</w:t>
      </w:r>
    </w:p>
    <w:sectPr w:rsidR="009A7A14" w:rsidRPr="00317BAD" w:rsidSect="00317BAD">
      <w:pgSz w:w="11906" w:h="16838"/>
      <w:pgMar w:top="107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422C"/>
    <w:rsid w:val="00176CDC"/>
    <w:rsid w:val="0019445C"/>
    <w:rsid w:val="00232D1B"/>
    <w:rsid w:val="00284630"/>
    <w:rsid w:val="0029763F"/>
    <w:rsid w:val="00317BAD"/>
    <w:rsid w:val="00366829"/>
    <w:rsid w:val="004B422C"/>
    <w:rsid w:val="004B63D3"/>
    <w:rsid w:val="0057466B"/>
    <w:rsid w:val="005E144B"/>
    <w:rsid w:val="005F1035"/>
    <w:rsid w:val="009A7A14"/>
    <w:rsid w:val="00A61E5D"/>
    <w:rsid w:val="00AB1214"/>
    <w:rsid w:val="00CC7E86"/>
    <w:rsid w:val="00D216DE"/>
    <w:rsid w:val="00D653FB"/>
    <w:rsid w:val="00EB572E"/>
    <w:rsid w:val="00F054F7"/>
    <w:rsid w:val="00F5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EB572E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86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211</Words>
  <Characters>1206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Comune La Spezia</cp:lastModifiedBy>
  <cp:revision>2</cp:revision>
  <dcterms:created xsi:type="dcterms:W3CDTF">2015-06-19T12:00:00Z</dcterms:created>
  <dcterms:modified xsi:type="dcterms:W3CDTF">2015-06-19T12:06:00Z</dcterms:modified>
</cp:coreProperties>
</file>