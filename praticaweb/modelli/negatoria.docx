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79" w:rsidRDefault="002B3779">
      <w:pPr>
        <w:jc w:val="center"/>
        <w:rPr>
          <w:b/>
          <w:sz w:val="24"/>
        </w:rPr>
      </w:pPr>
    </w:p>
    <w:p w:rsidR="002B3779" w:rsidRDefault="004D6FC5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60960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3779" w:rsidRDefault="002B3779">
      <w:pPr>
        <w:jc w:val="center"/>
        <w:rPr>
          <w:b/>
          <w:sz w:val="24"/>
        </w:rPr>
      </w:pPr>
    </w:p>
    <w:p w:rsidR="002B3779" w:rsidRDefault="002B3779">
      <w:pPr>
        <w:jc w:val="center"/>
        <w:rPr>
          <w:b/>
          <w:sz w:val="24"/>
        </w:rPr>
      </w:pPr>
    </w:p>
    <w:p w:rsidR="002B3779" w:rsidRDefault="002B3779">
      <w:pPr>
        <w:rPr>
          <w:b/>
          <w:sz w:val="24"/>
        </w:rPr>
      </w:pPr>
    </w:p>
    <w:p w:rsidR="00516E5A" w:rsidRDefault="002B3779">
      <w:pPr>
        <w:pStyle w:val="Titolo2"/>
        <w:ind w:left="2832"/>
      </w:pPr>
      <w:r>
        <w:t xml:space="preserve">         </w:t>
      </w:r>
    </w:p>
    <w:p w:rsidR="002B3779" w:rsidRPr="00516E5A" w:rsidRDefault="002B3779" w:rsidP="00516E5A">
      <w:pPr>
        <w:pStyle w:val="Titolo2"/>
        <w:ind w:left="0"/>
        <w:jc w:val="center"/>
        <w:rPr>
          <w:sz w:val="26"/>
          <w:szCs w:val="26"/>
        </w:rPr>
      </w:pPr>
      <w:r w:rsidRPr="00516E5A">
        <w:rPr>
          <w:sz w:val="26"/>
          <w:szCs w:val="26"/>
        </w:rPr>
        <w:t>SETTORE TERRITORIO</w:t>
      </w:r>
    </w:p>
    <w:p w:rsidR="002B3779" w:rsidRPr="00516E5A" w:rsidRDefault="002B3779" w:rsidP="00516E5A">
      <w:pPr>
        <w:pStyle w:val="Titolo1"/>
        <w:ind w:left="0" w:firstLine="0"/>
        <w:jc w:val="center"/>
        <w:rPr>
          <w:sz w:val="26"/>
          <w:szCs w:val="26"/>
        </w:rPr>
      </w:pPr>
      <w:r w:rsidRPr="00516E5A">
        <w:rPr>
          <w:sz w:val="26"/>
          <w:szCs w:val="26"/>
        </w:rPr>
        <w:t>SERVIZIO EDILIZIA PRIVATA</w:t>
      </w:r>
    </w:p>
    <w:p w:rsidR="002B3779" w:rsidRDefault="002B3779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2B3779" w:rsidRPr="006A7387">
        <w:tc>
          <w:tcPr>
            <w:tcW w:w="4889" w:type="dxa"/>
          </w:tcPr>
          <w:p w:rsidR="002B3779" w:rsidRPr="006A7387" w:rsidRDefault="008108E1">
            <w:pPr>
              <w:rPr>
                <w:sz w:val="22"/>
                <w:szCs w:val="22"/>
              </w:rPr>
            </w:pPr>
            <w:proofErr w:type="spellStart"/>
            <w:r w:rsidRPr="006A7387">
              <w:rPr>
                <w:sz w:val="22"/>
                <w:szCs w:val="22"/>
              </w:rPr>
              <w:t>Prot</w:t>
            </w:r>
            <w:proofErr w:type="spellEnd"/>
            <w:r w:rsidRPr="006A7387">
              <w:rPr>
                <w:sz w:val="22"/>
                <w:szCs w:val="22"/>
              </w:rPr>
              <w:t>. [</w:t>
            </w:r>
            <w:proofErr w:type="spellStart"/>
            <w:r w:rsidRPr="006A7387">
              <w:rPr>
                <w:sz w:val="22"/>
                <w:szCs w:val="22"/>
              </w:rPr>
              <w:t>protocollo</w:t>
            </w:r>
            <w:proofErr w:type="spellEnd"/>
            <w:r w:rsidRPr="006A7387">
              <w:rPr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2B3779" w:rsidRPr="006A7387" w:rsidRDefault="002B3779" w:rsidP="008108E1">
            <w:pPr>
              <w:jc w:val="right"/>
              <w:rPr>
                <w:sz w:val="22"/>
                <w:szCs w:val="22"/>
              </w:rPr>
            </w:pPr>
            <w:proofErr w:type="spellStart"/>
            <w:r w:rsidRPr="006A7387">
              <w:rPr>
                <w:sz w:val="22"/>
                <w:szCs w:val="22"/>
              </w:rPr>
              <w:t>Prat</w:t>
            </w:r>
            <w:proofErr w:type="spellEnd"/>
            <w:r w:rsidRPr="006A7387">
              <w:rPr>
                <w:sz w:val="22"/>
                <w:szCs w:val="22"/>
              </w:rPr>
              <w:t xml:space="preserve">. </w:t>
            </w:r>
            <w:proofErr w:type="spellStart"/>
            <w:r w:rsidRPr="006A7387">
              <w:rPr>
                <w:sz w:val="22"/>
                <w:szCs w:val="22"/>
              </w:rPr>
              <w:t>Edil</w:t>
            </w:r>
            <w:proofErr w:type="spellEnd"/>
            <w:r w:rsidRPr="006A7387">
              <w:rPr>
                <w:sz w:val="22"/>
                <w:szCs w:val="22"/>
              </w:rPr>
              <w:t>.</w:t>
            </w:r>
            <w:r w:rsidR="008108E1" w:rsidRPr="006A7387">
              <w:rPr>
                <w:sz w:val="22"/>
                <w:szCs w:val="22"/>
              </w:rPr>
              <w:t xml:space="preserve"> [</w:t>
            </w:r>
            <w:proofErr w:type="spellStart"/>
            <w:r w:rsidR="008108E1" w:rsidRPr="006A7387">
              <w:rPr>
                <w:sz w:val="22"/>
                <w:szCs w:val="22"/>
              </w:rPr>
              <w:t>numero</w:t>
            </w:r>
            <w:proofErr w:type="spellEnd"/>
            <w:r w:rsidR="008108E1" w:rsidRPr="006A7387">
              <w:rPr>
                <w:sz w:val="22"/>
                <w:szCs w:val="22"/>
              </w:rPr>
              <w:t>]</w:t>
            </w:r>
          </w:p>
        </w:tc>
      </w:tr>
      <w:tr w:rsidR="002B3779" w:rsidRPr="006A7387">
        <w:tc>
          <w:tcPr>
            <w:tcW w:w="4889" w:type="dxa"/>
          </w:tcPr>
          <w:p w:rsidR="002B3779" w:rsidRPr="006A7387" w:rsidRDefault="002B3779">
            <w:pPr>
              <w:rPr>
                <w:sz w:val="22"/>
                <w:szCs w:val="22"/>
              </w:rPr>
            </w:pPr>
            <w:r w:rsidRPr="006A7387">
              <w:rPr>
                <w:sz w:val="22"/>
                <w:szCs w:val="22"/>
              </w:rPr>
              <w:t>Del</w:t>
            </w:r>
            <w:r w:rsidR="008108E1" w:rsidRPr="006A7387">
              <w:rPr>
                <w:sz w:val="22"/>
                <w:szCs w:val="22"/>
              </w:rPr>
              <w:t xml:space="preserve"> [data_protocollo]</w:t>
            </w:r>
          </w:p>
        </w:tc>
        <w:tc>
          <w:tcPr>
            <w:tcW w:w="4889" w:type="dxa"/>
          </w:tcPr>
          <w:p w:rsidR="002B3779" w:rsidRPr="006A7387" w:rsidRDefault="002B3779" w:rsidP="008108E1">
            <w:pPr>
              <w:jc w:val="right"/>
              <w:rPr>
                <w:sz w:val="22"/>
                <w:szCs w:val="22"/>
              </w:rPr>
            </w:pPr>
            <w:r w:rsidRPr="006A7387">
              <w:rPr>
                <w:sz w:val="22"/>
                <w:szCs w:val="22"/>
              </w:rPr>
              <w:t xml:space="preserve">C.E. </w:t>
            </w:r>
            <w:r w:rsidR="008108E1" w:rsidRPr="006A7387">
              <w:rPr>
                <w:sz w:val="22"/>
                <w:szCs w:val="22"/>
              </w:rPr>
              <w:t>[data_rilascio_ce]</w:t>
            </w:r>
          </w:p>
        </w:tc>
      </w:tr>
    </w:tbl>
    <w:p w:rsidR="002B3779" w:rsidRPr="006A7387" w:rsidRDefault="002B3779">
      <w:pPr>
        <w:rPr>
          <w:sz w:val="22"/>
          <w:szCs w:val="22"/>
        </w:rPr>
      </w:pPr>
    </w:p>
    <w:p w:rsidR="002B3779" w:rsidRPr="006A7387" w:rsidRDefault="002B3779">
      <w:pPr>
        <w:rPr>
          <w:sz w:val="22"/>
          <w:szCs w:val="22"/>
        </w:rPr>
      </w:pPr>
    </w:p>
    <w:p w:rsidR="002B3779" w:rsidRPr="006A7387" w:rsidRDefault="002B3779">
      <w:pPr>
        <w:rPr>
          <w:sz w:val="22"/>
          <w:szCs w:val="22"/>
        </w:rPr>
      </w:pPr>
      <w:r w:rsidRPr="006A7387">
        <w:rPr>
          <w:sz w:val="22"/>
          <w:szCs w:val="22"/>
        </w:rPr>
        <w:t>OGGETTO: Pratica edilizia relativa a</w:t>
      </w:r>
      <w:r w:rsidR="00165E21" w:rsidRPr="006A7387">
        <w:rPr>
          <w:sz w:val="22"/>
          <w:szCs w:val="22"/>
        </w:rPr>
        <w:t xml:space="preserve"> [</w:t>
      </w:r>
      <w:proofErr w:type="spellStart"/>
      <w:r w:rsidR="00165E21" w:rsidRPr="006A7387">
        <w:rPr>
          <w:sz w:val="22"/>
          <w:szCs w:val="22"/>
        </w:rPr>
        <w:t>oggetto</w:t>
      </w:r>
      <w:proofErr w:type="spellEnd"/>
      <w:r w:rsidR="00165E21" w:rsidRPr="006A7387">
        <w:rPr>
          <w:sz w:val="22"/>
          <w:szCs w:val="22"/>
        </w:rPr>
        <w:t>]</w:t>
      </w:r>
      <w:r w:rsidRPr="006A7387">
        <w:rPr>
          <w:sz w:val="22"/>
          <w:szCs w:val="22"/>
        </w:rPr>
        <w:t xml:space="preserve"> in</w:t>
      </w:r>
      <w:r w:rsidR="00165E21" w:rsidRPr="006A7387">
        <w:rPr>
          <w:sz w:val="22"/>
          <w:szCs w:val="22"/>
        </w:rPr>
        <w:t xml:space="preserve"> [</w:t>
      </w:r>
      <w:proofErr w:type="spellStart"/>
      <w:r w:rsidR="00165E21" w:rsidRPr="006A7387">
        <w:rPr>
          <w:sz w:val="22"/>
          <w:szCs w:val="22"/>
        </w:rPr>
        <w:t>ubicazione</w:t>
      </w:r>
      <w:proofErr w:type="spellEnd"/>
      <w:r w:rsidR="00165E21" w:rsidRPr="006A7387">
        <w:rPr>
          <w:sz w:val="22"/>
          <w:szCs w:val="22"/>
        </w:rPr>
        <w:t>].</w:t>
      </w:r>
    </w:p>
    <w:p w:rsidR="002B3779" w:rsidRPr="006A7387" w:rsidRDefault="002B3779">
      <w:pPr>
        <w:ind w:firstLine="3"/>
        <w:rPr>
          <w:sz w:val="22"/>
          <w:szCs w:val="22"/>
        </w:rPr>
      </w:pPr>
    </w:p>
    <w:p w:rsidR="002B3779" w:rsidRPr="006A7387" w:rsidRDefault="002B3779">
      <w:pPr>
        <w:pStyle w:val="Titolo4"/>
        <w:rPr>
          <w:sz w:val="22"/>
          <w:szCs w:val="22"/>
        </w:rPr>
      </w:pPr>
      <w:r w:rsidRPr="006A7387">
        <w:rPr>
          <w:sz w:val="22"/>
          <w:szCs w:val="22"/>
        </w:rPr>
        <w:t>RACCOMANDATA A.R.</w:t>
      </w:r>
    </w:p>
    <w:p w:rsidR="00164ACA" w:rsidRPr="006A7387" w:rsidRDefault="00164ACA" w:rsidP="00164ACA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64ACA" w:rsidRPr="006A7387" w:rsidTr="006F7145">
        <w:tc>
          <w:tcPr>
            <w:tcW w:w="2500" w:type="pct"/>
          </w:tcPr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64ACA" w:rsidRPr="006A7387" w:rsidTr="006F7145">
        <w:tc>
          <w:tcPr>
            <w:tcW w:w="2500" w:type="pct"/>
          </w:tcPr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164ACA" w:rsidRPr="006A7387" w:rsidRDefault="00164ACA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108E1" w:rsidRPr="006A7387" w:rsidRDefault="008108E1">
      <w:pPr>
        <w:rPr>
          <w:sz w:val="22"/>
          <w:szCs w:val="22"/>
        </w:rPr>
      </w:pPr>
    </w:p>
    <w:p w:rsidR="002B3779" w:rsidRPr="006A7387" w:rsidRDefault="002B3779" w:rsidP="0069277C">
      <w:p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 xml:space="preserve">In riferimento alla pratica </w:t>
      </w:r>
      <w:r w:rsidR="00516E5A" w:rsidRPr="006A7387">
        <w:rPr>
          <w:sz w:val="22"/>
          <w:szCs w:val="22"/>
        </w:rPr>
        <w:t>pari oggetto</w:t>
      </w:r>
      <w:r w:rsidRPr="006A7387">
        <w:rPr>
          <w:sz w:val="22"/>
          <w:szCs w:val="22"/>
        </w:rPr>
        <w:t>, e premesso che:</w:t>
      </w:r>
    </w:p>
    <w:p w:rsidR="002B3779" w:rsidRPr="006A7387" w:rsidRDefault="002B3779" w:rsidP="0069277C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>la Commissione Edilizia ha espresso in data</w:t>
      </w:r>
      <w:r w:rsidR="008108E1" w:rsidRPr="006A7387">
        <w:rPr>
          <w:sz w:val="22"/>
          <w:szCs w:val="22"/>
        </w:rPr>
        <w:t xml:space="preserve"> [data_rilascio_ce]</w:t>
      </w:r>
      <w:r w:rsidRPr="006A7387">
        <w:rPr>
          <w:sz w:val="22"/>
          <w:szCs w:val="22"/>
        </w:rPr>
        <w:t xml:space="preserve"> </w:t>
      </w:r>
      <w:r w:rsidR="008108E1" w:rsidRPr="006A7387">
        <w:rPr>
          <w:sz w:val="22"/>
          <w:szCs w:val="22"/>
        </w:rPr>
        <w:t>p</w:t>
      </w:r>
      <w:r w:rsidRPr="006A7387">
        <w:rPr>
          <w:sz w:val="22"/>
          <w:szCs w:val="22"/>
        </w:rPr>
        <w:t>arere negativo cui ha fatto seguito la proposta formulata dal Responsabile del Procedimento in data ****;</w:t>
      </w:r>
    </w:p>
    <w:p w:rsidR="002B3779" w:rsidRPr="006A7387" w:rsidRDefault="002B3779" w:rsidP="0069277C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 xml:space="preserve">in data **** è stata inviata la comunicazione </w:t>
      </w:r>
      <w:proofErr w:type="spellStart"/>
      <w:r w:rsidRPr="006A7387">
        <w:rPr>
          <w:sz w:val="22"/>
          <w:szCs w:val="22"/>
        </w:rPr>
        <w:t>prot</w:t>
      </w:r>
      <w:proofErr w:type="spellEnd"/>
      <w:r w:rsidRPr="006A7387">
        <w:rPr>
          <w:sz w:val="22"/>
          <w:szCs w:val="22"/>
        </w:rPr>
        <w:t>. n. ****, effettuata ai sensi dell’art. 10 bis della L. 241/90 introdotto dall’art. 6 della L. 15/2005, ricevuta dal richiedente in data ****;</w:t>
      </w:r>
    </w:p>
    <w:p w:rsidR="002B3779" w:rsidRPr="006A7387" w:rsidRDefault="002B3779" w:rsidP="0069277C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 xml:space="preserve">in data **** è stata inoltrata la presentazione di osservazioni scritte da parte del richiedente con </w:t>
      </w:r>
      <w:proofErr w:type="spellStart"/>
      <w:r w:rsidRPr="006A7387">
        <w:rPr>
          <w:sz w:val="22"/>
          <w:szCs w:val="22"/>
        </w:rPr>
        <w:t>prot</w:t>
      </w:r>
      <w:proofErr w:type="spellEnd"/>
      <w:r w:rsidRPr="006A7387">
        <w:rPr>
          <w:sz w:val="22"/>
          <w:szCs w:val="22"/>
        </w:rPr>
        <w:t>. n. **** del ****;</w:t>
      </w:r>
    </w:p>
    <w:p w:rsidR="002B3779" w:rsidRPr="006A7387" w:rsidRDefault="002B3779" w:rsidP="0069277C">
      <w:p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>Alla luce del fatto che:</w:t>
      </w:r>
    </w:p>
    <w:p w:rsidR="002B3779" w:rsidRPr="006A7387" w:rsidRDefault="002B3779" w:rsidP="0069277C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>la Commissione Edilizia ha ribadito in data **** il parere negativo cui ha fatto seguito la proposta formulata dal Responsabile del Procedimento in data ****;</w:t>
      </w:r>
    </w:p>
    <w:p w:rsidR="002B3779" w:rsidRPr="006A7387" w:rsidRDefault="002B3779" w:rsidP="0069277C">
      <w:p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>Tutto ciò premesso il progetto non viene approvato per i seguenti motivi:</w:t>
      </w:r>
    </w:p>
    <w:p w:rsidR="002B3779" w:rsidRPr="006A7387" w:rsidRDefault="002B3779" w:rsidP="0069277C">
      <w:p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>****</w:t>
      </w:r>
    </w:p>
    <w:p w:rsidR="002B3779" w:rsidRPr="006A7387" w:rsidRDefault="002B3779" w:rsidP="0069277C">
      <w:pPr>
        <w:spacing w:after="120"/>
        <w:jc w:val="both"/>
        <w:rPr>
          <w:sz w:val="22"/>
          <w:szCs w:val="22"/>
        </w:rPr>
      </w:pPr>
      <w:r w:rsidRPr="006A7387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="007A5548" w:rsidRPr="006A7387">
        <w:rPr>
          <w:iCs/>
          <w:sz w:val="22"/>
          <w:szCs w:val="22"/>
        </w:rPr>
        <w:t>D.Lgs.</w:t>
      </w:r>
      <w:proofErr w:type="spellEnd"/>
      <w:r w:rsidR="007A5548" w:rsidRPr="006A7387">
        <w:rPr>
          <w:iCs/>
          <w:sz w:val="22"/>
          <w:szCs w:val="22"/>
        </w:rPr>
        <w:t xml:space="preserve"> 2 luglio 2010, n. 104, entrato in vigore il 16 settembre 2010 </w:t>
      </w:r>
      <w:r w:rsidRPr="006A7387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B3779" w:rsidRDefault="002B3779">
      <w:pPr>
        <w:jc w:val="both"/>
        <w:rPr>
          <w:sz w:val="24"/>
        </w:rPr>
      </w:pPr>
    </w:p>
    <w:p w:rsidR="002B3779" w:rsidRPr="005F3F6D" w:rsidRDefault="002B3779">
      <w:pPr>
        <w:jc w:val="both"/>
        <w:rPr>
          <w:sz w:val="22"/>
          <w:szCs w:val="22"/>
        </w:rPr>
      </w:pPr>
      <w:r w:rsidRPr="005F3F6D">
        <w:rPr>
          <w:sz w:val="22"/>
          <w:szCs w:val="22"/>
        </w:rPr>
        <w:t>Sanremo,</w:t>
      </w:r>
      <w:r w:rsidR="00165E21" w:rsidRPr="005F3F6D">
        <w:rPr>
          <w:sz w:val="22"/>
          <w:szCs w:val="22"/>
        </w:rPr>
        <w:t xml:space="preserve"> </w:t>
      </w:r>
      <w:r w:rsidR="005F3F6D" w:rsidRPr="005F3F6D">
        <w:rPr>
          <w:sz w:val="22"/>
          <w:szCs w:val="22"/>
        </w:rPr>
        <w:t>[data]</w:t>
      </w:r>
    </w:p>
    <w:p w:rsidR="00164ACA" w:rsidRDefault="00164ACA" w:rsidP="00164ACA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164ACA" w:rsidTr="006F7145">
        <w:tc>
          <w:tcPr>
            <w:tcW w:w="4889" w:type="dxa"/>
          </w:tcPr>
          <w:p w:rsidR="00164ACA" w:rsidRDefault="00164ACA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164ACA" w:rsidRDefault="00164ACA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164ACA" w:rsidRDefault="005F3F6D" w:rsidP="006F7145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164ACA" w:rsidRDefault="00164ACA" w:rsidP="00164ACA">
      <w:pPr>
        <w:jc w:val="both"/>
      </w:pPr>
    </w:p>
    <w:p w:rsidR="002B3779" w:rsidRDefault="002B3779" w:rsidP="00164ACA">
      <w:pPr>
        <w:ind w:left="4536"/>
        <w:jc w:val="center"/>
        <w:rPr>
          <w:sz w:val="24"/>
        </w:rPr>
      </w:pPr>
    </w:p>
    <w:sectPr w:rsidR="002B3779" w:rsidSect="00FC642E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D6FC5"/>
    <w:rsid w:val="00164ACA"/>
    <w:rsid w:val="00165E21"/>
    <w:rsid w:val="002B3779"/>
    <w:rsid w:val="004D6FC5"/>
    <w:rsid w:val="00516E5A"/>
    <w:rsid w:val="005A3C6A"/>
    <w:rsid w:val="005F3F6D"/>
    <w:rsid w:val="0069277C"/>
    <w:rsid w:val="006A7387"/>
    <w:rsid w:val="007A5548"/>
    <w:rsid w:val="008108E1"/>
    <w:rsid w:val="00A957D0"/>
    <w:rsid w:val="00B04EB9"/>
    <w:rsid w:val="00D92213"/>
    <w:rsid w:val="00E1301F"/>
    <w:rsid w:val="00E13ADD"/>
    <w:rsid w:val="00FC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C642E"/>
  </w:style>
  <w:style w:type="paragraph" w:styleId="Titolo1">
    <w:name w:val="heading 1"/>
    <w:basedOn w:val="Normale"/>
    <w:next w:val="Normale"/>
    <w:qFormat/>
    <w:rsid w:val="00FC642E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C642E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C642E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FC642E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810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egator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Negatoria.dot</Template>
  <TotalTime>14</TotalTime>
  <Pages>1</Pages>
  <Words>246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2001-05-03T09:10:00Z</cp:lastPrinted>
  <dcterms:created xsi:type="dcterms:W3CDTF">2012-12-07T10:50:00Z</dcterms:created>
  <dcterms:modified xsi:type="dcterms:W3CDTF">2012-12-11T17:10:00Z</dcterms:modified>
</cp:coreProperties>
</file>