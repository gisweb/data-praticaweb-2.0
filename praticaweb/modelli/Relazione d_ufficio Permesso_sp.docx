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C8" w:rsidRDefault="00777EC8">
      <w:pPr>
        <w:pStyle w:val="Title"/>
        <w:rPr>
          <w:outline w:val="0"/>
          <w:shadow w:val="0"/>
          <w:spacing w:val="20"/>
          <w:sz w:val="48"/>
        </w:rPr>
      </w:pPr>
      <w:r>
        <w:rPr>
          <w:outline w:val="0"/>
          <w:shadow w:val="0"/>
          <w:spacing w:val="20"/>
          <w:sz w:val="48"/>
        </w:rPr>
        <w:t>ISTRUTTORIA D’UFFICIO</w:t>
      </w:r>
    </w:p>
    <w:p w:rsidR="00777EC8" w:rsidRDefault="00777EC8">
      <w:pPr>
        <w:pStyle w:val="Title"/>
        <w:spacing w:line="120" w:lineRule="atLeast"/>
      </w:pPr>
    </w:p>
    <w:p w:rsidR="00777EC8" w:rsidRDefault="00777EC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68.25pt">
            <v:imagedata r:id="rId5" o:title=""/>
          </v:shape>
        </w:pict>
      </w:r>
    </w:p>
    <w:p w:rsidR="00777EC8" w:rsidRDefault="00777EC8">
      <w:pPr>
        <w:jc w:val="center"/>
      </w:pPr>
    </w:p>
    <w:p w:rsidR="00777EC8" w:rsidRPr="009E6CB1" w:rsidRDefault="00777EC8">
      <w:pPr>
        <w:jc w:val="center"/>
        <w:rPr>
          <w:rFonts w:ascii="Arial" w:hAnsi="Arial" w:cs="Arial"/>
          <w:i/>
          <w:sz w:val="18"/>
          <w:szCs w:val="18"/>
        </w:rPr>
      </w:pPr>
      <w:r w:rsidRPr="009E6CB1"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777EC8" w:rsidRPr="009E6CB1" w:rsidRDefault="00777EC8">
      <w:pPr>
        <w:jc w:val="center"/>
        <w:rPr>
          <w:rFonts w:ascii="Arial" w:hAnsi="Arial" w:cs="Arial"/>
          <w:i/>
          <w:sz w:val="18"/>
          <w:szCs w:val="18"/>
        </w:rPr>
      </w:pPr>
      <w:r w:rsidRPr="009E6CB1">
        <w:rPr>
          <w:rFonts w:ascii="Arial" w:hAnsi="Arial" w:cs="Arial"/>
          <w:i/>
          <w:sz w:val="18"/>
          <w:szCs w:val="18"/>
        </w:rPr>
        <w:t>Medaglia d’Oro al Merito Civile</w:t>
      </w:r>
    </w:p>
    <w:p w:rsidR="00777EC8" w:rsidRPr="009E6CB1" w:rsidRDefault="00777EC8">
      <w:pPr>
        <w:jc w:val="center"/>
        <w:rPr>
          <w:rFonts w:ascii="Arial" w:hAnsi="Arial" w:cs="Arial"/>
          <w:i/>
          <w:szCs w:val="11"/>
        </w:rPr>
      </w:pPr>
    </w:p>
    <w:p w:rsidR="00777EC8" w:rsidRDefault="00777EC8" w:rsidP="00800F45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777EC8" w:rsidRDefault="00777EC8" w:rsidP="00800F45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777EC8" w:rsidRDefault="00777EC8" w:rsidP="00800F45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777EC8" w:rsidRPr="00B91F3E" w:rsidRDefault="00777EC8" w:rsidP="00B82535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777EC8" w:rsidRPr="00B91F3E" w:rsidRDefault="00777EC8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78"/>
      </w:tblGrid>
      <w:tr w:rsidR="00777EC8" w:rsidRPr="00B91F3E" w:rsidTr="00B41592">
        <w:trPr>
          <w:trHeight w:val="850"/>
        </w:trPr>
        <w:tc>
          <w:tcPr>
            <w:tcW w:w="9778" w:type="dxa"/>
            <w:vAlign w:val="center"/>
          </w:tcPr>
          <w:p w:rsidR="00777EC8" w:rsidRPr="00B91F3E" w:rsidRDefault="00777EC8">
            <w:pPr>
              <w:pStyle w:val="Heading2"/>
              <w:tabs>
                <w:tab w:val="left" w:pos="1080"/>
              </w:tabs>
              <w:rPr>
                <w:rFonts w:ascii="Arial" w:hAnsi="Arial" w:cs="Arial"/>
              </w:rPr>
            </w:pPr>
            <w:r w:rsidRPr="00B91F3E">
              <w:rPr>
                <w:rFonts w:ascii="Arial" w:hAnsi="Arial" w:cs="Arial"/>
                <w:sz w:val="22"/>
                <w:szCs w:val="22"/>
              </w:rPr>
              <w:tab/>
            </w:r>
          </w:p>
          <w:p w:rsidR="00777EC8" w:rsidRPr="009445AD" w:rsidRDefault="00777EC8">
            <w:pPr>
              <w:pStyle w:val="Heading2"/>
              <w:tabs>
                <w:tab w:val="left" w:pos="1080"/>
              </w:tabs>
              <w:rPr>
                <w:rFonts w:ascii="Arial" w:hAnsi="Arial" w:cs="Arial"/>
              </w:rPr>
            </w:pPr>
            <w:r w:rsidRPr="009445AD">
              <w:rPr>
                <w:rFonts w:ascii="Arial" w:hAnsi="Arial" w:cs="Arial"/>
                <w:sz w:val="22"/>
                <w:szCs w:val="22"/>
              </w:rPr>
              <w:t xml:space="preserve">                 Relazione Pratica </w:t>
            </w:r>
            <w:r w:rsidRPr="009445AD">
              <w:rPr>
                <w:rFonts w:ascii="Arial" w:hAnsi="Arial" w:cs="Arial"/>
                <w:iCs/>
                <w:sz w:val="22"/>
                <w:szCs w:val="22"/>
              </w:rPr>
              <w:t>[numero]</w:t>
            </w:r>
            <w:r w:rsidRPr="009445AD">
              <w:rPr>
                <w:rFonts w:ascii="Arial" w:hAnsi="Arial" w:cs="Arial"/>
                <w:sz w:val="22"/>
                <w:szCs w:val="22"/>
              </w:rPr>
              <w:t xml:space="preserve"> del </w:t>
            </w:r>
            <w:r w:rsidRPr="009445AD">
              <w:rPr>
                <w:rFonts w:ascii="Arial" w:hAnsi="Arial" w:cs="Arial"/>
                <w:iCs/>
                <w:sz w:val="22"/>
                <w:szCs w:val="22"/>
              </w:rPr>
              <w:t>[data_presentazione]</w:t>
            </w:r>
          </w:p>
          <w:p w:rsidR="00777EC8" w:rsidRPr="009445AD" w:rsidRDefault="00777EC8" w:rsidP="009445A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9445AD">
              <w:rPr>
                <w:rFonts w:ascii="Arial" w:hAnsi="Arial" w:cs="Arial"/>
                <w:sz w:val="22"/>
                <w:szCs w:val="22"/>
              </w:rPr>
              <w:t xml:space="preserve">              </w:t>
            </w:r>
            <w:r w:rsidRPr="009445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445AD">
              <w:rPr>
                <w:rFonts w:ascii="Arial" w:hAnsi="Arial" w:cs="Arial"/>
                <w:b/>
                <w:sz w:val="22"/>
                <w:szCs w:val="22"/>
              </w:rPr>
              <w:t xml:space="preserve">Richiedente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[elenco_richiedenti]</w:t>
            </w:r>
          </w:p>
          <w:p w:rsidR="00777EC8" w:rsidRPr="009445AD" w:rsidRDefault="00777EC8">
            <w:pPr>
              <w:rPr>
                <w:rFonts w:ascii="Arial" w:hAnsi="Arial" w:cs="Arial"/>
                <w:b/>
              </w:rPr>
            </w:pPr>
          </w:p>
        </w:tc>
      </w:tr>
    </w:tbl>
    <w:p w:rsidR="00777EC8" w:rsidRPr="00B91F3E" w:rsidRDefault="00777EC8">
      <w:pPr>
        <w:rPr>
          <w:rFonts w:ascii="Arial" w:hAnsi="Arial" w:cs="Arial"/>
          <w:sz w:val="22"/>
          <w:szCs w:val="22"/>
        </w:rPr>
      </w:pPr>
    </w:p>
    <w:p w:rsidR="00777EC8" w:rsidRPr="00B91F3E" w:rsidRDefault="00777EC8">
      <w:pPr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 xml:space="preserve">Al relatore C.E. su progetto del </w:t>
      </w:r>
      <w:r w:rsidRPr="00B41592">
        <w:rPr>
          <w:rFonts w:ascii="Arial" w:hAnsi="Arial" w:cs="Arial"/>
          <w:iCs/>
          <w:sz w:val="22"/>
          <w:szCs w:val="22"/>
        </w:rPr>
        <w:t>[data_presentazione</w:t>
      </w:r>
      <w:r>
        <w:rPr>
          <w:rFonts w:ascii="Arial" w:hAnsi="Arial" w:cs="Arial"/>
          <w:iCs/>
          <w:sz w:val="22"/>
          <w:szCs w:val="22"/>
        </w:rPr>
        <w:t>]</w:t>
      </w:r>
      <w:r w:rsidRPr="00B91F3E">
        <w:rPr>
          <w:rFonts w:ascii="Arial" w:hAnsi="Arial" w:cs="Arial"/>
          <w:sz w:val="22"/>
          <w:szCs w:val="22"/>
        </w:rPr>
        <w:t xml:space="preserve"> (n.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vantGarde Md BT" w:hAnsi="AvantGarde Md BT"/>
          <w:sz w:val="22"/>
        </w:rPr>
        <w:t>[tavole]</w:t>
      </w:r>
      <w:r w:rsidRPr="00B91F3E">
        <w:rPr>
          <w:rFonts w:ascii="Arial" w:hAnsi="Arial" w:cs="Arial"/>
          <w:sz w:val="22"/>
          <w:szCs w:val="22"/>
        </w:rPr>
        <w:t xml:space="preserve">  tavole)</w:t>
      </w:r>
    </w:p>
    <w:p w:rsidR="00777EC8" w:rsidRPr="00BB4499" w:rsidRDefault="00777EC8">
      <w:pPr>
        <w:rPr>
          <w:rFonts w:ascii="Arial" w:hAnsi="Arial" w:cs="Arial"/>
          <w:sz w:val="22"/>
          <w:szCs w:val="22"/>
        </w:rPr>
      </w:pPr>
    </w:p>
    <w:p w:rsidR="00777EC8" w:rsidRDefault="00777EC8">
      <w:pPr>
        <w:rPr>
          <w:rFonts w:ascii="Arial" w:hAnsi="Arial" w:cs="Arial"/>
          <w:bCs/>
          <w:sz w:val="22"/>
          <w:szCs w:val="22"/>
        </w:rPr>
      </w:pPr>
      <w:r w:rsidRPr="00BB4499">
        <w:rPr>
          <w:rFonts w:ascii="Arial" w:hAnsi="Arial" w:cs="Arial"/>
          <w:sz w:val="22"/>
          <w:szCs w:val="22"/>
        </w:rPr>
        <w:t xml:space="preserve">Oggetto: Richiesta di </w:t>
      </w:r>
      <w:r w:rsidRPr="00BB4499">
        <w:rPr>
          <w:rFonts w:ascii="Arial" w:hAnsi="Arial" w:cs="Arial"/>
          <w:bCs/>
          <w:sz w:val="22"/>
          <w:szCs w:val="22"/>
        </w:rPr>
        <w:t>[oggetto] - [ubicazione]</w:t>
      </w:r>
    </w:p>
    <w:p w:rsidR="00777EC8" w:rsidRPr="00BB4499" w:rsidRDefault="00777EC8">
      <w:pPr>
        <w:rPr>
          <w:rFonts w:ascii="Arial" w:hAnsi="Arial" w:cs="Arial"/>
          <w:sz w:val="22"/>
          <w:szCs w:val="22"/>
        </w:rPr>
      </w:pPr>
    </w:p>
    <w:p w:rsidR="00777EC8" w:rsidRDefault="00777EC8">
      <w:pPr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 xml:space="preserve">Tipo Opere : </w:t>
      </w:r>
      <w:r>
        <w:rPr>
          <w:rFonts w:ascii="Arial" w:hAnsi="Arial" w:cs="Arial"/>
          <w:sz w:val="22"/>
          <w:szCs w:val="22"/>
        </w:rPr>
        <w:t>[categoria]</w:t>
      </w:r>
    </w:p>
    <w:p w:rsidR="00777EC8" w:rsidRDefault="00777EC8">
      <w:pPr>
        <w:rPr>
          <w:rFonts w:ascii="Arial" w:hAnsi="Arial" w:cs="Arial"/>
          <w:sz w:val="22"/>
          <w:szCs w:val="22"/>
        </w:rPr>
      </w:pPr>
    </w:p>
    <w:p w:rsidR="00777EC8" w:rsidRDefault="00777EC8">
      <w:pPr>
        <w:rPr>
          <w:rFonts w:ascii="Arial" w:hAnsi="Arial" w:cs="Arial"/>
          <w:sz w:val="22"/>
          <w:szCs w:val="22"/>
        </w:rPr>
      </w:pPr>
      <w:r w:rsidRPr="0035669E">
        <w:rPr>
          <w:rFonts w:ascii="Arial" w:hAnsi="Arial" w:cs="Arial"/>
          <w:b/>
          <w:sz w:val="22"/>
          <w:szCs w:val="22"/>
        </w:rPr>
        <w:t>PRECEDENTI :</w:t>
      </w:r>
      <w:r>
        <w:rPr>
          <w:rFonts w:ascii="Arial" w:hAnsi="Arial" w:cs="Arial"/>
          <w:sz w:val="22"/>
          <w:szCs w:val="22"/>
        </w:rPr>
        <w:t xml:space="preserve"> </w:t>
      </w:r>
    </w:p>
    <w:p w:rsidR="00777EC8" w:rsidRDefault="00777EC8" w:rsidP="006D6551">
      <w:pPr>
        <w:rPr>
          <w:rFonts w:ascii="Arial" w:hAnsi="Arial" w:cs="Arial"/>
          <w:sz w:val="22"/>
          <w:szCs w:val="22"/>
        </w:rPr>
      </w:pPr>
      <w:r w:rsidRPr="0035669E">
        <w:rPr>
          <w:rFonts w:ascii="Arial" w:hAnsi="Arial" w:cs="Arial"/>
          <w:b/>
          <w:sz w:val="22"/>
          <w:szCs w:val="22"/>
        </w:rPr>
        <w:t>ATTUALITA’:</w:t>
      </w:r>
      <w:r>
        <w:rPr>
          <w:rFonts w:ascii="Arial" w:hAnsi="Arial" w:cs="Arial"/>
          <w:sz w:val="22"/>
          <w:szCs w:val="22"/>
        </w:rPr>
        <w:t xml:space="preserve"> </w:t>
      </w:r>
    </w:p>
    <w:p w:rsidR="00777EC8" w:rsidRDefault="00777EC8" w:rsidP="006D6551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80"/>
        <w:gridCol w:w="1117"/>
        <w:gridCol w:w="1489"/>
      </w:tblGrid>
      <w:tr w:rsidR="00777EC8" w:rsidRPr="00A105D1" w:rsidTr="002279B2">
        <w:tc>
          <w:tcPr>
            <w:tcW w:w="1080" w:type="dxa"/>
          </w:tcPr>
          <w:p w:rsidR="00777EC8" w:rsidRPr="00A105D1" w:rsidRDefault="00777EC8" w:rsidP="002279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117" w:type="dxa"/>
          </w:tcPr>
          <w:p w:rsidR="00777EC8" w:rsidRPr="00A105D1" w:rsidRDefault="00777EC8" w:rsidP="002279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489" w:type="dxa"/>
          </w:tcPr>
          <w:p w:rsidR="00777EC8" w:rsidRPr="00A105D1" w:rsidRDefault="00777EC8" w:rsidP="002279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777EC8" w:rsidRPr="00A105D1" w:rsidTr="002279B2">
        <w:tc>
          <w:tcPr>
            <w:tcW w:w="1080" w:type="dxa"/>
          </w:tcPr>
          <w:p w:rsidR="00777EC8" w:rsidRPr="00A105D1" w:rsidRDefault="00777EC8" w:rsidP="002279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bookmarkStart w:id="0" w:name="FOGLIO1"/>
            <w:r>
              <w:rPr>
                <w:rFonts w:ascii="Arial" w:hAnsi="Arial" w:cs="Arial"/>
                <w:sz w:val="22"/>
                <w:szCs w:val="22"/>
              </w:rPr>
              <w:t>[particelle_cu.foglio;block=tbs:row;]</w:t>
            </w:r>
            <w:bookmarkEnd w:id="0"/>
          </w:p>
        </w:tc>
        <w:tc>
          <w:tcPr>
            <w:tcW w:w="1117" w:type="dxa"/>
          </w:tcPr>
          <w:p w:rsidR="00777EC8" w:rsidRPr="00A105D1" w:rsidRDefault="00777EC8" w:rsidP="002279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[particelle_cu</w:t>
            </w:r>
            <w:r w:rsidRPr="00BD4923">
              <w:rPr>
                <w:rFonts w:ascii="Arial" w:hAnsi="Arial" w:cs="Arial"/>
                <w:sz w:val="22"/>
                <w:szCs w:val="22"/>
              </w:rPr>
              <w:t>.mappale]</w:t>
            </w:r>
          </w:p>
        </w:tc>
        <w:tc>
          <w:tcPr>
            <w:tcW w:w="1489" w:type="dxa"/>
          </w:tcPr>
          <w:p w:rsidR="00777EC8" w:rsidRPr="00A105D1" w:rsidRDefault="00777EC8" w:rsidP="002279B2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[particelle_cu.subalterno]</w:t>
            </w:r>
          </w:p>
        </w:tc>
      </w:tr>
    </w:tbl>
    <w:p w:rsidR="00777EC8" w:rsidRPr="00B91F3E" w:rsidRDefault="00777EC8" w:rsidP="006D6551">
      <w:pPr>
        <w:rPr>
          <w:rFonts w:ascii="Arial" w:hAnsi="Arial" w:cs="Arial"/>
          <w:sz w:val="22"/>
          <w:szCs w:val="22"/>
        </w:rPr>
      </w:pPr>
    </w:p>
    <w:p w:rsidR="00777EC8" w:rsidRPr="00B91F3E" w:rsidRDefault="00777EC8">
      <w:pPr>
        <w:tabs>
          <w:tab w:val="left" w:pos="1980"/>
        </w:tabs>
        <w:rPr>
          <w:rFonts w:ascii="Arial" w:hAnsi="Arial" w:cs="Arial"/>
          <w:sz w:val="22"/>
          <w:szCs w:val="22"/>
        </w:rPr>
      </w:pPr>
    </w:p>
    <w:p w:rsidR="00777EC8" w:rsidRPr="005C539B" w:rsidRDefault="00777EC8">
      <w:pPr>
        <w:rPr>
          <w:rFonts w:ascii="Arial" w:hAnsi="Arial" w:cs="Arial"/>
          <w:color w:val="FF0000"/>
          <w:sz w:val="22"/>
          <w:szCs w:val="22"/>
        </w:rPr>
      </w:pPr>
      <w:r w:rsidRPr="005C539B">
        <w:rPr>
          <w:rFonts w:ascii="Arial" w:hAnsi="Arial" w:cs="Arial"/>
          <w:color w:val="FF0000"/>
          <w:sz w:val="22"/>
          <w:szCs w:val="22"/>
        </w:rPr>
        <w:t>Foglio: 54 Mappale: 354 Superficie: 325 mq.</w:t>
      </w:r>
    </w:p>
    <w:p w:rsidR="00777EC8" w:rsidRPr="005C539B" w:rsidRDefault="00777EC8">
      <w:pPr>
        <w:rPr>
          <w:rFonts w:ascii="Arial" w:hAnsi="Arial" w:cs="Arial"/>
          <w:color w:val="FF0000"/>
          <w:sz w:val="22"/>
          <w:szCs w:val="22"/>
        </w:rPr>
      </w:pPr>
      <w:r w:rsidRPr="005C539B">
        <w:rPr>
          <w:rFonts w:ascii="Arial" w:hAnsi="Arial" w:cs="Arial"/>
          <w:color w:val="FF0000"/>
          <w:sz w:val="22"/>
          <w:szCs w:val="22"/>
        </w:rPr>
        <w:t>Zone di PUC</w:t>
      </w:r>
    </w:p>
    <w:p w:rsidR="00777EC8" w:rsidRPr="005C539B" w:rsidRDefault="00777EC8">
      <w:pPr>
        <w:rPr>
          <w:rFonts w:ascii="Arial" w:hAnsi="Arial" w:cs="Arial"/>
          <w:color w:val="FF0000"/>
          <w:sz w:val="22"/>
          <w:szCs w:val="22"/>
        </w:rPr>
      </w:pPr>
      <w:r w:rsidRPr="005C539B">
        <w:rPr>
          <w:rFonts w:ascii="Arial" w:hAnsi="Arial" w:cs="Arial"/>
          <w:color w:val="FF0000"/>
          <w:sz w:val="22"/>
          <w:szCs w:val="22"/>
        </w:rPr>
        <w:t>Art. 13 - Ambiti di riqualificazione in area urbanizzata a prevalente funzione residenziale - Tessuti recenti disomogenei  100%  mq.325</w:t>
      </w:r>
    </w:p>
    <w:p w:rsidR="00777EC8" w:rsidRPr="005C539B" w:rsidRDefault="00777EC8">
      <w:pPr>
        <w:rPr>
          <w:rFonts w:ascii="Arial" w:hAnsi="Arial" w:cs="Arial"/>
          <w:color w:val="FF0000"/>
          <w:sz w:val="22"/>
          <w:szCs w:val="22"/>
        </w:rPr>
      </w:pPr>
      <w:r w:rsidRPr="005C539B">
        <w:rPr>
          <w:rFonts w:ascii="Arial" w:hAnsi="Arial" w:cs="Arial"/>
          <w:color w:val="FF0000"/>
          <w:sz w:val="22"/>
          <w:szCs w:val="22"/>
        </w:rPr>
        <w:t>AMBITI : V1  100%</w:t>
      </w:r>
    </w:p>
    <w:p w:rsidR="00777EC8" w:rsidRPr="005C539B" w:rsidRDefault="00777EC8">
      <w:pPr>
        <w:rPr>
          <w:rFonts w:ascii="Arial" w:hAnsi="Arial" w:cs="Arial"/>
          <w:color w:val="FF0000"/>
          <w:sz w:val="22"/>
          <w:szCs w:val="22"/>
        </w:rPr>
      </w:pPr>
    </w:p>
    <w:p w:rsidR="00777EC8" w:rsidRPr="005C539B" w:rsidRDefault="00777EC8">
      <w:pPr>
        <w:rPr>
          <w:rFonts w:ascii="Arial" w:hAnsi="Arial" w:cs="Arial"/>
          <w:color w:val="FF0000"/>
          <w:sz w:val="22"/>
          <w:szCs w:val="22"/>
        </w:rPr>
      </w:pPr>
      <w:r w:rsidRPr="005C539B">
        <w:rPr>
          <w:rFonts w:ascii="Arial" w:hAnsi="Arial" w:cs="Arial"/>
          <w:color w:val="FF0000"/>
          <w:sz w:val="22"/>
          <w:szCs w:val="22"/>
        </w:rPr>
        <w:t>ORGANISMI TERRITORIALI ELEMENTARI</w:t>
      </w:r>
    </w:p>
    <w:p w:rsidR="00777EC8" w:rsidRPr="005C539B" w:rsidRDefault="00777EC8">
      <w:pPr>
        <w:rPr>
          <w:rFonts w:ascii="Arial" w:hAnsi="Arial" w:cs="Arial"/>
          <w:color w:val="FF0000"/>
          <w:sz w:val="22"/>
          <w:szCs w:val="22"/>
        </w:rPr>
      </w:pPr>
      <w:r w:rsidRPr="005C539B">
        <w:rPr>
          <w:rFonts w:ascii="Arial" w:hAnsi="Arial" w:cs="Arial"/>
          <w:color w:val="FF0000"/>
          <w:sz w:val="22"/>
          <w:szCs w:val="22"/>
        </w:rPr>
        <w:t>Quartiere: S.Bartolomeo   100%  mq.325</w:t>
      </w:r>
    </w:p>
    <w:p w:rsidR="00777EC8" w:rsidRPr="005C539B" w:rsidRDefault="00777EC8">
      <w:pPr>
        <w:rPr>
          <w:rFonts w:ascii="Arial" w:hAnsi="Arial" w:cs="Arial"/>
          <w:color w:val="FF0000"/>
          <w:sz w:val="22"/>
          <w:szCs w:val="22"/>
        </w:rPr>
      </w:pPr>
      <w:r w:rsidRPr="005C539B">
        <w:rPr>
          <w:rFonts w:ascii="Arial" w:hAnsi="Arial" w:cs="Arial"/>
          <w:color w:val="FF0000"/>
          <w:sz w:val="22"/>
          <w:szCs w:val="22"/>
        </w:rPr>
        <w:t>DESTINAZIONE GEOLOGICA</w:t>
      </w:r>
    </w:p>
    <w:p w:rsidR="00777EC8" w:rsidRPr="005C539B" w:rsidRDefault="00777EC8">
      <w:pPr>
        <w:rPr>
          <w:rFonts w:ascii="Arial" w:hAnsi="Arial" w:cs="Arial"/>
          <w:color w:val="FF0000"/>
          <w:sz w:val="22"/>
          <w:szCs w:val="22"/>
        </w:rPr>
      </w:pPr>
      <w:r w:rsidRPr="005C539B">
        <w:rPr>
          <w:rFonts w:ascii="Arial" w:hAnsi="Arial" w:cs="Arial"/>
          <w:color w:val="FF0000"/>
          <w:sz w:val="22"/>
          <w:szCs w:val="22"/>
        </w:rPr>
        <w:t>Zona: c0   100%  mq.325</w:t>
      </w:r>
    </w:p>
    <w:p w:rsidR="00777EC8" w:rsidRPr="005C539B" w:rsidRDefault="00777EC8">
      <w:pPr>
        <w:rPr>
          <w:rFonts w:ascii="Arial" w:hAnsi="Arial" w:cs="Arial"/>
          <w:color w:val="FF0000"/>
          <w:sz w:val="22"/>
          <w:szCs w:val="22"/>
        </w:rPr>
      </w:pPr>
      <w:r w:rsidRPr="005C539B">
        <w:rPr>
          <w:rFonts w:ascii="Arial" w:hAnsi="Arial" w:cs="Arial"/>
          <w:color w:val="FF0000"/>
          <w:sz w:val="22"/>
          <w:szCs w:val="22"/>
        </w:rPr>
        <w:t>PIANO TERRITORIALE DI COORDINAMENTO PAESISTICO</w:t>
      </w:r>
    </w:p>
    <w:p w:rsidR="00777EC8" w:rsidRPr="005C539B" w:rsidRDefault="00777EC8">
      <w:pPr>
        <w:rPr>
          <w:rFonts w:ascii="Arial" w:hAnsi="Arial" w:cs="Arial"/>
          <w:color w:val="FF0000"/>
          <w:sz w:val="22"/>
          <w:szCs w:val="22"/>
        </w:rPr>
      </w:pPr>
      <w:r w:rsidRPr="005C539B">
        <w:rPr>
          <w:rFonts w:ascii="Arial" w:hAnsi="Arial" w:cs="Arial"/>
          <w:color w:val="FF0000"/>
          <w:sz w:val="22"/>
          <w:szCs w:val="22"/>
        </w:rPr>
        <w:t>Zona: ID MO-A   100%  mq.325</w:t>
      </w:r>
    </w:p>
    <w:p w:rsidR="00777EC8" w:rsidRPr="005C539B" w:rsidRDefault="00777EC8">
      <w:pPr>
        <w:rPr>
          <w:rFonts w:ascii="Arial" w:hAnsi="Arial" w:cs="Arial"/>
          <w:color w:val="FF0000"/>
          <w:sz w:val="22"/>
          <w:szCs w:val="22"/>
        </w:rPr>
      </w:pPr>
      <w:r w:rsidRPr="005C539B">
        <w:rPr>
          <w:rFonts w:ascii="Arial" w:hAnsi="Arial" w:cs="Arial"/>
          <w:color w:val="FF0000"/>
          <w:sz w:val="22"/>
          <w:szCs w:val="22"/>
        </w:rPr>
        <w:t>VINCOLI SOVRAORDINATI</w:t>
      </w:r>
    </w:p>
    <w:p w:rsidR="00777EC8" w:rsidRPr="005C539B" w:rsidRDefault="00777EC8">
      <w:pPr>
        <w:rPr>
          <w:rFonts w:ascii="Arial" w:hAnsi="Arial" w:cs="Arial"/>
          <w:color w:val="FF0000"/>
          <w:sz w:val="22"/>
          <w:szCs w:val="22"/>
        </w:rPr>
      </w:pPr>
      <w:r w:rsidRPr="005C539B">
        <w:rPr>
          <w:rFonts w:ascii="Arial" w:hAnsi="Arial" w:cs="Arial"/>
          <w:color w:val="FF0000"/>
          <w:sz w:val="22"/>
          <w:szCs w:val="22"/>
        </w:rPr>
        <w:t>SIR - Decreto Ministro Ambiente del 11/01/2013 - Competenza per il sito di Pitelli a Regione Liguria   100%  mq.325</w:t>
      </w:r>
    </w:p>
    <w:p w:rsidR="00777EC8" w:rsidRPr="005C539B" w:rsidRDefault="00777EC8">
      <w:pPr>
        <w:rPr>
          <w:rFonts w:ascii="Arial" w:hAnsi="Arial" w:cs="Arial"/>
          <w:color w:val="FF0000"/>
          <w:sz w:val="22"/>
          <w:szCs w:val="22"/>
        </w:rPr>
      </w:pPr>
      <w:r w:rsidRPr="005C539B">
        <w:rPr>
          <w:rFonts w:ascii="Arial" w:hAnsi="Arial" w:cs="Arial"/>
          <w:color w:val="FF0000"/>
          <w:sz w:val="22"/>
          <w:szCs w:val="22"/>
        </w:rPr>
        <w:t>Analisi di rischio di II livello Decreto Direttoriale Regione Liguria n. 234 del 11.07.2013 - lotti contaminati (sostanze sia tossiche che cancerogene)   100%  mq.325</w:t>
      </w:r>
    </w:p>
    <w:p w:rsidR="00777EC8" w:rsidRPr="005C539B" w:rsidRDefault="00777EC8">
      <w:pPr>
        <w:rPr>
          <w:rFonts w:ascii="Arial" w:hAnsi="Arial" w:cs="Arial"/>
          <w:color w:val="FF0000"/>
          <w:sz w:val="22"/>
          <w:szCs w:val="22"/>
        </w:rPr>
      </w:pPr>
      <w:r w:rsidRPr="005C539B">
        <w:rPr>
          <w:rFonts w:ascii="Arial" w:hAnsi="Arial" w:cs="Arial"/>
          <w:color w:val="FF0000"/>
          <w:sz w:val="22"/>
          <w:szCs w:val="22"/>
        </w:rPr>
        <w:t>D.Legs. 42/2004 art.136   100%  mq.325</w:t>
      </w:r>
    </w:p>
    <w:p w:rsidR="00777EC8" w:rsidRPr="005C539B" w:rsidRDefault="00777EC8">
      <w:pPr>
        <w:rPr>
          <w:rFonts w:ascii="Arial" w:hAnsi="Arial" w:cs="Arial"/>
          <w:color w:val="FF0000"/>
          <w:sz w:val="22"/>
          <w:szCs w:val="22"/>
        </w:rPr>
      </w:pPr>
      <w:r w:rsidRPr="005C539B">
        <w:rPr>
          <w:rFonts w:ascii="Arial" w:hAnsi="Arial" w:cs="Arial"/>
          <w:color w:val="FF0000"/>
          <w:sz w:val="22"/>
          <w:szCs w:val="22"/>
        </w:rPr>
        <w:t>Perimetro Urbano - Centro   100%  mq.325</w:t>
      </w:r>
    </w:p>
    <w:p w:rsidR="00777EC8" w:rsidRPr="005C539B" w:rsidRDefault="00777EC8">
      <w:pPr>
        <w:rPr>
          <w:rFonts w:ascii="Arial" w:hAnsi="Arial" w:cs="Arial"/>
          <w:color w:val="FF0000"/>
          <w:sz w:val="22"/>
          <w:szCs w:val="22"/>
        </w:rPr>
      </w:pPr>
      <w:r w:rsidRPr="005C539B">
        <w:rPr>
          <w:rFonts w:ascii="Arial" w:hAnsi="Arial" w:cs="Arial"/>
          <w:color w:val="FF0000"/>
          <w:sz w:val="22"/>
          <w:szCs w:val="22"/>
        </w:rPr>
        <w:t>Area a suscettività al dissesto - Dissesto medio P2   100%  mq.325</w:t>
      </w:r>
    </w:p>
    <w:p w:rsidR="00777EC8" w:rsidRDefault="00777EC8">
      <w:pPr>
        <w:rPr>
          <w:rFonts w:ascii="Arial" w:hAnsi="Arial" w:cs="Arial"/>
          <w:sz w:val="22"/>
          <w:szCs w:val="22"/>
        </w:rPr>
      </w:pPr>
    </w:p>
    <w:p w:rsidR="00777EC8" w:rsidRPr="00B91F3E" w:rsidRDefault="00777EC8">
      <w:pPr>
        <w:rPr>
          <w:rFonts w:ascii="Arial" w:hAnsi="Arial" w:cs="Arial"/>
          <w:sz w:val="22"/>
          <w:szCs w:val="22"/>
        </w:rPr>
      </w:pPr>
    </w:p>
    <w:p w:rsidR="00777EC8" w:rsidRDefault="00777EC8">
      <w:pPr>
        <w:pStyle w:val="Heading2"/>
        <w:tabs>
          <w:tab w:val="left" w:pos="1080"/>
        </w:tabs>
        <w:overflowPunct/>
        <w:autoSpaceDE/>
        <w:autoSpaceDN/>
        <w:adjustRightInd/>
        <w:rPr>
          <w:rFonts w:ascii="Arial" w:hAnsi="Arial" w:cs="Arial"/>
          <w:bCs/>
          <w:sz w:val="22"/>
          <w:szCs w:val="22"/>
        </w:rPr>
      </w:pPr>
      <w:r w:rsidRPr="00B91F3E">
        <w:rPr>
          <w:rFonts w:ascii="Arial" w:hAnsi="Arial" w:cs="Arial"/>
          <w:bCs/>
          <w:sz w:val="22"/>
          <w:szCs w:val="22"/>
        </w:rPr>
        <w:t>Pareri e Documentazione presenti</w:t>
      </w:r>
    </w:p>
    <w:p w:rsidR="00777EC8" w:rsidRDefault="00777EC8" w:rsidP="005C539B"/>
    <w:p w:rsidR="00777EC8" w:rsidRDefault="00777EC8" w:rsidP="005C539B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20263C">
        <w:rPr>
          <w:rFonts w:ascii="Arial" w:hAnsi="Arial" w:cs="Arial"/>
          <w:color w:val="000000"/>
          <w:sz w:val="22"/>
          <w:szCs w:val="22"/>
        </w:rPr>
        <w:t>[pareri.ente</w:t>
      </w:r>
      <w:r>
        <w:rPr>
          <w:rFonts w:ascii="Arial" w:hAnsi="Arial" w:cs="Arial"/>
          <w:color w:val="000000"/>
          <w:sz w:val="22"/>
          <w:szCs w:val="22"/>
        </w:rPr>
        <w:t>;</w:t>
      </w:r>
      <w:r w:rsidRPr="00D033E3">
        <w:rPr>
          <w:rFonts w:ascii="Arial" w:hAnsi="Arial" w:cs="Arial"/>
          <w:color w:val="000000"/>
          <w:sz w:val="22"/>
          <w:szCs w:val="22"/>
        </w:rPr>
        <w:t xml:space="preserve"> </w:t>
      </w:r>
      <w:r w:rsidRPr="0020263C">
        <w:rPr>
          <w:rFonts w:ascii="Arial" w:hAnsi="Arial" w:cs="Arial"/>
          <w:color w:val="000000"/>
          <w:sz w:val="22"/>
          <w:szCs w:val="22"/>
        </w:rPr>
        <w:t>block=tbs:p] in data [pareri.data_</w:t>
      </w:r>
      <w:r>
        <w:rPr>
          <w:rFonts w:ascii="Arial" w:hAnsi="Arial" w:cs="Arial"/>
          <w:color w:val="000000"/>
          <w:sz w:val="22"/>
          <w:szCs w:val="22"/>
        </w:rPr>
        <w:t>rilascio</w:t>
      </w:r>
      <w:r w:rsidRPr="0020263C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prot. n. </w:t>
      </w:r>
      <w:r w:rsidRPr="0020263C">
        <w:rPr>
          <w:rFonts w:ascii="Arial" w:hAnsi="Arial" w:cs="Arial"/>
          <w:color w:val="000000"/>
          <w:sz w:val="22"/>
          <w:szCs w:val="22"/>
        </w:rPr>
        <w:t>[pareri.</w:t>
      </w:r>
      <w:r>
        <w:rPr>
          <w:rFonts w:ascii="Arial" w:hAnsi="Arial" w:cs="Arial"/>
          <w:color w:val="000000"/>
          <w:sz w:val="22"/>
          <w:szCs w:val="22"/>
        </w:rPr>
        <w:t>protocollo</w:t>
      </w:r>
      <w:r w:rsidRPr="0020263C">
        <w:rPr>
          <w:rFonts w:ascii="Arial" w:hAnsi="Arial" w:cs="Arial"/>
          <w:color w:val="000000"/>
          <w:sz w:val="22"/>
          <w:szCs w:val="22"/>
        </w:rPr>
        <w:t>_</w:t>
      </w:r>
      <w:r>
        <w:rPr>
          <w:rFonts w:ascii="Arial" w:hAnsi="Arial" w:cs="Arial"/>
          <w:color w:val="000000"/>
          <w:sz w:val="22"/>
          <w:szCs w:val="22"/>
        </w:rPr>
        <w:t>rilascio</w:t>
      </w:r>
      <w:r w:rsidRPr="0020263C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[pareri.note];</w:t>
      </w:r>
    </w:p>
    <w:p w:rsidR="00777EC8" w:rsidRPr="005C539B" w:rsidRDefault="00777EC8" w:rsidP="005C539B">
      <w:pPr>
        <w:numPr>
          <w:ilvl w:val="0"/>
          <w:numId w:val="1"/>
        </w:numPr>
        <w:tabs>
          <w:tab w:val="left" w:pos="142"/>
        </w:tabs>
        <w:overflowPunct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E02A8B">
        <w:rPr>
          <w:rFonts w:ascii="AvantGarde Md BT" w:hAnsi="AvantGarde Md BT"/>
          <w:sz w:val="22"/>
        </w:rPr>
        <w:t>[allegati.documento; block=tbs:p] in data [allegati.data_protocollo] prot. n. [allegati.protocollo] [allegat</w:t>
      </w:r>
      <w:r>
        <w:rPr>
          <w:rFonts w:ascii="AvantGarde Md BT" w:hAnsi="AvantGarde Md BT"/>
          <w:sz w:val="22"/>
        </w:rPr>
        <w:t>i.</w:t>
      </w:r>
      <w:r w:rsidRPr="00E02A8B">
        <w:rPr>
          <w:rFonts w:ascii="AvantGarde Md BT" w:hAnsi="AvantGarde Md BT"/>
          <w:sz w:val="22"/>
        </w:rPr>
        <w:t>note]</w:t>
      </w:r>
    </w:p>
    <w:p w:rsidR="00777EC8" w:rsidRPr="005C539B" w:rsidRDefault="00777EC8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777EC8" w:rsidRDefault="00777EC8">
      <w:pPr>
        <w:pStyle w:val="Heading2"/>
        <w:tabs>
          <w:tab w:val="left" w:pos="1080"/>
        </w:tabs>
        <w:overflowPunct/>
        <w:autoSpaceDE/>
        <w:autoSpaceDN/>
        <w:adjustRightInd/>
        <w:rPr>
          <w:rFonts w:ascii="Arial" w:hAnsi="Arial" w:cs="Arial"/>
          <w:bCs/>
          <w:sz w:val="22"/>
          <w:szCs w:val="22"/>
        </w:rPr>
      </w:pPr>
      <w:r w:rsidRPr="00B91F3E">
        <w:rPr>
          <w:rFonts w:ascii="Arial" w:hAnsi="Arial" w:cs="Arial"/>
          <w:bCs/>
          <w:sz w:val="22"/>
          <w:szCs w:val="22"/>
        </w:rPr>
        <w:t>Documentazione e Pareri mancanti</w:t>
      </w:r>
    </w:p>
    <w:p w:rsidR="00777EC8" w:rsidRPr="00EF1B23" w:rsidRDefault="00777EC8" w:rsidP="00EF1B23"/>
    <w:p w:rsidR="00777EC8" w:rsidRPr="005C539B" w:rsidRDefault="00777EC8" w:rsidP="00EF1B23">
      <w:pPr>
        <w:jc w:val="both"/>
        <w:rPr>
          <w:rFonts w:ascii="Arial" w:hAnsi="Arial" w:cs="Arial"/>
          <w:sz w:val="22"/>
          <w:szCs w:val="22"/>
        </w:rPr>
      </w:pPr>
      <w:r w:rsidRPr="005C539B">
        <w:rPr>
          <w:rFonts w:ascii="Arial" w:hAnsi="Arial" w:cs="Arial"/>
          <w:sz w:val="22"/>
          <w:szCs w:val="22"/>
        </w:rPr>
        <w:t>[documenti_mancanti.documento;block=tbs:p;]</w:t>
      </w:r>
    </w:p>
    <w:p w:rsidR="00777EC8" w:rsidRPr="005C539B" w:rsidRDefault="00777EC8" w:rsidP="00BB4499"/>
    <w:p w:rsidR="00777EC8" w:rsidRPr="005C539B" w:rsidRDefault="00777EC8" w:rsidP="00BB4499">
      <w:pPr>
        <w:jc w:val="both"/>
        <w:rPr>
          <w:rFonts w:ascii="Arial" w:hAnsi="Arial" w:cs="Arial"/>
          <w:sz w:val="22"/>
          <w:szCs w:val="22"/>
        </w:rPr>
      </w:pPr>
      <w:r w:rsidRPr="005C539B">
        <w:rPr>
          <w:rFonts w:ascii="Arial" w:hAnsi="Arial" w:cs="Arial"/>
          <w:sz w:val="22"/>
          <w:szCs w:val="22"/>
        </w:rPr>
        <w:t>[allegati_mancanti.documento;block=tbs:p;]</w:t>
      </w:r>
    </w:p>
    <w:p w:rsidR="00777EC8" w:rsidRPr="005C539B" w:rsidRDefault="00777EC8" w:rsidP="00BB4499">
      <w:pPr>
        <w:jc w:val="both"/>
        <w:rPr>
          <w:rFonts w:ascii="Arial" w:hAnsi="Arial" w:cs="Arial"/>
          <w:sz w:val="22"/>
          <w:szCs w:val="22"/>
        </w:rPr>
      </w:pPr>
    </w:p>
    <w:p w:rsidR="00777EC8" w:rsidRPr="00B91F3E" w:rsidRDefault="00777EC8">
      <w:pPr>
        <w:rPr>
          <w:rFonts w:ascii="Arial" w:hAnsi="Arial" w:cs="Arial"/>
          <w:b/>
          <w:bCs/>
          <w:sz w:val="22"/>
          <w:szCs w:val="22"/>
        </w:rPr>
      </w:pPr>
      <w:r w:rsidRPr="00B91F3E">
        <w:rPr>
          <w:rFonts w:ascii="Arial" w:hAnsi="Arial" w:cs="Arial"/>
          <w:b/>
          <w:bCs/>
          <w:sz w:val="22"/>
          <w:szCs w:val="22"/>
        </w:rPr>
        <w:t>Note d’ufficio:</w:t>
      </w:r>
    </w:p>
    <w:p w:rsidR="00777EC8" w:rsidRDefault="00777EC8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777EC8" w:rsidRDefault="00777EC8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777EC8" w:rsidRPr="00B91F3E" w:rsidRDefault="00777EC8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777EC8" w:rsidRPr="00B91F3E" w:rsidRDefault="00777EC8">
      <w:pPr>
        <w:tabs>
          <w:tab w:val="left" w:pos="1080"/>
        </w:tabs>
        <w:rPr>
          <w:rFonts w:ascii="Arial" w:hAnsi="Arial" w:cs="Arial"/>
          <w:sz w:val="22"/>
          <w:szCs w:val="22"/>
        </w:rPr>
      </w:pPr>
      <w:smartTag w:uri="urn:schemas-microsoft-com:office:smarttags" w:element="PersonName">
        <w:smartTagPr>
          <w:attr w:name="ProductID" w:val="La Spezia"/>
        </w:smartTagPr>
        <w:r w:rsidRPr="00B91F3E">
          <w:rPr>
            <w:rFonts w:ascii="Arial" w:hAnsi="Arial" w:cs="Arial"/>
            <w:sz w:val="22"/>
            <w:szCs w:val="22"/>
          </w:rPr>
          <w:t>La Spezia</w:t>
        </w:r>
      </w:smartTag>
      <w:r w:rsidRPr="00B91F3E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</w:p>
    <w:p w:rsidR="00777EC8" w:rsidRPr="00B91F3E" w:rsidRDefault="00777EC8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777EC8" w:rsidRPr="00B91F3E" w:rsidRDefault="00777EC8">
      <w:pPr>
        <w:tabs>
          <w:tab w:val="left" w:pos="1080"/>
        </w:tabs>
        <w:rPr>
          <w:rFonts w:ascii="Arial" w:hAnsi="Arial" w:cs="Arial"/>
          <w:sz w:val="22"/>
          <w:szCs w:val="22"/>
        </w:rPr>
      </w:pPr>
    </w:p>
    <w:p w:rsidR="00777EC8" w:rsidRDefault="00777EC8" w:rsidP="00A647E9">
      <w:pPr>
        <w:tabs>
          <w:tab w:val="left" w:pos="5580"/>
        </w:tabs>
        <w:jc w:val="center"/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>Il Responsabile del procedimento</w:t>
      </w:r>
    </w:p>
    <w:p w:rsidR="00777EC8" w:rsidRPr="00B91F3E" w:rsidRDefault="00777EC8" w:rsidP="00A647E9">
      <w:pPr>
        <w:tabs>
          <w:tab w:val="left" w:pos="5580"/>
        </w:tabs>
        <w:jc w:val="center"/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>(geom</w:t>
      </w:r>
      <w:r>
        <w:rPr>
          <w:rFonts w:ascii="Arial" w:hAnsi="Arial" w:cs="Arial"/>
          <w:sz w:val="22"/>
          <w:szCs w:val="22"/>
        </w:rPr>
        <w:t>. [responsabile_procedimento]</w:t>
      </w:r>
      <w:r w:rsidRPr="00B91F3E">
        <w:rPr>
          <w:rFonts w:ascii="Arial" w:hAnsi="Arial" w:cs="Arial"/>
          <w:sz w:val="22"/>
          <w:szCs w:val="22"/>
        </w:rPr>
        <w:t>)</w:t>
      </w:r>
    </w:p>
    <w:p w:rsidR="00777EC8" w:rsidRPr="00B91F3E" w:rsidRDefault="00777EC8" w:rsidP="00A647E9">
      <w:pPr>
        <w:jc w:val="center"/>
        <w:rPr>
          <w:rFonts w:ascii="Arial" w:hAnsi="Arial" w:cs="Arial"/>
          <w:sz w:val="22"/>
          <w:szCs w:val="22"/>
        </w:rPr>
      </w:pPr>
    </w:p>
    <w:p w:rsidR="00777EC8" w:rsidRDefault="00777EC8">
      <w:pPr>
        <w:rPr>
          <w:rFonts w:ascii="Arial" w:hAnsi="Arial" w:cs="Arial"/>
          <w:sz w:val="22"/>
          <w:szCs w:val="22"/>
        </w:rPr>
      </w:pPr>
    </w:p>
    <w:p w:rsidR="00777EC8" w:rsidRPr="00B91F3E" w:rsidRDefault="00777EC8">
      <w:pPr>
        <w:rPr>
          <w:rFonts w:ascii="Arial" w:hAnsi="Arial" w:cs="Arial"/>
          <w:sz w:val="22"/>
          <w:szCs w:val="22"/>
        </w:rPr>
      </w:pPr>
    </w:p>
    <w:p w:rsidR="00777EC8" w:rsidRPr="00B91F3E" w:rsidRDefault="00777EC8">
      <w:pPr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>All’esame della Commissione edilizia del ………………….</w:t>
      </w:r>
    </w:p>
    <w:p w:rsidR="00777EC8" w:rsidRPr="00B91F3E" w:rsidRDefault="00777EC8">
      <w:pPr>
        <w:rPr>
          <w:rFonts w:ascii="Arial" w:hAnsi="Arial" w:cs="Arial"/>
          <w:sz w:val="22"/>
          <w:szCs w:val="22"/>
        </w:rPr>
      </w:pPr>
    </w:p>
    <w:p w:rsidR="00777EC8" w:rsidRPr="00B91F3E" w:rsidRDefault="00777EC8">
      <w:pPr>
        <w:rPr>
          <w:rFonts w:ascii="Arial" w:hAnsi="Arial" w:cs="Arial"/>
          <w:sz w:val="22"/>
          <w:szCs w:val="22"/>
        </w:rPr>
      </w:pPr>
    </w:p>
    <w:p w:rsidR="00777EC8" w:rsidRPr="00B91F3E" w:rsidRDefault="00777EC8">
      <w:pPr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>Parere C.E. del ……………..… esito…..………….verb…….</w:t>
      </w:r>
    </w:p>
    <w:p w:rsidR="00777EC8" w:rsidRPr="00B91F3E" w:rsidRDefault="00777EC8">
      <w:pPr>
        <w:rPr>
          <w:rFonts w:ascii="Arial" w:hAnsi="Arial" w:cs="Arial"/>
          <w:sz w:val="22"/>
          <w:szCs w:val="22"/>
        </w:rPr>
      </w:pPr>
    </w:p>
    <w:p w:rsidR="00777EC8" w:rsidRPr="00B91F3E" w:rsidRDefault="00777EC8">
      <w:pPr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>Diritti segr</w:t>
      </w:r>
      <w:r>
        <w:rPr>
          <w:rFonts w:ascii="Arial" w:hAnsi="Arial" w:cs="Arial"/>
          <w:sz w:val="22"/>
          <w:szCs w:val="22"/>
        </w:rPr>
        <w:t>. [diritti_segreteria]</w:t>
      </w:r>
    </w:p>
    <w:sectPr w:rsidR="00777EC8" w:rsidRPr="00B91F3E" w:rsidSect="005D0308">
      <w:pgSz w:w="11906" w:h="16838"/>
      <w:pgMar w:top="36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vantGarde Md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A2CDB22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3D2C"/>
    <w:rsid w:val="000F6488"/>
    <w:rsid w:val="00117CEF"/>
    <w:rsid w:val="0020263C"/>
    <w:rsid w:val="002279B2"/>
    <w:rsid w:val="002A005A"/>
    <w:rsid w:val="002A3240"/>
    <w:rsid w:val="00300B8B"/>
    <w:rsid w:val="00316594"/>
    <w:rsid w:val="003405FC"/>
    <w:rsid w:val="003422C5"/>
    <w:rsid w:val="0035669E"/>
    <w:rsid w:val="00396798"/>
    <w:rsid w:val="003F2C59"/>
    <w:rsid w:val="004246C0"/>
    <w:rsid w:val="00425609"/>
    <w:rsid w:val="0042597D"/>
    <w:rsid w:val="004324B2"/>
    <w:rsid w:val="0045007D"/>
    <w:rsid w:val="00475369"/>
    <w:rsid w:val="00484D7A"/>
    <w:rsid w:val="004A69E8"/>
    <w:rsid w:val="004F007E"/>
    <w:rsid w:val="004F12C8"/>
    <w:rsid w:val="004F2070"/>
    <w:rsid w:val="00542BC8"/>
    <w:rsid w:val="00566F83"/>
    <w:rsid w:val="00591BAE"/>
    <w:rsid w:val="005C539B"/>
    <w:rsid w:val="005D0308"/>
    <w:rsid w:val="005E144B"/>
    <w:rsid w:val="005F3D2C"/>
    <w:rsid w:val="00696773"/>
    <w:rsid w:val="006D6551"/>
    <w:rsid w:val="006F099C"/>
    <w:rsid w:val="007149B5"/>
    <w:rsid w:val="007541FC"/>
    <w:rsid w:val="00777EC8"/>
    <w:rsid w:val="00800F45"/>
    <w:rsid w:val="00865E70"/>
    <w:rsid w:val="008C2B4D"/>
    <w:rsid w:val="009445AD"/>
    <w:rsid w:val="009756F1"/>
    <w:rsid w:val="009E6CB1"/>
    <w:rsid w:val="00A105D1"/>
    <w:rsid w:val="00A647E9"/>
    <w:rsid w:val="00AC7437"/>
    <w:rsid w:val="00B317DA"/>
    <w:rsid w:val="00B41592"/>
    <w:rsid w:val="00B668CE"/>
    <w:rsid w:val="00B76119"/>
    <w:rsid w:val="00B82535"/>
    <w:rsid w:val="00B85576"/>
    <w:rsid w:val="00B91F3E"/>
    <w:rsid w:val="00BB4499"/>
    <w:rsid w:val="00BD4923"/>
    <w:rsid w:val="00BF5C43"/>
    <w:rsid w:val="00C35647"/>
    <w:rsid w:val="00C5275D"/>
    <w:rsid w:val="00D033E3"/>
    <w:rsid w:val="00D6303C"/>
    <w:rsid w:val="00E02A8B"/>
    <w:rsid w:val="00E040C7"/>
    <w:rsid w:val="00E874CC"/>
    <w:rsid w:val="00EA2DF7"/>
    <w:rsid w:val="00EA4217"/>
    <w:rsid w:val="00EA633D"/>
    <w:rsid w:val="00EF1B23"/>
    <w:rsid w:val="00F82FDC"/>
    <w:rsid w:val="00F912C7"/>
    <w:rsid w:val="00FB6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BA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91BAE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1BAE"/>
    <w:pPr>
      <w:keepNext/>
      <w:overflowPunct w:val="0"/>
      <w:autoSpaceDE w:val="0"/>
      <w:autoSpaceDN w:val="0"/>
      <w:adjustRightInd w:val="0"/>
      <w:outlineLvl w:val="1"/>
    </w:pPr>
    <w:rPr>
      <w:rFonts w:ascii="Lucida Bright" w:hAnsi="Lucida Bright"/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591BAE"/>
    <w:pPr>
      <w:keepNext/>
      <w:jc w:val="center"/>
      <w:outlineLvl w:val="5"/>
    </w:pPr>
    <w:rPr>
      <w:b/>
      <w:i/>
      <w:sz w:val="14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912C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912C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912C7"/>
    <w:rPr>
      <w:rFonts w:ascii="Calibri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rsid w:val="00591BAE"/>
    <w:pPr>
      <w:jc w:val="center"/>
    </w:pPr>
    <w:rPr>
      <w:outline/>
      <w:shadow/>
      <w:sz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F912C7"/>
    <w:rPr>
      <w:rFonts w:ascii="Cambria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591BAE"/>
    <w:pPr>
      <w:jc w:val="center"/>
    </w:pPr>
    <w:rPr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2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</TotalTime>
  <Pages>2</Pages>
  <Words>317</Words>
  <Characters>1810</Characters>
  <Application>Microsoft Office Outlook</Application>
  <DocSecurity>0</DocSecurity>
  <Lines>0</Lines>
  <Paragraphs>0</Paragraphs>
  <ScaleCrop>false</ScaleCrop>
  <Company>Comune della Spezia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ISTRUTTORIA D’UFFICIO</dc:title>
  <dc:subject/>
  <dc:creator>comune</dc:creator>
  <cp:keywords/>
  <dc:description/>
  <cp:lastModifiedBy>Comune La Spezia</cp:lastModifiedBy>
  <cp:revision>20</cp:revision>
  <dcterms:created xsi:type="dcterms:W3CDTF">2015-06-13T10:20:00Z</dcterms:created>
  <dcterms:modified xsi:type="dcterms:W3CDTF">2015-09-14T09:21:00Z</dcterms:modified>
</cp:coreProperties>
</file>