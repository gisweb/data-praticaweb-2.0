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43" w:rsidRPr="00BC7E4E" w:rsidRDefault="002A7D98" w:rsidP="00045743">
      <w:pPr>
        <w:jc w:val="center"/>
        <w:rPr>
          <w:b/>
          <w:sz w:val="6"/>
          <w:szCs w:val="6"/>
        </w:rPr>
      </w:pPr>
      <w:r w:rsidRPr="00BC7E4E">
        <w:rPr>
          <w:b/>
          <w:noProof/>
          <w:sz w:val="6"/>
          <w:szCs w:val="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5743" w:rsidRPr="00F33FB3" w:rsidRDefault="00045743" w:rsidP="00045743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>
        <w:rPr>
          <w:color w:val="0000FF"/>
          <w:sz w:val="26"/>
          <w:szCs w:val="26"/>
        </w:rPr>
        <w:t>Sportello Unico per l’Edilizia</w:t>
      </w:r>
    </w:p>
    <w:p w:rsidR="00045743" w:rsidRPr="00F33FB3" w:rsidRDefault="00045743" w:rsidP="0004574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045743" w:rsidRPr="00F33FB3" w:rsidRDefault="00045743" w:rsidP="0004574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045743" w:rsidRPr="00F33FB3" w:rsidRDefault="00045743" w:rsidP="0004574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Pr="00BC7E4E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 xml:space="preserve">. </w:t>
            </w:r>
            <w:r w:rsidR="00FD6B2C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 w:rsidR="00FD6B2C">
              <w:rPr>
                <w:sz w:val="22"/>
              </w:rPr>
              <w:fldChar w:fldCharType="separate"/>
            </w:r>
            <w:r w:rsidR="002A7D98">
              <w:rPr>
                <w:noProof/>
                <w:sz w:val="22"/>
              </w:rPr>
              <w:t>[protocollo]</w:t>
            </w:r>
            <w:r w:rsidR="00FD6B2C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 w:rsidR="00FD6B2C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 w:rsidR="00FD6B2C">
              <w:rPr>
                <w:sz w:val="22"/>
              </w:rPr>
              <w:fldChar w:fldCharType="separate"/>
            </w:r>
            <w:r w:rsidR="002A7D98">
              <w:rPr>
                <w:noProof/>
                <w:sz w:val="22"/>
              </w:rPr>
              <w:t>[data_protocollo]</w:t>
            </w:r>
            <w:r w:rsidR="00FD6B2C">
              <w:rPr>
                <w:sz w:val="22"/>
              </w:rPr>
              <w:fldChar w:fldCharType="end"/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BC7E4E" w:rsidRPr="00BC7E4E" w:rsidTr="00BC7E4E">
        <w:tc>
          <w:tcPr>
            <w:tcW w:w="2500" w:type="pct"/>
          </w:tcPr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</w:p>
        </w:tc>
        <w:tc>
          <w:tcPr>
            <w:tcW w:w="2500" w:type="pct"/>
            <w:hideMark/>
          </w:tcPr>
          <w:p w:rsidR="00BC7E4E" w:rsidRDefault="00BC7E4E" w:rsidP="00BC7E4E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BC7E4E" w:rsidRDefault="00BC7E4E" w:rsidP="00BC7E4E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BC7E4E" w:rsidRDefault="00BC7E4E" w:rsidP="00BC7E4E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Belle Arti e </w:t>
            </w:r>
          </w:p>
          <w:p w:rsidR="00BC7E4E" w:rsidRDefault="00BC7E4E" w:rsidP="00BC7E4E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Paesaggio della Liguria</w:t>
            </w:r>
          </w:p>
          <w:p w:rsidR="00BC7E4E" w:rsidRDefault="00BC7E4E" w:rsidP="00BC7E4E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BC7E4E" w:rsidRDefault="00BC7E4E" w:rsidP="00BC7E4E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16100 GENOVA</w:t>
            </w:r>
          </w:p>
          <w:p w:rsidR="00BC7E4E" w:rsidRPr="00BC7E4E" w:rsidRDefault="00BC7E4E" w:rsidP="00BC7E4E">
            <w:pPr>
              <w:rPr>
                <w:rFonts w:ascii="Verdana" w:hAnsi="Verdana"/>
                <w:color w:val="000000"/>
                <w:sz w:val="28"/>
                <w:szCs w:val="28"/>
              </w:rPr>
            </w:pPr>
            <w:hyperlink r:id="rId8" w:history="1">
              <w:r w:rsidRPr="00922D80">
                <w:rPr>
                  <w:rStyle w:val="Collegamentoipertestuale"/>
                  <w:b/>
                  <w:sz w:val="24"/>
                  <w:szCs w:val="24"/>
                </w:rPr>
                <w:t>mbac-sbeap-lig@mailcert.beniculturali.it</w:t>
              </w:r>
            </w:hyperlink>
          </w:p>
        </w:tc>
      </w:tr>
      <w:tr w:rsidR="00BC7E4E" w:rsidRPr="00BC7E4E" w:rsidTr="00BC7E4E">
        <w:tc>
          <w:tcPr>
            <w:tcW w:w="2500" w:type="pct"/>
          </w:tcPr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</w:p>
        </w:tc>
        <w:tc>
          <w:tcPr>
            <w:tcW w:w="2500" w:type="pct"/>
            <w:hideMark/>
          </w:tcPr>
          <w:p w:rsidR="00282259" w:rsidRPr="00282259" w:rsidRDefault="00282259" w:rsidP="00BC7E4E">
            <w:pPr>
              <w:tabs>
                <w:tab w:val="left" w:pos="-1418"/>
              </w:tabs>
              <w:rPr>
                <w:sz w:val="12"/>
                <w:szCs w:val="12"/>
              </w:rPr>
            </w:pPr>
          </w:p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  <w:r w:rsidRPr="00BC7E4E">
              <w:rPr>
                <w:sz w:val="22"/>
              </w:rPr>
              <w:t>Sig.</w:t>
            </w:r>
          </w:p>
        </w:tc>
      </w:tr>
      <w:tr w:rsidR="00BC7E4E" w:rsidRPr="00BC7E4E" w:rsidTr="00BC7E4E">
        <w:tc>
          <w:tcPr>
            <w:tcW w:w="2500" w:type="pct"/>
          </w:tcPr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</w:p>
        </w:tc>
        <w:tc>
          <w:tcPr>
            <w:tcW w:w="2500" w:type="pct"/>
            <w:hideMark/>
          </w:tcPr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  <w:r w:rsidRPr="00BC7E4E">
              <w:rPr>
                <w:sz w:val="22"/>
              </w:rPr>
              <w:t>[</w:t>
            </w:r>
            <w:proofErr w:type="spellStart"/>
            <w:r w:rsidRPr="00BC7E4E">
              <w:rPr>
                <w:sz w:val="22"/>
              </w:rPr>
              <w:t>richiedente.nominativo</w:t>
            </w:r>
            <w:proofErr w:type="spellEnd"/>
            <w:r w:rsidRPr="00BC7E4E">
              <w:rPr>
                <w:sz w:val="22"/>
              </w:rPr>
              <w:t>;</w:t>
            </w:r>
            <w:proofErr w:type="spellStart"/>
            <w:r w:rsidRPr="00BC7E4E">
              <w:rPr>
                <w:sz w:val="22"/>
              </w:rPr>
              <w:t>block=w</w:t>
            </w:r>
            <w:proofErr w:type="spellEnd"/>
            <w:r w:rsidRPr="00BC7E4E">
              <w:rPr>
                <w:sz w:val="22"/>
              </w:rPr>
              <w:t>:</w:t>
            </w:r>
            <w:proofErr w:type="spellStart"/>
            <w:r w:rsidRPr="00BC7E4E">
              <w:rPr>
                <w:sz w:val="22"/>
              </w:rPr>
              <w:t>tr</w:t>
            </w:r>
            <w:proofErr w:type="spellEnd"/>
            <w:r w:rsidRPr="00BC7E4E">
              <w:rPr>
                <w:sz w:val="22"/>
              </w:rPr>
              <w:t>]</w:t>
            </w:r>
          </w:p>
        </w:tc>
      </w:tr>
      <w:tr w:rsidR="00BC7E4E" w:rsidRPr="00BC7E4E" w:rsidTr="00BC7E4E">
        <w:tc>
          <w:tcPr>
            <w:tcW w:w="2500" w:type="pct"/>
          </w:tcPr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</w:p>
        </w:tc>
        <w:tc>
          <w:tcPr>
            <w:tcW w:w="2500" w:type="pct"/>
            <w:hideMark/>
          </w:tcPr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  <w:r w:rsidRPr="00BC7E4E">
              <w:rPr>
                <w:sz w:val="22"/>
              </w:rPr>
              <w:t>c/o</w:t>
            </w:r>
          </w:p>
        </w:tc>
      </w:tr>
      <w:tr w:rsidR="00BC7E4E" w:rsidRPr="00BC7E4E" w:rsidTr="00BC7E4E">
        <w:tc>
          <w:tcPr>
            <w:tcW w:w="2500" w:type="pct"/>
          </w:tcPr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</w:p>
        </w:tc>
        <w:tc>
          <w:tcPr>
            <w:tcW w:w="2500" w:type="pct"/>
            <w:hideMark/>
          </w:tcPr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  <w:r w:rsidRPr="00BC7E4E">
              <w:rPr>
                <w:sz w:val="22"/>
              </w:rPr>
              <w:t>[</w:t>
            </w:r>
            <w:proofErr w:type="spellStart"/>
            <w:r w:rsidRPr="00BC7E4E">
              <w:rPr>
                <w:sz w:val="22"/>
              </w:rPr>
              <w:t>progettista.nominativo</w:t>
            </w:r>
            <w:proofErr w:type="spellEnd"/>
            <w:r w:rsidRPr="00BC7E4E">
              <w:rPr>
                <w:sz w:val="22"/>
              </w:rPr>
              <w:t>;</w:t>
            </w:r>
            <w:proofErr w:type="spellStart"/>
            <w:r w:rsidRPr="00BC7E4E">
              <w:rPr>
                <w:sz w:val="22"/>
              </w:rPr>
              <w:t>block=w</w:t>
            </w:r>
            <w:proofErr w:type="spellEnd"/>
            <w:r w:rsidRPr="00BC7E4E">
              <w:rPr>
                <w:sz w:val="22"/>
              </w:rPr>
              <w:t>:</w:t>
            </w:r>
            <w:proofErr w:type="spellStart"/>
            <w:r w:rsidRPr="00BC7E4E">
              <w:rPr>
                <w:sz w:val="22"/>
              </w:rPr>
              <w:t>tr</w:t>
            </w:r>
            <w:proofErr w:type="spellEnd"/>
            <w:r w:rsidRPr="00BC7E4E">
              <w:rPr>
                <w:sz w:val="22"/>
              </w:rPr>
              <w:t>]</w:t>
            </w:r>
          </w:p>
          <w:p w:rsidR="00BC7E4E" w:rsidRPr="00BC7E4E" w:rsidRDefault="00BC7E4E" w:rsidP="00BC7E4E">
            <w:pPr>
              <w:tabs>
                <w:tab w:val="left" w:pos="-1418"/>
              </w:tabs>
              <w:rPr>
                <w:i/>
                <w:sz w:val="22"/>
                <w:u w:val="single"/>
              </w:rPr>
            </w:pPr>
            <w:r w:rsidRPr="00BC7E4E">
              <w:rPr>
                <w:i/>
                <w:sz w:val="22"/>
                <w:u w:val="single"/>
              </w:rPr>
              <w:t>[</w:t>
            </w:r>
            <w:proofErr w:type="spellStart"/>
            <w:r w:rsidRPr="00BC7E4E">
              <w:rPr>
                <w:i/>
                <w:sz w:val="22"/>
                <w:u w:val="single"/>
              </w:rPr>
              <w:t>progettista.pec</w:t>
            </w:r>
            <w:proofErr w:type="spellEnd"/>
            <w:r w:rsidRPr="00BC7E4E">
              <w:rPr>
                <w:i/>
                <w:sz w:val="22"/>
                <w:u w:val="single"/>
              </w:rPr>
              <w:t>]</w:t>
            </w:r>
          </w:p>
        </w:tc>
      </w:tr>
      <w:tr w:rsidR="00BC7E4E" w:rsidRPr="00BC7E4E" w:rsidTr="00BC7E4E">
        <w:tc>
          <w:tcPr>
            <w:tcW w:w="2500" w:type="pct"/>
          </w:tcPr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</w:p>
        </w:tc>
        <w:tc>
          <w:tcPr>
            <w:tcW w:w="2500" w:type="pct"/>
            <w:hideMark/>
          </w:tcPr>
          <w:p w:rsidR="00282259" w:rsidRPr="00282259" w:rsidRDefault="00282259" w:rsidP="00BC7E4E">
            <w:pPr>
              <w:tabs>
                <w:tab w:val="left" w:pos="-1418"/>
              </w:tabs>
              <w:rPr>
                <w:sz w:val="12"/>
                <w:szCs w:val="12"/>
              </w:rPr>
            </w:pPr>
          </w:p>
          <w:p w:rsidR="00BC7E4E" w:rsidRDefault="00BC7E4E" w:rsidP="00BC7E4E">
            <w:pPr>
              <w:tabs>
                <w:tab w:val="lef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>e.p.c.</w:t>
            </w:r>
          </w:p>
          <w:p w:rsidR="00BC7E4E" w:rsidRDefault="00BC7E4E" w:rsidP="00BC7E4E">
            <w:pPr>
              <w:tabs>
                <w:tab w:val="left" w:pos="-1418"/>
              </w:tabs>
              <w:rPr>
                <w:b/>
                <w:sz w:val="22"/>
              </w:rPr>
            </w:pPr>
            <w:r w:rsidRPr="00CA6072">
              <w:rPr>
                <w:b/>
                <w:sz w:val="22"/>
              </w:rPr>
              <w:t>Servizio Infrazioni</w:t>
            </w:r>
          </w:p>
          <w:p w:rsidR="00BC7E4E" w:rsidRPr="00BC7E4E" w:rsidRDefault="00BC7E4E" w:rsidP="00BC7E4E">
            <w:pPr>
              <w:tabs>
                <w:tab w:val="left" w:pos="-1418"/>
              </w:tabs>
              <w:rPr>
                <w:sz w:val="22"/>
              </w:rPr>
            </w:pPr>
            <w:r>
              <w:rPr>
                <w:sz w:val="22"/>
              </w:rPr>
              <w:t>SEDE</w:t>
            </w:r>
          </w:p>
        </w:tc>
      </w:tr>
    </w:tbl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</w:t>
      </w:r>
      <w:r w:rsidR="00B64DC4">
        <w:rPr>
          <w:b/>
          <w:i/>
          <w:sz w:val="22"/>
          <w:u w:val="single"/>
        </w:rPr>
        <w:t>N</w:t>
      </w:r>
      <w:r w:rsidRPr="004D16DB">
        <w:rPr>
          <w:b/>
          <w:i/>
          <w:sz w:val="22"/>
          <w:u w:val="single"/>
        </w:rPr>
        <w:t>DATA A.R.</w:t>
      </w:r>
    </w:p>
    <w:p w:rsidR="00C15BC1" w:rsidRDefault="00C15BC1">
      <w:pPr>
        <w:ind w:left="4820"/>
        <w:rPr>
          <w:sz w:val="22"/>
        </w:rPr>
      </w:pPr>
    </w:p>
    <w:p w:rsidR="00C15BC1" w:rsidRDefault="00C15BC1" w:rsidP="00D400E0">
      <w:pPr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n° </w:t>
      </w:r>
      <w:r w:rsidR="00FD6B2C" w:rsidRPr="008C3BD1">
        <w:rPr>
          <w:b/>
          <w:sz w:val="22"/>
        </w:rPr>
        <w:fldChar w:fldCharType="begin"/>
      </w:r>
      <w:r w:rsidRPr="008C3BD1">
        <w:rPr>
          <w:b/>
          <w:sz w:val="22"/>
        </w:rPr>
        <w:instrText xml:space="preserve"> MERGEFIELD "NUMERO_PRATICA" </w:instrText>
      </w:r>
      <w:r w:rsidR="00FD6B2C" w:rsidRPr="008C3BD1">
        <w:rPr>
          <w:b/>
          <w:sz w:val="22"/>
        </w:rPr>
        <w:fldChar w:fldCharType="separate"/>
      </w:r>
      <w:r w:rsidR="002A7D98">
        <w:rPr>
          <w:b/>
          <w:noProof/>
          <w:sz w:val="22"/>
        </w:rPr>
        <w:t>[numero]</w:t>
      </w:r>
      <w:r w:rsidR="00FD6B2C" w:rsidRPr="008C3BD1">
        <w:rPr>
          <w:b/>
          <w:sz w:val="22"/>
        </w:rPr>
        <w:fldChar w:fldCharType="end"/>
      </w:r>
      <w:r>
        <w:rPr>
          <w:sz w:val="22"/>
        </w:rPr>
        <w:t xml:space="preserve">, </w:t>
      </w:r>
      <w:r w:rsidR="00CA6072">
        <w:rPr>
          <w:sz w:val="22"/>
        </w:rPr>
        <w:t>istanza</w:t>
      </w:r>
      <w:r w:rsidR="00B85E02">
        <w:rPr>
          <w:sz w:val="22"/>
        </w:rPr>
        <w:t xml:space="preserve"> di </w:t>
      </w:r>
      <w:r w:rsidR="00CA6072" w:rsidRPr="00D400E0">
        <w:rPr>
          <w:b/>
          <w:sz w:val="22"/>
          <w:u w:val="double"/>
        </w:rPr>
        <w:t>accertamento di compatibilità</w:t>
      </w:r>
      <w:r w:rsidR="00025FDD" w:rsidRPr="00D400E0">
        <w:rPr>
          <w:b/>
          <w:sz w:val="22"/>
          <w:u w:val="double"/>
        </w:rPr>
        <w:t xml:space="preserve"> </w:t>
      </w:r>
      <w:r w:rsidR="00CA6072" w:rsidRPr="00D400E0">
        <w:rPr>
          <w:b/>
          <w:sz w:val="22"/>
          <w:u w:val="double"/>
        </w:rPr>
        <w:t>paesaggistica</w:t>
      </w:r>
      <w:r w:rsidR="00CA6072">
        <w:rPr>
          <w:sz w:val="22"/>
        </w:rPr>
        <w:t xml:space="preserve">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FD6B2C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FD6B2C">
        <w:rPr>
          <w:sz w:val="22"/>
        </w:rPr>
        <w:fldChar w:fldCharType="separate"/>
      </w:r>
      <w:r w:rsidR="002A7D98">
        <w:rPr>
          <w:noProof/>
          <w:sz w:val="22"/>
        </w:rPr>
        <w:t>[oggetto]</w:t>
      </w:r>
      <w:r w:rsidR="00FD6B2C">
        <w:rPr>
          <w:sz w:val="22"/>
        </w:rPr>
        <w:fldChar w:fldCharType="end"/>
      </w:r>
      <w:r w:rsidR="00D400E0">
        <w:rPr>
          <w:sz w:val="22"/>
        </w:rPr>
        <w:t>, eseguite in assenza/difformità dalla prescritta Autorizzazione Paesaggistica,</w:t>
      </w:r>
      <w:r w:rsidR="00025FDD">
        <w:rPr>
          <w:sz w:val="22"/>
        </w:rPr>
        <w:t xml:space="preserve"> ubicate in </w:t>
      </w:r>
      <w:r w:rsidR="00FD6B2C">
        <w:rPr>
          <w:sz w:val="22"/>
        </w:rPr>
        <w:fldChar w:fldCharType="begin"/>
      </w:r>
      <w:r w:rsidR="00025FDD">
        <w:rPr>
          <w:sz w:val="22"/>
        </w:rPr>
        <w:instrText xml:space="preserve"> MERGEFIELD "UBICAZIONE" </w:instrText>
      </w:r>
      <w:r w:rsidR="00FD6B2C">
        <w:rPr>
          <w:sz w:val="22"/>
        </w:rPr>
        <w:fldChar w:fldCharType="separate"/>
      </w:r>
      <w:r w:rsidR="002A7D98">
        <w:rPr>
          <w:noProof/>
          <w:sz w:val="22"/>
        </w:rPr>
        <w:t>[ubicazione]</w:t>
      </w:r>
      <w:r w:rsidR="00FD6B2C">
        <w:rPr>
          <w:sz w:val="22"/>
        </w:rPr>
        <w:fldChar w:fldCharType="end"/>
      </w:r>
      <w:r w:rsidR="00EE5A4B">
        <w:rPr>
          <w:sz w:val="22"/>
        </w:rPr>
        <w:t xml:space="preserve"> - </w:t>
      </w:r>
      <w:r w:rsidR="00EE5A4B" w:rsidRPr="00EE5A4B">
        <w:rPr>
          <w:b/>
          <w:sz w:val="22"/>
          <w:u w:val="single"/>
        </w:rPr>
        <w:t xml:space="preserve">richiesta parere art. </w:t>
      </w:r>
      <w:r w:rsidR="00FC4317">
        <w:rPr>
          <w:b/>
          <w:sz w:val="22"/>
          <w:u w:val="single"/>
        </w:rPr>
        <w:t>181</w:t>
      </w:r>
      <w:bookmarkStart w:id="0" w:name="_GoBack"/>
      <w:bookmarkEnd w:id="0"/>
      <w:r w:rsidR="00EE5A4B" w:rsidRPr="00EE5A4B">
        <w:rPr>
          <w:b/>
          <w:sz w:val="22"/>
          <w:u w:val="single"/>
        </w:rPr>
        <w:t xml:space="preserve">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  <w:r>
        <w:rPr>
          <w:sz w:val="22"/>
        </w:rPr>
        <w:t xml:space="preserve"> </w:t>
      </w:r>
    </w:p>
    <w:p w:rsidR="00404029" w:rsidRDefault="00404029" w:rsidP="00282259">
      <w:pPr>
        <w:spacing w:before="120" w:after="120"/>
        <w:ind w:firstLine="709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542014" w:rsidRPr="00BB43F4">
        <w:rPr>
          <w:b/>
          <w:sz w:val="22"/>
        </w:rPr>
        <w:t>*</w:t>
      </w:r>
      <w:r w:rsidR="00542014">
        <w:rPr>
          <w:sz w:val="22"/>
        </w:rPr>
        <w:t xml:space="preserve"> con verbale n. </w:t>
      </w:r>
      <w:r w:rsidR="00542014" w:rsidRPr="00BB43F4">
        <w:rPr>
          <w:b/>
          <w:sz w:val="22"/>
        </w:rPr>
        <w:t>*</w:t>
      </w:r>
      <w:r w:rsidR="00741F37">
        <w:rPr>
          <w:sz w:val="22"/>
        </w:rPr>
        <w:t>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relazione paesaggistica redatta ai sensi del D.P.C.M. del 12/12/2005;</w:t>
      </w:r>
    </w:p>
    <w:p w:rsidR="00373991" w:rsidRDefault="0037399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dichiarazione di riconducibilità alle fattispecie previste dall’art. 167 comma 4 </w:t>
      </w:r>
      <w:proofErr w:type="spellStart"/>
      <w:r>
        <w:rPr>
          <w:sz w:val="22"/>
        </w:rPr>
        <w:t>D</w:t>
      </w:r>
      <w:r w:rsidR="00937463">
        <w:rPr>
          <w:sz w:val="22"/>
        </w:rPr>
        <w:t>.</w:t>
      </w:r>
      <w:r>
        <w:rPr>
          <w:sz w:val="22"/>
        </w:rPr>
        <w:t>lgs</w:t>
      </w:r>
      <w:proofErr w:type="spellEnd"/>
      <w:r>
        <w:rPr>
          <w:sz w:val="22"/>
        </w:rPr>
        <w:t xml:space="preserve"> n. 42/2004 e ss. mm. e ii.;</w:t>
      </w:r>
    </w:p>
    <w:p w:rsidR="009F77B1" w:rsidRDefault="00A92365" w:rsidP="00282259">
      <w:pPr>
        <w:spacing w:before="120" w:after="120"/>
        <w:ind w:firstLine="709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C15BC1" w:rsidRDefault="00C15BC1" w:rsidP="00282259">
      <w:pPr>
        <w:spacing w:before="120" w:after="120"/>
        <w:ind w:firstLine="709"/>
        <w:jc w:val="both"/>
        <w:rPr>
          <w:sz w:val="22"/>
        </w:rPr>
      </w:pPr>
      <w:r>
        <w:rPr>
          <w:sz w:val="22"/>
        </w:rPr>
        <w:t>Distinti saluti.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BC7E4E" w:rsidRPr="00C36753" w:rsidTr="00BC7E4E">
        <w:tc>
          <w:tcPr>
            <w:tcW w:w="4889" w:type="dxa"/>
          </w:tcPr>
          <w:p w:rsidR="00BC7E4E" w:rsidRPr="00C36753" w:rsidRDefault="00BC7E4E" w:rsidP="00BC7E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C7E4E" w:rsidRPr="00C36753" w:rsidRDefault="00BC7E4E" w:rsidP="00BC7E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BC7E4E" w:rsidRPr="00C36753" w:rsidRDefault="00BC7E4E" w:rsidP="00BC7E4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BC7E4E" w:rsidRPr="00282259" w:rsidRDefault="00BC7E4E" w:rsidP="00282259">
      <w:pPr>
        <w:rPr>
          <w:sz w:val="6"/>
          <w:szCs w:val="6"/>
        </w:rPr>
      </w:pPr>
    </w:p>
    <w:sectPr w:rsidR="00BC7E4E" w:rsidRPr="00282259" w:rsidSect="00BC7E4E">
      <w:footerReference w:type="first" r:id="rId9"/>
      <w:pgSz w:w="11906" w:h="16838" w:code="9"/>
      <w:pgMar w:top="567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E4E" w:rsidRDefault="00BC7E4E" w:rsidP="00BC7E4E">
      <w:r>
        <w:separator/>
      </w:r>
    </w:p>
  </w:endnote>
  <w:endnote w:type="continuationSeparator" w:id="0">
    <w:p w:rsidR="00BC7E4E" w:rsidRDefault="00BC7E4E" w:rsidP="00BC7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E4E" w:rsidRDefault="00BC7E4E" w:rsidP="00BC7E4E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E4E" w:rsidRDefault="00BC7E4E" w:rsidP="00BC7E4E">
      <w:r>
        <w:separator/>
      </w:r>
    </w:p>
  </w:footnote>
  <w:footnote w:type="continuationSeparator" w:id="0">
    <w:p w:rsidR="00BC7E4E" w:rsidRDefault="00BC7E4E" w:rsidP="00BC7E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D98"/>
    <w:rsid w:val="0001728E"/>
    <w:rsid w:val="00025FDD"/>
    <w:rsid w:val="00042AFF"/>
    <w:rsid w:val="00045743"/>
    <w:rsid w:val="00115762"/>
    <w:rsid w:val="00160CCE"/>
    <w:rsid w:val="001D0A52"/>
    <w:rsid w:val="002755E2"/>
    <w:rsid w:val="00277893"/>
    <w:rsid w:val="00282259"/>
    <w:rsid w:val="002A7D98"/>
    <w:rsid w:val="00373991"/>
    <w:rsid w:val="003A1A2C"/>
    <w:rsid w:val="003B164E"/>
    <w:rsid w:val="00404029"/>
    <w:rsid w:val="00411240"/>
    <w:rsid w:val="004D16DB"/>
    <w:rsid w:val="00504428"/>
    <w:rsid w:val="00542014"/>
    <w:rsid w:val="00601E22"/>
    <w:rsid w:val="006E3E1F"/>
    <w:rsid w:val="00706BA0"/>
    <w:rsid w:val="00724EAC"/>
    <w:rsid w:val="00741F37"/>
    <w:rsid w:val="0089120C"/>
    <w:rsid w:val="008A2EF9"/>
    <w:rsid w:val="008C3BD1"/>
    <w:rsid w:val="00904C97"/>
    <w:rsid w:val="0091310B"/>
    <w:rsid w:val="00937463"/>
    <w:rsid w:val="009F77B1"/>
    <w:rsid w:val="00A24597"/>
    <w:rsid w:val="00A72101"/>
    <w:rsid w:val="00A92365"/>
    <w:rsid w:val="00B64DC4"/>
    <w:rsid w:val="00B67717"/>
    <w:rsid w:val="00B85E02"/>
    <w:rsid w:val="00BB43F4"/>
    <w:rsid w:val="00BC7E4E"/>
    <w:rsid w:val="00C15BC1"/>
    <w:rsid w:val="00C83807"/>
    <w:rsid w:val="00CA6072"/>
    <w:rsid w:val="00D400E0"/>
    <w:rsid w:val="00D803CE"/>
    <w:rsid w:val="00ED312B"/>
    <w:rsid w:val="00EE5A4B"/>
    <w:rsid w:val="00F1041D"/>
    <w:rsid w:val="00F11FBB"/>
    <w:rsid w:val="00F920DA"/>
    <w:rsid w:val="00FC4317"/>
    <w:rsid w:val="00FD6B2C"/>
    <w:rsid w:val="00FE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24EAC"/>
  </w:style>
  <w:style w:type="paragraph" w:styleId="Titolo2">
    <w:name w:val="heading 2"/>
    <w:basedOn w:val="Normale"/>
    <w:next w:val="Normale"/>
    <w:qFormat/>
    <w:rsid w:val="00045743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92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rsid w:val="00BC7E4E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rsid w:val="00BC7E4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C7E4E"/>
  </w:style>
  <w:style w:type="paragraph" w:styleId="Pidipagina">
    <w:name w:val="footer"/>
    <w:basedOn w:val="Normale"/>
    <w:link w:val="PidipaginaCarattere"/>
    <w:rsid w:val="00BC7E4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C7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24EAC"/>
  </w:style>
  <w:style w:type="paragraph" w:styleId="Titolo2">
    <w:name w:val="heading 2"/>
    <w:basedOn w:val="Normale"/>
    <w:next w:val="Normale"/>
    <w:qFormat/>
    <w:rsid w:val="00045743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92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c-sbeap-lig@mailcert.beniculturali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.%20Paesagg.%20ric.%20parer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Autor. Paesagg. ric. parere soprint.dotx</Template>
  <TotalTime>2</TotalTime>
  <Pages>1</Pages>
  <Words>225</Words>
  <Characters>1766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Digiu</cp:lastModifiedBy>
  <cp:revision>2</cp:revision>
  <cp:lastPrinted>2001-01-04T11:50:00Z</cp:lastPrinted>
  <dcterms:created xsi:type="dcterms:W3CDTF">2015-11-06T12:00:00Z</dcterms:created>
  <dcterms:modified xsi:type="dcterms:W3CDTF">2015-11-06T12:00:00Z</dcterms:modified>
</cp:coreProperties>
</file>