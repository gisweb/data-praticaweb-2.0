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6246"/>
      </w:tblGrid>
      <w:tr w:rsidR="000B59C8">
        <w:tc>
          <w:tcPr>
            <w:tcW w:w="3510" w:type="dxa"/>
            <w:noWrap/>
            <w:tcMar>
              <w:right w:w="0" w:type="dxa"/>
            </w:tcMar>
          </w:tcPr>
          <w:p w:rsidR="008D1E98" w:rsidRDefault="00786408" w:rsidP="000A66B8">
            <w:pPr>
              <w:pStyle w:val="Titol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color w:val="000080"/>
              </w:rPr>
              <w:t xml:space="preserve"> </w:t>
            </w:r>
          </w:p>
          <w:p w:rsidR="000B59C8" w:rsidRPr="00CC218C" w:rsidRDefault="005354CD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-136525</wp:posOffset>
                  </wp:positionV>
                  <wp:extent cx="1764665" cy="777240"/>
                  <wp:effectExtent l="0" t="0" r="6985" b="3810"/>
                  <wp:wrapSquare wrapText="bothSides"/>
                  <wp:docPr id="13" name="Immagine 13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218C"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37427D" w:rsidRDefault="00D160E0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0B59C8" w:rsidRDefault="0037427D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IN DATA</w:t>
            </w:r>
            <w:r w:rsidR="00CC218C">
              <w:rPr>
                <w:rFonts w:cs="Arial"/>
                <w:i/>
                <w:color w:val="000080"/>
              </w:rPr>
              <w:t xml:space="preserve"> </w:t>
            </w:r>
          </w:p>
          <w:p w:rsidR="000F32A7" w:rsidRDefault="000F32A7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CC218C" w:rsidRP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5E5986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begin"/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instrText xml:space="preserve"> MERGEFIELD "NUMERO_PRATICA" </w:instrTex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separate"/>
            </w:r>
            <w:r w:rsidR="005354CD">
              <w:rPr>
                <w:rFonts w:cs="Arial"/>
                <w:i/>
                <w:noProof/>
                <w:color w:val="000080"/>
                <w:szCs w:val="24"/>
              </w:rPr>
              <w:t>[numero]</w: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end"/>
            </w:r>
          </w:p>
        </w:tc>
      </w:tr>
    </w:tbl>
    <w:p w:rsidR="00CC218C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CC218C" w:rsidRPr="00E72656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IL DIRIGENTE SETTORE TERRITORIO</w:t>
      </w:r>
    </w:p>
    <w:p w:rsidR="00CC218C" w:rsidRPr="00AF200A" w:rsidRDefault="00CC218C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</w:t>
      </w:r>
      <w:proofErr w:type="spellStart"/>
      <w:r w:rsidRPr="000B59C8">
        <w:rPr>
          <w:rFonts w:cs="Arial"/>
          <w:sz w:val="20"/>
        </w:rPr>
        <w:t>prot</w:t>
      </w:r>
      <w:proofErr w:type="spellEnd"/>
      <w:r w:rsidRPr="000B59C8">
        <w:rPr>
          <w:rFonts w:cs="Arial"/>
          <w:sz w:val="20"/>
        </w:rPr>
        <w:t xml:space="preserve">. </w:t>
      </w:r>
      <w:r w:rsidR="00267457">
        <w:rPr>
          <w:rFonts w:cs="Arial"/>
          <w:sz w:val="20"/>
        </w:rPr>
        <w:fldChar w:fldCharType="begin"/>
      </w:r>
      <w:r w:rsidR="00267457">
        <w:rPr>
          <w:rFonts w:cs="Arial"/>
          <w:sz w:val="20"/>
        </w:rPr>
        <w:instrText xml:space="preserve"> MERGEFIELD "NUMERO_PROT" </w:instrText>
      </w:r>
      <w:r w:rsidR="00267457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[protocollo]</w:t>
      </w:r>
      <w:r w:rsidR="00267457">
        <w:rPr>
          <w:rFonts w:cs="Arial"/>
          <w:sz w:val="20"/>
        </w:rPr>
        <w:fldChar w:fldCharType="end"/>
      </w:r>
      <w:r w:rsidR="00267457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In data</w:t>
      </w:r>
      <w:r w:rsidR="00267457">
        <w:rPr>
          <w:rFonts w:cs="Arial"/>
          <w:sz w:val="20"/>
        </w:rPr>
        <w:t xml:space="preserve"> </w:t>
      </w:r>
      <w:r w:rsidR="00267457">
        <w:rPr>
          <w:rFonts w:cs="Arial"/>
          <w:sz w:val="20"/>
        </w:rPr>
        <w:fldChar w:fldCharType="begin"/>
      </w:r>
      <w:r w:rsidR="00267457">
        <w:rPr>
          <w:rFonts w:cs="Arial"/>
          <w:sz w:val="20"/>
        </w:rPr>
        <w:instrText xml:space="preserve"> MERGEFIELD "DATA_PROT" </w:instrText>
      </w:r>
      <w:r w:rsidR="00267457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[data_protocollo]</w:t>
      </w:r>
      <w:r w:rsidR="00267457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inoltrata, ai sensi del</w:t>
      </w:r>
      <w:r w:rsidR="0018581C">
        <w:rPr>
          <w:rFonts w:cs="Arial"/>
          <w:sz w:val="20"/>
        </w:rPr>
        <w:t xml:space="preserve">l’art. 146 del </w:t>
      </w:r>
      <w:proofErr w:type="spellStart"/>
      <w:r w:rsidR="0018581C">
        <w:rPr>
          <w:rFonts w:cs="Arial"/>
          <w:sz w:val="20"/>
        </w:rPr>
        <w:t>D.Lgs.</w:t>
      </w:r>
      <w:proofErr w:type="spellEnd"/>
      <w:r w:rsidR="0018581C">
        <w:rPr>
          <w:rFonts w:cs="Arial"/>
          <w:sz w:val="20"/>
        </w:rPr>
        <w:t xml:space="preserve"> 42/04, dal sig.</w:t>
      </w:r>
      <w:r w:rsidR="000117AE">
        <w:rPr>
          <w:rFonts w:cs="Arial"/>
          <w:sz w:val="20"/>
        </w:rPr>
        <w:t xml:space="preserve"> </w:t>
      </w:r>
      <w:r w:rsidR="00D707A9">
        <w:rPr>
          <w:rFonts w:cs="Arial"/>
          <w:sz w:val="20"/>
        </w:rPr>
        <w:fldChar w:fldCharType="begin"/>
      </w:r>
      <w:r w:rsidR="00D707A9">
        <w:rPr>
          <w:rFonts w:cs="Arial"/>
          <w:sz w:val="20"/>
        </w:rPr>
        <w:instrText xml:space="preserve"> MERGEFIELD "RICHIEDENTI" </w:instrText>
      </w:r>
      <w:r w:rsidR="00D707A9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[elenco_richiedenti]</w:t>
      </w:r>
      <w:r w:rsidR="00D707A9">
        <w:rPr>
          <w:rFonts w:cs="Arial"/>
          <w:sz w:val="20"/>
        </w:rPr>
        <w:fldChar w:fldCharType="end"/>
      </w:r>
      <w:r w:rsidR="00B4118C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per lavori di</w:t>
      </w:r>
      <w:r w:rsidR="00D707A9">
        <w:rPr>
          <w:rFonts w:cs="Arial"/>
          <w:sz w:val="20"/>
        </w:rPr>
        <w:t xml:space="preserve"> </w:t>
      </w:r>
      <w:r w:rsidR="00D707A9">
        <w:rPr>
          <w:rFonts w:cs="Arial"/>
          <w:sz w:val="20"/>
        </w:rPr>
        <w:fldChar w:fldCharType="begin"/>
      </w:r>
      <w:r w:rsidR="00D707A9">
        <w:rPr>
          <w:rFonts w:cs="Arial"/>
          <w:sz w:val="20"/>
        </w:rPr>
        <w:instrText xml:space="preserve"> MERGEFIELD "OGGETTO" </w:instrText>
      </w:r>
      <w:r w:rsidR="00D707A9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[oggetto]</w:t>
      </w:r>
      <w:r w:rsidR="00D707A9">
        <w:rPr>
          <w:rFonts w:cs="Arial"/>
          <w:sz w:val="20"/>
        </w:rPr>
        <w:fldChar w:fldCharType="end"/>
      </w:r>
      <w:r w:rsidR="00B4118C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in </w:t>
      </w:r>
      <w:r w:rsidR="00D707A9">
        <w:rPr>
          <w:rFonts w:cs="Arial"/>
          <w:sz w:val="20"/>
        </w:rPr>
        <w:t xml:space="preserve"> </w:t>
      </w:r>
      <w:r w:rsidR="00D707A9">
        <w:rPr>
          <w:rFonts w:cs="Arial"/>
          <w:sz w:val="20"/>
        </w:rPr>
        <w:fldChar w:fldCharType="begin"/>
      </w:r>
      <w:r w:rsidR="00D707A9">
        <w:rPr>
          <w:rFonts w:cs="Arial"/>
          <w:sz w:val="20"/>
        </w:rPr>
        <w:instrText xml:space="preserve"> MERGEFIELD "UBICAZIONE" </w:instrText>
      </w:r>
      <w:r w:rsidR="00D707A9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[ubicazione]</w:t>
      </w:r>
      <w:r w:rsidR="00D707A9">
        <w:rPr>
          <w:rFonts w:cs="Arial"/>
          <w:sz w:val="20"/>
        </w:rPr>
        <w:fldChar w:fldCharType="end"/>
      </w:r>
      <w:r w:rsidR="00B4118C">
        <w:rPr>
          <w:rFonts w:cs="Arial"/>
          <w:sz w:val="20"/>
        </w:rPr>
        <w:t xml:space="preserve"> sul terreno catastalmente individuato</w:t>
      </w:r>
      <w:r w:rsidRPr="000B59C8">
        <w:rPr>
          <w:rFonts w:cs="Arial"/>
          <w:sz w:val="20"/>
        </w:rPr>
        <w:t xml:space="preserve"> al </w:t>
      </w:r>
      <w:r w:rsidR="00B4118C">
        <w:rPr>
          <w:rFonts w:cs="Arial"/>
          <w:sz w:val="20"/>
        </w:rPr>
        <w:t>NCT NCEU</w:t>
      </w:r>
      <w:r w:rsidR="00974B10">
        <w:rPr>
          <w:rFonts w:cs="Arial"/>
          <w:sz w:val="20"/>
        </w:rPr>
        <w:t xml:space="preserve"> </w:t>
      </w:r>
      <w:r w:rsidR="00974B10">
        <w:rPr>
          <w:rFonts w:cs="Arial"/>
          <w:sz w:val="20"/>
        </w:rPr>
        <w:fldChar w:fldCharType="begin"/>
      </w:r>
      <w:r w:rsidR="00974B10">
        <w:rPr>
          <w:rFonts w:cs="Arial"/>
          <w:sz w:val="20"/>
        </w:rPr>
        <w:instrText xml:space="preserve"> MERGEFIELD "RIF_CATASTO" </w:instrText>
      </w:r>
      <w:r w:rsidR="00974B10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[elenco_ct]</w:t>
      </w:r>
      <w:r w:rsidR="00974B10">
        <w:rPr>
          <w:rFonts w:cs="Arial"/>
          <w:sz w:val="20"/>
        </w:rPr>
        <w:fldChar w:fldCharType="end"/>
      </w:r>
      <w:r w:rsidR="00974B10">
        <w:rPr>
          <w:rFonts w:cs="Arial"/>
          <w:sz w:val="20"/>
        </w:rPr>
        <w:t xml:space="preserve"> </w:t>
      </w:r>
      <w:r w:rsidR="00974B10">
        <w:rPr>
          <w:rFonts w:cs="Arial"/>
          <w:sz w:val="20"/>
        </w:rPr>
        <w:fldChar w:fldCharType="begin"/>
      </w:r>
      <w:r w:rsidR="00974B10">
        <w:rPr>
          <w:rFonts w:cs="Arial"/>
          <w:sz w:val="20"/>
        </w:rPr>
        <w:instrText xml:space="preserve"> MERGEFIELD "RIF_CATASTO_URB" </w:instrText>
      </w:r>
      <w:r w:rsidR="00974B10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[elenco_cu]</w:t>
      </w:r>
      <w:r w:rsidR="00974B10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del Comune di Sanremo Sez. Censuaria</w:t>
      </w:r>
      <w:r w:rsidR="00B4118C">
        <w:rPr>
          <w:rFonts w:cs="Arial"/>
          <w:sz w:val="20"/>
        </w:rPr>
        <w:t xml:space="preserve"> di</w:t>
      </w:r>
      <w:r w:rsidRPr="000B59C8">
        <w:rPr>
          <w:rFonts w:cs="Arial"/>
          <w:sz w:val="20"/>
        </w:rPr>
        <w:t xml:space="preserve">         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Visti gli elaborati progettuali allegati alla suddetta istanza a firma del</w:t>
      </w:r>
      <w:r w:rsidR="0018581C">
        <w:rPr>
          <w:rFonts w:cs="Arial"/>
          <w:sz w:val="20"/>
        </w:rPr>
        <w:t xml:space="preserve"> progettista </w:t>
      </w:r>
      <w:r w:rsidRPr="000B59C8">
        <w:rPr>
          <w:rFonts w:cs="Arial"/>
          <w:sz w:val="20"/>
        </w:rPr>
        <w:t xml:space="preserve"> </w:t>
      </w:r>
      <w:r w:rsidR="00E26EC4">
        <w:rPr>
          <w:rFonts w:cs="Arial"/>
          <w:sz w:val="20"/>
        </w:rPr>
        <w:fldChar w:fldCharType="begin"/>
      </w:r>
      <w:r w:rsidR="00E26EC4">
        <w:rPr>
          <w:rFonts w:cs="Arial"/>
          <w:sz w:val="20"/>
        </w:rPr>
        <w:instrText xml:space="preserve"> MERGEFIELD "PROGETTISTI" </w:instrText>
      </w:r>
      <w:r w:rsidR="00E26EC4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[elenco_progettisti]</w:t>
      </w:r>
      <w:r w:rsidR="00E26EC4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>;</w:t>
      </w:r>
    </w:p>
    <w:p w:rsidR="008A2A98" w:rsidRPr="000B59C8" w:rsidRDefault="00AF200A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</w:t>
      </w:r>
      <w:r w:rsidR="00017FF2" w:rsidRPr="000B59C8">
        <w:rPr>
          <w:rFonts w:cs="Arial"/>
          <w:sz w:val="20"/>
        </w:rPr>
        <w:t xml:space="preserve">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="00017FF2" w:rsidRPr="000B59C8">
          <w:rPr>
            <w:rFonts w:cs="Arial"/>
            <w:sz w:val="20"/>
          </w:rPr>
          <w:t>137”</w:t>
        </w:r>
      </w:smartTag>
      <w:r w:rsidR="009F5506" w:rsidRPr="000B59C8">
        <w:rPr>
          <w:rFonts w:cs="Arial"/>
          <w:sz w:val="20"/>
        </w:rPr>
        <w:t xml:space="preserve"> </w:t>
      </w:r>
      <w:r w:rsidR="00626789" w:rsidRPr="000B59C8">
        <w:rPr>
          <w:rFonts w:cs="Arial"/>
          <w:sz w:val="20"/>
        </w:rPr>
        <w:t>testo vigente</w:t>
      </w:r>
      <w:r w:rsidR="00017FF2" w:rsidRPr="000B59C8">
        <w:rPr>
          <w:rFonts w:cs="Arial"/>
          <w:sz w:val="20"/>
        </w:rPr>
        <w:t>;</w:t>
      </w:r>
    </w:p>
    <w:p w:rsidR="000303EC" w:rsidRPr="000B59C8" w:rsidRDefault="000303E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D.P.C.M. 12 dicembre 2005 “Individuazione della documentazione necessaria alla verifica della compatibilità paesaggistica degli interventi proposti, ai sensi dell’articolo 146 comma 3 del Codice dei beni culturali del paesaggio di cui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22/01/2004 n. </w:t>
      </w:r>
      <w:smartTag w:uri="urn:schemas-microsoft-com:office:smarttags" w:element="metricconverter">
        <w:smartTagPr>
          <w:attr w:name="ProductID" w:val="42”"/>
        </w:smartTagPr>
        <w:r w:rsidRPr="000B59C8">
          <w:rPr>
            <w:rFonts w:cs="Arial"/>
            <w:sz w:val="20"/>
          </w:rPr>
          <w:t>42”</w:t>
        </w:r>
      </w:smartTag>
    </w:p>
    <w:p w:rsidR="00017FF2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</w:t>
      </w:r>
      <w:r w:rsidR="009F5506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testo vigente, contenente norme per la subdelega ai Comuni delle funzioni amministrative in materia di bellezze naturali;</w:t>
      </w:r>
    </w:p>
    <w:p w:rsidR="00626789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</w:t>
      </w:r>
      <w:r w:rsidR="009F5506" w:rsidRPr="000B59C8">
        <w:rPr>
          <w:rFonts w:cs="Arial"/>
          <w:sz w:val="20"/>
        </w:rPr>
        <w:t xml:space="preserve">onale </w:t>
      </w:r>
      <w:r w:rsidR="00224C8D">
        <w:rPr>
          <w:rFonts w:cs="Arial"/>
          <w:sz w:val="20"/>
        </w:rPr>
        <w:t xml:space="preserve">n° 13 del 6/6/2014 ad oggetto: </w:t>
      </w:r>
      <w:r w:rsidR="003B72A1">
        <w:rPr>
          <w:rFonts w:cs="Arial"/>
          <w:sz w:val="20"/>
        </w:rPr>
        <w:t>testo unico della normativa regionale in materia di paesaggio.</w:t>
      </w:r>
    </w:p>
    <w:p w:rsidR="00D548AC" w:rsidRPr="000B59C8" w:rsidRDefault="00D548A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con il quale il Comune di Sanremo viene riconosciuto idoneo a proseguire l’esercizio delle funzioni subdelegate in materia di rilascio delle autorizzazioni paesaggistiche;</w:t>
      </w:r>
    </w:p>
    <w:p w:rsidR="00626789" w:rsidRPr="000B59C8" w:rsidRDefault="009F550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3470F5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2E767D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>Accertato che</w:t>
      </w:r>
      <w:r w:rsidR="002E767D" w:rsidRPr="000B59C8">
        <w:rPr>
          <w:rFonts w:cs="Arial"/>
          <w:sz w:val="20"/>
        </w:rPr>
        <w:t>:</w:t>
      </w:r>
    </w:p>
    <w:p w:rsidR="00BB57D2" w:rsidRPr="000B59C8" w:rsidRDefault="002D48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</w:t>
      </w:r>
      <w:r w:rsidR="0028019C">
        <w:rPr>
          <w:rFonts w:cs="Arial"/>
          <w:sz w:val="20"/>
        </w:rPr>
        <w:t>L</w:t>
      </w:r>
      <w:r w:rsidR="00D07B98" w:rsidRPr="000B59C8">
        <w:rPr>
          <w:rFonts w:cs="Arial"/>
          <w:sz w:val="20"/>
        </w:rPr>
        <w:t xml:space="preserve">a zona di intervento </w:t>
      </w:r>
    </w:p>
    <w:p w:rsidR="00BB57D2" w:rsidRPr="000B59C8" w:rsidRDefault="00BB57D2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E6414B" w:rsidRPr="000B59C8" w:rsidRDefault="002D48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</w:t>
      </w:r>
      <w:r w:rsidR="0028019C">
        <w:rPr>
          <w:rFonts w:cs="Arial"/>
          <w:sz w:val="20"/>
        </w:rPr>
        <w:t>L</w:t>
      </w:r>
      <w:r w:rsidR="00E6414B" w:rsidRPr="000B59C8">
        <w:rPr>
          <w:rFonts w:cs="Arial"/>
          <w:sz w:val="20"/>
        </w:rPr>
        <w:t xml:space="preserve">e opere consistono </w:t>
      </w:r>
      <w:r w:rsidR="0028019C">
        <w:rPr>
          <w:rFonts w:cs="Arial"/>
          <w:sz w:val="20"/>
        </w:rPr>
        <w:t>in</w:t>
      </w:r>
    </w:p>
    <w:p w:rsidR="00FF3751" w:rsidRPr="000B59C8" w:rsidRDefault="00FF37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6E1BBD" w:rsidRPr="000B59C8" w:rsidRDefault="002D48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</w:t>
      </w:r>
      <w:r w:rsidR="0028019C">
        <w:rPr>
          <w:rFonts w:cs="Arial"/>
          <w:sz w:val="20"/>
        </w:rPr>
        <w:t>N</w:t>
      </w:r>
      <w:r w:rsidR="002E767D" w:rsidRPr="000B59C8">
        <w:rPr>
          <w:rFonts w:cs="Arial"/>
          <w:sz w:val="20"/>
        </w:rPr>
        <w:t xml:space="preserve">on ricorrono i presupposti per l’applicazione dell’art. 149 comma 1 del D. </w:t>
      </w:r>
      <w:proofErr w:type="spellStart"/>
      <w:r w:rsidR="002E767D" w:rsidRPr="000B59C8">
        <w:rPr>
          <w:rFonts w:cs="Arial"/>
          <w:sz w:val="20"/>
        </w:rPr>
        <w:t>Lgs</w:t>
      </w:r>
      <w:proofErr w:type="spellEnd"/>
      <w:r w:rsidR="002E767D" w:rsidRPr="000B59C8">
        <w:rPr>
          <w:rFonts w:cs="Arial"/>
          <w:sz w:val="20"/>
        </w:rPr>
        <w:t>. 42/04</w:t>
      </w:r>
      <w:r w:rsidR="00635B8E" w:rsidRPr="000B59C8">
        <w:rPr>
          <w:rFonts w:cs="Arial"/>
          <w:sz w:val="20"/>
        </w:rPr>
        <w:t xml:space="preserve"> in quanto l’intervento è </w:t>
      </w:r>
      <w:r w:rsidR="00A62E78" w:rsidRPr="000B59C8">
        <w:rPr>
          <w:rFonts w:cs="Arial"/>
          <w:sz w:val="20"/>
        </w:rPr>
        <w:t>modificativo</w:t>
      </w:r>
      <w:r w:rsidR="00635B8E" w:rsidRPr="000B59C8">
        <w:rPr>
          <w:rFonts w:cs="Arial"/>
          <w:sz w:val="20"/>
        </w:rPr>
        <w:t xml:space="preserve">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 xml:space="preserve">lo stato dei luoghi e/o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>l’aspetto esteriore dell’edificio</w:t>
      </w:r>
      <w:r w:rsidR="002E767D" w:rsidRPr="000B59C8">
        <w:rPr>
          <w:rFonts w:cs="Arial"/>
          <w:sz w:val="20"/>
        </w:rPr>
        <w:t>;</w:t>
      </w:r>
    </w:p>
    <w:p w:rsidR="00610ACC" w:rsidRPr="000B59C8" w:rsidRDefault="002D4851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>
        <w:rPr>
          <w:sz w:val="20"/>
        </w:rPr>
        <w:t xml:space="preserve">- </w:t>
      </w:r>
      <w:r w:rsidR="00610ACC" w:rsidRPr="000B59C8">
        <w:rPr>
          <w:sz w:val="20"/>
        </w:rPr>
        <w:t>Sotto il profilo paesaggistico trattasi di opere riconducibili nella com</w:t>
      </w:r>
      <w:r w:rsidR="00F043C5" w:rsidRPr="000B59C8">
        <w:rPr>
          <w:sz w:val="20"/>
        </w:rPr>
        <w:t>petenza autorizzativa comunale a norma</w:t>
      </w:r>
      <w:r w:rsidR="00610ACC" w:rsidRPr="000B59C8">
        <w:rPr>
          <w:sz w:val="20"/>
        </w:rPr>
        <w:t xml:space="preserve"> dell’art. </w:t>
      </w:r>
      <w:r w:rsidR="00302F28">
        <w:rPr>
          <w:sz w:val="20"/>
        </w:rPr>
        <w:t xml:space="preserve">9 comma 1 </w:t>
      </w:r>
      <w:proofErr w:type="spellStart"/>
      <w:r w:rsidR="00302F28">
        <w:rPr>
          <w:sz w:val="20"/>
        </w:rPr>
        <w:t>lett</w:t>
      </w:r>
      <w:proofErr w:type="spellEnd"/>
      <w:r w:rsidR="00302F28">
        <w:rPr>
          <w:sz w:val="20"/>
        </w:rPr>
        <w:t>. a</w:t>
      </w:r>
      <w:r w:rsidR="00610ACC" w:rsidRPr="000B59C8">
        <w:rPr>
          <w:sz w:val="20"/>
        </w:rPr>
        <w:t xml:space="preserve">)  </w:t>
      </w:r>
      <w:r w:rsidR="00302F28">
        <w:rPr>
          <w:sz w:val="20"/>
        </w:rPr>
        <w:t>della legge regionale 13/2014</w:t>
      </w:r>
      <w:bookmarkStart w:id="0" w:name="_GoBack"/>
      <w:bookmarkEnd w:id="0"/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Acquisito il Parere della Commissione Locale per il Paesaggio in data</w:t>
      </w:r>
      <w:r w:rsidR="00E723BD">
        <w:rPr>
          <w:sz w:val="20"/>
        </w:rPr>
        <w:t xml:space="preserve"> </w:t>
      </w:r>
      <w:r w:rsidR="00E723BD" w:rsidRPr="00F50560">
        <w:rPr>
          <w:sz w:val="20"/>
        </w:rPr>
        <w:t>*</w:t>
      </w:r>
      <w:r w:rsidRPr="000B59C8">
        <w:rPr>
          <w:sz w:val="20"/>
        </w:rPr>
        <w:t xml:space="preserve"> che recita:</w:t>
      </w:r>
      <w:r w:rsidR="00B94B12">
        <w:rPr>
          <w:sz w:val="20"/>
        </w:rPr>
        <w:t xml:space="preserve"> </w:t>
      </w:r>
      <w:r w:rsidR="002D4851">
        <w:rPr>
          <w:sz w:val="20"/>
        </w:rPr>
        <w:t>“</w:t>
      </w:r>
      <w:r w:rsidR="00B94B12">
        <w:rPr>
          <w:sz w:val="20"/>
        </w:rPr>
        <w:t>parere favorevole in quanto</w:t>
      </w:r>
      <w:r w:rsidR="002D4851">
        <w:rPr>
          <w:sz w:val="20"/>
        </w:rPr>
        <w:t xml:space="preserve"> 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</w:p>
    <w:p w:rsidR="00907AC4" w:rsidRPr="00F50560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 xml:space="preserve">Acquisito il parere vincolante della Soprintendenza per i Beni Architettonici e Paesaggistici della Liguria con </w:t>
      </w:r>
      <w:r w:rsidRPr="00F50560">
        <w:rPr>
          <w:sz w:val="20"/>
        </w:rPr>
        <w:t>n</w:t>
      </w:r>
      <w:r w:rsidR="00A61150" w:rsidRPr="00F50560">
        <w:rPr>
          <w:sz w:val="20"/>
        </w:rPr>
        <w:t xml:space="preserve">ota n. </w:t>
      </w:r>
      <w:r w:rsidR="0028019C" w:rsidRPr="00F50560">
        <w:rPr>
          <w:sz w:val="20"/>
        </w:rPr>
        <w:t xml:space="preserve">* </w:t>
      </w:r>
      <w:r w:rsidR="00A61150" w:rsidRPr="00F50560">
        <w:rPr>
          <w:sz w:val="20"/>
        </w:rPr>
        <w:t xml:space="preserve"> in data </w:t>
      </w:r>
      <w:r w:rsidR="0028019C" w:rsidRPr="00F50560">
        <w:rPr>
          <w:sz w:val="20"/>
        </w:rPr>
        <w:t>*</w:t>
      </w:r>
      <w:r w:rsidR="00A61150" w:rsidRPr="00F50560">
        <w:rPr>
          <w:sz w:val="20"/>
        </w:rPr>
        <w:t xml:space="preserve"> in atti comunali in data </w:t>
      </w:r>
      <w:r w:rsidR="0028019C" w:rsidRPr="00F50560">
        <w:rPr>
          <w:sz w:val="20"/>
        </w:rPr>
        <w:t>*</w:t>
      </w:r>
      <w:r w:rsidR="00A61150" w:rsidRPr="00F50560">
        <w:rPr>
          <w:sz w:val="20"/>
        </w:rPr>
        <w:t xml:space="preserve">  </w:t>
      </w:r>
      <w:proofErr w:type="spellStart"/>
      <w:r w:rsidR="00A61150" w:rsidRPr="00F50560">
        <w:rPr>
          <w:sz w:val="20"/>
        </w:rPr>
        <w:t>prot</w:t>
      </w:r>
      <w:proofErr w:type="spellEnd"/>
      <w:r w:rsidR="00A61150" w:rsidRPr="00F50560">
        <w:rPr>
          <w:sz w:val="20"/>
        </w:rPr>
        <w:t xml:space="preserve">. </w:t>
      </w:r>
      <w:r w:rsidR="0028019C" w:rsidRPr="00F50560">
        <w:rPr>
          <w:sz w:val="20"/>
        </w:rPr>
        <w:t>*</w:t>
      </w:r>
      <w:r w:rsidR="00A61150" w:rsidRPr="00F50560">
        <w:rPr>
          <w:sz w:val="20"/>
        </w:rPr>
        <w:t xml:space="preserve"> sulla compatibilità paesaggistica dell’intervento;</w:t>
      </w:r>
    </w:p>
    <w:p w:rsidR="009B22EE" w:rsidRPr="0025690C" w:rsidRDefault="001C53B7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  <w:highlight w:val="yellow"/>
        </w:rPr>
      </w:pPr>
      <w:r>
        <w:rPr>
          <w:rFonts w:cs="Arial"/>
          <w:sz w:val="20"/>
        </w:rPr>
        <w:t>Condividendo</w:t>
      </w:r>
      <w:r w:rsidR="00BB57D2" w:rsidRPr="000B59C8">
        <w:rPr>
          <w:rFonts w:cs="Arial"/>
          <w:sz w:val="20"/>
        </w:rPr>
        <w:t xml:space="preserve"> le valutazioni </w:t>
      </w:r>
      <w:r w:rsidR="00E41EB7">
        <w:rPr>
          <w:rFonts w:cs="Arial"/>
          <w:sz w:val="20"/>
        </w:rPr>
        <w:t xml:space="preserve">della Commissione Locale per il Paesaggio </w:t>
      </w:r>
      <w:r w:rsidR="00BB57D2" w:rsidRPr="000B59C8">
        <w:rPr>
          <w:rFonts w:cs="Arial"/>
          <w:sz w:val="20"/>
        </w:rPr>
        <w:t xml:space="preserve">come sopra formulate e </w:t>
      </w:r>
      <w:r w:rsidR="00E41EB7">
        <w:rPr>
          <w:rFonts w:cs="Arial"/>
          <w:sz w:val="20"/>
        </w:rPr>
        <w:t>preso atto del parere vincolante della competente Soprintendenza, c</w:t>
      </w:r>
      <w:r w:rsidR="009B124E"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="009B124E" w:rsidRPr="000B59C8">
        <w:rPr>
          <w:rFonts w:cs="Arial"/>
          <w:sz w:val="20"/>
        </w:rPr>
        <w:t xml:space="preserve"> </w:t>
      </w:r>
      <w:r w:rsidR="00E41EB7">
        <w:rPr>
          <w:rFonts w:cs="Arial"/>
          <w:sz w:val="20"/>
        </w:rPr>
        <w:t>si ritiene</w:t>
      </w:r>
      <w:r w:rsidR="009B124E" w:rsidRPr="000B59C8">
        <w:rPr>
          <w:rFonts w:cs="Arial"/>
          <w:sz w:val="20"/>
        </w:rPr>
        <w:t xml:space="preserve"> l’intervento compatibile con il Piano </w:t>
      </w:r>
      <w:r w:rsidR="002248C1">
        <w:rPr>
          <w:rFonts w:cs="Arial"/>
          <w:sz w:val="20"/>
        </w:rPr>
        <w:t>T</w:t>
      </w:r>
      <w:r w:rsidR="009B124E" w:rsidRPr="000B59C8">
        <w:rPr>
          <w:rFonts w:cs="Arial"/>
          <w:sz w:val="20"/>
        </w:rPr>
        <w:t xml:space="preserve">erritoriale di </w:t>
      </w:r>
      <w:r w:rsidR="002248C1">
        <w:rPr>
          <w:rFonts w:cs="Arial"/>
          <w:sz w:val="20"/>
        </w:rPr>
        <w:t>C</w:t>
      </w:r>
      <w:r w:rsidR="009B124E" w:rsidRPr="000B59C8">
        <w:rPr>
          <w:rFonts w:cs="Arial"/>
          <w:sz w:val="20"/>
        </w:rPr>
        <w:t xml:space="preserve">oordinamento Paesistico e con le eventuali prescrizioni contenute nella dichiarazione di interesse pubblico </w:t>
      </w:r>
      <w:r w:rsidR="00115A10" w:rsidRPr="000B59C8">
        <w:rPr>
          <w:rFonts w:cs="Arial"/>
          <w:sz w:val="20"/>
        </w:rPr>
        <w:t>di cui al</w:t>
      </w:r>
      <w:r w:rsidR="009B124E" w:rsidRPr="000B59C8">
        <w:rPr>
          <w:rFonts w:cs="Arial"/>
          <w:sz w:val="20"/>
        </w:rPr>
        <w:t xml:space="preserve"> Decreto Ministeriale</w:t>
      </w:r>
      <w:r w:rsidR="00115A10" w:rsidRPr="000B59C8">
        <w:rPr>
          <w:rFonts w:cs="Arial"/>
          <w:sz w:val="20"/>
        </w:rPr>
        <w:t xml:space="preserve"> di apposizione del vincolo</w:t>
      </w:r>
      <w:r w:rsidR="00E41EB7">
        <w:rPr>
          <w:rFonts w:cs="Arial"/>
          <w:sz w:val="20"/>
        </w:rPr>
        <w:t>, in quanto la soluzione progettuale proposta perviene ad una adeguata sistemazione dell’area sia sotto il profilo degli aspetti morfologici e vegetazionali che per quanto attiene l’impiego dei materiali e le modalità esecutive ponendosi correttamente in relazi</w:t>
      </w:r>
      <w:r w:rsidR="0006206C">
        <w:rPr>
          <w:rFonts w:cs="Arial"/>
          <w:sz w:val="20"/>
        </w:rPr>
        <w:t>one con i luoghi,</w:t>
      </w:r>
      <w:r w:rsidR="009B124E" w:rsidRPr="000B59C8">
        <w:rPr>
          <w:rFonts w:cs="Arial"/>
          <w:sz w:val="20"/>
        </w:rPr>
        <w:t xml:space="preserve"> </w:t>
      </w:r>
      <w:r w:rsidR="009B124E" w:rsidRPr="0025690C">
        <w:rPr>
          <w:rFonts w:cs="Arial"/>
          <w:sz w:val="20"/>
          <w:highlight w:val="yellow"/>
          <w:u w:val="single"/>
        </w:rPr>
        <w:t xml:space="preserve">subordinatamente </w:t>
      </w:r>
      <w:r w:rsidR="00115A10" w:rsidRPr="0025690C">
        <w:rPr>
          <w:rFonts w:cs="Arial"/>
          <w:sz w:val="20"/>
          <w:highlight w:val="yellow"/>
          <w:u w:val="single"/>
        </w:rPr>
        <w:t>all’adempimento delle seguenti modalità esecutive</w:t>
      </w:r>
      <w:r w:rsidR="00115A10" w:rsidRPr="0025690C">
        <w:rPr>
          <w:rFonts w:cs="Arial"/>
          <w:sz w:val="20"/>
          <w:highlight w:val="yellow"/>
        </w:rPr>
        <w:t xml:space="preserve"> finalizzate ad un migliore inserimento delle opere e ad un minor impatto paesaggistico:</w:t>
      </w:r>
    </w:p>
    <w:p w:rsidR="00610ACC" w:rsidRPr="000B59C8" w:rsidRDefault="00E72656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25690C">
        <w:rPr>
          <w:rFonts w:cs="Arial"/>
          <w:sz w:val="20"/>
          <w:highlight w:val="yellow"/>
        </w:rPr>
        <w:t>******</w:t>
      </w:r>
      <w:r w:rsidR="009B124E" w:rsidRPr="0025690C">
        <w:rPr>
          <w:rFonts w:cs="Arial"/>
          <w:sz w:val="20"/>
          <w:highlight w:val="yellow"/>
        </w:rPr>
        <w:t>;</w:t>
      </w:r>
    </w:p>
    <w:p w:rsidR="009B124E" w:rsidRPr="00E72656" w:rsidRDefault="006E0176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RILASCIA</w:t>
      </w:r>
    </w:p>
    <w:p w:rsidR="006E0176" w:rsidRPr="000B59C8" w:rsidRDefault="006E0176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paesaggistica al sig.</w:t>
      </w:r>
      <w:r w:rsidR="00E72656">
        <w:rPr>
          <w:rFonts w:cs="Arial"/>
          <w:sz w:val="20"/>
        </w:rPr>
        <w:t xml:space="preserve"> </w:t>
      </w:r>
      <w:r w:rsidR="00E72656">
        <w:rPr>
          <w:rFonts w:cs="Arial"/>
          <w:sz w:val="20"/>
        </w:rPr>
        <w:fldChar w:fldCharType="begin"/>
      </w:r>
      <w:r w:rsidR="00E72656">
        <w:rPr>
          <w:rFonts w:cs="Arial"/>
          <w:sz w:val="20"/>
        </w:rPr>
        <w:instrText xml:space="preserve"> MERGEFIELD "RICHIEDENTI" </w:instrText>
      </w:r>
      <w:r w:rsidR="00E72656">
        <w:rPr>
          <w:rFonts w:cs="Arial"/>
          <w:sz w:val="20"/>
        </w:rPr>
        <w:fldChar w:fldCharType="separate"/>
      </w:r>
      <w:r w:rsidR="005354CD">
        <w:rPr>
          <w:rFonts w:cs="Arial"/>
          <w:noProof/>
          <w:sz w:val="20"/>
        </w:rPr>
        <w:t>[elenco_richiedenti]</w:t>
      </w:r>
      <w:r w:rsidR="00E72656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per </w:t>
      </w:r>
      <w:r w:rsidR="00CC218C"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 w:rsidR="009B7399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 w:rsidR="009B7399"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 w:rsidR="00CC218C"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 w:rsidR="001C53B7">
        <w:rPr>
          <w:rFonts w:cs="Arial"/>
          <w:sz w:val="20"/>
        </w:rPr>
        <w:t xml:space="preserve">con le motivazioni ed </w:t>
      </w:r>
      <w:r w:rsidR="009B7399">
        <w:rPr>
          <w:rFonts w:cs="Arial"/>
          <w:sz w:val="20"/>
          <w:u w:val="single"/>
        </w:rPr>
        <w:t>al</w:t>
      </w:r>
      <w:r w:rsidR="00C2207D" w:rsidRPr="00CC218C">
        <w:rPr>
          <w:rFonts w:cs="Arial"/>
          <w:sz w:val="20"/>
          <w:u w:val="single"/>
        </w:rPr>
        <w:t>le condizioni e prescrizioni sopra specificate</w:t>
      </w:r>
      <w:r w:rsidR="00C2207D" w:rsidRPr="000B59C8">
        <w:rPr>
          <w:rFonts w:cs="Arial"/>
          <w:sz w:val="20"/>
        </w:rPr>
        <w:t xml:space="preserve"> dando atto che:</w:t>
      </w:r>
    </w:p>
    <w:p w:rsidR="00FF3751" w:rsidRPr="000B59C8" w:rsidRDefault="00FF3751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>i seguenti</w:t>
      </w:r>
      <w:r w:rsidR="001D1536" w:rsidRPr="000B59C8">
        <w:rPr>
          <w:rFonts w:cs="Arial"/>
          <w:sz w:val="20"/>
        </w:rPr>
        <w:t xml:space="preserve"> elaborati 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relazione paesaggistica</w:t>
      </w:r>
    </w:p>
    <w:p w:rsidR="00004188" w:rsidRDefault="00004188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relazione illustrativa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documentazione fotografica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1 inquadramento territoriale</w:t>
      </w:r>
    </w:p>
    <w:p w:rsidR="00FF3751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2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3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4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5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6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7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8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9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10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11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12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13</w:t>
      </w:r>
    </w:p>
    <w:p w:rsidR="00F50560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14</w:t>
      </w:r>
    </w:p>
    <w:p w:rsidR="00F50560" w:rsidRPr="000B59C8" w:rsidRDefault="00F50560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tav. 15</w:t>
      </w:r>
    </w:p>
    <w:p w:rsidR="009B124E" w:rsidRPr="000B59C8" w:rsidRDefault="001D1536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</w:t>
      </w:r>
      <w:r w:rsidR="00FF3751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debitamente vistati, sono allegati al presente provvedimento </w:t>
      </w:r>
      <w:r w:rsidR="00FF3751" w:rsidRPr="000B59C8">
        <w:rPr>
          <w:rFonts w:cs="Arial"/>
          <w:sz w:val="20"/>
        </w:rPr>
        <w:t xml:space="preserve">di cui </w:t>
      </w:r>
      <w:r w:rsidRPr="000B59C8">
        <w:rPr>
          <w:rFonts w:cs="Arial"/>
          <w:sz w:val="20"/>
        </w:rPr>
        <w:t xml:space="preserve"> cost</w:t>
      </w:r>
      <w:r w:rsidR="00FF3751" w:rsidRPr="000B59C8">
        <w:rPr>
          <w:rFonts w:cs="Arial"/>
          <w:sz w:val="20"/>
        </w:rPr>
        <w:t>ituiscono parte integrante;</w:t>
      </w:r>
    </w:p>
    <w:p w:rsidR="009B124E" w:rsidRPr="00CC218C" w:rsidRDefault="009B124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CC218C">
        <w:rPr>
          <w:rFonts w:cs="Arial"/>
          <w:sz w:val="20"/>
          <w:u w:val="single"/>
        </w:rPr>
        <w:t xml:space="preserve">La presente autorizzazione ai sensi dell’art. 146 del D. </w:t>
      </w:r>
      <w:proofErr w:type="spellStart"/>
      <w:r w:rsidRPr="00CC218C">
        <w:rPr>
          <w:rFonts w:cs="Arial"/>
          <w:sz w:val="20"/>
          <w:u w:val="single"/>
        </w:rPr>
        <w:t>Lgs</w:t>
      </w:r>
      <w:proofErr w:type="spellEnd"/>
      <w:r w:rsidRPr="00CC218C">
        <w:rPr>
          <w:rFonts w:cs="Arial"/>
          <w:sz w:val="20"/>
          <w:u w:val="single"/>
        </w:rPr>
        <w:t>. 42/04</w:t>
      </w:r>
      <w:r w:rsidRPr="00CC218C">
        <w:rPr>
          <w:rFonts w:cs="Arial"/>
          <w:sz w:val="20"/>
        </w:rPr>
        <w:t>:</w:t>
      </w:r>
    </w:p>
    <w:p w:rsidR="009B124E" w:rsidRPr="000B59C8" w:rsidRDefault="00741B17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B124E" w:rsidRPr="000B59C8">
        <w:rPr>
          <w:rFonts w:cs="Arial"/>
          <w:sz w:val="20"/>
        </w:rPr>
        <w:t xml:space="preserve"> trasmessa alla</w:t>
      </w:r>
      <w:r w:rsidR="00042166" w:rsidRPr="000B59C8">
        <w:rPr>
          <w:rFonts w:cs="Arial"/>
          <w:sz w:val="20"/>
        </w:rPr>
        <w:t xml:space="preserve"> Soprintendenza</w:t>
      </w:r>
      <w:r w:rsidR="009B124E" w:rsidRPr="000B59C8">
        <w:rPr>
          <w:rFonts w:cs="Arial"/>
          <w:sz w:val="20"/>
        </w:rPr>
        <w:t xml:space="preserve"> </w:t>
      </w:r>
      <w:r w:rsidR="00042166" w:rsidRPr="00A116EC">
        <w:rPr>
          <w:rFonts w:cs="Arial"/>
          <w:sz w:val="20"/>
        </w:rPr>
        <w:t>per i Beni Architettonici e per il Paesaggio della Liguria</w:t>
      </w:r>
      <w:r w:rsidR="00042166" w:rsidRPr="000B59C8">
        <w:rPr>
          <w:rFonts w:cs="Arial"/>
          <w:sz w:val="20"/>
        </w:rPr>
        <w:t xml:space="preserve"> </w:t>
      </w:r>
      <w:r w:rsidR="009B124E" w:rsidRPr="000B59C8">
        <w:rPr>
          <w:rFonts w:cs="Arial"/>
          <w:sz w:val="20"/>
        </w:rPr>
        <w:t>e alla Regione Liguria;</w:t>
      </w:r>
    </w:p>
    <w:p w:rsidR="002E767D" w:rsidRPr="000B59C8" w:rsidRDefault="009B124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1C53B7" w:rsidRDefault="001C53B7" w:rsidP="009B124E">
      <w:pPr>
        <w:pStyle w:val="Corpotesto"/>
        <w:spacing w:line="360" w:lineRule="auto"/>
        <w:rPr>
          <w:rFonts w:ascii="Century Gothic" w:hAnsi="Century Gothic"/>
          <w:sz w:val="16"/>
        </w:rPr>
      </w:pPr>
    </w:p>
    <w:tbl>
      <w:tblPr>
        <w:tblW w:w="97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F200A" w:rsidRPr="00AF200A">
        <w:tc>
          <w:tcPr>
            <w:tcW w:w="4889" w:type="dxa"/>
          </w:tcPr>
          <w:p w:rsidR="00AF200A" w:rsidRDefault="00AF200A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:rsidR="001C53B7" w:rsidRPr="00AF200A" w:rsidRDefault="001C53B7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4889" w:type="dxa"/>
          </w:tcPr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>Il Dirigente Settore Territorio</w:t>
            </w:r>
          </w:p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 xml:space="preserve">Ing. </w:t>
            </w:r>
            <w:r w:rsidR="0001133E">
              <w:rPr>
                <w:rFonts w:cs="Arial"/>
                <w:sz w:val="20"/>
              </w:rPr>
              <w:t>Gian Paolo TRUCCHI</w:t>
            </w:r>
          </w:p>
        </w:tc>
      </w:tr>
    </w:tbl>
    <w:p w:rsidR="008052B8" w:rsidRPr="00AF200A" w:rsidRDefault="008052B8" w:rsidP="000F32A7">
      <w:pPr>
        <w:spacing w:line="360" w:lineRule="auto"/>
        <w:jc w:val="both"/>
      </w:pPr>
    </w:p>
    <w:sectPr w:rsidR="008052B8" w:rsidRPr="00AF200A" w:rsidSect="0037427D">
      <w:footerReference w:type="even" r:id="rId9"/>
      <w:footerReference w:type="default" r:id="rId10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F28" w:rsidRDefault="00302F28">
      <w:r>
        <w:separator/>
      </w:r>
    </w:p>
  </w:endnote>
  <w:endnote w:type="continuationSeparator" w:id="0">
    <w:p w:rsidR="00302F28" w:rsidRDefault="0030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F28" w:rsidRDefault="00302F2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02F28" w:rsidRDefault="00302F28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F28" w:rsidRDefault="00302F2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302F28" w:rsidRDefault="00302F2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F28" w:rsidRDefault="00302F28">
      <w:r>
        <w:separator/>
      </w:r>
    </w:p>
  </w:footnote>
  <w:footnote w:type="continuationSeparator" w:id="0">
    <w:p w:rsidR="00302F28" w:rsidRDefault="00302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3B143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333269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2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CD"/>
    <w:rsid w:val="00004188"/>
    <w:rsid w:val="0001133E"/>
    <w:rsid w:val="000117AE"/>
    <w:rsid w:val="00017FF2"/>
    <w:rsid w:val="000303EC"/>
    <w:rsid w:val="000341BC"/>
    <w:rsid w:val="000419D8"/>
    <w:rsid w:val="00042166"/>
    <w:rsid w:val="0006206C"/>
    <w:rsid w:val="00067508"/>
    <w:rsid w:val="000A66B8"/>
    <w:rsid w:val="000B3921"/>
    <w:rsid w:val="000B59C8"/>
    <w:rsid w:val="000B5D59"/>
    <w:rsid w:val="000F32A7"/>
    <w:rsid w:val="0010276C"/>
    <w:rsid w:val="00115A10"/>
    <w:rsid w:val="00151627"/>
    <w:rsid w:val="0018581C"/>
    <w:rsid w:val="001934ED"/>
    <w:rsid w:val="001A1F4F"/>
    <w:rsid w:val="001A2D49"/>
    <w:rsid w:val="001C53B7"/>
    <w:rsid w:val="001D1536"/>
    <w:rsid w:val="001D7208"/>
    <w:rsid w:val="001F7B33"/>
    <w:rsid w:val="001F7C23"/>
    <w:rsid w:val="002176E8"/>
    <w:rsid w:val="00221EE9"/>
    <w:rsid w:val="002248C1"/>
    <w:rsid w:val="00224C8D"/>
    <w:rsid w:val="002255B6"/>
    <w:rsid w:val="0025690C"/>
    <w:rsid w:val="002605F0"/>
    <w:rsid w:val="00267457"/>
    <w:rsid w:val="0028019C"/>
    <w:rsid w:val="002904DC"/>
    <w:rsid w:val="002C2228"/>
    <w:rsid w:val="002D4851"/>
    <w:rsid w:val="002D589E"/>
    <w:rsid w:val="002E767D"/>
    <w:rsid w:val="00302F28"/>
    <w:rsid w:val="003075ED"/>
    <w:rsid w:val="00316898"/>
    <w:rsid w:val="003470F5"/>
    <w:rsid w:val="00354A2A"/>
    <w:rsid w:val="003618C1"/>
    <w:rsid w:val="0037427D"/>
    <w:rsid w:val="003B72A1"/>
    <w:rsid w:val="003E45D4"/>
    <w:rsid w:val="00401064"/>
    <w:rsid w:val="004333DA"/>
    <w:rsid w:val="00440710"/>
    <w:rsid w:val="00440D33"/>
    <w:rsid w:val="004700F3"/>
    <w:rsid w:val="00484933"/>
    <w:rsid w:val="00487A21"/>
    <w:rsid w:val="00492F20"/>
    <w:rsid w:val="004A2BD8"/>
    <w:rsid w:val="004B5B27"/>
    <w:rsid w:val="00515472"/>
    <w:rsid w:val="00532958"/>
    <w:rsid w:val="00533CAB"/>
    <w:rsid w:val="005354CD"/>
    <w:rsid w:val="0054321D"/>
    <w:rsid w:val="00546465"/>
    <w:rsid w:val="00551841"/>
    <w:rsid w:val="00574C7B"/>
    <w:rsid w:val="005B2708"/>
    <w:rsid w:val="005B3C12"/>
    <w:rsid w:val="005E5986"/>
    <w:rsid w:val="00603C23"/>
    <w:rsid w:val="00610ACC"/>
    <w:rsid w:val="00610F7A"/>
    <w:rsid w:val="00626789"/>
    <w:rsid w:val="00635B8E"/>
    <w:rsid w:val="00696861"/>
    <w:rsid w:val="00697393"/>
    <w:rsid w:val="006B6085"/>
    <w:rsid w:val="006E0176"/>
    <w:rsid w:val="006E1BBD"/>
    <w:rsid w:val="006F0BA0"/>
    <w:rsid w:val="00715DE9"/>
    <w:rsid w:val="00741B17"/>
    <w:rsid w:val="00742FF2"/>
    <w:rsid w:val="00744C2B"/>
    <w:rsid w:val="00786408"/>
    <w:rsid w:val="007B0D8E"/>
    <w:rsid w:val="007B7193"/>
    <w:rsid w:val="007E10EA"/>
    <w:rsid w:val="007F0494"/>
    <w:rsid w:val="008052B8"/>
    <w:rsid w:val="008078D2"/>
    <w:rsid w:val="008373F4"/>
    <w:rsid w:val="008756EC"/>
    <w:rsid w:val="008760E3"/>
    <w:rsid w:val="008A28D1"/>
    <w:rsid w:val="008A2A98"/>
    <w:rsid w:val="008D1E98"/>
    <w:rsid w:val="008F3AC5"/>
    <w:rsid w:val="00907AC4"/>
    <w:rsid w:val="00942683"/>
    <w:rsid w:val="00974A7C"/>
    <w:rsid w:val="00974B10"/>
    <w:rsid w:val="009B124E"/>
    <w:rsid w:val="009B22EE"/>
    <w:rsid w:val="009B7399"/>
    <w:rsid w:val="009F23BA"/>
    <w:rsid w:val="009F5506"/>
    <w:rsid w:val="009F6DDF"/>
    <w:rsid w:val="00A61150"/>
    <w:rsid w:val="00A62E78"/>
    <w:rsid w:val="00A71900"/>
    <w:rsid w:val="00AB6F0D"/>
    <w:rsid w:val="00AD6C16"/>
    <w:rsid w:val="00AF200A"/>
    <w:rsid w:val="00B01290"/>
    <w:rsid w:val="00B4118C"/>
    <w:rsid w:val="00B6461C"/>
    <w:rsid w:val="00B75C1F"/>
    <w:rsid w:val="00B84148"/>
    <w:rsid w:val="00B84C82"/>
    <w:rsid w:val="00B94B12"/>
    <w:rsid w:val="00BB57D2"/>
    <w:rsid w:val="00BC773A"/>
    <w:rsid w:val="00C2207D"/>
    <w:rsid w:val="00C24E5B"/>
    <w:rsid w:val="00C3101A"/>
    <w:rsid w:val="00C34765"/>
    <w:rsid w:val="00C92150"/>
    <w:rsid w:val="00CB210F"/>
    <w:rsid w:val="00CC218C"/>
    <w:rsid w:val="00CC4D44"/>
    <w:rsid w:val="00CC746C"/>
    <w:rsid w:val="00CE63A5"/>
    <w:rsid w:val="00CF7004"/>
    <w:rsid w:val="00D07B98"/>
    <w:rsid w:val="00D160E0"/>
    <w:rsid w:val="00D548AC"/>
    <w:rsid w:val="00D707A9"/>
    <w:rsid w:val="00DD65AF"/>
    <w:rsid w:val="00E26EC4"/>
    <w:rsid w:val="00E41EB7"/>
    <w:rsid w:val="00E4478F"/>
    <w:rsid w:val="00E6414B"/>
    <w:rsid w:val="00E723BD"/>
    <w:rsid w:val="00E72656"/>
    <w:rsid w:val="00EA3706"/>
    <w:rsid w:val="00F043C5"/>
    <w:rsid w:val="00F50560"/>
    <w:rsid w:val="00F60849"/>
    <w:rsid w:val="00F7048E"/>
    <w:rsid w:val="00FA6E5E"/>
    <w:rsid w:val="00FC3B7F"/>
    <w:rsid w:val="00FD0B21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</Template>
  <TotalTime>2</TotalTime>
  <Pages>3</Pages>
  <Words>687</Words>
  <Characters>4258</Characters>
  <Application>Microsoft Office Word</Application>
  <DocSecurity>4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Crocetta Alessio</cp:lastModifiedBy>
  <cp:revision>2</cp:revision>
  <cp:lastPrinted>2010-03-08T11:14:00Z</cp:lastPrinted>
  <dcterms:created xsi:type="dcterms:W3CDTF">2015-04-09T06:50:00Z</dcterms:created>
  <dcterms:modified xsi:type="dcterms:W3CDTF">2015-04-09T06:50:00Z</dcterms:modified>
</cp:coreProperties>
</file>