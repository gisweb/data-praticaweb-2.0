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w:pict>
          <v:rect id="_x0000_s1026" style="position:absolute;margin-left:-6.3pt;margin-top:11.4pt;width:482.4pt;height:3in;z-index:-251658752" o:allowincell="f" strokecolor="teal" strokeweight="1.5pt"/>
        </w:pic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</w:t>
      </w:r>
      <w:proofErr w:type="spellStart"/>
      <w:r>
        <w:rPr>
          <w:color w:val="008080"/>
        </w:rPr>
        <w:t>N°</w:t>
      </w:r>
      <w:proofErr w:type="spellEnd"/>
      <w:r w:rsidR="00F35391">
        <w:rPr>
          <w:color w:val="008080"/>
        </w:rPr>
        <w:t xml:space="preserve"> [</w:t>
      </w:r>
      <w:proofErr w:type="spellStart"/>
      <w:r w:rsidR="00F35391">
        <w:rPr>
          <w:color w:val="008080"/>
        </w:rPr>
        <w:t>pratica.numero</w:t>
      </w:r>
      <w:proofErr w:type="spellEnd"/>
      <w:r w:rsidR="00F35391">
        <w:rPr>
          <w:color w:val="008080"/>
        </w:rPr>
        <w:t xml:space="preserve">] </w:t>
      </w:r>
    </w:p>
    <w:p w:rsidR="00861360" w:rsidRPr="00861360" w:rsidRDefault="00861360" w:rsidP="00861360">
      <w:pPr>
        <w:jc w:val="center"/>
        <w:rPr>
          <w:b/>
          <w:color w:val="0000FF"/>
          <w:u w:val="single"/>
        </w:rPr>
      </w:pPr>
      <w:r w:rsidRPr="00861360">
        <w:rPr>
          <w:b/>
          <w:color w:val="0000FF"/>
          <w:u w:val="single"/>
        </w:rPr>
        <w:t xml:space="preserve">VALUTAZIONE PREVENTIVA (art. 15bis </w:t>
      </w:r>
      <w:proofErr w:type="spellStart"/>
      <w:r w:rsidRPr="00861360">
        <w:rPr>
          <w:b/>
          <w:color w:val="0000FF"/>
          <w:u w:val="single"/>
        </w:rPr>
        <w:t>R.E.</w:t>
      </w:r>
      <w:proofErr w:type="spellEnd"/>
      <w:r w:rsidRPr="00861360">
        <w:rPr>
          <w:b/>
          <w:color w:val="0000FF"/>
          <w:u w:val="single"/>
        </w:rPr>
        <w:t>)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DOMANDA PRESENTATA DA:</w:t>
      </w:r>
      <w:r w:rsidR="00F35391">
        <w:rPr>
          <w:b/>
          <w:color w:val="008080"/>
        </w:rPr>
        <w:t xml:space="preserve"> </w:t>
      </w:r>
      <w:r w:rsidR="00F35391" w:rsidRPr="00F35391">
        <w:rPr>
          <w:b/>
          <w:color w:val="008080"/>
          <w:sz w:val="32"/>
          <w:szCs w:val="32"/>
        </w:rPr>
        <w:t>[pratica.el_rich]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Per l’esecuzione dei seguenti lavori:</w:t>
      </w:r>
      <w:r w:rsidR="00F35391">
        <w:rPr>
          <w:b/>
          <w:color w:val="008080"/>
        </w:rPr>
        <w:t xml:space="preserve">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pratica.oggetto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  <w:r w:rsidR="00F35391">
        <w:rPr>
          <w:b/>
          <w:color w:val="008080"/>
        </w:rPr>
        <w:t xml:space="preserve"> 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pratica.</w:t>
      </w:r>
      <w:r w:rsidR="00F35391">
        <w:rPr>
          <w:b/>
          <w:color w:val="008080"/>
          <w:sz w:val="30"/>
          <w:szCs w:val="30"/>
        </w:rPr>
        <w:t>ubicazione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F35391" w:rsidRDefault="00F35391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 w:rsidR="00F35391" w:rsidRPr="00F35391">
        <w:rPr>
          <w:b/>
          <w:color w:val="008080"/>
          <w:sz w:val="30"/>
          <w:szCs w:val="30"/>
        </w:rPr>
        <w:t>[</w:t>
      </w:r>
      <w:r w:rsidR="00F35391">
        <w:rPr>
          <w:b/>
          <w:color w:val="008080"/>
          <w:sz w:val="30"/>
          <w:szCs w:val="30"/>
        </w:rPr>
        <w:t>pratica.d_prot</w:t>
      </w:r>
      <w:r w:rsidR="00F35391" w:rsidRPr="00F35391">
        <w:rPr>
          <w:b/>
          <w:color w:val="008080"/>
          <w:sz w:val="30"/>
          <w:szCs w:val="30"/>
        </w:rPr>
        <w:t>]</w:t>
      </w:r>
      <w:r>
        <w:rPr>
          <w:b/>
          <w:color w:val="008080"/>
        </w:rPr>
        <w:tab/>
      </w:r>
      <w:r>
        <w:rPr>
          <w:b/>
          <w:color w:val="008080"/>
        </w:rPr>
        <w:tab/>
        <w:t xml:space="preserve">N ° di protocollo </w:t>
      </w:r>
      <w:r w:rsidR="00F35391" w:rsidRPr="00F35391">
        <w:rPr>
          <w:b/>
          <w:color w:val="008080"/>
          <w:sz w:val="30"/>
          <w:szCs w:val="30"/>
        </w:rPr>
        <w:t>[</w:t>
      </w:r>
      <w:proofErr w:type="spellStart"/>
      <w:r w:rsidR="00F35391" w:rsidRPr="00F35391">
        <w:rPr>
          <w:b/>
          <w:color w:val="008080"/>
          <w:sz w:val="30"/>
          <w:szCs w:val="30"/>
        </w:rPr>
        <w:t>pratica.prot</w:t>
      </w:r>
      <w:proofErr w:type="spellEnd"/>
      <w:r w:rsidR="00F35391" w:rsidRPr="00F35391">
        <w:rPr>
          <w:b/>
          <w:color w:val="008080"/>
          <w:sz w:val="30"/>
          <w:szCs w:val="30"/>
        </w:rPr>
        <w:t>]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35391"/>
    <w:rsid w:val="00181F25"/>
    <w:rsid w:val="001F7823"/>
    <w:rsid w:val="004833CC"/>
    <w:rsid w:val="00500C6B"/>
    <w:rsid w:val="006C16D0"/>
    <w:rsid w:val="00826F5B"/>
    <w:rsid w:val="00861360"/>
    <w:rsid w:val="00A95ED2"/>
    <w:rsid w:val="00AD7F88"/>
    <w:rsid w:val="00C41B47"/>
    <w:rsid w:val="00C650D2"/>
    <w:rsid w:val="00CD77E7"/>
    <w:rsid w:val="00E45174"/>
    <w:rsid w:val="00F3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Valut_Prev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Valut_Prev.dot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2001-03-28T11:00:00Z</cp:lastPrinted>
  <dcterms:created xsi:type="dcterms:W3CDTF">2012-12-06T11:40:00Z</dcterms:created>
  <dcterms:modified xsi:type="dcterms:W3CDTF">2012-12-06T11:48:00Z</dcterms:modified>
</cp:coreProperties>
</file>