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ltesto"/>
        <w:widowControl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Prot. n. [volture_protocollo]</w:t>
      </w:r>
    </w:p>
    <w:p>
      <w:pPr>
        <w:pStyle w:val="Corpodeltesto"/>
        <w:widowControl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del [volture_data]</w:t>
      </w:r>
    </w:p>
    <w:p>
      <w:pPr>
        <w:pStyle w:val="Corpodeltesto"/>
        <w:widowControl/>
        <w:jc w:val="center"/>
        <w:rPr>
          <w:rFonts w:ascii="Times New Roman" w:hAnsi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  <w:t>IL DIRIGENTE</w:t>
      </w:r>
    </w:p>
    <w:p>
      <w:pPr>
        <w:pStyle w:val="Normal"/>
        <w:ind w:left="0" w:right="16" w:hanging="0"/>
        <w:jc w:val="center"/>
        <w:rPr/>
      </w:pPr>
      <w:r>
        <w:rPr>
          <w:b/>
          <w:bCs/>
          <w:sz w:val="24"/>
          <w:szCs w:val="24"/>
        </w:rPr>
        <w:t xml:space="preserve">SETTORE URBANISTICA </w:t>
      </w:r>
      <w:r>
        <w:rPr>
          <w:b/>
          <w:bCs/>
          <w:sz w:val="24"/>
          <w:szCs w:val="24"/>
        </w:rPr>
        <w:t xml:space="preserve">-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LAVORI PUBBLICI</w:t>
      </w:r>
    </w:p>
    <w:p>
      <w:pPr>
        <w:pStyle w:val="Normal"/>
        <w:widowControl/>
        <w:ind w:left="0" w:right="16" w:hanging="0"/>
        <w:jc w:val="center"/>
        <w:rPr>
          <w:rFonts w:ascii="Times New Roman" w:hAnsi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Vista la richiesta presentata in data [volture_data] Prot. n. [volture_protocollo] a [richiedenti.app;block=tbs:p] [richiedenti.nominativo] nato a [richiedenti.comunato] il [richiedenti.datanato] residente a [richiedenti.comune] [richiedenti.indirizzo] Codice Fiscale [richiedenti.codfis]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Visto l'atto di [asservimenti.tipo;block= tbs:p] n. di Rep. [asservimenti.repertorio] del Notaio [asservimenti.notaio] registrato in data [asservimenti.data_reg]</w:t>
      </w:r>
    </w:p>
    <w:p>
      <w:pPr>
        <w:pStyle w:val="Corpodeltesto"/>
        <w:widowControl/>
        <w:jc w:val="center"/>
        <w:rPr>
          <w:rFonts w:ascii="Times New Roman" w:hAnsi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AUTORIZZA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 volturazione del presente permesso di costruire a nome del [proprietari.app;block=tbs:p] [proprietari.nominativo] nato a [proprietari.comunato] il </w:t>
      </w:r>
      <w:bookmarkStart w:id="0" w:name="__DdeLink__3_1881098002"/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[proprietari.datanato]</w:t>
      </w:r>
      <w:bookmarkEnd w:id="0"/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Codice Fiscale [proprietari.codfis] residente a [proprietari.comune] [proprietari.indirizzo]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3251567</TotalTime>
  <Application>LibreOffice/5.2.4.2$Windows_x86 LibreOffice_project/3d5603e1122f0f102b62521720ab13a38a4e0eb0</Application>
  <Pages>1</Pages>
  <Words>78</Words>
  <Characters>749</Characters>
  <CharactersWithSpaces>820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2016-11-16T13:06:08Z</dcterms:created>
  <dc:creator/>
  <dc:description/>
  <dc:language>it-IT</dc:language>
  <cp:lastModifiedBy/>
  <dcterms:modified xsi:type="dcterms:W3CDTF">2017-09-27T09:14:16Z</dcterms:modified>
  <cp:revision>1</cp:revision>
  <dc:subject/>
  <dc:title/>
</cp:coreProperties>
</file>