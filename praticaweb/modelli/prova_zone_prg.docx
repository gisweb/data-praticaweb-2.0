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882D6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882D6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882D6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82D63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174DF1">
        <w:rPr>
          <w:rFonts w:ascii="Arial" w:hAnsi="Arial" w:cs="Arial"/>
          <w:sz w:val="22"/>
          <w:szCs w:val="22"/>
        </w:rPr>
        <w:t>[</w:t>
      </w:r>
      <w:proofErr w:type="spellStart"/>
      <w:r w:rsidR="00174DF1">
        <w:rPr>
          <w:rFonts w:ascii="Arial" w:hAnsi="Arial" w:cs="Arial"/>
          <w:sz w:val="22"/>
          <w:szCs w:val="22"/>
        </w:rPr>
        <w:t>tipo_pratica</w:t>
      </w:r>
      <w:proofErr w:type="spellEnd"/>
      <w:r w:rsidR="00174DF1">
        <w:rPr>
          <w:rFonts w:ascii="Arial" w:hAnsi="Arial" w:cs="Arial"/>
          <w:sz w:val="22"/>
          <w:szCs w:val="22"/>
        </w:rPr>
        <w:t xml:space="preserve">] </w:t>
      </w:r>
      <w:r w:rsidR="0083520F" w:rsidRPr="0083520F">
        <w:rPr>
          <w:rFonts w:ascii="Arial" w:hAnsi="Arial" w:cs="Arial"/>
          <w:sz w:val="22"/>
          <w:szCs w:val="22"/>
          <w:highlight w:val="green"/>
        </w:rPr>
        <w:t>Richiesta/Denuncia/Comunicazione</w:t>
      </w:r>
      <w:r w:rsidR="0083520F">
        <w:rPr>
          <w:rFonts w:ascii="Arial" w:hAnsi="Arial" w:cs="Arial"/>
          <w:sz w:val="22"/>
          <w:szCs w:val="22"/>
        </w:rPr>
        <w:t xml:space="preserve"> </w:t>
      </w:r>
      <w:r w:rsidR="00CE48F8">
        <w:rPr>
          <w:rFonts w:ascii="Arial" w:hAnsi="Arial" w:cs="Arial"/>
          <w:sz w:val="22"/>
          <w:szCs w:val="22"/>
        </w:rPr>
        <w:t>[</w:t>
      </w:r>
      <w:proofErr w:type="spellStart"/>
      <w:r w:rsidR="00B54722">
        <w:rPr>
          <w:rFonts w:ascii="Arial" w:hAnsi="Arial" w:cs="Arial"/>
          <w:sz w:val="22"/>
          <w:szCs w:val="22"/>
        </w:rPr>
        <w:t>tipo_pratica</w:t>
      </w:r>
      <w:proofErr w:type="spellEnd"/>
      <w:r w:rsidR="00102CA6">
        <w:rPr>
          <w:rFonts w:ascii="Arial" w:hAnsi="Arial" w:cs="Arial"/>
          <w:sz w:val="22"/>
          <w:szCs w:val="22"/>
        </w:rPr>
        <w:t>;</w:t>
      </w:r>
      <w:proofErr w:type="spellStart"/>
      <w:r w:rsidR="00102CA6">
        <w:rPr>
          <w:rFonts w:ascii="Arial" w:hAnsi="Arial" w:cs="Arial"/>
          <w:sz w:val="22"/>
          <w:szCs w:val="22"/>
        </w:rPr>
        <w:t>if</w:t>
      </w:r>
      <w:proofErr w:type="spellEnd"/>
      <w:r w:rsidR="00102CA6">
        <w:rPr>
          <w:rFonts w:ascii="Arial" w:hAnsi="Arial" w:cs="Arial"/>
          <w:sz w:val="22"/>
          <w:szCs w:val="22"/>
        </w:rPr>
        <w:t xml:space="preserve"> [</w:t>
      </w:r>
      <w:r w:rsidR="00BC5E2F">
        <w:rPr>
          <w:rFonts w:ascii="Arial" w:hAnsi="Arial" w:cs="Arial"/>
          <w:sz w:val="22"/>
          <w:szCs w:val="22"/>
        </w:rPr>
        <w:t>val</w:t>
      </w:r>
      <w:r w:rsidR="00102CA6">
        <w:rPr>
          <w:rFonts w:ascii="Arial" w:hAnsi="Arial" w:cs="Arial"/>
          <w:sz w:val="22"/>
          <w:szCs w:val="22"/>
        </w:rPr>
        <w:t>]='</w:t>
      </w:r>
      <w:r w:rsidR="00102CA6" w:rsidRPr="00102CA6">
        <w:rPr>
          <w:rFonts w:ascii="Arial" w:hAnsi="Arial" w:cs="Arial"/>
          <w:sz w:val="22"/>
          <w:szCs w:val="22"/>
        </w:rPr>
        <w:t>Comunicazione art. 22</w:t>
      </w:r>
      <w:r w:rsidR="00102CA6">
        <w:rPr>
          <w:rFonts w:ascii="Arial" w:hAnsi="Arial" w:cs="Arial"/>
          <w:sz w:val="22"/>
          <w:szCs w:val="22"/>
        </w:rPr>
        <w:t>';</w:t>
      </w:r>
      <w:proofErr w:type="spellStart"/>
      <w:r w:rsidR="00102CA6">
        <w:rPr>
          <w:rFonts w:ascii="Arial" w:hAnsi="Arial" w:cs="Arial"/>
          <w:sz w:val="22"/>
          <w:szCs w:val="22"/>
        </w:rPr>
        <w:t>then</w:t>
      </w:r>
      <w:proofErr w:type="spellEnd"/>
      <w:r w:rsidR="00102CA6">
        <w:rPr>
          <w:rFonts w:ascii="Arial" w:hAnsi="Arial" w:cs="Arial"/>
          <w:sz w:val="22"/>
          <w:szCs w:val="22"/>
        </w:rPr>
        <w:t xml:space="preserve"> 'COI'</w:t>
      </w:r>
      <w:r w:rsidR="00362EC9">
        <w:rPr>
          <w:rFonts w:ascii="Arial" w:hAnsi="Arial" w:cs="Arial"/>
          <w:sz w:val="22"/>
          <w:szCs w:val="22"/>
        </w:rPr>
        <w:t>;</w:t>
      </w:r>
      <w:r w:rsidR="00D531DB" w:rsidRPr="00D531D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31DB">
        <w:rPr>
          <w:rFonts w:ascii="Arial" w:hAnsi="Arial" w:cs="Arial"/>
          <w:sz w:val="22"/>
          <w:szCs w:val="22"/>
        </w:rPr>
        <w:t>if</w:t>
      </w:r>
      <w:proofErr w:type="spellEnd"/>
      <w:r w:rsidR="00D531DB">
        <w:rPr>
          <w:rFonts w:ascii="Arial" w:hAnsi="Arial" w:cs="Arial"/>
          <w:sz w:val="22"/>
          <w:szCs w:val="22"/>
        </w:rPr>
        <w:t xml:space="preserve"> [val]=</w:t>
      </w:r>
      <w:r w:rsidR="00713DEC" w:rsidRPr="00713DEC">
        <w:rPr>
          <w:rFonts w:ascii="Arial" w:hAnsi="Arial" w:cs="Arial"/>
          <w:sz w:val="22"/>
          <w:szCs w:val="22"/>
        </w:rPr>
        <w:t xml:space="preserve"> </w:t>
      </w:r>
      <w:r w:rsidR="00713DEC">
        <w:rPr>
          <w:rFonts w:ascii="Arial" w:hAnsi="Arial" w:cs="Arial"/>
          <w:sz w:val="22"/>
          <w:szCs w:val="22"/>
        </w:rPr>
        <w:t>'</w:t>
      </w:r>
      <w:r w:rsidR="00D531DB" w:rsidRPr="00D531DB">
        <w:rPr>
          <w:rFonts w:ascii="Arial" w:hAnsi="Arial" w:cs="Arial"/>
          <w:sz w:val="22"/>
          <w:szCs w:val="22"/>
        </w:rPr>
        <w:t>Permesso di Costruire</w:t>
      </w:r>
      <w:r w:rsidR="007648E0">
        <w:rPr>
          <w:rFonts w:ascii="Arial" w:hAnsi="Arial" w:cs="Arial"/>
          <w:sz w:val="22"/>
          <w:szCs w:val="22"/>
        </w:rPr>
        <w:t>'</w:t>
      </w:r>
      <w:r w:rsidR="00D531DB">
        <w:rPr>
          <w:rFonts w:ascii="Arial" w:hAnsi="Arial" w:cs="Arial"/>
          <w:sz w:val="22"/>
          <w:szCs w:val="22"/>
        </w:rPr>
        <w:t>;</w:t>
      </w:r>
      <w:proofErr w:type="spellStart"/>
      <w:r w:rsidR="00D531DB">
        <w:rPr>
          <w:rFonts w:ascii="Arial" w:hAnsi="Arial" w:cs="Arial"/>
          <w:sz w:val="22"/>
          <w:szCs w:val="22"/>
        </w:rPr>
        <w:t>then</w:t>
      </w:r>
      <w:proofErr w:type="spellEnd"/>
      <w:r w:rsidR="00D531DB">
        <w:rPr>
          <w:rFonts w:ascii="Arial" w:hAnsi="Arial" w:cs="Arial"/>
          <w:sz w:val="22"/>
          <w:szCs w:val="22"/>
        </w:rPr>
        <w:t xml:space="preserve"> 'PC';else 'ne COI ne PC'</w:t>
      </w:r>
      <w:r w:rsidR="00CE48F8" w:rsidRPr="00CE48F8">
        <w:rPr>
          <w:rFonts w:ascii="Arial" w:hAnsi="Arial" w:cs="Arial"/>
          <w:sz w:val="22"/>
          <w:szCs w:val="22"/>
        </w:rPr>
        <w:t>]</w:t>
      </w:r>
      <w:r w:rsidR="0083520F">
        <w:rPr>
          <w:rFonts w:ascii="Arial" w:hAnsi="Arial" w:cs="Arial"/>
          <w:sz w:val="22"/>
          <w:szCs w:val="22"/>
        </w:rPr>
        <w:t xml:space="preserve"> 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882D63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82D63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 xml:space="preserve">. </w:t>
      </w:r>
      <w:r w:rsidR="0083520F" w:rsidRPr="0083520F">
        <w:rPr>
          <w:rFonts w:ascii="Arial" w:hAnsi="Arial" w:cs="Arial"/>
          <w:i/>
          <w:sz w:val="22"/>
          <w:szCs w:val="22"/>
          <w:highlight w:val="green"/>
        </w:rPr>
        <w:t>Specifiche</w:t>
      </w:r>
      <w:r w:rsidR="0083520F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20F" w:rsidRPr="0083520F">
        <w:rPr>
          <w:rFonts w:ascii="Arial" w:hAnsi="Arial" w:cs="Arial"/>
          <w:i/>
          <w:sz w:val="22"/>
          <w:szCs w:val="22"/>
          <w:highlight w:val="green"/>
          <w:u w:val="single"/>
        </w:rPr>
        <w:t>TipoLettera</w:t>
      </w:r>
      <w:proofErr w:type="spellEnd"/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C370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Con riferimento alla pratica in oggetto</w:t>
      </w:r>
      <w:r w:rsidR="00DF7577">
        <w:rPr>
          <w:rFonts w:ascii="Arial" w:hAnsi="Arial" w:cs="Arial"/>
          <w:color w:val="000000"/>
          <w:sz w:val="22"/>
          <w:szCs w:val="22"/>
        </w:rPr>
        <w:t xml:space="preserve"> </w:t>
      </w:r>
      <w:r w:rsidR="00A106DB">
        <w:rPr>
          <w:rFonts w:ascii="Arial" w:hAnsi="Arial" w:cs="Arial"/>
          <w:color w:val="000000"/>
          <w:sz w:val="22"/>
          <w:szCs w:val="22"/>
        </w:rPr>
        <w:t>_________</w:t>
      </w:r>
      <w:r w:rsidR="0013389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D21DB" w:rsidRPr="00CD21DB" w:rsidRDefault="00CD21DB" w:rsidP="00CD21DB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 xml:space="preserve">elenco_zone_prg </w:t>
      </w:r>
      <w:r>
        <w:rPr>
          <w:rFonts w:ascii="Arial" w:hAnsi="Arial" w:cs="Arial"/>
          <w:sz w:val="22"/>
          <w:szCs w:val="22"/>
        </w:rPr>
        <w:t xml:space="preserve">: </w:t>
      </w:r>
      <w:r w:rsidRPr="00CD21DB">
        <w:rPr>
          <w:rFonts w:ascii="Arial" w:hAnsi="Arial" w:cs="Arial"/>
          <w:sz w:val="22"/>
          <w:szCs w:val="22"/>
        </w:rPr>
        <w:t>[elenco_zone_prg]</w:t>
      </w:r>
    </w:p>
    <w:p w:rsidR="00CD21DB" w:rsidRPr="00CD21DB" w:rsidRDefault="00CD21DB" w:rsidP="00CD21DB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 xml:space="preserve">elenco_zone_ptcp_geomorfologico </w:t>
      </w:r>
      <w:r>
        <w:rPr>
          <w:rFonts w:ascii="Arial" w:hAnsi="Arial" w:cs="Arial"/>
          <w:sz w:val="22"/>
          <w:szCs w:val="22"/>
        </w:rPr>
        <w:t xml:space="preserve">: </w:t>
      </w:r>
      <w:r w:rsidRPr="00CD21DB">
        <w:rPr>
          <w:rFonts w:ascii="Arial" w:hAnsi="Arial" w:cs="Arial"/>
          <w:sz w:val="22"/>
          <w:szCs w:val="22"/>
        </w:rPr>
        <w:t>[elenco_zone_ptcp_geomorfologico]</w:t>
      </w:r>
    </w:p>
    <w:p w:rsidR="00CD21DB" w:rsidRPr="00CD21DB" w:rsidRDefault="00CD21DB" w:rsidP="00CD21DB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 xml:space="preserve">elenco_zone_ptcp_insediativo </w:t>
      </w:r>
      <w:r>
        <w:rPr>
          <w:rFonts w:ascii="Arial" w:hAnsi="Arial" w:cs="Arial"/>
          <w:sz w:val="22"/>
          <w:szCs w:val="22"/>
        </w:rPr>
        <w:t xml:space="preserve">: </w:t>
      </w:r>
      <w:r w:rsidRPr="00CD21DB">
        <w:rPr>
          <w:rFonts w:ascii="Arial" w:hAnsi="Arial" w:cs="Arial"/>
          <w:sz w:val="22"/>
          <w:szCs w:val="22"/>
        </w:rPr>
        <w:t>[elenco_zone_ptcp_insediativo]</w:t>
      </w:r>
    </w:p>
    <w:p w:rsidR="00CD21DB" w:rsidRPr="00CD21DB" w:rsidRDefault="00CD21DB" w:rsidP="00CD21DB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 xml:space="preserve">elenco_zone_ptcp_vegetazionale </w:t>
      </w:r>
      <w:r>
        <w:rPr>
          <w:rFonts w:ascii="Arial" w:hAnsi="Arial" w:cs="Arial"/>
          <w:sz w:val="22"/>
          <w:szCs w:val="22"/>
        </w:rPr>
        <w:t xml:space="preserve">: </w:t>
      </w:r>
      <w:r w:rsidRPr="00CD21DB">
        <w:rPr>
          <w:rFonts w:ascii="Arial" w:hAnsi="Arial" w:cs="Arial"/>
          <w:sz w:val="22"/>
          <w:szCs w:val="22"/>
        </w:rPr>
        <w:t>[elenco_zone_ptcp_vegetazionale]</w:t>
      </w:r>
    </w:p>
    <w:p w:rsidR="00CD21DB" w:rsidRPr="00CD21DB" w:rsidRDefault="00CD21DB" w:rsidP="00CD21DB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 xml:space="preserve">elenco_zone_puc_2015 </w:t>
      </w:r>
      <w:r>
        <w:rPr>
          <w:rFonts w:ascii="Arial" w:hAnsi="Arial" w:cs="Arial"/>
          <w:sz w:val="22"/>
          <w:szCs w:val="22"/>
        </w:rPr>
        <w:t xml:space="preserve">: </w:t>
      </w:r>
      <w:r w:rsidRPr="00CD21DB">
        <w:rPr>
          <w:rFonts w:ascii="Arial" w:hAnsi="Arial" w:cs="Arial"/>
          <w:sz w:val="22"/>
          <w:szCs w:val="22"/>
        </w:rPr>
        <w:t>[elenco_zone_puc_2015]</w:t>
      </w:r>
    </w:p>
    <w:p w:rsidR="00CD21DB" w:rsidRPr="00CD21DB" w:rsidRDefault="00CD21DB" w:rsidP="00CD21DB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 xml:space="preserve">elenco_zone_vincoli_ambientali </w:t>
      </w:r>
      <w:r>
        <w:rPr>
          <w:rFonts w:ascii="Arial" w:hAnsi="Arial" w:cs="Arial"/>
          <w:sz w:val="22"/>
          <w:szCs w:val="22"/>
        </w:rPr>
        <w:t xml:space="preserve">: </w:t>
      </w:r>
      <w:r w:rsidRPr="00CD21DB">
        <w:rPr>
          <w:rFonts w:ascii="Arial" w:hAnsi="Arial" w:cs="Arial"/>
          <w:sz w:val="22"/>
          <w:szCs w:val="22"/>
        </w:rPr>
        <w:t>[elenco_zone_vincoli_ambientali]</w:t>
      </w:r>
    </w:p>
    <w:p w:rsidR="00480F9A" w:rsidRPr="00480F9A" w:rsidRDefault="00480F9A" w:rsidP="00480F9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385B30" w:rsidRPr="00385B30" w:rsidRDefault="00385B30" w:rsidP="00480F9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85B30">
        <w:rPr>
          <w:rFonts w:ascii="Arial" w:hAnsi="Arial" w:cs="Arial"/>
          <w:sz w:val="22"/>
          <w:szCs w:val="22"/>
        </w:rPr>
        <w:t>Pareri:</w:t>
      </w:r>
    </w:p>
    <w:p w:rsidR="00385B30" w:rsidRDefault="00385B30" w:rsidP="00385B30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0C370B" w:rsidRPr="009C6EBE" w:rsidRDefault="000C370B" w:rsidP="00385B30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9C6EBE" w:rsidRPr="009C6EBE" w:rsidRDefault="00CE48F8" w:rsidP="0083520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48F8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CE48F8">
              <w:rPr>
                <w:rFonts w:ascii="Arial" w:hAnsi="Arial" w:cs="Arial"/>
                <w:i/>
                <w:sz w:val="22"/>
                <w:szCs w:val="22"/>
              </w:rPr>
              <w:t>responsabile_procedimento</w:t>
            </w:r>
            <w:proofErr w:type="spellEnd"/>
            <w:r w:rsidRPr="00CE48F8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C6EBE" w:rsidRPr="009C6EBE" w:rsidRDefault="009C6EBE" w:rsidP="008352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 w:rsidR="00CE48F8"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9C6EBE" w:rsidRPr="009C6EBE" w:rsidRDefault="00CE48F8" w:rsidP="00CE48F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Ing Mauro BADI</w:t>
            </w:r>
            <w:r w:rsidR="009C6EBE" w:rsidRPr="009C6EBE">
              <w:rPr>
                <w:rFonts w:ascii="Arial" w:hAnsi="Arial" w:cs="Arial"/>
                <w:i/>
                <w:sz w:val="22"/>
                <w:szCs w:val="22"/>
              </w:rPr>
              <w:t>I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7"/>
      <w:footerReference w:type="first" r:id="rId8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DB" w:rsidRDefault="000857DB" w:rsidP="00DF7577">
      <w:r>
        <w:separator/>
      </w:r>
    </w:p>
  </w:endnote>
  <w:endnote w:type="continuationSeparator" w:id="0">
    <w:p w:rsidR="000857DB" w:rsidRDefault="000857DB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7DB" w:rsidRDefault="000857DB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DB" w:rsidRDefault="000857DB" w:rsidP="00DF7577">
      <w:r>
        <w:separator/>
      </w:r>
    </w:p>
  </w:footnote>
  <w:footnote w:type="continuationSeparator" w:id="0">
    <w:p w:rsidR="000857DB" w:rsidRDefault="000857DB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7DB" w:rsidRDefault="000857DB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0857DB" w:rsidRPr="00DF7577" w:rsidRDefault="000857DB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0857DB" w:rsidRPr="00DF7577" w:rsidRDefault="000857DB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0857DB" w:rsidRPr="00DF7577" w:rsidRDefault="000857DB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0857DB" w:rsidRPr="00DF7577" w:rsidRDefault="000857DB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55A08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22D26"/>
    <w:rsid w:val="00024535"/>
    <w:rsid w:val="00030763"/>
    <w:rsid w:val="00033B2C"/>
    <w:rsid w:val="00063A50"/>
    <w:rsid w:val="000857DB"/>
    <w:rsid w:val="000C370B"/>
    <w:rsid w:val="000D5327"/>
    <w:rsid w:val="000F1EDD"/>
    <w:rsid w:val="00102CA6"/>
    <w:rsid w:val="00133893"/>
    <w:rsid w:val="00174DF1"/>
    <w:rsid w:val="001B4225"/>
    <w:rsid w:val="001C59C7"/>
    <w:rsid w:val="001D185E"/>
    <w:rsid w:val="00200C75"/>
    <w:rsid w:val="00204CEF"/>
    <w:rsid w:val="002061BA"/>
    <w:rsid w:val="002D0988"/>
    <w:rsid w:val="002D6F15"/>
    <w:rsid w:val="00324615"/>
    <w:rsid w:val="00352093"/>
    <w:rsid w:val="0035325D"/>
    <w:rsid w:val="00362EC9"/>
    <w:rsid w:val="00367297"/>
    <w:rsid w:val="00370D34"/>
    <w:rsid w:val="0038337F"/>
    <w:rsid w:val="00385B30"/>
    <w:rsid w:val="003C268F"/>
    <w:rsid w:val="004705D8"/>
    <w:rsid w:val="00480F9A"/>
    <w:rsid w:val="004B610F"/>
    <w:rsid w:val="004C3CCF"/>
    <w:rsid w:val="00511F09"/>
    <w:rsid w:val="00515063"/>
    <w:rsid w:val="00517B31"/>
    <w:rsid w:val="00526007"/>
    <w:rsid w:val="00526E3E"/>
    <w:rsid w:val="00563488"/>
    <w:rsid w:val="00567CEF"/>
    <w:rsid w:val="005710E6"/>
    <w:rsid w:val="00576E57"/>
    <w:rsid w:val="00587817"/>
    <w:rsid w:val="005A2947"/>
    <w:rsid w:val="00624052"/>
    <w:rsid w:val="00660C73"/>
    <w:rsid w:val="006841ED"/>
    <w:rsid w:val="006A01DF"/>
    <w:rsid w:val="00703418"/>
    <w:rsid w:val="00713DEC"/>
    <w:rsid w:val="007365BE"/>
    <w:rsid w:val="007648E0"/>
    <w:rsid w:val="007672D9"/>
    <w:rsid w:val="00784C44"/>
    <w:rsid w:val="00785831"/>
    <w:rsid w:val="00794623"/>
    <w:rsid w:val="007B5934"/>
    <w:rsid w:val="007B7BB4"/>
    <w:rsid w:val="007D3104"/>
    <w:rsid w:val="007D649C"/>
    <w:rsid w:val="007D695F"/>
    <w:rsid w:val="0083520F"/>
    <w:rsid w:val="00882D63"/>
    <w:rsid w:val="008A11BA"/>
    <w:rsid w:val="008F2C6F"/>
    <w:rsid w:val="00901901"/>
    <w:rsid w:val="00904958"/>
    <w:rsid w:val="009273CF"/>
    <w:rsid w:val="00931C61"/>
    <w:rsid w:val="009B3129"/>
    <w:rsid w:val="009C56F4"/>
    <w:rsid w:val="009C6EBE"/>
    <w:rsid w:val="009F4096"/>
    <w:rsid w:val="00A106DB"/>
    <w:rsid w:val="00A224FD"/>
    <w:rsid w:val="00A43031"/>
    <w:rsid w:val="00A45D15"/>
    <w:rsid w:val="00A77183"/>
    <w:rsid w:val="00AA6A01"/>
    <w:rsid w:val="00AB6BFD"/>
    <w:rsid w:val="00AC3B0D"/>
    <w:rsid w:val="00AE487C"/>
    <w:rsid w:val="00B05B9F"/>
    <w:rsid w:val="00B26636"/>
    <w:rsid w:val="00B438C0"/>
    <w:rsid w:val="00B54722"/>
    <w:rsid w:val="00BA1CA9"/>
    <w:rsid w:val="00BB5E0E"/>
    <w:rsid w:val="00BC1F7A"/>
    <w:rsid w:val="00BC5E2F"/>
    <w:rsid w:val="00BE6549"/>
    <w:rsid w:val="00BE6E8B"/>
    <w:rsid w:val="00C229AF"/>
    <w:rsid w:val="00C24D82"/>
    <w:rsid w:val="00C25647"/>
    <w:rsid w:val="00C32503"/>
    <w:rsid w:val="00C64F20"/>
    <w:rsid w:val="00C67D14"/>
    <w:rsid w:val="00C736CD"/>
    <w:rsid w:val="00C87BA6"/>
    <w:rsid w:val="00CD21DB"/>
    <w:rsid w:val="00CD452F"/>
    <w:rsid w:val="00CE48F8"/>
    <w:rsid w:val="00CE6B06"/>
    <w:rsid w:val="00D03094"/>
    <w:rsid w:val="00D03592"/>
    <w:rsid w:val="00D531DB"/>
    <w:rsid w:val="00D84B61"/>
    <w:rsid w:val="00DB07ED"/>
    <w:rsid w:val="00DB75C0"/>
    <w:rsid w:val="00DE0590"/>
    <w:rsid w:val="00DE7264"/>
    <w:rsid w:val="00DF62C0"/>
    <w:rsid w:val="00DF7577"/>
    <w:rsid w:val="00E4113F"/>
    <w:rsid w:val="00E43FAB"/>
    <w:rsid w:val="00E7633D"/>
    <w:rsid w:val="00EA274B"/>
    <w:rsid w:val="00F5060A"/>
    <w:rsid w:val="00FD07B7"/>
    <w:rsid w:val="00FE5AEE"/>
    <w:rsid w:val="00FF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81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2010-04-08T12:35:00Z</cp:lastPrinted>
  <dcterms:created xsi:type="dcterms:W3CDTF">2015-12-15T07:23:00Z</dcterms:created>
  <dcterms:modified xsi:type="dcterms:W3CDTF">2015-12-15T07:24:00Z</dcterms:modified>
</cp:coreProperties>
</file>