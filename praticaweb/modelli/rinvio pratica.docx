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7F" w:rsidRDefault="00E850B7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687F" w:rsidRDefault="00F2687F">
      <w:pPr>
        <w:jc w:val="center"/>
        <w:rPr>
          <w:b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C70693" w:rsidRDefault="00C70693">
      <w:pPr>
        <w:jc w:val="center"/>
        <w:rPr>
          <w:b/>
          <w:i/>
          <w:sz w:val="24"/>
        </w:rPr>
      </w:pPr>
    </w:p>
    <w:p w:rsidR="00F2687F" w:rsidRDefault="00F2687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F2687F" w:rsidRDefault="00F2687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</w:p>
    <w:p w:rsidR="00F2687F" w:rsidRDefault="00E40481">
      <w:pPr>
        <w:jc w:val="both"/>
        <w:rPr>
          <w:sz w:val="22"/>
        </w:rPr>
      </w:pPr>
      <w:proofErr w:type="spellStart"/>
      <w:r w:rsidRPr="00E40481">
        <w:rPr>
          <w:sz w:val="22"/>
        </w:rPr>
        <w:t>Prot</w:t>
      </w:r>
      <w:proofErr w:type="spellEnd"/>
      <w:r w:rsidRPr="00E40481">
        <w:rPr>
          <w:sz w:val="22"/>
        </w:rPr>
        <w:t>. n. [</w:t>
      </w:r>
      <w:proofErr w:type="spellStart"/>
      <w:r w:rsidRPr="00E40481">
        <w:rPr>
          <w:sz w:val="22"/>
        </w:rPr>
        <w:t>pratica.prot</w:t>
      </w:r>
      <w:proofErr w:type="spellEnd"/>
      <w:r w:rsidRPr="00E40481">
        <w:rPr>
          <w:sz w:val="22"/>
        </w:rPr>
        <w:t>] del [pratica.d_prot].</w:t>
      </w:r>
    </w:p>
    <w:p w:rsidR="00E40481" w:rsidRDefault="00E40481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pratica.numero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>, C.E.</w:t>
      </w:r>
      <w:r w:rsidR="00E40481">
        <w:rPr>
          <w:sz w:val="22"/>
        </w:rPr>
        <w:t xml:space="preserve"> </w:t>
      </w:r>
      <w:r w:rsidR="00E40481" w:rsidRPr="00E40481">
        <w:rPr>
          <w:sz w:val="22"/>
        </w:rPr>
        <w:t>[pratica.d_ce]</w:t>
      </w:r>
      <w:r>
        <w:rPr>
          <w:sz w:val="22"/>
        </w:rPr>
        <w:t xml:space="preserve">, relativa a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pratica.oggetto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 xml:space="preserve"> in via </w:t>
      </w:r>
      <w:r w:rsidR="00E40481" w:rsidRPr="00E40481">
        <w:rPr>
          <w:sz w:val="22"/>
        </w:rPr>
        <w:t>[</w:t>
      </w:r>
      <w:proofErr w:type="spellStart"/>
      <w:r w:rsidR="00E40481" w:rsidRPr="00E40481">
        <w:rPr>
          <w:sz w:val="22"/>
        </w:rPr>
        <w:t>pratica.ubicazione</w:t>
      </w:r>
      <w:proofErr w:type="spellEnd"/>
      <w:r w:rsidR="00E40481" w:rsidRPr="00E40481">
        <w:rPr>
          <w:sz w:val="22"/>
        </w:rPr>
        <w:t>]</w:t>
      </w:r>
      <w:r>
        <w:rPr>
          <w:sz w:val="22"/>
        </w:rPr>
        <w:t>.</w:t>
      </w:r>
    </w:p>
    <w:p w:rsidR="005D62AD" w:rsidRPr="002F4FFE" w:rsidRDefault="005D62AD" w:rsidP="005D62AD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D62AD" w:rsidRPr="002C3B16" w:rsidTr="009346A5"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D62AD" w:rsidRPr="002C3B16" w:rsidTr="009346A5"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D62AD" w:rsidRPr="002C3B16" w:rsidRDefault="005D62AD" w:rsidP="009346A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5D62AD" w:rsidRPr="002C3B16" w:rsidRDefault="005D62AD" w:rsidP="009346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40481" w:rsidRDefault="00E40481" w:rsidP="00E40481">
      <w:pPr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In riferimento alla pratica in oggetto, si notifica </w:t>
      </w:r>
      <w:r w:rsidR="009D22FC">
        <w:rPr>
          <w:sz w:val="22"/>
        </w:rPr>
        <w:t xml:space="preserve">che la Commissione Edilizia </w:t>
      </w:r>
      <w:r>
        <w:rPr>
          <w:sz w:val="22"/>
        </w:rPr>
        <w:t xml:space="preserve">al cui esame la stessa è stata sottoposta nella seduta del, </w:t>
      </w:r>
      <w:r w:rsidR="00E40481" w:rsidRPr="00E40481">
        <w:rPr>
          <w:b/>
          <w:sz w:val="22"/>
        </w:rPr>
        <w:t>[pratica.d_ce]</w:t>
      </w:r>
      <w:r>
        <w:rPr>
          <w:b/>
          <w:sz w:val="22"/>
        </w:rPr>
        <w:t>,</w:t>
      </w:r>
      <w:r>
        <w:rPr>
          <w:sz w:val="22"/>
        </w:rPr>
        <w:t xml:space="preserve"> si ritiene di non poter esprimere alcun parere in quanto il progetto non è completo degli elementi di seguito specificati.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Si invita pertanto</w:t>
      </w:r>
      <w:r w:rsidR="00955213">
        <w:rPr>
          <w:sz w:val="22"/>
        </w:rPr>
        <w:t xml:space="preserve"> la S.V.</w:t>
      </w:r>
      <w:r>
        <w:rPr>
          <w:sz w:val="22"/>
        </w:rPr>
        <w:t xml:space="preserve"> a trasmettere a questa Ripartizione la sotto elencata documentazione:</w:t>
      </w:r>
    </w:p>
    <w:p w:rsidR="00F2687F" w:rsidRDefault="00F2687F">
      <w:pPr>
        <w:jc w:val="both"/>
        <w:rPr>
          <w:sz w:val="22"/>
        </w:rPr>
      </w:pPr>
      <w:r>
        <w:rPr>
          <w:sz w:val="22"/>
        </w:rPr>
        <w:t>- ****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</w:p>
    <w:p w:rsidR="005E0535" w:rsidRDefault="005E0535" w:rsidP="005E0535">
      <w:pPr>
        <w:jc w:val="both"/>
        <w:rPr>
          <w:sz w:val="22"/>
        </w:rPr>
      </w:pPr>
      <w:r>
        <w:rPr>
          <w:sz w:val="22"/>
        </w:rPr>
        <w:t xml:space="preserve">Si precisa inoltre che in attesa di quanto sopra la pratica resta in sospeso e che i termini previsti dall’art. 8 del vigente Regolamento Edilizio e dall’art. </w:t>
      </w:r>
      <w:r w:rsidR="00873D5C">
        <w:rPr>
          <w:sz w:val="22"/>
        </w:rPr>
        <w:t>31</w:t>
      </w:r>
      <w:r>
        <w:rPr>
          <w:sz w:val="22"/>
        </w:rPr>
        <w:t xml:space="preserve"> comma </w:t>
      </w:r>
      <w:r w:rsidR="00873D5C">
        <w:rPr>
          <w:sz w:val="22"/>
        </w:rPr>
        <w:t>5</w:t>
      </w:r>
      <w:r>
        <w:rPr>
          <w:sz w:val="22"/>
        </w:rPr>
        <w:t xml:space="preserve"> del</w:t>
      </w:r>
      <w:r w:rsidR="00873D5C">
        <w:rPr>
          <w:sz w:val="22"/>
        </w:rPr>
        <w:t>la Legge Regionale n. 16 del 06 giugno 2008</w:t>
      </w:r>
      <w:r w:rsidR="004D0BFB">
        <w:rPr>
          <w:sz w:val="22"/>
        </w:rPr>
        <w:t xml:space="preserve"> </w:t>
      </w:r>
      <w:r w:rsidR="00873D5C">
        <w:rPr>
          <w:sz w:val="22"/>
        </w:rPr>
        <w:t xml:space="preserve">e </w:t>
      </w:r>
      <w:proofErr w:type="spellStart"/>
      <w:r w:rsidR="00873D5C">
        <w:rPr>
          <w:sz w:val="22"/>
        </w:rPr>
        <w:t>ss.mm.</w:t>
      </w:r>
      <w:proofErr w:type="spellEnd"/>
      <w:r w:rsidR="00873D5C">
        <w:rPr>
          <w:sz w:val="22"/>
        </w:rPr>
        <w:t xml:space="preserve"> e </w:t>
      </w:r>
      <w:proofErr w:type="spellStart"/>
      <w:r w:rsidR="00873D5C">
        <w:rPr>
          <w:sz w:val="22"/>
        </w:rPr>
        <w:t>ii</w:t>
      </w:r>
      <w:proofErr w:type="spellEnd"/>
      <w:r w:rsidR="00873D5C">
        <w:rPr>
          <w:sz w:val="22"/>
        </w:rPr>
        <w:t>.,</w:t>
      </w:r>
      <w:r>
        <w:rPr>
          <w:sz w:val="22"/>
        </w:rPr>
        <w:t xml:space="preserve"> decorreranno dal giorno in cui sarà presentata la documentazione richiesta.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Nella risposta indicare l'oggetto ed il protocollo.</w:t>
      </w:r>
    </w:p>
    <w:p w:rsidR="00E40481" w:rsidRDefault="00E40481" w:rsidP="00E40481">
      <w:pPr>
        <w:jc w:val="both"/>
        <w:rPr>
          <w:sz w:val="22"/>
        </w:rPr>
      </w:pPr>
    </w:p>
    <w:p w:rsidR="005D62AD" w:rsidRDefault="005D62AD" w:rsidP="00E40481">
      <w:pPr>
        <w:jc w:val="both"/>
        <w:rPr>
          <w:sz w:val="22"/>
        </w:rPr>
      </w:pPr>
    </w:p>
    <w:p w:rsidR="00E40481" w:rsidRDefault="00E40481" w:rsidP="00E40481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390C36">
        <w:rPr>
          <w:sz w:val="22"/>
        </w:rPr>
        <w:t>[data]</w:t>
      </w:r>
    </w:p>
    <w:p w:rsidR="00E40481" w:rsidRDefault="00E40481" w:rsidP="00E40481">
      <w:pPr>
        <w:jc w:val="both"/>
        <w:rPr>
          <w:sz w:val="22"/>
        </w:rPr>
      </w:pPr>
    </w:p>
    <w:p w:rsidR="00E40481" w:rsidRDefault="00E40481" w:rsidP="00E40481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E40481" w:rsidRPr="00D030D5" w:rsidTr="007B5CD4">
        <w:tc>
          <w:tcPr>
            <w:tcW w:w="4889" w:type="dxa"/>
          </w:tcPr>
          <w:p w:rsidR="00E40481" w:rsidRPr="00D030D5" w:rsidRDefault="00E40481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E40481" w:rsidRPr="00D030D5" w:rsidRDefault="00390C3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E40481" w:rsidRPr="00D030D5" w:rsidRDefault="00E40481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E40481" w:rsidRPr="00D030D5" w:rsidRDefault="00390C36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40481" w:rsidRDefault="00E40481" w:rsidP="00E40481">
      <w:pPr>
        <w:jc w:val="both"/>
      </w:pPr>
    </w:p>
    <w:p w:rsidR="00E40481" w:rsidRDefault="00E40481" w:rsidP="00E40481">
      <w:pPr>
        <w:jc w:val="both"/>
      </w:pPr>
    </w:p>
    <w:p w:rsidR="00E40481" w:rsidRDefault="00E40481" w:rsidP="00E40481">
      <w:pPr>
        <w:jc w:val="both"/>
      </w:pPr>
    </w:p>
    <w:p w:rsidR="00F2687F" w:rsidRDefault="00F2687F" w:rsidP="00E40481"/>
    <w:sectPr w:rsidR="00F2687F" w:rsidSect="00867B6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850B7"/>
    <w:rsid w:val="001374E0"/>
    <w:rsid w:val="00174E15"/>
    <w:rsid w:val="001E0C96"/>
    <w:rsid w:val="002100D7"/>
    <w:rsid w:val="00254B64"/>
    <w:rsid w:val="00390C36"/>
    <w:rsid w:val="003B3D23"/>
    <w:rsid w:val="004317EB"/>
    <w:rsid w:val="004D0BFB"/>
    <w:rsid w:val="005B48D7"/>
    <w:rsid w:val="005D62AD"/>
    <w:rsid w:val="005E0535"/>
    <w:rsid w:val="008263C2"/>
    <w:rsid w:val="00867B69"/>
    <w:rsid w:val="00873D5C"/>
    <w:rsid w:val="008759DD"/>
    <w:rsid w:val="008D4F93"/>
    <w:rsid w:val="00955213"/>
    <w:rsid w:val="00984BA6"/>
    <w:rsid w:val="009C1126"/>
    <w:rsid w:val="009D22FC"/>
    <w:rsid w:val="00AB27AA"/>
    <w:rsid w:val="00BE33DA"/>
    <w:rsid w:val="00C100A1"/>
    <w:rsid w:val="00C70693"/>
    <w:rsid w:val="00E40481"/>
    <w:rsid w:val="00E850B7"/>
    <w:rsid w:val="00F2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67B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D6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NVIO%20PRAT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RINVIO PRATICA.DOT</Template>
  <TotalTime>3</TotalTime>
  <Pages>1</Pages>
  <Words>166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dcterms:created xsi:type="dcterms:W3CDTF">2012-12-10T11:50:00Z</dcterms:created>
  <dcterms:modified xsi:type="dcterms:W3CDTF">2012-12-13T16:08:00Z</dcterms:modified>
</cp:coreProperties>
</file>