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Default="002E137E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9D3FC5" w:rsidRDefault="009D3FC5" w:rsidP="009D3FC5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CC56FF" w:rsidRDefault="00CC56FF"/>
    <w:p w:rsidR="00070F5E" w:rsidRDefault="00070F5E"/>
    <w:p w:rsidR="00CC56FF" w:rsidRDefault="00CC56FF">
      <w:pPr>
        <w:rPr>
          <w:sz w:val="22"/>
        </w:rPr>
      </w:pPr>
      <w:r>
        <w:rPr>
          <w:sz w:val="22"/>
        </w:rPr>
        <w:t xml:space="preserve">Prot.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"NUMERO_PROT" </w:instrText>
      </w:r>
      <w:r w:rsidR="007F1C7F">
        <w:rPr>
          <w:sz w:val="22"/>
        </w:rPr>
        <w:fldChar w:fldCharType="separate"/>
      </w:r>
      <w:r w:rsidR="002E137E">
        <w:rPr>
          <w:noProof/>
          <w:sz w:val="22"/>
        </w:rPr>
        <w:t>[protocollo]</w:t>
      </w:r>
      <w:r w:rsidR="007F1C7F">
        <w:rPr>
          <w:sz w:val="22"/>
        </w:rPr>
        <w:fldChar w:fldCharType="end"/>
      </w:r>
      <w:r>
        <w:rPr>
          <w:sz w:val="22"/>
        </w:rPr>
        <w:t xml:space="preserve"> del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"DATA_PROT" </w:instrText>
      </w:r>
      <w:r w:rsidR="007F1C7F">
        <w:rPr>
          <w:sz w:val="22"/>
        </w:rPr>
        <w:fldChar w:fldCharType="separate"/>
      </w:r>
      <w:r w:rsidR="002E137E">
        <w:rPr>
          <w:noProof/>
          <w:sz w:val="22"/>
        </w:rPr>
        <w:t>[data_protocollo]</w:t>
      </w:r>
      <w:r w:rsidR="007F1C7F">
        <w:rPr>
          <w:sz w:val="22"/>
        </w:rPr>
        <w:fldChar w:fldCharType="end"/>
      </w:r>
      <w:r>
        <w:rPr>
          <w:sz w:val="22"/>
        </w:rPr>
        <w:t>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335212">
        <w:rPr>
          <w:sz w:val="22"/>
        </w:rPr>
        <w:t xml:space="preserve">Richiesta di Autorizzazione Paesaggistica Art. 146 D.lgs 42/2004 - </w:t>
      </w:r>
      <w:r>
        <w:rPr>
          <w:sz w:val="22"/>
        </w:rPr>
        <w:t xml:space="preserve">Pratica edilizia n.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"NUMERO_PRATICA" </w:instrText>
      </w:r>
      <w:r w:rsidR="007F1C7F">
        <w:rPr>
          <w:sz w:val="22"/>
        </w:rPr>
        <w:fldChar w:fldCharType="separate"/>
      </w:r>
      <w:r w:rsidR="002E137E">
        <w:rPr>
          <w:noProof/>
          <w:sz w:val="22"/>
        </w:rPr>
        <w:t>[numero]</w:t>
      </w:r>
      <w:r w:rsidR="007F1C7F">
        <w:rPr>
          <w:sz w:val="22"/>
        </w:rPr>
        <w:fldChar w:fldCharType="end"/>
      </w:r>
      <w:r>
        <w:rPr>
          <w:sz w:val="22"/>
        </w:rPr>
        <w:t xml:space="preserve"> relativa a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"OGGETTO" </w:instrText>
      </w:r>
      <w:r w:rsidR="007F1C7F">
        <w:rPr>
          <w:sz w:val="22"/>
        </w:rPr>
        <w:fldChar w:fldCharType="separate"/>
      </w:r>
      <w:r w:rsidR="002E137E">
        <w:rPr>
          <w:noProof/>
          <w:sz w:val="22"/>
        </w:rPr>
        <w:t>[oggetto]</w:t>
      </w:r>
      <w:r w:rsidR="007F1C7F">
        <w:rPr>
          <w:sz w:val="22"/>
        </w:rPr>
        <w:fldChar w:fldCharType="end"/>
      </w:r>
      <w:r>
        <w:rPr>
          <w:sz w:val="22"/>
        </w:rPr>
        <w:t xml:space="preserve"> in</w:t>
      </w:r>
      <w:r w:rsidR="007F1C7F">
        <w:rPr>
          <w:sz w:val="22"/>
        </w:rPr>
        <w:t xml:space="preserve">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"UBICAZIONE" </w:instrText>
      </w:r>
      <w:r w:rsidR="007F1C7F">
        <w:rPr>
          <w:sz w:val="22"/>
        </w:rPr>
        <w:fldChar w:fldCharType="separate"/>
      </w:r>
      <w:r w:rsidR="002E137E">
        <w:rPr>
          <w:noProof/>
          <w:sz w:val="22"/>
        </w:rPr>
        <w:t>[ubicazione]</w:t>
      </w:r>
      <w:r w:rsidR="007F1C7F">
        <w:rPr>
          <w:sz w:val="22"/>
        </w:rPr>
        <w:fldChar w:fldCharType="end"/>
      </w:r>
      <w:r>
        <w:rPr>
          <w:sz w:val="22"/>
        </w:rPr>
        <w:t>.</w:t>
      </w:r>
    </w:p>
    <w:p w:rsidR="00CC56FF" w:rsidRDefault="00CC56FF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2E137E" w:rsidTr="007C7F70">
        <w:tc>
          <w:tcPr>
            <w:tcW w:w="2500" w:type="pct"/>
          </w:tcPr>
          <w:p w:rsidR="002E137E" w:rsidRDefault="002E137E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E137E" w:rsidRDefault="002E137E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2E137E" w:rsidRDefault="002E137E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2E137E" w:rsidRDefault="002E137E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2E137E" w:rsidRDefault="002E137E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E137E" w:rsidTr="007C7F70">
        <w:tc>
          <w:tcPr>
            <w:tcW w:w="2500" w:type="pct"/>
          </w:tcPr>
          <w:p w:rsidR="002E137E" w:rsidRDefault="002E137E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E137E" w:rsidRPr="00905E49" w:rsidRDefault="002E137E" w:rsidP="007C7F7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2E137E" w:rsidRDefault="002E137E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2E137E" w:rsidRDefault="002E137E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2E137E" w:rsidRDefault="002E137E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2E137E" w:rsidRDefault="002E137E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C56FF" w:rsidRDefault="00CC56FF">
      <w:pPr>
        <w:rPr>
          <w:sz w:val="22"/>
        </w:rPr>
      </w:pPr>
    </w:p>
    <w:p w:rsidR="00CC56FF" w:rsidRDefault="00335212">
      <w:pPr>
        <w:ind w:firstLine="708"/>
        <w:jc w:val="both"/>
        <w:rPr>
          <w:sz w:val="22"/>
        </w:rPr>
      </w:pPr>
      <w:r>
        <w:rPr>
          <w:sz w:val="22"/>
        </w:rPr>
        <w:t>Dall’esame della documentazione progettuale da Voi inoltrata in data ****** per i lavori indicati in oggetto si comunica che l’intervento è assoggettato al procedimento semplificato di Autorizzazione Paesaggistica ai sensi del D.P.R. 139/2010</w:t>
      </w:r>
      <w:r w:rsidR="00361206">
        <w:rPr>
          <w:sz w:val="22"/>
        </w:rPr>
        <w:t xml:space="preserve"> a tal fine la stessa dovrà essere integrata </w:t>
      </w:r>
      <w:r w:rsidR="00361206" w:rsidRPr="00361206">
        <w:rPr>
          <w:b/>
          <w:sz w:val="22"/>
          <w:u w:val="single"/>
        </w:rPr>
        <w:t>entro 15gg.</w:t>
      </w:r>
      <w:r w:rsidR="00361206">
        <w:rPr>
          <w:sz w:val="22"/>
        </w:rPr>
        <w:t xml:space="preserve"> </w:t>
      </w:r>
      <w:r w:rsidR="00C01812">
        <w:rPr>
          <w:sz w:val="22"/>
        </w:rPr>
        <w:t>dal ricevimento della presente con la seguente documentazione</w:t>
      </w:r>
      <w:r w:rsidR="00CC56FF">
        <w:rPr>
          <w:sz w:val="22"/>
        </w:rPr>
        <w:t>:</w:t>
      </w:r>
    </w:p>
    <w:p w:rsidR="00CC56FF" w:rsidRDefault="00CC56FF">
      <w:pPr>
        <w:jc w:val="both"/>
        <w:rPr>
          <w:sz w:val="22"/>
        </w:rPr>
      </w:pPr>
    </w:p>
    <w:p w:rsidR="00CC56FF" w:rsidRDefault="007F1C7F" w:rsidP="002E137E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"ELENCO_DOCUMENTI" </w:instrText>
      </w:r>
      <w:r>
        <w:rPr>
          <w:sz w:val="22"/>
        </w:rPr>
        <w:fldChar w:fldCharType="separate"/>
      </w:r>
      <w:r w:rsidR="002E137E">
        <w:rPr>
          <w:noProof/>
          <w:sz w:val="22"/>
        </w:rPr>
        <w:t>[documenti_mancanti.documento;block=tbs:listitem]</w:t>
      </w:r>
      <w:r>
        <w:rPr>
          <w:sz w:val="22"/>
        </w:rPr>
        <w:fldChar w:fldCharType="end"/>
      </w:r>
    </w:p>
    <w:p w:rsidR="00CC56FF" w:rsidRDefault="00CC56FF">
      <w:pPr>
        <w:jc w:val="both"/>
        <w:rPr>
          <w:sz w:val="22"/>
        </w:rPr>
      </w:pPr>
    </w:p>
    <w:p w:rsidR="00DD5F8C" w:rsidRPr="00D958B9" w:rsidRDefault="00DD5F8C">
      <w:pPr>
        <w:jc w:val="both"/>
        <w:rPr>
          <w:b/>
          <w:sz w:val="22"/>
        </w:rPr>
      </w:pPr>
      <w:r w:rsidRPr="00D958B9">
        <w:rPr>
          <w:b/>
          <w:sz w:val="22"/>
        </w:rPr>
        <w:tab/>
        <w:t xml:space="preserve">Si rammenta che la presente procedura è finalizzata esclusivamente al rilascio dell’autorizzazione paesaggistica ai fini ed agli effetti del Decreto Legislativo 22/01/2004 n. 42 e che, pertanto, </w:t>
      </w:r>
      <w:r w:rsidR="00B10ED4" w:rsidRPr="00D958B9">
        <w:rPr>
          <w:b/>
          <w:sz w:val="22"/>
        </w:rPr>
        <w:t>resta fermo l’obbligo dell’osservanza di tutte le altre disposizioni di Legge, Regolamento o di Strumento Urbanistico, in vigore od applicabili in via di salvaguardia, per cui l’intervento in oggetto</w:t>
      </w:r>
      <w:r w:rsidR="00004D43" w:rsidRPr="00D958B9">
        <w:rPr>
          <w:b/>
          <w:sz w:val="22"/>
        </w:rPr>
        <w:t xml:space="preserve"> non potrà essere comunque legittimamente realizzato ove si ponga con esse </w:t>
      </w:r>
      <w:r w:rsidR="00D958B9" w:rsidRPr="00D958B9">
        <w:rPr>
          <w:b/>
          <w:sz w:val="22"/>
        </w:rPr>
        <w:t>in contrasto.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 xml:space="preserve">In attesa di quanto sopra la pratica rimane in sospeso ed i termini previsti dall’art. </w:t>
      </w:r>
      <w:r w:rsidR="002E043A">
        <w:t>146 del D.lgs n. 42 del 22 gennaio 2004</w:t>
      </w:r>
      <w:r w:rsidR="00B44BFC">
        <w:t xml:space="preserve"> e ss.mm. e ii.</w:t>
      </w:r>
      <w:r>
        <w:t>, decorreranno nuovamente per intero dalla data della presentazione degli atti richiesti.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jc w:val="both"/>
        <w:rPr>
          <w:b/>
          <w:sz w:val="22"/>
        </w:rPr>
      </w:pPr>
      <w:r>
        <w:rPr>
          <w:b/>
          <w:sz w:val="22"/>
        </w:rPr>
        <w:t>Nella risposta indicare l'oggetto ed il prot.</w:t>
      </w:r>
    </w:p>
    <w:p w:rsidR="00CC56FF" w:rsidRDefault="00CC56FF">
      <w:pPr>
        <w:rPr>
          <w:sz w:val="22"/>
        </w:rPr>
      </w:pPr>
    </w:p>
    <w:p w:rsidR="00C01812" w:rsidRPr="00D271C4" w:rsidRDefault="00C01812">
      <w:pPr>
        <w:rPr>
          <w:i/>
          <w:sz w:val="22"/>
          <w:u w:val="single"/>
        </w:rPr>
      </w:pPr>
      <w:r w:rsidRPr="00D271C4">
        <w:rPr>
          <w:i/>
          <w:sz w:val="22"/>
          <w:u w:val="single"/>
        </w:rPr>
        <w:t>Per eventuali chiarimenti relativi alla presente:</w:t>
      </w:r>
    </w:p>
    <w:p w:rsidR="00C01812" w:rsidRPr="00D271C4" w:rsidRDefault="00C01812">
      <w:pPr>
        <w:rPr>
          <w:i/>
          <w:sz w:val="22"/>
          <w:u w:val="single"/>
        </w:rPr>
      </w:pPr>
      <w:r w:rsidRPr="00D271C4">
        <w:rPr>
          <w:i/>
          <w:sz w:val="22"/>
          <w:u w:val="single"/>
        </w:rPr>
        <w:t>Orari di ricevimento Lunedì e Venerdi dalle ore 9:00 alle ore 13:00</w:t>
      </w:r>
      <w:r w:rsidR="00D271C4" w:rsidRPr="00D271C4">
        <w:rPr>
          <w:i/>
          <w:sz w:val="22"/>
          <w:u w:val="single"/>
        </w:rPr>
        <w:t xml:space="preserve"> e contatto telefonico al n. 0184/5803</w:t>
      </w:r>
      <w:r w:rsidR="00902CC9">
        <w:rPr>
          <w:i/>
          <w:sz w:val="22"/>
          <w:u w:val="single"/>
        </w:rPr>
        <w:t>1</w:t>
      </w:r>
      <w:r w:rsidR="00D271C4" w:rsidRPr="00D271C4">
        <w:rPr>
          <w:i/>
          <w:sz w:val="22"/>
          <w:u w:val="single"/>
        </w:rPr>
        <w:t>5.</w:t>
      </w:r>
    </w:p>
    <w:p w:rsidR="00D271C4" w:rsidRDefault="00D271C4">
      <w:pPr>
        <w:rPr>
          <w:sz w:val="22"/>
        </w:rPr>
      </w:pPr>
    </w:p>
    <w:p w:rsidR="00CC56FF" w:rsidRDefault="00CC56FF">
      <w:pPr>
        <w:rPr>
          <w:sz w:val="22"/>
        </w:rPr>
      </w:pPr>
      <w:r>
        <w:rPr>
          <w:sz w:val="22"/>
        </w:rPr>
        <w:t xml:space="preserve">Sanremo, </w:t>
      </w:r>
      <w:r w:rsidR="002E137E">
        <w:rPr>
          <w:sz w:val="22"/>
        </w:rPr>
        <w:t>[data</w:t>
      </w:r>
      <w:bookmarkStart w:id="0" w:name="_GoBack"/>
      <w:bookmarkEnd w:id="0"/>
      <w:r w:rsidR="002E137E">
        <w:rPr>
          <w:sz w:val="22"/>
        </w:rPr>
        <w:t>]</w:t>
      </w:r>
    </w:p>
    <w:p w:rsidR="00CC56FF" w:rsidRDefault="00CC56FF">
      <w:pPr>
        <w:rPr>
          <w:sz w:val="22"/>
        </w:rPr>
      </w:pPr>
    </w:p>
    <w:p w:rsidR="00CC56FF" w:rsidRDefault="00CC56FF">
      <w:pPr>
        <w:pStyle w:val="Titolo1"/>
        <w:tabs>
          <w:tab w:val="left" w:pos="4889"/>
          <w:tab w:val="left" w:pos="9778"/>
        </w:tabs>
      </w:pPr>
      <w:r>
        <w:t>IL RESPONSABILE DEL PROCEDIMENTO</w:t>
      </w:r>
      <w:r>
        <w:tab/>
        <w:t>IL DIRIGENTE SETTORE TERRITORIO</w:t>
      </w:r>
    </w:p>
    <w:p w:rsidR="00CC56FF" w:rsidRDefault="00D85177">
      <w:pPr>
        <w:tabs>
          <w:tab w:val="left" w:pos="4889"/>
          <w:tab w:val="left" w:pos="9778"/>
        </w:tabs>
        <w:jc w:val="center"/>
        <w:rPr>
          <w:i/>
          <w:sz w:val="22"/>
        </w:rPr>
      </w:pPr>
      <w:r>
        <w:rPr>
          <w:i/>
          <w:sz w:val="22"/>
        </w:rPr>
        <w:t xml:space="preserve">       Ing. Enzo PASINI</w:t>
      </w:r>
      <w:r w:rsidR="00CC56FF">
        <w:rPr>
          <w:i/>
          <w:sz w:val="22"/>
        </w:rPr>
        <w:tab/>
        <w:t xml:space="preserve">Ing. </w:t>
      </w:r>
      <w:r w:rsidR="00D14EBC">
        <w:rPr>
          <w:i/>
          <w:sz w:val="22"/>
        </w:rPr>
        <w:t>Gian Paolo TRUCCHI</w:t>
      </w:r>
    </w:p>
    <w:p w:rsidR="00CC56FF" w:rsidRDefault="00CC56FF"/>
    <w:p w:rsidR="00CC56FF" w:rsidRDefault="00CC56FF"/>
    <w:sectPr w:rsidR="00CC56FF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87D00"/>
    <w:multiLevelType w:val="hybridMultilevel"/>
    <w:tmpl w:val="824C36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7E"/>
    <w:rsid w:val="00004D43"/>
    <w:rsid w:val="00070F5E"/>
    <w:rsid w:val="002C5062"/>
    <w:rsid w:val="002D308F"/>
    <w:rsid w:val="002E043A"/>
    <w:rsid w:val="002E137E"/>
    <w:rsid w:val="00335212"/>
    <w:rsid w:val="00361206"/>
    <w:rsid w:val="00455511"/>
    <w:rsid w:val="004602AB"/>
    <w:rsid w:val="00462FF2"/>
    <w:rsid w:val="00507786"/>
    <w:rsid w:val="005A0D4B"/>
    <w:rsid w:val="005D62CE"/>
    <w:rsid w:val="00711705"/>
    <w:rsid w:val="00755750"/>
    <w:rsid w:val="007F1C7F"/>
    <w:rsid w:val="00803D57"/>
    <w:rsid w:val="0082536F"/>
    <w:rsid w:val="00886592"/>
    <w:rsid w:val="00902CC9"/>
    <w:rsid w:val="009C10BC"/>
    <w:rsid w:val="009D3FC5"/>
    <w:rsid w:val="00A3788D"/>
    <w:rsid w:val="00A861F7"/>
    <w:rsid w:val="00AB4D6D"/>
    <w:rsid w:val="00B10ED4"/>
    <w:rsid w:val="00B155B7"/>
    <w:rsid w:val="00B257B0"/>
    <w:rsid w:val="00B44BFC"/>
    <w:rsid w:val="00C01812"/>
    <w:rsid w:val="00C279A8"/>
    <w:rsid w:val="00CC56FF"/>
    <w:rsid w:val="00D14EBC"/>
    <w:rsid w:val="00D221AC"/>
    <w:rsid w:val="00D271C4"/>
    <w:rsid w:val="00D85177"/>
    <w:rsid w:val="00D958B9"/>
    <w:rsid w:val="00DD5F8C"/>
    <w:rsid w:val="00E041E9"/>
    <w:rsid w:val="00E34452"/>
    <w:rsid w:val="00E359A0"/>
    <w:rsid w:val="00F022B0"/>
    <w:rsid w:val="00F170F6"/>
    <w:rsid w:val="00F3257A"/>
    <w:rsid w:val="00F63990"/>
    <w:rsid w:val="00FB5FE1"/>
    <w:rsid w:val="00FD0C65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7A852-2D51-4DAE-B510-86674FFB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b/>
      <w:sz w:val="22"/>
    </w:rPr>
  </w:style>
  <w:style w:type="paragraph" w:styleId="Rientrocorpodeltesto">
    <w:name w:val="Body Text Indent"/>
    <w:basedOn w:val="Normale"/>
    <w:pPr>
      <w:ind w:firstLine="708"/>
      <w:jc w:val="both"/>
    </w:pPr>
    <w:rPr>
      <w:b/>
      <w:sz w:val="22"/>
    </w:rPr>
  </w:style>
  <w:style w:type="table" w:styleId="Grigliatabella">
    <w:name w:val="Table Grid"/>
    <w:basedOn w:val="Tabellanormale"/>
    <w:rsid w:val="002E1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ICHIESTA%20INTEGR%20INIZIALE%20NOA%20SEMPL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INTEGR INIZIALE NOA SEMPL.dotx</Template>
  <TotalTime>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1899-12-31T23:00:00Z</cp:lastPrinted>
  <dcterms:created xsi:type="dcterms:W3CDTF">2013-12-04T14:54:00Z</dcterms:created>
  <dcterms:modified xsi:type="dcterms:W3CDTF">2013-12-04T14:55:00Z</dcterms:modified>
</cp:coreProperties>
</file>