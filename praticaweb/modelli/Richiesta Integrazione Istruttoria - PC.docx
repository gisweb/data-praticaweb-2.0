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A7D8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A7D8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7A7D8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A7D8B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</w:t>
      </w:r>
      <w:r w:rsidR="00F42046">
        <w:rPr>
          <w:rFonts w:ascii="Arial" w:hAnsi="Arial" w:cs="Arial"/>
          <w:sz w:val="22"/>
          <w:szCs w:val="22"/>
        </w:rPr>
        <w:t xml:space="preserve"> Permesso per Costruire</w:t>
      </w:r>
      <w:r w:rsidR="00A75218" w:rsidRPr="00A75218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7A7D8B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7A7D8B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</w:t>
      </w:r>
      <w:r w:rsidR="004854B6">
        <w:rPr>
          <w:rFonts w:ascii="Arial" w:hAnsi="Arial" w:cs="Arial"/>
          <w:color w:val="000000"/>
          <w:sz w:val="22"/>
          <w:szCs w:val="22"/>
        </w:rPr>
        <w:t xml:space="preserve">in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</w:t>
      </w:r>
      <w:r w:rsidR="004854B6">
        <w:rPr>
          <w:rFonts w:ascii="Arial" w:hAnsi="Arial" w:cs="Arial"/>
          <w:color w:val="000000"/>
          <w:sz w:val="22"/>
          <w:szCs w:val="22"/>
        </w:rPr>
        <w:t>necessaria ai fini dell'istruttoria</w:t>
      </w:r>
      <w:r w:rsidR="0053428D">
        <w:rPr>
          <w:rFonts w:ascii="Arial" w:hAnsi="Arial" w:cs="Arial"/>
          <w:color w:val="000000"/>
          <w:sz w:val="22"/>
          <w:szCs w:val="22"/>
        </w:rPr>
        <w:t>, dovr</w:t>
      </w:r>
      <w:r w:rsidR="004854B6">
        <w:rPr>
          <w:rFonts w:ascii="Arial" w:hAnsi="Arial" w:cs="Arial"/>
          <w:color w:val="000000"/>
          <w:sz w:val="22"/>
          <w:szCs w:val="22"/>
        </w:rPr>
        <w:t>à essere integrata con quanto di seguito elencato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53428D" w:rsidRDefault="007A7D8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3428D">
        <w:rPr>
          <w:rFonts w:ascii="Arial" w:hAnsi="Arial" w:cs="Arial"/>
          <w:sz w:val="22"/>
          <w:szCs w:val="22"/>
        </w:rPr>
        <w:fldChar w:fldCharType="begin"/>
      </w:r>
      <w:r w:rsidR="0053428D" w:rsidRPr="0053428D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53428D">
        <w:rPr>
          <w:rFonts w:ascii="Arial" w:hAnsi="Arial" w:cs="Arial"/>
          <w:sz w:val="22"/>
          <w:szCs w:val="22"/>
        </w:rPr>
        <w:fldChar w:fldCharType="separate"/>
      </w:r>
      <w:r w:rsidR="0053428D" w:rsidRPr="0053428D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53428D">
        <w:rPr>
          <w:rFonts w:ascii="Arial" w:hAnsi="Arial" w:cs="Arial"/>
          <w:sz w:val="22"/>
          <w:szCs w:val="22"/>
        </w:rPr>
        <w:fldChar w:fldCharType="end"/>
      </w:r>
    </w:p>
    <w:p w:rsidR="0053428D" w:rsidRDefault="00B9303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In attesa di quanto sopra la pratica rimane in sospeso ed i termini previsti dall’art. 31 comma 4 della Legge Regionale n. 16 del 06 giugno 2008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 successive modificazioni,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decorreranno nuovamente per intero dalla data della presentazione degli atti richiesti</w:t>
      </w:r>
      <w:r w:rsidR="0053428D">
        <w:rPr>
          <w:rFonts w:ascii="Arial" w:hAnsi="Arial" w:cs="Arial"/>
          <w:color w:val="000000"/>
          <w:sz w:val="22"/>
          <w:szCs w:val="22"/>
        </w:rPr>
        <w:t>.</w:t>
      </w:r>
    </w:p>
    <w:p w:rsidR="00B9303A" w:rsidRDefault="00B9303A" w:rsidP="00B9303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071F04" w:rsidRDefault="00071F04" w:rsidP="00071F0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7A7D8B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7A7D8B">
        <w:rPr>
          <w:rFonts w:ascii="Arial" w:hAnsi="Arial" w:cs="Arial"/>
          <w:sz w:val="22"/>
          <w:szCs w:val="22"/>
        </w:rPr>
        <w:fldChar w:fldCharType="separate"/>
      </w:r>
      <w:r w:rsidR="00810E09">
        <w:rPr>
          <w:rFonts w:ascii="Arial" w:hAnsi="Arial" w:cs="Arial"/>
          <w:noProof/>
          <w:sz w:val="22"/>
          <w:szCs w:val="22"/>
        </w:rPr>
        <w:t>9 agosto 2016</w:t>
      </w:r>
      <w:r w:rsidR="007A7D8B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65F24" w:rsidRPr="009C6EBE" w:rsidTr="00F42046">
        <w:tc>
          <w:tcPr>
            <w:tcW w:w="4889" w:type="dxa"/>
          </w:tcPr>
          <w:p w:rsidR="00665F24" w:rsidRPr="009C6EBE" w:rsidRDefault="00665F24" w:rsidP="00F420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6C9C" w:rsidRPr="009C6EBE" w:rsidRDefault="00766C9C" w:rsidP="00766C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766C9C" w:rsidRDefault="00766C9C" w:rsidP="00766C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766C9C" w:rsidP="00766C9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CE4" w:rsidRDefault="00733CE4" w:rsidP="00DF7577">
      <w:r>
        <w:separator/>
      </w:r>
    </w:p>
  </w:endnote>
  <w:endnote w:type="continuationSeparator" w:id="0">
    <w:p w:rsidR="00733CE4" w:rsidRDefault="00733CE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CE4" w:rsidRDefault="00733CE4" w:rsidP="00DF7577">
      <w:r>
        <w:separator/>
      </w:r>
    </w:p>
  </w:footnote>
  <w:footnote w:type="continuationSeparator" w:id="0">
    <w:p w:rsidR="00733CE4" w:rsidRDefault="00733CE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46" w:rsidRDefault="00F42046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42046" w:rsidRPr="00DF7577" w:rsidRDefault="00F42046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71F04"/>
    <w:rsid w:val="000C370B"/>
    <w:rsid w:val="000F1EDD"/>
    <w:rsid w:val="001B4225"/>
    <w:rsid w:val="002061BA"/>
    <w:rsid w:val="002D0988"/>
    <w:rsid w:val="00304A49"/>
    <w:rsid w:val="00324615"/>
    <w:rsid w:val="00352093"/>
    <w:rsid w:val="00367297"/>
    <w:rsid w:val="00370D34"/>
    <w:rsid w:val="0038337F"/>
    <w:rsid w:val="004705D8"/>
    <w:rsid w:val="004854B6"/>
    <w:rsid w:val="004B610F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A01DF"/>
    <w:rsid w:val="006C69DB"/>
    <w:rsid w:val="006D2C72"/>
    <w:rsid w:val="00703418"/>
    <w:rsid w:val="00733CE4"/>
    <w:rsid w:val="00766C9C"/>
    <w:rsid w:val="007672D9"/>
    <w:rsid w:val="007A7D8B"/>
    <w:rsid w:val="007B7BB4"/>
    <w:rsid w:val="007D3104"/>
    <w:rsid w:val="007D695F"/>
    <w:rsid w:val="00810E09"/>
    <w:rsid w:val="00833E85"/>
    <w:rsid w:val="0083520F"/>
    <w:rsid w:val="00885026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9303A"/>
    <w:rsid w:val="00BC1F7A"/>
    <w:rsid w:val="00BE6E8B"/>
    <w:rsid w:val="00BF5892"/>
    <w:rsid w:val="00C25647"/>
    <w:rsid w:val="00C64F20"/>
    <w:rsid w:val="00C67D14"/>
    <w:rsid w:val="00C87BA6"/>
    <w:rsid w:val="00CE48F8"/>
    <w:rsid w:val="00D84B61"/>
    <w:rsid w:val="00DA14D5"/>
    <w:rsid w:val="00DB07ED"/>
    <w:rsid w:val="00DB17F4"/>
    <w:rsid w:val="00DE0590"/>
    <w:rsid w:val="00DF7577"/>
    <w:rsid w:val="00E530BE"/>
    <w:rsid w:val="00E6064B"/>
    <w:rsid w:val="00EF3782"/>
    <w:rsid w:val="00F42046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90AEC-E8FF-43A0-812B-AC6B0559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2016-08-09T09:51:00Z</dcterms:created>
  <dcterms:modified xsi:type="dcterms:W3CDTF">2016-08-09T09:51:00Z</dcterms:modified>
</cp:coreProperties>
</file>