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DB579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C96DE3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7B2453">
        <w:rPr>
          <w:sz w:val="22"/>
        </w:rPr>
        <w:t xml:space="preserve">Comunicazione per opere </w:t>
      </w:r>
      <w:r w:rsidR="00A505F2">
        <w:rPr>
          <w:sz w:val="22"/>
        </w:rPr>
        <w:t xml:space="preserve">di attività </w:t>
      </w:r>
      <w:proofErr w:type="spellStart"/>
      <w:r w:rsidR="00A505F2">
        <w:rPr>
          <w:sz w:val="22"/>
        </w:rPr>
        <w:t>urbanistico-edilizia</w:t>
      </w:r>
      <w:proofErr w:type="spellEnd"/>
      <w:r w:rsidR="00A505F2">
        <w:rPr>
          <w:sz w:val="22"/>
        </w:rPr>
        <w:t xml:space="preserve"> soggetta a comunicazione </w:t>
      </w:r>
      <w:r w:rsidR="007B2453">
        <w:rPr>
          <w:sz w:val="22"/>
        </w:rPr>
        <w:t>(art. 2</w:t>
      </w:r>
      <w:r w:rsidR="00A505F2">
        <w:rPr>
          <w:sz w:val="22"/>
        </w:rPr>
        <w:t>1</w:t>
      </w:r>
      <w:r w:rsidR="007B2453">
        <w:rPr>
          <w:sz w:val="22"/>
        </w:rPr>
        <w:t xml:space="preserve"> della Legge Regionale n. 16 del 06 giugno 2008)</w:t>
      </w:r>
      <w:r>
        <w:rPr>
          <w:sz w:val="22"/>
        </w:rPr>
        <w:t xml:space="preserve"> per </w:t>
      </w:r>
      <w:r w:rsidR="00C96DE3" w:rsidRPr="00C96DE3">
        <w:rPr>
          <w:sz w:val="22"/>
        </w:rPr>
        <w:t>[</w:t>
      </w:r>
      <w:proofErr w:type="spellStart"/>
      <w:r w:rsidR="00C96DE3" w:rsidRPr="00C96DE3">
        <w:rPr>
          <w:sz w:val="22"/>
        </w:rPr>
        <w:t>pratica.oggetto</w:t>
      </w:r>
      <w:proofErr w:type="spellEnd"/>
      <w:r w:rsidR="00C96DE3" w:rsidRPr="00C96DE3">
        <w:rPr>
          <w:sz w:val="22"/>
        </w:rPr>
        <w:t xml:space="preserve">] </w:t>
      </w:r>
      <w:r>
        <w:rPr>
          <w:sz w:val="22"/>
        </w:rPr>
        <w:t>-</w:t>
      </w:r>
      <w:r w:rsidR="00C96DE3">
        <w:rPr>
          <w:sz w:val="22"/>
        </w:rPr>
        <w:t xml:space="preserve"> </w:t>
      </w:r>
      <w:r w:rsidR="00C96DE3" w:rsidRPr="00C96DE3">
        <w:rPr>
          <w:sz w:val="22"/>
        </w:rPr>
        <w:t>[</w:t>
      </w:r>
      <w:proofErr w:type="spellStart"/>
      <w:r w:rsidR="00C96DE3" w:rsidRPr="00C96DE3">
        <w:rPr>
          <w:sz w:val="22"/>
        </w:rPr>
        <w:t>pratica.ubicazione</w:t>
      </w:r>
      <w:proofErr w:type="spellEnd"/>
      <w:r w:rsidR="00C96DE3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8D525A" w:rsidRDefault="008D525A" w:rsidP="008D525A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D525A" w:rsidTr="008D525A">
        <w:tc>
          <w:tcPr>
            <w:tcW w:w="2500" w:type="pct"/>
          </w:tcPr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D525A" w:rsidTr="008D525A">
        <w:tc>
          <w:tcPr>
            <w:tcW w:w="2500" w:type="pct"/>
          </w:tcPr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D525A" w:rsidRDefault="008D525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96DE3" w:rsidRDefault="00C96DE3" w:rsidP="00C96DE3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7A6483">
        <w:rPr>
          <w:sz w:val="22"/>
        </w:rPr>
        <w:t>2</w:t>
      </w:r>
      <w:r w:rsidR="004C12F6">
        <w:rPr>
          <w:sz w:val="22"/>
        </w:rPr>
        <w:t>1 secondo comma</w:t>
      </w:r>
      <w:r>
        <w:rPr>
          <w:sz w:val="22"/>
        </w:rPr>
        <w:t xml:space="preserve"> del</w:t>
      </w:r>
      <w:r w:rsidR="008B630A">
        <w:rPr>
          <w:sz w:val="22"/>
        </w:rPr>
        <w:t>la Legge Regionale n. 16 del 06/06/2008</w:t>
      </w:r>
      <w:r w:rsidR="007A6483">
        <w:rPr>
          <w:sz w:val="22"/>
        </w:rPr>
        <w:t xml:space="preserve"> </w:t>
      </w:r>
      <w:r w:rsidR="002607A8" w:rsidRPr="002607A8">
        <w:rPr>
          <w:sz w:val="22"/>
        </w:rPr>
        <w:t xml:space="preserve">e </w:t>
      </w:r>
      <w:proofErr w:type="spellStart"/>
      <w:r w:rsidR="002607A8" w:rsidRPr="002607A8">
        <w:rPr>
          <w:sz w:val="22"/>
        </w:rPr>
        <w:t>ss.mm.</w:t>
      </w:r>
      <w:proofErr w:type="spellEnd"/>
      <w:r w:rsidR="002607A8" w:rsidRPr="002607A8">
        <w:rPr>
          <w:sz w:val="22"/>
        </w:rPr>
        <w:t xml:space="preserve"> e </w:t>
      </w:r>
      <w:proofErr w:type="spellStart"/>
      <w:r w:rsidR="002607A8" w:rsidRPr="002607A8">
        <w:rPr>
          <w:sz w:val="22"/>
        </w:rPr>
        <w:t>ii</w:t>
      </w:r>
      <w:proofErr w:type="spellEnd"/>
      <w:r w:rsidR="002607A8" w:rsidRPr="002607A8">
        <w:rPr>
          <w:sz w:val="22"/>
        </w:rPr>
        <w:t>. recante norme per la disciplina dell’attività edilizia</w:t>
      </w:r>
      <w:r>
        <w:rPr>
          <w:sz w:val="22"/>
        </w:rPr>
        <w:t>, con riferimento all’istanza in oggetto</w:t>
      </w:r>
      <w:r w:rsidR="008344EE">
        <w:rPr>
          <w:sz w:val="22"/>
        </w:rPr>
        <w:t xml:space="preserve">, </w:t>
      </w:r>
      <w:r w:rsidR="007E4B9B">
        <w:rPr>
          <w:sz w:val="22"/>
        </w:rPr>
        <w:t xml:space="preserve">che sarà trattata ai sensi </w:t>
      </w:r>
      <w:r w:rsidR="004C12F6">
        <w:rPr>
          <w:sz w:val="22"/>
        </w:rPr>
        <w:t>della normativa</w:t>
      </w:r>
      <w:r w:rsidR="007E4B9B">
        <w:rPr>
          <w:sz w:val="22"/>
        </w:rPr>
        <w:t xml:space="preserve"> sopra indicata</w:t>
      </w:r>
      <w:r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1) la pratica è stata acquisita agli atti del Comune di Sanremo con numero di Protocollo Generale</w:t>
      </w:r>
      <w:r w:rsidR="00C96DE3">
        <w:rPr>
          <w:sz w:val="22"/>
        </w:rPr>
        <w:t xml:space="preserve"> </w:t>
      </w:r>
      <w:r w:rsidR="00C96DE3" w:rsidRPr="00C96DE3">
        <w:rPr>
          <w:sz w:val="22"/>
        </w:rPr>
        <w:t>[</w:t>
      </w:r>
      <w:proofErr w:type="spellStart"/>
      <w:r w:rsidR="00C96DE3" w:rsidRPr="00C96DE3">
        <w:rPr>
          <w:sz w:val="22"/>
        </w:rPr>
        <w:t>pratica.prot</w:t>
      </w:r>
      <w:proofErr w:type="spellEnd"/>
      <w:r w:rsidR="00C96DE3" w:rsidRPr="00C96DE3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C96DE3" w:rsidRPr="003C7676">
        <w:rPr>
          <w:b/>
          <w:sz w:val="22"/>
        </w:rPr>
        <w:t>[</w:t>
      </w:r>
      <w:proofErr w:type="spellStart"/>
      <w:r w:rsidR="00C96DE3" w:rsidRPr="003C7676">
        <w:rPr>
          <w:b/>
          <w:sz w:val="22"/>
        </w:rPr>
        <w:t>pratica.numero</w:t>
      </w:r>
      <w:proofErr w:type="spellEnd"/>
      <w:r w:rsidR="00C96DE3" w:rsidRPr="003C7676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E97778" w:rsidRPr="00E97778">
        <w:rPr>
          <w:sz w:val="22"/>
        </w:rPr>
        <w:t>[</w:t>
      </w:r>
      <w:proofErr w:type="spellStart"/>
      <w:r w:rsidR="00E97778" w:rsidRPr="00E97778">
        <w:rPr>
          <w:sz w:val="22"/>
        </w:rPr>
        <w:t>pratica.dirigente</w:t>
      </w:r>
      <w:proofErr w:type="spellEnd"/>
      <w:r w:rsidR="00E97778" w:rsidRPr="00E97778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E97778" w:rsidRPr="00E97778">
        <w:rPr>
          <w:sz w:val="22"/>
        </w:rPr>
        <w:t>[</w:t>
      </w:r>
      <w:proofErr w:type="spellStart"/>
      <w:r w:rsidR="00E97778" w:rsidRPr="00E97778">
        <w:rPr>
          <w:sz w:val="22"/>
        </w:rPr>
        <w:t>pratica.rdp</w:t>
      </w:r>
      <w:proofErr w:type="spellEnd"/>
      <w:r w:rsidR="00E97778" w:rsidRPr="00E97778">
        <w:rPr>
          <w:sz w:val="22"/>
        </w:rPr>
        <w:t>]</w:t>
      </w:r>
      <w:r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C96DE3">
        <w:rPr>
          <w:sz w:val="22"/>
        </w:rPr>
        <w:t xml:space="preserve">, </w:t>
      </w:r>
      <w:r w:rsidR="00541FE3">
        <w:rPr>
          <w:sz w:val="22"/>
        </w:rPr>
        <w:t>[data]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96DE3" w:rsidTr="00C96DE3">
        <w:tc>
          <w:tcPr>
            <w:tcW w:w="4889" w:type="dxa"/>
          </w:tcPr>
          <w:p w:rsidR="00C96DE3" w:rsidRDefault="00C96DE3" w:rsidP="00C96D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C96DE3" w:rsidRDefault="00541FE3" w:rsidP="00C96DE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C96DE3" w:rsidRDefault="00C96DE3" w:rsidP="00C96D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C96DE3" w:rsidRDefault="00541FE3" w:rsidP="00C96DE3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 w:rsidSect="00FF2C3C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B5793"/>
    <w:rsid w:val="000505EE"/>
    <w:rsid w:val="000B6F8C"/>
    <w:rsid w:val="0010492C"/>
    <w:rsid w:val="001C2DA4"/>
    <w:rsid w:val="001C4499"/>
    <w:rsid w:val="001F2482"/>
    <w:rsid w:val="002607A8"/>
    <w:rsid w:val="002B27FD"/>
    <w:rsid w:val="003136CB"/>
    <w:rsid w:val="003424EE"/>
    <w:rsid w:val="0035065F"/>
    <w:rsid w:val="003C7676"/>
    <w:rsid w:val="004C12F6"/>
    <w:rsid w:val="004D071A"/>
    <w:rsid w:val="004F76EE"/>
    <w:rsid w:val="00541FE3"/>
    <w:rsid w:val="00552693"/>
    <w:rsid w:val="00600241"/>
    <w:rsid w:val="00664396"/>
    <w:rsid w:val="00723D43"/>
    <w:rsid w:val="007A6483"/>
    <w:rsid w:val="007B2453"/>
    <w:rsid w:val="007E4B9B"/>
    <w:rsid w:val="0082670E"/>
    <w:rsid w:val="008344EE"/>
    <w:rsid w:val="0088203A"/>
    <w:rsid w:val="008B630A"/>
    <w:rsid w:val="008D525A"/>
    <w:rsid w:val="009D0478"/>
    <w:rsid w:val="00A17199"/>
    <w:rsid w:val="00A505F2"/>
    <w:rsid w:val="00A644FB"/>
    <w:rsid w:val="00C21068"/>
    <w:rsid w:val="00C96DE3"/>
    <w:rsid w:val="00D50220"/>
    <w:rsid w:val="00DB5793"/>
    <w:rsid w:val="00E26934"/>
    <w:rsid w:val="00E66213"/>
    <w:rsid w:val="00E97778"/>
    <w:rsid w:val="00EF28D4"/>
    <w:rsid w:val="00F336D7"/>
    <w:rsid w:val="00FA3130"/>
    <w:rsid w:val="00FF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F2C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C96D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art%2021%20ODD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art 21 ODDO.dot</Template>
  <TotalTime>22</TotalTime>
  <Pages>1</Pages>
  <Words>231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6</cp:revision>
  <cp:lastPrinted>2007-03-06T11:57:00Z</cp:lastPrinted>
  <dcterms:created xsi:type="dcterms:W3CDTF">2012-12-07T15:52:00Z</dcterms:created>
  <dcterms:modified xsi:type="dcterms:W3CDTF">2012-12-13T15:39:00Z</dcterms:modified>
</cp:coreProperties>
</file>