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2A" w:rsidRDefault="00E359CD" w:rsidP="00EB362A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4" name="Immagine 4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93" w:rsidRDefault="00C91493" w:rsidP="00C91493"/>
    <w:p w:rsidR="00C91493" w:rsidRDefault="00C91493" w:rsidP="00C91493">
      <w:pPr>
        <w:jc w:val="center"/>
        <w:rPr>
          <w:rFonts w:ascii="Arial Rounded MT Bold" w:hAnsi="Arial Rounded MT Bold"/>
          <w:b/>
          <w:spacing w:val="56"/>
          <w:sz w:val="52"/>
        </w:rPr>
      </w:pPr>
      <w:smartTag w:uri="urn:schemas-microsoft-com:office:smarttags" w:element="PersonName">
        <w:smartTagPr>
          <w:attr w:name="ProductID" w:val="COMUNE  DI  ANDORA"/>
        </w:smartTagPr>
        <w:r>
          <w:rPr>
            <w:rFonts w:ascii="Arial Rounded MT Bold" w:hAnsi="Arial Rounded MT Bold"/>
            <w:b/>
            <w:spacing w:val="56"/>
            <w:sz w:val="52"/>
          </w:rPr>
          <w:t xml:space="preserve">COMUNE  </w:t>
        </w:r>
        <w:proofErr w:type="spellStart"/>
        <w:r>
          <w:rPr>
            <w:rFonts w:ascii="Arial Rounded MT Bold" w:hAnsi="Arial Rounded MT Bold"/>
            <w:b/>
            <w:spacing w:val="56"/>
            <w:sz w:val="52"/>
          </w:rPr>
          <w:t>DI</w:t>
        </w:r>
        <w:proofErr w:type="spellEnd"/>
        <w:r>
          <w:rPr>
            <w:rFonts w:ascii="Arial Rounded MT Bold" w:hAnsi="Arial Rounded MT Bold"/>
            <w:b/>
            <w:spacing w:val="56"/>
            <w:sz w:val="52"/>
          </w:rPr>
          <w:t xml:space="preserve">  ANDORA</w:t>
        </w:r>
      </w:smartTag>
    </w:p>
    <w:p w:rsidR="00C91493" w:rsidRDefault="00C91493" w:rsidP="00C91493">
      <w:pPr>
        <w:jc w:val="center"/>
        <w:rPr>
          <w:sz w:val="16"/>
        </w:rPr>
      </w:pPr>
    </w:p>
    <w:p w:rsidR="00C91493" w:rsidRDefault="00C91493" w:rsidP="00C91493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C91493" w:rsidRDefault="00C91493" w:rsidP="00C91493">
      <w:pPr>
        <w:rPr>
          <w:sz w:val="12"/>
        </w:rPr>
      </w:pPr>
    </w:p>
    <w:p w:rsidR="00C91493" w:rsidRDefault="00C91493" w:rsidP="00C91493">
      <w:pPr>
        <w:framePr w:w="5713" w:h="379" w:hSpace="141" w:wrap="auto" w:vAnchor="text" w:hAnchor="page" w:x="3061" w:y="27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</w:pPr>
      <w:r>
        <w:rPr>
          <w:b/>
          <w:i/>
          <w:sz w:val="28"/>
        </w:rPr>
        <w:t>UFFICIO  EDILIZIA  PRIVATA</w:t>
      </w:r>
    </w:p>
    <w:p w:rsidR="00C91493" w:rsidRDefault="00C91493" w:rsidP="00C91493">
      <w:pPr>
        <w:ind w:left="1134" w:hanging="1134"/>
        <w:rPr>
          <w:b/>
        </w:rPr>
      </w:pPr>
    </w:p>
    <w:p w:rsidR="00C91493" w:rsidRDefault="00C91493" w:rsidP="00C91493">
      <w:pPr>
        <w:rPr>
          <w:sz w:val="24"/>
        </w:rPr>
      </w:pPr>
    </w:p>
    <w:p w:rsidR="00884387" w:rsidRDefault="00884387" w:rsidP="00884387">
      <w:pPr>
        <w:ind w:left="1134" w:hanging="1134"/>
        <w:rPr>
          <w:b/>
        </w:rPr>
      </w:pPr>
    </w:p>
    <w:p w:rsidR="00884387" w:rsidRDefault="00884387" w:rsidP="009C4611">
      <w:pPr>
        <w:tabs>
          <w:tab w:val="center" w:pos="4820"/>
          <w:tab w:val="right" w:pos="9072"/>
        </w:tabs>
        <w:ind w:left="567" w:right="567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  <w:r w:rsidR="009C4611">
        <w:rPr>
          <w:sz w:val="24"/>
        </w:rPr>
        <w:t xml:space="preserve">          </w:t>
      </w:r>
      <w:r>
        <w:rPr>
          <w:sz w:val="24"/>
        </w:rPr>
        <w:t>/</w:t>
      </w:r>
      <w:r w:rsidR="009C4611">
        <w:rPr>
          <w:sz w:val="24"/>
        </w:rPr>
        <w:tab/>
      </w:r>
      <w:r>
        <w:rPr>
          <w:sz w:val="24"/>
        </w:rPr>
        <w:t xml:space="preserve">SCIA n. </w:t>
      </w:r>
      <w:r w:rsidR="00E359CD">
        <w:rPr>
          <w:sz w:val="24"/>
        </w:rPr>
        <w:t>[numero]</w:t>
      </w:r>
      <w:r w:rsidR="009C4611">
        <w:rPr>
          <w:sz w:val="24"/>
        </w:rPr>
        <w:tab/>
      </w:r>
      <w:r>
        <w:rPr>
          <w:sz w:val="24"/>
        </w:rPr>
        <w:t>Data</w:t>
      </w:r>
    </w:p>
    <w:p w:rsidR="00884387" w:rsidRDefault="00884387" w:rsidP="00884387">
      <w:pPr>
        <w:ind w:left="1134" w:hanging="1134"/>
        <w:jc w:val="both"/>
        <w:rPr>
          <w:sz w:val="24"/>
        </w:rPr>
      </w:pPr>
    </w:p>
    <w:p w:rsidR="00884387" w:rsidRDefault="00884387" w:rsidP="00884387">
      <w:pPr>
        <w:jc w:val="both"/>
        <w:rPr>
          <w:sz w:val="24"/>
        </w:rPr>
      </w:pPr>
      <w:r>
        <w:rPr>
          <w:sz w:val="24"/>
        </w:rPr>
        <w:t>OGGETTO:</w:t>
      </w:r>
      <w:r w:rsidR="001A02B7">
        <w:rPr>
          <w:sz w:val="24"/>
        </w:rPr>
        <w:t xml:space="preserve"> [oggetto]</w:t>
      </w:r>
      <w:r w:rsidR="007D6D68"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 w:rsidR="007D6D68">
        <w:rPr>
          <w:sz w:val="24"/>
        </w:rPr>
        <w:fldChar w:fldCharType="end"/>
      </w:r>
    </w:p>
    <w:p w:rsidR="00884387" w:rsidRDefault="00884387" w:rsidP="00884387">
      <w:pPr>
        <w:jc w:val="both"/>
        <w:rPr>
          <w:b/>
          <w:sz w:val="24"/>
          <w:u w:val="single"/>
        </w:rPr>
      </w:pPr>
    </w:p>
    <w:p w:rsidR="00EB362A" w:rsidRDefault="00884387" w:rsidP="00EB362A">
      <w:pPr>
        <w:rPr>
          <w:sz w:val="24"/>
        </w:rPr>
      </w:pPr>
      <w:r>
        <w:rPr>
          <w:b/>
          <w:sz w:val="24"/>
          <w:u w:val="single"/>
        </w:rPr>
        <w:t>RACCOMANDATA A.R.</w:t>
      </w:r>
    </w:p>
    <w:p w:rsidR="00EB362A" w:rsidRPr="005167EF" w:rsidRDefault="00EB362A" w:rsidP="00EB362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EB362A" w:rsidRPr="005167EF" w:rsidTr="008E1AF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5167EF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5167EF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9819AE" w:rsidRDefault="00EB362A" w:rsidP="008E1AF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EB362A" w:rsidRPr="009819AE" w:rsidRDefault="00EB362A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EB362A" w:rsidRPr="009819AE" w:rsidRDefault="00EB362A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EB362A" w:rsidRPr="00FE189E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B362A" w:rsidRPr="005167EF" w:rsidTr="008E1AF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5167EF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5167EF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362A" w:rsidRPr="009819AE" w:rsidRDefault="00EB362A" w:rsidP="008E1AF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EB362A" w:rsidRPr="009819AE" w:rsidRDefault="00EB362A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EB362A" w:rsidRPr="00FE189E" w:rsidRDefault="00EB362A" w:rsidP="008E1AF8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EB362A" w:rsidRPr="00FE189E" w:rsidRDefault="00EB362A" w:rsidP="008E1AF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EB362A" w:rsidRPr="005167EF" w:rsidRDefault="00EB362A" w:rsidP="00EB362A">
      <w:pPr>
        <w:jc w:val="both"/>
        <w:rPr>
          <w:color w:val="000000"/>
          <w:sz w:val="24"/>
          <w:szCs w:val="24"/>
        </w:rPr>
      </w:pPr>
    </w:p>
    <w:p w:rsidR="00B51203" w:rsidRDefault="00884387" w:rsidP="00BA4FE0">
      <w:pPr>
        <w:ind w:firstLine="360"/>
        <w:jc w:val="both"/>
        <w:rPr>
          <w:color w:val="000000"/>
          <w:szCs w:val="24"/>
        </w:rPr>
      </w:pPr>
      <w:r w:rsidRPr="00A4279C">
        <w:rPr>
          <w:sz w:val="24"/>
          <w:szCs w:val="24"/>
        </w:rPr>
        <w:t xml:space="preserve">Vista la </w:t>
      </w:r>
      <w:proofErr w:type="spellStart"/>
      <w:r w:rsidRPr="009C4611">
        <w:rPr>
          <w:b/>
          <w:sz w:val="24"/>
          <w:szCs w:val="24"/>
        </w:rPr>
        <w:t>S.C.I.A.</w:t>
      </w:r>
      <w:proofErr w:type="spellEnd"/>
      <w:r w:rsidRPr="009C4611">
        <w:rPr>
          <w:b/>
          <w:sz w:val="24"/>
          <w:szCs w:val="24"/>
        </w:rPr>
        <w:t xml:space="preserve"> n.</w:t>
      </w:r>
      <w:r w:rsidR="00EB362A" w:rsidRPr="009C4611">
        <w:rPr>
          <w:b/>
          <w:sz w:val="24"/>
          <w:szCs w:val="24"/>
        </w:rPr>
        <w:t xml:space="preserve"> [numero]</w:t>
      </w:r>
      <w:r w:rsidR="00EB362A">
        <w:rPr>
          <w:sz w:val="24"/>
          <w:szCs w:val="24"/>
        </w:rPr>
        <w:t xml:space="preserve"> </w:t>
      </w:r>
      <w:r w:rsidRPr="00A4279C">
        <w:rPr>
          <w:sz w:val="24"/>
          <w:szCs w:val="24"/>
        </w:rPr>
        <w:t xml:space="preserve">presentata in data </w:t>
      </w:r>
      <w:r w:rsidR="00EB362A">
        <w:rPr>
          <w:sz w:val="24"/>
          <w:szCs w:val="24"/>
        </w:rPr>
        <w:t>[</w:t>
      </w:r>
      <w:proofErr w:type="spellStart"/>
      <w:r w:rsidR="00EB362A">
        <w:rPr>
          <w:sz w:val="24"/>
          <w:szCs w:val="24"/>
        </w:rPr>
        <w:t>data_presentazione</w:t>
      </w:r>
      <w:proofErr w:type="spellEnd"/>
      <w:r w:rsidR="00EB362A">
        <w:rPr>
          <w:sz w:val="24"/>
          <w:szCs w:val="24"/>
        </w:rPr>
        <w:t>]</w:t>
      </w:r>
      <w:r w:rsidRPr="00A4279C">
        <w:rPr>
          <w:sz w:val="24"/>
          <w:szCs w:val="24"/>
        </w:rPr>
        <w:t>, si comunica che la pratica risulta carente della seguente documentazione:</w:t>
      </w:r>
    </w:p>
    <w:p w:rsidR="009C4611" w:rsidRDefault="009C4611" w:rsidP="00EC1333">
      <w:pPr>
        <w:pStyle w:val="WW-NormalWeb1"/>
        <w:numPr>
          <w:ilvl w:val="0"/>
          <w:numId w:val="8"/>
        </w:numPr>
        <w:spacing w:before="0" w:after="0"/>
        <w:jc w:val="both"/>
        <w:rPr>
          <w:color w:val="000000"/>
          <w:szCs w:val="24"/>
        </w:rPr>
      </w:pPr>
      <w:r w:rsidRPr="009C4611">
        <w:rPr>
          <w:color w:val="000000"/>
          <w:szCs w:val="24"/>
        </w:rPr>
        <w:t>[documenti_mancanti.documento;block=tbs:p]</w:t>
      </w:r>
    </w:p>
    <w:p w:rsidR="009C4611" w:rsidRPr="00A4279C" w:rsidRDefault="009C4611" w:rsidP="00EC1333">
      <w:pPr>
        <w:pStyle w:val="WW-NormalWeb1"/>
        <w:spacing w:before="0" w:after="0"/>
        <w:ind w:left="465"/>
        <w:jc w:val="both"/>
        <w:rPr>
          <w:color w:val="000000"/>
          <w:szCs w:val="24"/>
        </w:rPr>
      </w:pPr>
    </w:p>
    <w:p w:rsidR="00884387" w:rsidRPr="00A4279C" w:rsidRDefault="00884387" w:rsidP="00A4279C">
      <w:pPr>
        <w:ind w:firstLine="708"/>
        <w:jc w:val="both"/>
        <w:rPr>
          <w:b/>
          <w:sz w:val="24"/>
          <w:szCs w:val="24"/>
        </w:rPr>
      </w:pPr>
      <w:r w:rsidRPr="00A4279C">
        <w:rPr>
          <w:b/>
          <w:sz w:val="24"/>
          <w:szCs w:val="24"/>
        </w:rPr>
        <w:t xml:space="preserve">Con la presente si assegnano </w:t>
      </w:r>
      <w:proofErr w:type="spellStart"/>
      <w:r w:rsidR="00E67979">
        <w:rPr>
          <w:b/>
          <w:sz w:val="24"/>
          <w:szCs w:val="24"/>
        </w:rPr>
        <w:t>xx</w:t>
      </w:r>
      <w:proofErr w:type="spellEnd"/>
      <w:r w:rsidRPr="00A4279C">
        <w:rPr>
          <w:b/>
          <w:sz w:val="24"/>
          <w:szCs w:val="24"/>
        </w:rPr>
        <w:t xml:space="preserve"> giorni dal ricevimento della presente per la consegna delle integrazioni sopra richieste, in caso di inottemperanza si procederà con l’archiviazione della pratica.</w:t>
      </w:r>
    </w:p>
    <w:p w:rsidR="00884387" w:rsidRPr="00A4279C" w:rsidRDefault="00884387" w:rsidP="00A4279C">
      <w:pPr>
        <w:jc w:val="both"/>
        <w:rPr>
          <w:sz w:val="24"/>
          <w:szCs w:val="24"/>
        </w:rPr>
      </w:pPr>
    </w:p>
    <w:p w:rsidR="00884387" w:rsidRPr="00A4279C" w:rsidRDefault="00884387" w:rsidP="00A4279C">
      <w:pPr>
        <w:ind w:left="708" w:firstLine="426"/>
        <w:jc w:val="both"/>
        <w:rPr>
          <w:sz w:val="24"/>
          <w:szCs w:val="24"/>
        </w:rPr>
      </w:pPr>
      <w:r w:rsidRPr="00A4279C">
        <w:rPr>
          <w:sz w:val="24"/>
          <w:szCs w:val="24"/>
        </w:rPr>
        <w:t>Distinti Saluti.</w:t>
      </w:r>
    </w:p>
    <w:p w:rsidR="00884387" w:rsidRPr="00A4279C" w:rsidRDefault="00884387" w:rsidP="00A4279C">
      <w:pPr>
        <w:ind w:left="708" w:firstLine="426"/>
        <w:jc w:val="both"/>
        <w:rPr>
          <w:sz w:val="24"/>
          <w:szCs w:val="24"/>
        </w:rPr>
      </w:pPr>
    </w:p>
    <w:p w:rsidR="00884387" w:rsidRPr="00A4279C" w:rsidRDefault="00884387" w:rsidP="00A4279C">
      <w:pPr>
        <w:ind w:left="4678"/>
        <w:jc w:val="center"/>
        <w:rPr>
          <w:sz w:val="24"/>
          <w:szCs w:val="24"/>
        </w:rPr>
      </w:pPr>
      <w:r w:rsidRPr="00A4279C">
        <w:rPr>
          <w:sz w:val="24"/>
          <w:szCs w:val="24"/>
        </w:rPr>
        <w:t xml:space="preserve">IL RESPONSABILE </w:t>
      </w:r>
      <w:proofErr w:type="spellStart"/>
      <w:r w:rsidRPr="00A4279C">
        <w:rPr>
          <w:sz w:val="24"/>
          <w:szCs w:val="24"/>
        </w:rPr>
        <w:t>DI</w:t>
      </w:r>
      <w:proofErr w:type="spellEnd"/>
      <w:r w:rsidRPr="00A4279C">
        <w:rPr>
          <w:sz w:val="24"/>
          <w:szCs w:val="24"/>
        </w:rPr>
        <w:t xml:space="preserve"> SETTORE.</w:t>
      </w:r>
    </w:p>
    <w:p w:rsidR="00A4279C" w:rsidRPr="00A4279C" w:rsidRDefault="00A4279C" w:rsidP="00A4279C">
      <w:pPr>
        <w:ind w:left="4678"/>
        <w:jc w:val="center"/>
        <w:rPr>
          <w:sz w:val="24"/>
          <w:szCs w:val="24"/>
        </w:rPr>
      </w:pPr>
      <w:r w:rsidRPr="00A4279C">
        <w:rPr>
          <w:sz w:val="24"/>
          <w:szCs w:val="24"/>
        </w:rPr>
        <w:t>(Geom. Vignola Massimo)</w:t>
      </w:r>
    </w:p>
    <w:p w:rsidR="00B10D76" w:rsidRPr="00A4279C" w:rsidRDefault="00B10D76" w:rsidP="00A4279C">
      <w:pPr>
        <w:jc w:val="both"/>
        <w:rPr>
          <w:sz w:val="24"/>
          <w:szCs w:val="24"/>
        </w:rPr>
      </w:pPr>
    </w:p>
    <w:sectPr w:rsidR="00B10D76" w:rsidRPr="00A4279C" w:rsidSect="002E488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5EC" w:rsidRDefault="00E335EC">
      <w:r>
        <w:separator/>
      </w:r>
    </w:p>
  </w:endnote>
  <w:endnote w:type="continuationSeparator" w:id="0">
    <w:p w:rsidR="00E335EC" w:rsidRDefault="00E33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94" w:rsidRDefault="007D6D6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83B94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83B94" w:rsidRDefault="00983B9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94" w:rsidRDefault="00983B94" w:rsidP="00EA0B05">
    <w:pPr>
      <w:tabs>
        <w:tab w:val="left" w:pos="2694"/>
        <w:tab w:val="right" w:pos="9639"/>
      </w:tabs>
      <w:spacing w:after="40"/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83B94" w:rsidRDefault="007D6D68" w:rsidP="00B2068D">
    <w:pPr>
      <w:pStyle w:val="Pidipagina"/>
      <w:spacing w:after="40"/>
      <w:ind w:left="284" w:right="357"/>
    </w:pPr>
    <w:r w:rsidRPr="007D6D6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11pt;width:5in;height:51.5pt;z-index:251657728" stroked="f">
          <v:textbox style="mso-next-textbox:#_x0000_s2049" inset=",3.3mm">
            <w:txbxContent>
              <w:p w:rsidR="00983B94" w:rsidRDefault="00983B9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83B94" w:rsidRDefault="00983B9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83B94" w:rsidRDefault="00983B9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</w:txbxContent>
          </v:textbox>
        </v:shape>
      </w:pict>
    </w:r>
    <w:r w:rsidR="00983B94">
      <w:t>Comune certificato:</w:t>
    </w:r>
  </w:p>
  <w:p w:rsidR="00983B94" w:rsidRDefault="00E359CD" w:rsidP="00474FA8">
    <w:pPr>
      <w:pStyle w:val="Pidipagina"/>
      <w:ind w:left="142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E5A10" w:rsidRDefault="00DE5A10" w:rsidP="00474FA8">
    <w:pPr>
      <w:pStyle w:val="Pidipagina"/>
      <w:ind w:left="142" w:right="360"/>
    </w:pPr>
  </w:p>
  <w:p w:rsidR="00DE5A10" w:rsidRPr="00DE5A10" w:rsidRDefault="007D6D68" w:rsidP="00DE5A10">
    <w:pPr>
      <w:pStyle w:val="Pidipagina"/>
      <w:ind w:left="142" w:right="360"/>
      <w:jc w:val="right"/>
      <w:rPr>
        <w:sz w:val="16"/>
        <w:szCs w:val="16"/>
      </w:rPr>
    </w:pPr>
    <w:fldSimple w:instr=" FILENAME  \* Upper \p  \* MERGEFORMAT ">
      <w:r w:rsidR="00A52497">
        <w:rPr>
          <w:noProof/>
          <w:sz w:val="16"/>
          <w:szCs w:val="16"/>
        </w:rPr>
        <w:t>C:\USERS\NALBONE\DESKTOP\MODELLI X PROGRAMMA\S.C.I.A\SCIA INTEGRAZIONI.DOC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5EC" w:rsidRDefault="00E335EC">
      <w:r>
        <w:separator/>
      </w:r>
    </w:p>
  </w:footnote>
  <w:footnote w:type="continuationSeparator" w:id="0">
    <w:p w:rsidR="00E335EC" w:rsidRDefault="00E33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none"/>
      <w:suff w:val="nothing"/>
      <w:lvlText w:val=""/>
      <w:lvlJc w:val="left"/>
      <w:pPr>
        <w:tabs>
          <w:tab w:val="num" w:pos="0"/>
        </w:tabs>
      </w:pPr>
      <w:rPr>
        <w:rFonts w:ascii="Wingdings" w:hAnsi="Wingdings" w:cs="Times New Roman"/>
      </w:rPr>
    </w:lvl>
  </w:abstractNum>
  <w:abstractNum w:abstractNumId="1">
    <w:nsid w:val="101D4D9A"/>
    <w:multiLevelType w:val="hybridMultilevel"/>
    <w:tmpl w:val="A9BAF282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544E67"/>
    <w:multiLevelType w:val="hybridMultilevel"/>
    <w:tmpl w:val="1354F65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56F71C00"/>
    <w:multiLevelType w:val="hybridMultilevel"/>
    <w:tmpl w:val="BE2AE90C"/>
    <w:lvl w:ilvl="0" w:tplc="0410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3C51ED"/>
    <w:multiLevelType w:val="hybridMultilevel"/>
    <w:tmpl w:val="70EA5360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70C04FAA"/>
    <w:multiLevelType w:val="hybridMultilevel"/>
    <w:tmpl w:val="C040FED6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ACE1538"/>
    <w:multiLevelType w:val="hybridMultilevel"/>
    <w:tmpl w:val="8D9871C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84387"/>
    <w:rsid w:val="00003FE6"/>
    <w:rsid w:val="00031914"/>
    <w:rsid w:val="00034A41"/>
    <w:rsid w:val="001255DB"/>
    <w:rsid w:val="001A02B7"/>
    <w:rsid w:val="001C294A"/>
    <w:rsid w:val="001F272A"/>
    <w:rsid w:val="002E488E"/>
    <w:rsid w:val="00343838"/>
    <w:rsid w:val="00396F55"/>
    <w:rsid w:val="003A1276"/>
    <w:rsid w:val="003B4E84"/>
    <w:rsid w:val="0041313A"/>
    <w:rsid w:val="00420958"/>
    <w:rsid w:val="004504C7"/>
    <w:rsid w:val="004602B1"/>
    <w:rsid w:val="00474FA8"/>
    <w:rsid w:val="0048087D"/>
    <w:rsid w:val="004A4CB6"/>
    <w:rsid w:val="00523719"/>
    <w:rsid w:val="005B2EEA"/>
    <w:rsid w:val="005E0BA8"/>
    <w:rsid w:val="005E107D"/>
    <w:rsid w:val="00611520"/>
    <w:rsid w:val="00616F58"/>
    <w:rsid w:val="00641777"/>
    <w:rsid w:val="0064401F"/>
    <w:rsid w:val="00655E1B"/>
    <w:rsid w:val="006744DD"/>
    <w:rsid w:val="00675D24"/>
    <w:rsid w:val="006C40EC"/>
    <w:rsid w:val="0072245A"/>
    <w:rsid w:val="00726CC5"/>
    <w:rsid w:val="00785209"/>
    <w:rsid w:val="007D5059"/>
    <w:rsid w:val="007D6D68"/>
    <w:rsid w:val="00871936"/>
    <w:rsid w:val="00884387"/>
    <w:rsid w:val="00897121"/>
    <w:rsid w:val="00950490"/>
    <w:rsid w:val="00966980"/>
    <w:rsid w:val="00983B94"/>
    <w:rsid w:val="009943DE"/>
    <w:rsid w:val="009C4611"/>
    <w:rsid w:val="00A4279C"/>
    <w:rsid w:val="00A44ABD"/>
    <w:rsid w:val="00A50EF6"/>
    <w:rsid w:val="00A52497"/>
    <w:rsid w:val="00A83787"/>
    <w:rsid w:val="00AC30CE"/>
    <w:rsid w:val="00AC5170"/>
    <w:rsid w:val="00AE0D48"/>
    <w:rsid w:val="00B00B6A"/>
    <w:rsid w:val="00B03C6C"/>
    <w:rsid w:val="00B10D76"/>
    <w:rsid w:val="00B2068D"/>
    <w:rsid w:val="00B461B1"/>
    <w:rsid w:val="00B51203"/>
    <w:rsid w:val="00B6011C"/>
    <w:rsid w:val="00B61103"/>
    <w:rsid w:val="00BA29B5"/>
    <w:rsid w:val="00BA4FE0"/>
    <w:rsid w:val="00BD6291"/>
    <w:rsid w:val="00BE6C8A"/>
    <w:rsid w:val="00BF5EB2"/>
    <w:rsid w:val="00C12F52"/>
    <w:rsid w:val="00C51CA2"/>
    <w:rsid w:val="00C91493"/>
    <w:rsid w:val="00CB3535"/>
    <w:rsid w:val="00CE7D9B"/>
    <w:rsid w:val="00D05F1D"/>
    <w:rsid w:val="00D37BD6"/>
    <w:rsid w:val="00D90F82"/>
    <w:rsid w:val="00D93A51"/>
    <w:rsid w:val="00DE5A10"/>
    <w:rsid w:val="00E335EC"/>
    <w:rsid w:val="00E359CD"/>
    <w:rsid w:val="00E4214A"/>
    <w:rsid w:val="00E67979"/>
    <w:rsid w:val="00E82335"/>
    <w:rsid w:val="00EA0B05"/>
    <w:rsid w:val="00EB362A"/>
    <w:rsid w:val="00EC1333"/>
    <w:rsid w:val="00F03B53"/>
    <w:rsid w:val="00F10AA2"/>
    <w:rsid w:val="00F15F14"/>
    <w:rsid w:val="00F66FF4"/>
    <w:rsid w:val="00F71933"/>
    <w:rsid w:val="00F87215"/>
    <w:rsid w:val="00F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488E"/>
  </w:style>
  <w:style w:type="paragraph" w:styleId="Titolo1">
    <w:name w:val="heading 1"/>
    <w:basedOn w:val="Normale"/>
    <w:next w:val="Normale"/>
    <w:qFormat/>
    <w:rsid w:val="002E488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E488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2E488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E488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2E488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2E488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2E488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2E488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2E488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2E488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E488E"/>
  </w:style>
  <w:style w:type="paragraph" w:styleId="Intestazione">
    <w:name w:val="header"/>
    <w:basedOn w:val="Normale"/>
    <w:rsid w:val="002E488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2E488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2E488E"/>
    <w:rPr>
      <w:color w:val="0000FF"/>
      <w:u w:val="single"/>
    </w:rPr>
  </w:style>
  <w:style w:type="paragraph" w:styleId="Testofumetto">
    <w:name w:val="Balloon Text"/>
    <w:basedOn w:val="Normale"/>
    <w:semiHidden/>
    <w:rsid w:val="002E48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44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ltesto">
    <w:name w:val="Body Text"/>
    <w:basedOn w:val="Normale"/>
    <w:rsid w:val="00884387"/>
    <w:pPr>
      <w:spacing w:after="120"/>
    </w:pPr>
  </w:style>
  <w:style w:type="paragraph" w:customStyle="1" w:styleId="WW-NormalWeb1">
    <w:name w:val="WW-Normal (Web)1"/>
    <w:basedOn w:val="Normale"/>
    <w:rsid w:val="00B51203"/>
    <w:pPr>
      <w:overflowPunct w:val="0"/>
      <w:autoSpaceDE w:val="0"/>
      <w:spacing w:before="100" w:after="119"/>
      <w:textAlignment w:val="baseline"/>
    </w:pPr>
    <w:rPr>
      <w:sz w:val="24"/>
      <w:lang w:eastAsia="ar-SA"/>
    </w:rPr>
  </w:style>
  <w:style w:type="paragraph" w:customStyle="1" w:styleId="Contenutotabella">
    <w:name w:val="Contenuto tabella"/>
    <w:basedOn w:val="Corpodeltesto"/>
    <w:rsid w:val="00A4279C"/>
    <w:pPr>
      <w:widowControl w:val="0"/>
      <w:suppressLineNumbers/>
      <w:suppressAutoHyphens/>
      <w:overflowPunct w:val="0"/>
      <w:autoSpaceDE w:val="0"/>
      <w:spacing w:after="0"/>
      <w:jc w:val="both"/>
      <w:textAlignment w:val="baseline"/>
    </w:pPr>
    <w:rPr>
      <w:sz w:val="22"/>
      <w:lang w:eastAsia="ar-SA"/>
    </w:rPr>
  </w:style>
  <w:style w:type="paragraph" w:customStyle="1" w:styleId="Default">
    <w:name w:val="Default"/>
    <w:basedOn w:val="Normale"/>
    <w:rsid w:val="00A4279C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1170</CharactersWithSpaces>
  <SharedDoc>false</SharedDoc>
  <HLinks>
    <vt:vector size="24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4980833</vt:i4>
      </vt:variant>
      <vt:variant>
        <vt:i4>2119</vt:i4>
      </vt:variant>
      <vt:variant>
        <vt:i4>1025</vt:i4>
      </vt:variant>
      <vt:variant>
        <vt:i4>1</vt:i4>
      </vt:variant>
      <vt:variant>
        <vt:lpwstr>F:\AREE\TRANSITO\ANDORA.BMP</vt:lpwstr>
      </vt:variant>
      <vt:variant>
        <vt:lpwstr/>
      </vt:variant>
      <vt:variant>
        <vt:i4>4390986</vt:i4>
      </vt:variant>
      <vt:variant>
        <vt:i4>10113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Nalbone Antonella</dc:creator>
  <cp:lastModifiedBy>Claudio</cp:lastModifiedBy>
  <cp:revision>8</cp:revision>
  <cp:lastPrinted>2014-03-13T07:58:00Z</cp:lastPrinted>
  <dcterms:created xsi:type="dcterms:W3CDTF">2014-05-20T08:08:00Z</dcterms:created>
  <dcterms:modified xsi:type="dcterms:W3CDTF">2014-05-21T13:15:00Z</dcterms:modified>
</cp:coreProperties>
</file>