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53" w:rsidRDefault="00340A75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2291715</wp:posOffset>
            </wp:positionH>
            <wp:positionV relativeFrom="paragraph">
              <wp:posOffset>99060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453" w:rsidRDefault="00AC7453">
      <w:pPr>
        <w:pStyle w:val="Testonormale"/>
        <w:jc w:val="center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Prot. n.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NUMERO_PROT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[protocollo]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DATA_PROT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[data_protocollo]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Prat. N°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C.E.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[data_ce]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6C2C3F" w:rsidRDefault="00AC7453" w:rsidP="00285B9B">
      <w:pPr>
        <w:pStyle w:val="Testonormale"/>
        <w:jc w:val="center"/>
        <w:rPr>
          <w:rFonts w:ascii="Times New Roman" w:hAnsi="Times New Roman"/>
          <w:b/>
          <w:i/>
          <w:sz w:val="22"/>
        </w:rPr>
      </w:pPr>
      <w:r w:rsidRPr="006C2C3F">
        <w:rPr>
          <w:rFonts w:ascii="Times New Roman" w:hAnsi="Times New Roman"/>
          <w:b/>
          <w:i/>
          <w:sz w:val="22"/>
        </w:rPr>
        <w:t>S E T T O R E      T E R R I T O R I O</w:t>
      </w:r>
    </w:p>
    <w:p w:rsidR="001346A2" w:rsidRDefault="001346A2" w:rsidP="001346A2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285B9B" w:rsidRDefault="00AC7453">
      <w:pPr>
        <w:pStyle w:val="Testonormale"/>
        <w:rPr>
          <w:rFonts w:ascii="Times New Roman" w:hAnsi="Times New Roman"/>
          <w:b/>
          <w:sz w:val="22"/>
        </w:rPr>
      </w:pP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</w:r>
      <w:r w:rsidRPr="00285B9B">
        <w:rPr>
          <w:rFonts w:ascii="Times New Roman" w:hAnsi="Times New Roman"/>
          <w:b/>
          <w:sz w:val="22"/>
        </w:rPr>
        <w:tab/>
        <w:t>I L    D I R I G E N T E    D E L    S E T T O R E    T E R R I T O R I 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</w:t>
      </w:r>
      <w:r w:rsidR="002D5A99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</w:t>
      </w:r>
      <w:r w:rsidR="002D5A99">
        <w:rPr>
          <w:rFonts w:ascii="Times New Roman" w:hAnsi="Times New Roman"/>
          <w:sz w:val="22"/>
        </w:rPr>
        <w:t xml:space="preserve">il </w:t>
      </w:r>
      <w:r w:rsidR="00F34C8A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n.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NUMERO_PRATICA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[numero]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, del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DATA_CIE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[data_ce]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, rilasciat</w:t>
      </w:r>
      <w:r w:rsidR="00F34C8A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 xml:space="preserve"> il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[data_rilascio_titolo]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«[data_rilascio_titolo]»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al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per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OGGETTO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[oggetto]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Vista l'istanza del Sig. *, C.F. *, in data  *  prot. * , intesa ad ottenere  il trasferimento del</w:t>
      </w:r>
      <w:r w:rsidR="00F34C8A">
        <w:rPr>
          <w:rFonts w:ascii="Times New Roman" w:hAnsi="Times New Roman"/>
          <w:sz w:val="22"/>
        </w:rPr>
        <w:t xml:space="preserve"> </w:t>
      </w:r>
      <w:r w:rsidR="00C942CD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a proprio nome;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Visto l'atto del Dott. Notaio * in  in data * Rep * Racc. *  con il quale il Sig. *  ha acquistato dal Sig.</w:t>
      </w:r>
      <w:r w:rsidR="007432B7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RICHIEDENTI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l'immobile interessato dal</w:t>
      </w:r>
      <w:r w:rsidR="00F4057E">
        <w:rPr>
          <w:rFonts w:ascii="Times New Roman" w:hAnsi="Times New Roman"/>
          <w:sz w:val="22"/>
        </w:rPr>
        <w:t xml:space="preserve"> </w:t>
      </w:r>
      <w:r w:rsidR="00260A28">
        <w:rPr>
          <w:rFonts w:ascii="Times New Roman" w:hAnsi="Times New Roman"/>
          <w:sz w:val="22"/>
        </w:rPr>
        <w:t>Permesso per Costruire</w:t>
      </w:r>
      <w:r>
        <w:rPr>
          <w:rFonts w:ascii="Times New Roman" w:hAnsi="Times New Roman"/>
          <w:sz w:val="22"/>
        </w:rPr>
        <w:t xml:space="preserve"> di cui trattasi, individuata a catasto con il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[elenco_ct]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fldChar w:fldCharType="begin"/>
      </w:r>
      <w:r>
        <w:rPr>
          <w:rFonts w:ascii="Times New Roman" w:hAnsi="Times New Roman"/>
          <w:sz w:val="22"/>
        </w:rPr>
        <w:instrText xml:space="preserve"> MERGEFIELD RIF_CATASTO_URB </w:instrText>
      </w:r>
      <w:r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[elenco_cu]</w:t>
      </w:r>
      <w:r>
        <w:rPr>
          <w:rFonts w:ascii="Times New Roman" w:hAnsi="Times New Roman"/>
          <w:sz w:val="22"/>
        </w:rPr>
        <w:fldChar w:fldCharType="end"/>
      </w:r>
      <w:r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jc w:val="both"/>
        <w:rPr>
          <w:rFonts w:ascii="Times New Roman" w:hAnsi="Times New Roman"/>
          <w:sz w:val="22"/>
        </w:rPr>
      </w:pPr>
    </w:p>
    <w:p w:rsidR="00AC7453" w:rsidRPr="00865773" w:rsidRDefault="00AC7453" w:rsidP="00865773">
      <w:pPr>
        <w:pStyle w:val="Testonormale"/>
        <w:jc w:val="center"/>
        <w:rPr>
          <w:rFonts w:ascii="Times New Roman" w:hAnsi="Times New Roman"/>
          <w:b/>
          <w:sz w:val="22"/>
        </w:rPr>
      </w:pPr>
      <w:r w:rsidRPr="00865773">
        <w:rPr>
          <w:rFonts w:ascii="Times New Roman" w:hAnsi="Times New Roman"/>
          <w:b/>
          <w:sz w:val="22"/>
        </w:rPr>
        <w:t>T R A S F E R I S C E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2D5A99">
      <w:pPr>
        <w:pStyle w:val="Testonormale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Il Permesso per Costruire</w:t>
      </w:r>
      <w:r w:rsidR="00AC7453">
        <w:rPr>
          <w:rFonts w:ascii="Times New Roman" w:hAnsi="Times New Roman"/>
          <w:sz w:val="22"/>
        </w:rPr>
        <w:t xml:space="preserve"> citat</w:t>
      </w:r>
      <w:r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in premessa dal </w:t>
      </w:r>
      <w:r w:rsidR="00AC7453">
        <w:rPr>
          <w:rFonts w:ascii="Times New Roman" w:hAnsi="Times New Roman"/>
          <w:sz w:val="22"/>
        </w:rPr>
        <w:fldChar w:fldCharType="begin"/>
      </w:r>
      <w:r w:rsidR="00AC7453">
        <w:rPr>
          <w:rFonts w:ascii="Times New Roman" w:hAnsi="Times New Roman"/>
          <w:sz w:val="22"/>
        </w:rPr>
        <w:instrText xml:space="preserve"> MERGEFIELD RICHIEDENTI </w:instrText>
      </w:r>
      <w:r w:rsidR="00AC7453">
        <w:rPr>
          <w:rFonts w:ascii="Times New Roman" w:hAnsi="Times New Roman"/>
          <w:sz w:val="22"/>
        </w:rPr>
        <w:fldChar w:fldCharType="separate"/>
      </w:r>
      <w:r w:rsidR="00340A75">
        <w:rPr>
          <w:rFonts w:ascii="Times New Roman" w:hAnsi="Times New Roman"/>
          <w:noProof/>
          <w:sz w:val="22"/>
        </w:rPr>
        <w:t>[elenco_richiedenti]</w:t>
      </w:r>
      <w:r w:rsidR="00AC7453">
        <w:rPr>
          <w:rFonts w:ascii="Times New Roman" w:hAnsi="Times New Roman"/>
          <w:sz w:val="22"/>
        </w:rPr>
        <w:fldChar w:fldCharType="end"/>
      </w:r>
      <w:r w:rsidR="00AC7453">
        <w:rPr>
          <w:rFonts w:ascii="Times New Roman" w:hAnsi="Times New Roman"/>
          <w:sz w:val="22"/>
        </w:rPr>
        <w:t xml:space="preserve"> al Sig. * ferme restando tutte le condizioni, nessuna esclusa, </w:t>
      </w:r>
      <w:r w:rsidR="00005E93">
        <w:rPr>
          <w:rFonts w:ascii="Times New Roman" w:hAnsi="Times New Roman"/>
          <w:sz w:val="22"/>
        </w:rPr>
        <w:t xml:space="preserve">contenute </w:t>
      </w:r>
      <w:r w:rsidR="00AC7453">
        <w:rPr>
          <w:rFonts w:ascii="Times New Roman" w:hAnsi="Times New Roman"/>
          <w:sz w:val="22"/>
        </w:rPr>
        <w:t>nell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 xml:space="preserve"> stess</w:t>
      </w:r>
      <w:r w:rsidR="00D04C56">
        <w:rPr>
          <w:rFonts w:ascii="Times New Roman" w:hAnsi="Times New Roman"/>
          <w:sz w:val="22"/>
        </w:rPr>
        <w:t>o</w:t>
      </w:r>
      <w:r w:rsidR="00AC7453">
        <w:rPr>
          <w:rFonts w:ascii="Times New Roman" w:hAnsi="Times New Roman"/>
          <w:sz w:val="22"/>
        </w:rPr>
        <w:t>.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Sanremo,</w:t>
      </w:r>
      <w:r w:rsidR="00340A75">
        <w:rPr>
          <w:rFonts w:ascii="Times New Roman" w:hAnsi="Times New Roman"/>
          <w:sz w:val="22"/>
        </w:rPr>
        <w:t>[data</w:t>
      </w:r>
      <w:bookmarkStart w:id="0" w:name="_GoBack"/>
      <w:bookmarkEnd w:id="0"/>
      <w:r w:rsidR="00340A75">
        <w:rPr>
          <w:rFonts w:ascii="Times New Roman" w:hAnsi="Times New Roman"/>
          <w:sz w:val="22"/>
        </w:rPr>
        <w:t>]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</w:p>
    <w:p w:rsidR="00AC7453" w:rsidRPr="001346A2" w:rsidRDefault="00AC7453">
      <w:pPr>
        <w:pStyle w:val="Testonormale"/>
        <w:rPr>
          <w:rFonts w:ascii="Times New Roman" w:hAnsi="Times New Roman"/>
          <w:i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1346A2" w:rsidRPr="001346A2">
        <w:rPr>
          <w:rFonts w:ascii="Times New Roman" w:hAnsi="Times New Roman"/>
          <w:i/>
          <w:sz w:val="22"/>
        </w:rPr>
        <w:t>IL DIRIGENTE SETTORE TERRITORIO</w:t>
      </w:r>
    </w:p>
    <w:p w:rsidR="00AC7453" w:rsidRDefault="00AC7453">
      <w:pPr>
        <w:pStyle w:val="Testonorma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  <w:t xml:space="preserve">Ing. </w:t>
      </w:r>
      <w:r w:rsidR="001F78DA">
        <w:rPr>
          <w:rFonts w:ascii="Times New Roman" w:hAnsi="Times New Roman"/>
          <w:sz w:val="22"/>
        </w:rPr>
        <w:t>Gian Paolo TRUCCHI</w:t>
      </w:r>
    </w:p>
    <w:p w:rsidR="00AC7453" w:rsidRDefault="00AC7453"/>
    <w:sectPr w:rsidR="00AC7453" w:rsidSect="006C2C3F">
      <w:pgSz w:w="11906" w:h="16838"/>
      <w:pgMar w:top="568" w:right="1152" w:bottom="1134" w:left="1152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A75"/>
    <w:rsid w:val="00005E93"/>
    <w:rsid w:val="001346A2"/>
    <w:rsid w:val="001F78DA"/>
    <w:rsid w:val="00260A28"/>
    <w:rsid w:val="00285B9B"/>
    <w:rsid w:val="002D5A99"/>
    <w:rsid w:val="00340A75"/>
    <w:rsid w:val="006145F1"/>
    <w:rsid w:val="006C2C3F"/>
    <w:rsid w:val="007432B7"/>
    <w:rsid w:val="00865773"/>
    <w:rsid w:val="00AC7453"/>
    <w:rsid w:val="00C942CD"/>
    <w:rsid w:val="00D04C56"/>
    <w:rsid w:val="00E9507B"/>
    <w:rsid w:val="00F34C8A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703F1-FF6E-43E6-B8FE-67CCCEB8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VOLTU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VOLTURA.dotx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dcterms:created xsi:type="dcterms:W3CDTF">2013-12-04T15:13:00Z</dcterms:created>
  <dcterms:modified xsi:type="dcterms:W3CDTF">2013-12-04T15:14:00Z</dcterms:modified>
</cp:coreProperties>
</file>