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9177A2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3312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5549A9" w:rsidP="00411F57">
      <w:pPr>
        <w:ind w:left="1134" w:hanging="426"/>
        <w:jc w:val="both"/>
        <w:rPr>
          <w:sz w:val="24"/>
        </w:rPr>
      </w:pPr>
      <w:r>
        <w:rPr>
          <w:sz w:val="24"/>
        </w:rPr>
        <w:t xml:space="preserve">Prot. N. </w:t>
      </w:r>
      <w:r w:rsidR="009177A2">
        <w:rPr>
          <w:sz w:val="24"/>
        </w:rPr>
        <w:t>[protocollo]</w:t>
      </w:r>
      <w:r>
        <w:rPr>
          <w:sz w:val="24"/>
        </w:rPr>
        <w:t xml:space="preserve">  </w:t>
      </w:r>
      <w:r w:rsidR="005B4040">
        <w:rPr>
          <w:sz w:val="24"/>
        </w:rPr>
        <w:t xml:space="preserve">                         </w:t>
      </w:r>
      <w:r>
        <w:rPr>
          <w:sz w:val="24"/>
        </w:rPr>
        <w:t xml:space="preserve">   Fasc.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>
        <w:rPr>
          <w:sz w:val="24"/>
        </w:rPr>
        <w:fldChar w:fldCharType="end"/>
      </w:r>
      <w:r w:rsidR="009177A2">
        <w:rPr>
          <w:sz w:val="24"/>
        </w:rPr>
        <w:t>[numero]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CA6A84" w:rsidRPr="00CA6A84">
        <w:rPr>
          <w:b/>
          <w:sz w:val="24"/>
          <w:szCs w:val="24"/>
        </w:rPr>
        <w:t xml:space="preserve"> </w:t>
      </w:r>
      <w:r w:rsidR="00CA6A84" w:rsidRPr="001E030C">
        <w:rPr>
          <w:b/>
          <w:sz w:val="24"/>
          <w:szCs w:val="24"/>
        </w:rPr>
        <w:t xml:space="preserve">Comunicazione </w:t>
      </w:r>
      <w:r w:rsidR="00CA6A84">
        <w:rPr>
          <w:b/>
          <w:sz w:val="24"/>
          <w:szCs w:val="24"/>
        </w:rPr>
        <w:t xml:space="preserve">parere Commissione Edilizia Comunale . </w:t>
      </w:r>
      <w:r w:rsidRPr="001E030C">
        <w:rPr>
          <w:sz w:val="24"/>
        </w:rPr>
        <w:t>Intervento di</w:t>
      </w:r>
      <w:r w:rsidR="009177A2">
        <w:rPr>
          <w:sz w:val="24"/>
        </w:rPr>
        <w:t xml:space="preserve"> [oggetto]</w:t>
      </w:r>
      <w:r w:rsidRPr="001E030C">
        <w:rPr>
          <w:sz w:val="24"/>
        </w:rPr>
        <w:t xml:space="preserve"> in </w:t>
      </w:r>
      <w:r w:rsidR="009177A2">
        <w:rPr>
          <w:sz w:val="24"/>
        </w:rPr>
        <w:t>[ubicazione]</w:t>
      </w:r>
      <w:r w:rsidRPr="001E030C">
        <w:rPr>
          <w:sz w:val="24"/>
        </w:rPr>
        <w:fldChar w:fldCharType="begin"/>
      </w:r>
      <w:r w:rsidRPr="001E030C">
        <w:rPr>
          <w:sz w:val="24"/>
        </w:rPr>
        <w:instrText xml:space="preserve"> MERGEFIELD Stradario </w:instrText>
      </w:r>
      <w:r w:rsidRPr="001E030C">
        <w:rPr>
          <w:sz w:val="24"/>
        </w:rPr>
        <w:fldChar w:fldCharType="end"/>
      </w:r>
      <w:r w:rsidRPr="001E030C">
        <w:rPr>
          <w:sz w:val="24"/>
        </w:rPr>
        <w:t>.</w:t>
      </w: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9177A2" w:rsidRPr="009177A2" w:rsidRDefault="009177A2" w:rsidP="009177A2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9177A2" w:rsidRPr="009177A2" w:rsidTr="009177A2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[richiedenti.nominativo;block=tbs:row]</w:t>
            </w:r>
          </w:p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[richiedenti.indirizzo]</w:t>
            </w:r>
          </w:p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[richiedenti.cap] [richiedenti.comune] ([richiedenti.prov])</w:t>
            </w:r>
          </w:p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</w:p>
        </w:tc>
      </w:tr>
      <w:tr w:rsidR="009177A2" w:rsidRPr="009177A2" w:rsidTr="009177A2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[progettisti.nominativo;block=tbs:row]</w:t>
            </w:r>
          </w:p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[progettisti.indirizzo]</w:t>
            </w:r>
          </w:p>
          <w:p w:rsidR="009177A2" w:rsidRPr="009177A2" w:rsidRDefault="009177A2" w:rsidP="009177A2">
            <w:pPr>
              <w:rPr>
                <w:color w:val="000000"/>
                <w:sz w:val="24"/>
                <w:szCs w:val="24"/>
              </w:rPr>
            </w:pPr>
            <w:r w:rsidRPr="009177A2">
              <w:rPr>
                <w:b/>
                <w:bCs/>
                <w:color w:val="000000"/>
                <w:sz w:val="24"/>
                <w:szCs w:val="24"/>
              </w:rPr>
              <w:t>[progettisti.cap] [progettisti.comune] ([progettisti.prov])</w:t>
            </w:r>
          </w:p>
        </w:tc>
      </w:tr>
    </w:tbl>
    <w:p w:rsidR="00CA6A84" w:rsidRDefault="00CA6A84" w:rsidP="009177A2">
      <w:pPr>
        <w:pStyle w:val="Rientrocorpodeltesto2"/>
        <w:spacing w:before="480" w:line="240" w:lineRule="auto"/>
        <w:ind w:left="284"/>
        <w:jc w:val="both"/>
        <w:rPr>
          <w:sz w:val="24"/>
        </w:rPr>
      </w:pPr>
      <w:r w:rsidRPr="00446F10">
        <w:rPr>
          <w:sz w:val="24"/>
        </w:rPr>
        <w:t xml:space="preserve">In relazione alla domanda presentata dalla S.V. per poter eseguire i lavori in oggetto, si comunica che </w:t>
      </w:r>
      <w:smartTag w:uri="urn:schemas-microsoft-com:office:smarttags" w:element="PersonName">
        <w:smartTagPr>
          <w:attr w:name="ProductID" w:val="La Commissione Edilizia"/>
        </w:smartTagPr>
        <w:r w:rsidRPr="00446F10">
          <w:rPr>
            <w:sz w:val="24"/>
          </w:rPr>
          <w:t xml:space="preserve">la Commissione </w:t>
        </w:r>
        <w:r>
          <w:rPr>
            <w:sz w:val="24"/>
          </w:rPr>
          <w:t>Edilizia</w:t>
        </w:r>
      </w:smartTag>
      <w:r>
        <w:rPr>
          <w:sz w:val="24"/>
        </w:rPr>
        <w:t xml:space="preserve"> Comunale nella seduta</w:t>
      </w:r>
      <w:r w:rsidRPr="00446F10">
        <w:rPr>
          <w:sz w:val="24"/>
        </w:rPr>
        <w:t xml:space="preserve"> del </w:t>
      </w:r>
      <w:r w:rsidR="009177A2">
        <w:rPr>
          <w:sz w:val="24"/>
        </w:rPr>
        <w:t>[data_rilascio_ce]</w:t>
      </w:r>
      <w:r w:rsidRPr="00446F10">
        <w:rPr>
          <w:sz w:val="24"/>
        </w:rPr>
        <w:t xml:space="preserve"> ha</w:t>
      </w:r>
      <w:r>
        <w:rPr>
          <w:sz w:val="24"/>
        </w:rPr>
        <w:t xml:space="preserve"> espresso il parere che si allega alla presente.</w:t>
      </w:r>
    </w:p>
    <w:p w:rsidR="00CA6A84" w:rsidRPr="006F30F7" w:rsidRDefault="00CA6A84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CA6A84" w:rsidRPr="001E030C" w:rsidRDefault="005B4040" w:rsidP="00CA6A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proseguo della </w:t>
      </w:r>
      <w:r w:rsidR="008F7C1E">
        <w:rPr>
          <w:sz w:val="24"/>
          <w:szCs w:val="24"/>
        </w:rPr>
        <w:t>pratica in oggetto, si chiede vengano fatte pervenire 3 copie degli elaborati modificati come da prescrizioni della Commissione.</w:t>
      </w:r>
    </w:p>
    <w:p w:rsidR="00CA6A84" w:rsidRDefault="00CA6A84" w:rsidP="00CA6A84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</w:t>
      </w:r>
    </w:p>
    <w:p w:rsidR="00406D33" w:rsidRDefault="00406D33" w:rsidP="00CA6A84">
      <w:pPr>
        <w:jc w:val="both"/>
        <w:rPr>
          <w:sz w:val="24"/>
          <w:szCs w:val="24"/>
        </w:rPr>
      </w:pPr>
    </w:p>
    <w:p w:rsidR="00152848" w:rsidRDefault="00152848" w:rsidP="00152848">
      <w:pPr>
        <w:pStyle w:val="Titolo8"/>
        <w:spacing w:before="720"/>
        <w:ind w:left="5670"/>
        <w:jc w:val="center"/>
      </w:pPr>
      <w:r>
        <w:t>Il Responsabile Settore</w:t>
      </w:r>
    </w:p>
    <w:p w:rsidR="00152848" w:rsidRPr="00010188" w:rsidRDefault="00152848" w:rsidP="00152848">
      <w:pPr>
        <w:widowControl w:val="0"/>
        <w:ind w:left="5670"/>
        <w:jc w:val="center"/>
        <w:rPr>
          <w:b/>
          <w:sz w:val="24"/>
          <w:u w:val="single"/>
        </w:rPr>
      </w:pPr>
      <w:r w:rsidRPr="00010188">
        <w:rPr>
          <w:b/>
          <w:sz w:val="24"/>
          <w:u w:val="single"/>
        </w:rPr>
        <w:t>Edilizia Privata</w:t>
      </w:r>
    </w:p>
    <w:p w:rsidR="00152848" w:rsidRDefault="00152848" w:rsidP="00152848">
      <w:pPr>
        <w:widowControl w:val="0"/>
        <w:ind w:left="5670"/>
        <w:jc w:val="center"/>
        <w:rPr>
          <w:sz w:val="24"/>
        </w:rPr>
      </w:pPr>
      <w:r>
        <w:rPr>
          <w:sz w:val="24"/>
        </w:rPr>
        <w:t>(geom. Marianna De Felice)</w:t>
      </w:r>
    </w:p>
    <w:p w:rsidR="009073EB" w:rsidRDefault="009073EB" w:rsidP="00406D33">
      <w:pPr>
        <w:jc w:val="both"/>
      </w:pPr>
    </w:p>
    <w:sectPr w:rsidR="009073EB" w:rsidSect="00406D33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84" w:rsidRDefault="00CA6A84">
      <w:r>
        <w:separator/>
      </w:r>
    </w:p>
  </w:endnote>
  <w:endnote w:type="continuationSeparator" w:id="0">
    <w:p w:rsidR="00CA6A84" w:rsidRDefault="00CA6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A84" w:rsidRDefault="00CA6A8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A6A84" w:rsidRDefault="00CA6A8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A84" w:rsidRDefault="00CA6A8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CA6A84" w:rsidRDefault="00CA6A84">
    <w:pPr>
      <w:tabs>
        <w:tab w:val="left" w:pos="2694"/>
        <w:tab w:val="right" w:pos="9639"/>
      </w:tabs>
      <w:rPr>
        <w:sz w:val="18"/>
      </w:rPr>
    </w:pPr>
  </w:p>
  <w:p w:rsidR="00CA6A84" w:rsidRDefault="00CA6A84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CA6A84" w:rsidRDefault="00CA6A8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A6A84" w:rsidRDefault="00CA6A8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A6A84" w:rsidRDefault="00CA6A8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A6A84" w:rsidRDefault="00CA6A8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CA6A84" w:rsidRDefault="009177A2">
    <w:pPr>
      <w:pStyle w:val="Pidipagina"/>
      <w:ind w:left="284" w:right="360"/>
    </w:pPr>
    <w:r>
      <w:rPr>
        <w:noProof/>
      </w:rPr>
      <w:drawing>
        <wp:inline distT="0" distB="0" distL="0" distR="0">
          <wp:extent cx="1178560" cy="568960"/>
          <wp:effectExtent l="19050" t="0" r="254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68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6A84" w:rsidRDefault="00CA6A84">
    <w:pPr>
      <w:pStyle w:val="Pidipagina"/>
      <w:ind w:left="284" w:right="360"/>
    </w:pPr>
  </w:p>
  <w:p w:rsidR="00CA6A84" w:rsidRDefault="00CA6A8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8F7C1E">
        <w:rPr>
          <w:noProof/>
          <w:sz w:val="16"/>
        </w:rPr>
        <w:t>F:\UFFICI\EDILIZIA\RABELLINO\MODELLI\COMUNICAZIONE PARERE CEC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84" w:rsidRDefault="00CA6A84">
      <w:r>
        <w:separator/>
      </w:r>
    </w:p>
  </w:footnote>
  <w:footnote w:type="continuationSeparator" w:id="0">
    <w:p w:rsidR="00CA6A84" w:rsidRDefault="00CA6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230F9"/>
    <w:rsid w:val="00152848"/>
    <w:rsid w:val="001E030C"/>
    <w:rsid w:val="0028681E"/>
    <w:rsid w:val="003256C5"/>
    <w:rsid w:val="00406D33"/>
    <w:rsid w:val="00411F57"/>
    <w:rsid w:val="005549A9"/>
    <w:rsid w:val="005B4040"/>
    <w:rsid w:val="005F5C95"/>
    <w:rsid w:val="00681860"/>
    <w:rsid w:val="006A7B4A"/>
    <w:rsid w:val="008842CA"/>
    <w:rsid w:val="008F7C1E"/>
    <w:rsid w:val="009073EB"/>
    <w:rsid w:val="009177A2"/>
    <w:rsid w:val="00AA266F"/>
    <w:rsid w:val="00B373F6"/>
    <w:rsid w:val="00C0288A"/>
    <w:rsid w:val="00C545F6"/>
    <w:rsid w:val="00CA6A84"/>
    <w:rsid w:val="00CD0B85"/>
    <w:rsid w:val="00D568B0"/>
    <w:rsid w:val="00D67CB8"/>
    <w:rsid w:val="00E81B5D"/>
    <w:rsid w:val="00E92044"/>
    <w:rsid w:val="00F03BA6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  <w:style w:type="paragraph" w:styleId="NormaleWeb">
    <w:name w:val="Normal (Web)"/>
    <w:basedOn w:val="Normale"/>
    <w:uiPriority w:val="99"/>
    <w:unhideWhenUsed/>
    <w:rsid w:val="009177A2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9177A2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1018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3514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2006-01-19T13:57:00Z</cp:lastPrinted>
  <dcterms:created xsi:type="dcterms:W3CDTF">2014-03-05T10:33:00Z</dcterms:created>
  <dcterms:modified xsi:type="dcterms:W3CDTF">2014-03-05T10:33:00Z</dcterms:modified>
</cp:coreProperties>
</file>