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B47CDD" w:rsidP="00B47CDD">
      <w:pPr>
        <w:tabs>
          <w:tab w:val="left" w:pos="-1134"/>
          <w:tab w:val="decimal" w:pos="284"/>
          <w:tab w:val="left" w:pos="8280"/>
        </w:tabs>
        <w:jc w:val="both"/>
        <w:rPr>
          <w:sz w:val="24"/>
        </w:rPr>
      </w:pPr>
      <w:r>
        <w:rPr>
          <w:sz w:val="24"/>
        </w:rPr>
        <w:t>[documenti_dichiarazioni.documento;block=tbs:p; when [documenti_dichiarazioni.mancante]=1]</w:t>
      </w:r>
    </w:p>
    <w:p w:rsidRDefault="00B47CDD" w:rsidP="00B47CDD">
      <w:pPr>
        <w:tabs>
          <w:tab w:val="left" w:pos="-1134"/>
          <w:tab w:val="decimal" w:pos="284"/>
          <w:tab w:val="left" w:pos="3255"/>
        </w:tabs>
        <w:jc w:val="both"/>
        <w:rPr>
          <w:sz w:val="24"/>
        </w:rPr>
      </w:pPr>
    </w:p>
    <w:p w:rsidRDefault="00BD6680" w:rsidP="00BD6680">
      <w:pPr>
        <w:tabs>
          <w:tab w:val="left" w:pos="-1134"/>
          <w:tab w:val="decimal" w:pos="284"/>
        </w:tabs>
        <w:jc w:val="both"/>
        <w:rPr>
          <w:b/>
          <w:sz w:val="24"/>
        </w:rPr>
      </w:pPr>
      <w:r>
        <w:rPr>
          <w:b/>
          <w:sz w:val="24"/>
        </w:rPr>
        <w:t>VARIE</w:t>
      </w:r>
    </w:p>
    <w:p w:rsidRDefault="00B47CDD" w:rsidP="00B47CDD">
      <w:pPr>
        <w:tabs>
          <w:tab w:val="left" w:pos="-1134"/>
          <w:tab w:val="decimal" w:pos="284"/>
          <w:tab w:val="left" w:pos="8280"/>
        </w:tabs>
        <w:jc w:val="both"/>
        <w:rPr>
          <w:sz w:val="24"/>
        </w:rPr>
      </w:pPr>
      <w:r>
        <w:rPr>
          <w:sz w:val="24"/>
        </w:rPr>
        <w:t>ATTO PERTINENZIALITA' Mappali che costituiscono azienda agricola</w:t>
      </w:r>
    </w:p>
    <w:p w:rsidRDefault="00B47CDD" w:rsidP="00B47CDD">
      <w:pPr>
        <w:tabs>
          <w:tab w:val="left" w:pos="-1134"/>
          <w:tab w:val="decimal" w:pos="284"/>
          <w:tab w:val="left" w:pos="8280"/>
        </w:tabs>
        <w:jc w:val="both"/>
        <w:rPr>
          <w:sz w:val="24"/>
        </w:rPr>
      </w:pPr>
      <w:r>
        <w:rPr>
          <w:sz w:val="24"/>
        </w:rPr>
        <w:t>fotomontaggio e/o Rendering</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979" w:rsidRDefault="00681979">
      <w:r>
        <w:separator/>
      </w:r>
    </w:p>
  </w:endnote>
  <w:endnote w:type="continuationSeparator" w:id="0">
    <w:p w:rsidR="00681979" w:rsidRDefault="006819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979" w:rsidRDefault="00681979">
      <w:r>
        <w:separator/>
      </w:r>
    </w:p>
  </w:footnote>
  <w:footnote w:type="continuationSeparator" w:id="0">
    <w:p w:rsidR="00681979" w:rsidRDefault="006819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114B1E"/>
    <w:rsid w:val="00191806"/>
    <w:rsid w:val="001E030C"/>
    <w:rsid w:val="00201FD7"/>
    <w:rsid w:val="0028681E"/>
    <w:rsid w:val="002A2A56"/>
    <w:rsid w:val="002A7F85"/>
    <w:rsid w:val="002D2F0F"/>
    <w:rsid w:val="002E784F"/>
    <w:rsid w:val="003317CA"/>
    <w:rsid w:val="00366442"/>
    <w:rsid w:val="00374B5A"/>
    <w:rsid w:val="003A0459"/>
    <w:rsid w:val="003A2CCB"/>
    <w:rsid w:val="00411F57"/>
    <w:rsid w:val="00464741"/>
    <w:rsid w:val="00471EDA"/>
    <w:rsid w:val="004914FF"/>
    <w:rsid w:val="004C57C6"/>
    <w:rsid w:val="004C587D"/>
    <w:rsid w:val="004E3B1C"/>
    <w:rsid w:val="005549A9"/>
    <w:rsid w:val="005A60C9"/>
    <w:rsid w:val="005E14B4"/>
    <w:rsid w:val="00681860"/>
    <w:rsid w:val="00681979"/>
    <w:rsid w:val="00733FC9"/>
    <w:rsid w:val="00734B03"/>
    <w:rsid w:val="00736D36"/>
    <w:rsid w:val="00747E8C"/>
    <w:rsid w:val="00750BC4"/>
    <w:rsid w:val="00763152"/>
    <w:rsid w:val="00775D9C"/>
    <w:rsid w:val="00820C88"/>
    <w:rsid w:val="00850E14"/>
    <w:rsid w:val="008A3AB0"/>
    <w:rsid w:val="008C0180"/>
    <w:rsid w:val="008D1BD0"/>
    <w:rsid w:val="00901BD7"/>
    <w:rsid w:val="009020C9"/>
    <w:rsid w:val="00906739"/>
    <w:rsid w:val="009073EB"/>
    <w:rsid w:val="00987788"/>
    <w:rsid w:val="009F132F"/>
    <w:rsid w:val="00A66F01"/>
    <w:rsid w:val="00AD5EE5"/>
    <w:rsid w:val="00B00441"/>
    <w:rsid w:val="00B06DF6"/>
    <w:rsid w:val="00B12F92"/>
    <w:rsid w:val="00B373F6"/>
    <w:rsid w:val="00B47CDD"/>
    <w:rsid w:val="00B61ACB"/>
    <w:rsid w:val="00B62827"/>
    <w:rsid w:val="00BC401F"/>
    <w:rsid w:val="00BD2B54"/>
    <w:rsid w:val="00BD6680"/>
    <w:rsid w:val="00BF42A6"/>
    <w:rsid w:val="00C43B4E"/>
    <w:rsid w:val="00C47D9E"/>
    <w:rsid w:val="00C50373"/>
    <w:rsid w:val="00C545F6"/>
    <w:rsid w:val="00C71A32"/>
    <w:rsid w:val="00CB14DC"/>
    <w:rsid w:val="00D76FB6"/>
    <w:rsid w:val="00D85916"/>
    <w:rsid w:val="00DA7A98"/>
    <w:rsid w:val="00DB4370"/>
    <w:rsid w:val="00DE1B0A"/>
    <w:rsid w:val="00DE555C"/>
    <w:rsid w:val="00E92044"/>
    <w:rsid w:val="00EB0D64"/>
    <w:rsid w:val="00EB7B72"/>
    <w:rsid w:val="00EC23A9"/>
    <w:rsid w:val="00EC590F"/>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950C62-A894-4978-929D-8BB46BD7C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89</TotalTime>
  <Pages>5</Pages>
  <Words>1446</Words>
  <Characters>8243</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9670</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26</cp:revision>
  <cp:lastPrinted>2014-03-13T10:25:00Z</cp:lastPrinted>
  <dcterms:created xsi:type="dcterms:W3CDTF">2014-04-15T15:29:00Z</dcterms:created>
  <dcterms:modified xsi:type="dcterms:W3CDTF">2014-05-22T14:40:00Z</dcterms:modified>
</cp:coreProperties>
</file>