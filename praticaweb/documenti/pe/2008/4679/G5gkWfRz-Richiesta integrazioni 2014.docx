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47CDD">
      <w:pPr>
        <w:tabs>
          <w:tab w:val="left" w:pos="-1134"/>
          <w:tab w:val="decimal" w:pos="284"/>
          <w:tab w:val="left" w:pos="3255"/>
        </w:tabs>
        <w:jc w:val="both"/>
        <w:rPr>
          <w:b/>
          <w:sz w:val="24"/>
        </w:rPr>
      </w:pPr>
      <w:r>
        <w:rPr>
          <w:b/>
          <w:sz w:val="24"/>
        </w:rPr>
        <w:t>DICHIARAZIONI</w:t>
      </w:r>
    </w:p>
    <w:p w:rsidRDefault="006E6C3E" w:rsidP="009C4BE5">
      <w:pPr>
        <w:pStyle w:val="Paragrafoelenco"/>
        <w:numPr>
          <w:ilvl w:val="0"/>
          <w:numId w:val="25"/>
        </w:numPr>
        <w:tabs>
          <w:tab w:val="left" w:pos="-1134"/>
          <w:tab w:val="decimal" w:pos="284"/>
          <w:tab w:val="left" w:pos="3255"/>
        </w:tabs>
        <w:jc w:val="both"/>
        <w:rPr>
          <w:sz w:val="24"/>
        </w:rPr>
      </w:pPr>
      <w:r>
        <w:rPr>
          <w:sz w:val="24"/>
        </w:rPr>
        <w:t/>
      </w:r>
    </w:p>
    <w:p w:rsidRDefault="006E6C3E" w:rsidP="00B47CDD">
      <w:pPr>
        <w:tabs>
          <w:tab w:val="left" w:pos="-1134"/>
          <w:tab w:val="decimal" w:pos="284"/>
          <w:tab w:val="left" w:pos="3255"/>
        </w:tabs>
        <w:jc w:val="both"/>
        <w:rPr>
          <w:b/>
          <w:sz w:val="24"/>
        </w:rPr>
      </w:pPr>
    </w:p>
    <w:p w:rsidRDefault="00BD6680" w:rsidP="00BD6680">
      <w:pPr>
        <w:tabs>
          <w:tab w:val="left" w:pos="-1134"/>
          <w:tab w:val="decimal" w:pos="284"/>
        </w:tabs>
        <w:jc w:val="both"/>
        <w:rPr>
          <w:b/>
          <w:sz w:val="24"/>
        </w:rPr>
      </w:pPr>
      <w:r>
        <w:rPr>
          <w:b/>
          <w:sz w:val="24"/>
        </w:rPr>
        <w:t>VARIE</w:t>
      </w:r>
    </w:p>
    <w:p w:rsidRDefault="00301B34"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AUTORIZZAZIONE PAESISTICO AMBIENTALE</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LEGGE REGIONALE 24/01</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48B" w:rsidRDefault="009F748B">
      <w:r>
        <w:separator/>
      </w:r>
    </w:p>
  </w:endnote>
  <w:endnote w:type="continuationSeparator" w:id="0">
    <w:p w:rsidR="009F748B" w:rsidRDefault="009F74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C73713">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C73713">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C73713">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48B" w:rsidRDefault="009F748B">
      <w:r>
        <w:separator/>
      </w:r>
    </w:p>
  </w:footnote>
  <w:footnote w:type="continuationSeparator" w:id="0">
    <w:p w:rsidR="009F748B" w:rsidRDefault="009F74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A320174"/>
    <w:multiLevelType w:val="hybridMultilevel"/>
    <w:tmpl w:val="C46847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CC07E9E"/>
    <w:multiLevelType w:val="singleLevel"/>
    <w:tmpl w:val="177E9472"/>
    <w:lvl w:ilvl="0">
      <w:numFmt w:val="none"/>
      <w:lvlText w:val=""/>
      <w:lvlJc w:val="left"/>
      <w:pPr>
        <w:tabs>
          <w:tab w:val="num" w:pos="360"/>
        </w:tabs>
      </w:pPr>
    </w:lvl>
  </w:abstractNum>
  <w:abstractNum w:abstractNumId="19">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0">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2">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3">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9"/>
  </w:num>
  <w:num w:numId="4">
    <w:abstractNumId w:val="18"/>
  </w:num>
  <w:num w:numId="5">
    <w:abstractNumId w:val="18"/>
    <w:lvlOverride w:ilvl="0">
      <w:lvl w:ilvl="0">
        <w:start w:val="1"/>
        <w:numFmt w:val="decimal"/>
        <w:lvlText w:val="%1."/>
        <w:legacy w:legacy="1" w:legacySpace="0" w:legacyIndent="283"/>
        <w:lvlJc w:val="left"/>
        <w:pPr>
          <w:ind w:left="283" w:hanging="283"/>
        </w:pPr>
      </w:lvl>
    </w:lvlOverride>
  </w:num>
  <w:num w:numId="6">
    <w:abstractNumId w:val="22"/>
  </w:num>
  <w:num w:numId="7">
    <w:abstractNumId w:val="4"/>
  </w:num>
  <w:num w:numId="8">
    <w:abstractNumId w:val="9"/>
  </w:num>
  <w:num w:numId="9">
    <w:abstractNumId w:val="2"/>
  </w:num>
  <w:num w:numId="10">
    <w:abstractNumId w:val="0"/>
  </w:num>
  <w:num w:numId="11">
    <w:abstractNumId w:val="20"/>
  </w:num>
  <w:num w:numId="12">
    <w:abstractNumId w:val="21"/>
  </w:num>
  <w:num w:numId="13">
    <w:abstractNumId w:val="12"/>
  </w:num>
  <w:num w:numId="14">
    <w:abstractNumId w:val="13"/>
  </w:num>
  <w:num w:numId="15">
    <w:abstractNumId w:val="5"/>
  </w:num>
  <w:num w:numId="16">
    <w:abstractNumId w:val="3"/>
  </w:num>
  <w:num w:numId="17">
    <w:abstractNumId w:val="7"/>
  </w:num>
  <w:num w:numId="18">
    <w:abstractNumId w:val="17"/>
  </w:num>
  <w:num w:numId="19">
    <w:abstractNumId w:val="15"/>
  </w:num>
  <w:num w:numId="20">
    <w:abstractNumId w:val="10"/>
  </w:num>
  <w:num w:numId="21">
    <w:abstractNumId w:val="1"/>
  </w:num>
  <w:num w:numId="22">
    <w:abstractNumId w:val="6"/>
  </w:num>
  <w:num w:numId="23">
    <w:abstractNumId w:val="14"/>
  </w:num>
  <w:num w:numId="24">
    <w:abstractNumId w:val="23"/>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9458"/>
    <o:shapelayout v:ext="edit">
      <o:idmap v:ext="edit" data="2"/>
    </o:shapelayout>
  </w:hdrShapeDefaults>
  <w:footnotePr>
    <w:footnote w:id="-1"/>
    <w:footnote w:id="0"/>
  </w:footnotePr>
  <w:endnotePr>
    <w:endnote w:id="-1"/>
    <w:endnote w:id="0"/>
  </w:endnotePr>
  <w:compat/>
  <w:rsids>
    <w:rsidRoot w:val="005549A9"/>
    <w:rsid w:val="000253EF"/>
    <w:rsid w:val="0005585D"/>
    <w:rsid w:val="0008015A"/>
    <w:rsid w:val="000B4485"/>
    <w:rsid w:val="000C0438"/>
    <w:rsid w:val="000C757C"/>
    <w:rsid w:val="000E5A89"/>
    <w:rsid w:val="00114B1E"/>
    <w:rsid w:val="00134F80"/>
    <w:rsid w:val="00172E7C"/>
    <w:rsid w:val="00191806"/>
    <w:rsid w:val="001A1C1E"/>
    <w:rsid w:val="001E030C"/>
    <w:rsid w:val="00201FD7"/>
    <w:rsid w:val="002374C3"/>
    <w:rsid w:val="00246BF3"/>
    <w:rsid w:val="0028681E"/>
    <w:rsid w:val="002A2A56"/>
    <w:rsid w:val="002A7F85"/>
    <w:rsid w:val="002D2F0F"/>
    <w:rsid w:val="002E1932"/>
    <w:rsid w:val="002E1961"/>
    <w:rsid w:val="002E784F"/>
    <w:rsid w:val="00301B34"/>
    <w:rsid w:val="00316AAF"/>
    <w:rsid w:val="003317CA"/>
    <w:rsid w:val="0036278D"/>
    <w:rsid w:val="00366442"/>
    <w:rsid w:val="00374B5A"/>
    <w:rsid w:val="00390B43"/>
    <w:rsid w:val="003A0459"/>
    <w:rsid w:val="003A2CCB"/>
    <w:rsid w:val="003A49B4"/>
    <w:rsid w:val="003D2F88"/>
    <w:rsid w:val="00411F57"/>
    <w:rsid w:val="00457C38"/>
    <w:rsid w:val="00464741"/>
    <w:rsid w:val="00471EDA"/>
    <w:rsid w:val="004914FF"/>
    <w:rsid w:val="004C57C6"/>
    <w:rsid w:val="004C587D"/>
    <w:rsid w:val="004E3B1C"/>
    <w:rsid w:val="00500721"/>
    <w:rsid w:val="005549A9"/>
    <w:rsid w:val="00574156"/>
    <w:rsid w:val="005A60C9"/>
    <w:rsid w:val="005E14B4"/>
    <w:rsid w:val="00681860"/>
    <w:rsid w:val="006870DE"/>
    <w:rsid w:val="006E6C3E"/>
    <w:rsid w:val="00733FC9"/>
    <w:rsid w:val="00734B03"/>
    <w:rsid w:val="00736D36"/>
    <w:rsid w:val="00747E8C"/>
    <w:rsid w:val="00750BC4"/>
    <w:rsid w:val="00763152"/>
    <w:rsid w:val="00775D9C"/>
    <w:rsid w:val="007841EE"/>
    <w:rsid w:val="00820C88"/>
    <w:rsid w:val="00850E14"/>
    <w:rsid w:val="00851BD4"/>
    <w:rsid w:val="008846D4"/>
    <w:rsid w:val="008A3AB0"/>
    <w:rsid w:val="008C0180"/>
    <w:rsid w:val="008D1BD0"/>
    <w:rsid w:val="00901BD7"/>
    <w:rsid w:val="009020C9"/>
    <w:rsid w:val="00906739"/>
    <w:rsid w:val="009073EB"/>
    <w:rsid w:val="00953AAB"/>
    <w:rsid w:val="00964721"/>
    <w:rsid w:val="00987788"/>
    <w:rsid w:val="009A198F"/>
    <w:rsid w:val="009C4BE5"/>
    <w:rsid w:val="009F132F"/>
    <w:rsid w:val="009F748B"/>
    <w:rsid w:val="00A02089"/>
    <w:rsid w:val="00A23A86"/>
    <w:rsid w:val="00A66F01"/>
    <w:rsid w:val="00A8343F"/>
    <w:rsid w:val="00AD5EE5"/>
    <w:rsid w:val="00AF1492"/>
    <w:rsid w:val="00B00441"/>
    <w:rsid w:val="00B06DF6"/>
    <w:rsid w:val="00B12F92"/>
    <w:rsid w:val="00B373F6"/>
    <w:rsid w:val="00B47CDD"/>
    <w:rsid w:val="00B61ACB"/>
    <w:rsid w:val="00B62827"/>
    <w:rsid w:val="00B94115"/>
    <w:rsid w:val="00BC401F"/>
    <w:rsid w:val="00BD095D"/>
    <w:rsid w:val="00BD2B54"/>
    <w:rsid w:val="00BD6680"/>
    <w:rsid w:val="00BF42A6"/>
    <w:rsid w:val="00C43B4E"/>
    <w:rsid w:val="00C44BC8"/>
    <w:rsid w:val="00C47D9E"/>
    <w:rsid w:val="00C50373"/>
    <w:rsid w:val="00C545F6"/>
    <w:rsid w:val="00C71A32"/>
    <w:rsid w:val="00C73713"/>
    <w:rsid w:val="00CB0DC8"/>
    <w:rsid w:val="00CB14DC"/>
    <w:rsid w:val="00CB5C36"/>
    <w:rsid w:val="00D410A6"/>
    <w:rsid w:val="00D76FB6"/>
    <w:rsid w:val="00D80957"/>
    <w:rsid w:val="00D85916"/>
    <w:rsid w:val="00D921A7"/>
    <w:rsid w:val="00DA7A98"/>
    <w:rsid w:val="00DB4370"/>
    <w:rsid w:val="00DE1B0A"/>
    <w:rsid w:val="00DE555C"/>
    <w:rsid w:val="00E11DF6"/>
    <w:rsid w:val="00E65F2F"/>
    <w:rsid w:val="00E852E5"/>
    <w:rsid w:val="00E92044"/>
    <w:rsid w:val="00EB0D64"/>
    <w:rsid w:val="00EB7B72"/>
    <w:rsid w:val="00EC23A9"/>
    <w:rsid w:val="00EC590F"/>
    <w:rsid w:val="00F46676"/>
    <w:rsid w:val="00F85159"/>
    <w:rsid w:val="00FA66DA"/>
    <w:rsid w:val="00FB42EB"/>
    <w:rsid w:val="00FC701F"/>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25D28F-85F0-4243-A46B-0849D9B4C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253</TotalTime>
  <Pages>5</Pages>
  <Words>1403</Words>
  <Characters>8001</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9386</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81</cp:revision>
  <cp:lastPrinted>2014-03-13T10:25:00Z</cp:lastPrinted>
  <dcterms:created xsi:type="dcterms:W3CDTF">2014-04-15T15:29:00Z</dcterms:created>
  <dcterms:modified xsi:type="dcterms:W3CDTF">2014-05-23T09:46:00Z</dcterms:modified>
</cp:coreProperties>
</file>