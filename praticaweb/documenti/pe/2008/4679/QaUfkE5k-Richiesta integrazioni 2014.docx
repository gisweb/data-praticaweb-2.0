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2E1932" w:rsidP="00B47CDD">
      <w:pPr>
        <w:tabs>
          <w:tab w:val="left" w:pos="-1134"/>
          <w:tab w:val="decimal" w:pos="284"/>
          <w:tab w:val="left" w:pos="3255"/>
        </w:tabs>
        <w:jc w:val="both"/>
        <w:rPr>
          <w:b/>
          <w:sz w:val="24"/>
        </w:rPr>
      </w:pPr>
    </w:p>
    <w:tbl>
      <w:tblPr>
        <w:tblStyle w:val="Grigliatabella"/>
        <w:tblW w:w="0" w:type="auto"/>
        <w:tblLook w:val="04A0"/>
      </w:tblPr>
      <w:tblGrid>
        <w:gridCol w:w="9778"/>
      </w:tblGrid>
      <w:tr w:rsidTr="002E1932">
        <w:tc>
          <w:tcPr>
            <w:tcW w:w="9778" w:type="dxa"/>
          </w:tcPr>
          <w:p w:rsidRDefault="002E1932" w:rsidP="00B47CDD">
            <w:pPr>
              <w:tabs>
                <w:tab w:val="left" w:pos="-1134"/>
                <w:tab w:val="decimal" w:pos="284"/>
                <w:tab w:val="left" w:pos="3255"/>
              </w:tabs>
              <w:jc w:val="both"/>
              <w:rPr>
                <w:b/>
                <w:sz w:val="24"/>
              </w:rPr>
            </w:pPr>
            <w:r>
              <w:rPr>
                <w:b/>
                <w:sz w:val="24"/>
              </w:rPr>
              <w:t>Tipo: [main.documenti_mancanti.id_iter;block=tbs:row]</w:t>
            </w:r>
          </w:p>
          <w:tbl>
            <w:tblPr>
              <w:tblStyle w:val="Grigliatabella"/>
              <w:tblW w:w="0" w:type="auto"/>
              <w:tblLook w:val="04A0"/>
            </w:tblPr>
            <w:tblGrid>
              <w:gridCol w:w="9547"/>
            </w:tblGrid>
            <w:tr w:rsidTr="002E1932">
              <w:tc>
                <w:tcPr>
                  <w:tcW w:w="9547" w:type="dxa"/>
                </w:tcPr>
                <w:p w:rsidRDefault="002E1932" w:rsidP="00B47CDD">
                  <w:pPr>
                    <w:tabs>
                      <w:tab w:val="left" w:pos="-1134"/>
                      <w:tab w:val="decimal" w:pos="284"/>
                      <w:tab w:val="left" w:pos="3255"/>
                    </w:tabs>
                    <w:jc w:val="both"/>
                    <w:rPr>
                      <w:b/>
                      <w:sz w:val="24"/>
                    </w:rPr>
                  </w:pPr>
                  <w:r>
                    <w:rPr>
                      <w:sz w:val="24"/>
                    </w:rPr>
                    <w:t>[sub.documenti_mancanti.documento;block=tbs:row;when [sub.documenti_mancanti.id_iter]= [main.documenti_mancanti.id_iter]]</w:t>
                  </w:r>
                </w:p>
              </w:tc>
            </w:tr>
          </w:tbl>
          <w:p w:rsidRDefault="002E1932" w:rsidP="00B47CDD">
            <w:pPr>
              <w:tabs>
                <w:tab w:val="left" w:pos="-1134"/>
                <w:tab w:val="decimal" w:pos="284"/>
                <w:tab w:val="left" w:pos="3255"/>
              </w:tabs>
              <w:jc w:val="both"/>
              <w:rPr>
                <w:b/>
                <w:sz w:val="24"/>
              </w:rPr>
            </w:pPr>
          </w:p>
        </w:tc>
      </w:tr>
    </w:tbl>
    <w:p w:rsidRDefault="002E1932"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C81" w:rsidRDefault="00A16C81">
      <w:r>
        <w:separator/>
      </w:r>
    </w:p>
  </w:endnote>
  <w:endnote w:type="continuationSeparator" w:id="0">
    <w:p w:rsidR="00A16C81" w:rsidRDefault="00A16C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C81" w:rsidRDefault="00A16C81">
      <w:r>
        <w:separator/>
      </w:r>
    </w:p>
  </w:footnote>
  <w:footnote w:type="continuationSeparator" w:id="0">
    <w:p w:rsidR="00A16C81" w:rsidRDefault="00A16C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32"/>
    <w:rsid w:val="002E1961"/>
    <w:rsid w:val="002E784F"/>
    <w:rsid w:val="00301B34"/>
    <w:rsid w:val="00316AAF"/>
    <w:rsid w:val="003317CA"/>
    <w:rsid w:val="00366442"/>
    <w:rsid w:val="00374B5A"/>
    <w:rsid w:val="00390B43"/>
    <w:rsid w:val="003A0459"/>
    <w:rsid w:val="003A2CCB"/>
    <w:rsid w:val="003D2F88"/>
    <w:rsid w:val="00411F57"/>
    <w:rsid w:val="00464741"/>
    <w:rsid w:val="00471EDA"/>
    <w:rsid w:val="004914FF"/>
    <w:rsid w:val="004C57C6"/>
    <w:rsid w:val="004C587D"/>
    <w:rsid w:val="004E3B1C"/>
    <w:rsid w:val="00500721"/>
    <w:rsid w:val="005549A9"/>
    <w:rsid w:val="00574156"/>
    <w:rsid w:val="005A60C9"/>
    <w:rsid w:val="005E14B4"/>
    <w:rsid w:val="00681860"/>
    <w:rsid w:val="006870DE"/>
    <w:rsid w:val="00733FC9"/>
    <w:rsid w:val="00734B03"/>
    <w:rsid w:val="00736D36"/>
    <w:rsid w:val="00747E8C"/>
    <w:rsid w:val="00750BC4"/>
    <w:rsid w:val="00763152"/>
    <w:rsid w:val="00775D9C"/>
    <w:rsid w:val="00820C88"/>
    <w:rsid w:val="00850E14"/>
    <w:rsid w:val="00851BD4"/>
    <w:rsid w:val="008846D4"/>
    <w:rsid w:val="008A3AB0"/>
    <w:rsid w:val="008C0180"/>
    <w:rsid w:val="008D1BD0"/>
    <w:rsid w:val="00901BD7"/>
    <w:rsid w:val="009020C9"/>
    <w:rsid w:val="00906739"/>
    <w:rsid w:val="009073EB"/>
    <w:rsid w:val="00953AAB"/>
    <w:rsid w:val="00987788"/>
    <w:rsid w:val="009F132F"/>
    <w:rsid w:val="00A02089"/>
    <w:rsid w:val="00A16C81"/>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0DC8"/>
    <w:rsid w:val="00CB14DC"/>
    <w:rsid w:val="00CB5C36"/>
    <w:rsid w:val="00D410A6"/>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DBDBA-33F1-4804-9A75-345DC6E6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159</TotalTime>
  <Pages>5</Pages>
  <Words>1423</Words>
  <Characters>8112</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9516</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68</cp:revision>
  <cp:lastPrinted>2014-03-13T10:25:00Z</cp:lastPrinted>
  <dcterms:created xsi:type="dcterms:W3CDTF">2014-04-15T15:29:00Z</dcterms:created>
  <dcterms:modified xsi:type="dcterms:W3CDTF">2014-05-22T16:09:00Z</dcterms:modified>
</cp:coreProperties>
</file>