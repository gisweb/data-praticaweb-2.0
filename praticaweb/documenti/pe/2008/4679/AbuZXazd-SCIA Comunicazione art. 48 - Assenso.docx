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6B0F73">
      <w:pPr>
        <w:framePr w:h="0" w:hSpace="141" w:wrap="around" w:vAnchor="text" w:hAnchor="text" w:y="1"/>
      </w:pPr>
      <w: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C17A14"/>
    <w:p w:rsidRDefault="00C17A1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Default="00C17A14">
      <w:pPr>
        <w:jc w:val="center"/>
        <w:rPr>
          <w:sz w:val="16"/>
        </w:rPr>
      </w:pPr>
    </w:p>
    <w:p w:rsidRDefault="00C17A14">
      <w:pPr>
        <w:jc w:val="center"/>
        <w:rPr>
          <w:sz w:val="12"/>
        </w:rPr>
      </w:pPr>
      <w:r>
        <w:rPr>
          <w:sz w:val="16"/>
        </w:rPr>
        <w:t>PROVINCIA DI SAVONA</w:t>
      </w:r>
    </w:p>
    <w:p w:rsidRDefault="00C17A14">
      <w:pPr>
        <w:rPr>
          <w:sz w:val="12"/>
        </w:rPr>
      </w:pPr>
    </w:p>
    <w:p w:rsidRDefault="00C17A14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Default="00C17A14">
      <w:pPr>
        <w:ind w:left="1134" w:hanging="1134"/>
        <w:rPr>
          <w:b/>
        </w:rPr>
      </w:pPr>
    </w:p>
    <w:p w:rsidRDefault="00C17A14">
      <w:pPr>
        <w:rPr>
          <w:sz w:val="24"/>
        </w:rPr>
      </w:pPr>
    </w:p>
    <w:p w:rsidRDefault="00C17A14">
      <w:pPr>
        <w:ind w:left="1418" w:hanging="1418"/>
        <w:jc w:val="both"/>
        <w:rPr>
          <w:sz w:val="24"/>
        </w:rPr>
      </w:pPr>
    </w:p>
    <w:p w:rsidRDefault="00C17A14">
      <w:pPr>
        <w:rPr>
          <w:sz w:val="24"/>
        </w:rPr>
      </w:pPr>
    </w:p>
    <w:p w:rsidRDefault="00C17A14" w:rsidP="006B0F73">
      <w:pPr>
        <w:tabs>
          <w:tab w:val="right" w:pos="9072"/>
        </w:tabs>
        <w:ind w:left="567" w:right="567"/>
        <w:jc w:val="both"/>
        <w:rPr>
          <w:sz w:val="24"/>
        </w:rPr>
      </w:pPr>
      <w:r>
        <w:rPr>
          <w:sz w:val="24"/>
        </w:rPr>
        <w:t xml:space="preserve">Prot. N.  XXXX/</w:t>
      </w:r>
      <w:r>
        <w:rPr>
          <w:sz w:val="24"/>
        </w:rPr>
        <w:tab/>
      </w:r>
      <w:r>
        <w:rPr>
          <w:sz w:val="24"/>
        </w:rPr>
        <w:t xml:space="preserve">Fasc. Art. 48 n. XXX</w:t>
      </w:r>
    </w:p>
    <w:p w:rsidRDefault="00C17A14">
      <w:pPr>
        <w:ind w:left="1418" w:hanging="1418"/>
        <w:jc w:val="both"/>
        <w:rPr>
          <w:sz w:val="24"/>
        </w:rPr>
      </w:pPr>
    </w:p>
    <w:p w:rsidRDefault="00B1744F" w:rsidP="00B1744F">
      <w:pPr>
        <w:jc w:val="both"/>
        <w:rPr>
          <w:sz w:val="24"/>
        </w:rPr>
      </w:pPr>
      <w:r>
        <w:rPr>
          <w:b/>
          <w:sz w:val="24"/>
          <w:u w:val="single"/>
        </w:rPr>
        <w:t>OGGETTO:</w:t>
      </w:r>
      <w:r>
        <w:rPr>
          <w:sz w:val="24"/>
        </w:rPr>
        <w:t xml:space="preserve"> Comunicazione ai sensi dell'art. 48 della L.R. 16/08 per opere in difformità dal progetto approvato eseguite anteriormente al 1° Settembre 1967</w:t>
      </w:r>
    </w:p>
    <w:p w:rsidRDefault="0007334E" w:rsidP="0007334E">
      <w:pPr>
        <w:ind w:left="1418" w:hanging="1418"/>
        <w:jc w:val="both"/>
        <w:rPr>
          <w:sz w:val="24"/>
        </w:rPr>
      </w:pPr>
    </w:p>
    <w:p w:rsidRDefault="0007334E" w:rsidP="0007334E">
      <w:pPr>
        <w:ind w:left="708"/>
        <w:jc w:val="both"/>
        <w:rPr>
          <w:b/>
          <w:sz w:val="24"/>
        </w:rPr>
      </w:pPr>
      <w:r>
        <w:rPr>
          <w:b/>
          <w:sz w:val="24"/>
        </w:rPr>
        <w:t>RACCOMANDATA A/R</w:t>
      </w:r>
    </w:p>
    <w:p w:rsidRDefault="006274FA" w:rsidP="006274FA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</w:tbl>
    <w:p w:rsidRDefault="006274FA">
      <w:pPr>
        <w:pStyle w:val="Rientrocorpodeltesto2"/>
      </w:pPr>
    </w:p>
    <w:p w:rsidRDefault="005B773C">
      <w:pPr>
        <w:pStyle w:val="Rientrocorpodeltesto2"/>
      </w:pPr>
      <w:r>
        <w:t xml:space="preserve">Vista la comunicazione ai sensi dell'art. 48 della L.R. 16/2008 per la regolarizzazione delle opere di cui all'oggetto, prot. XXX del 17/07/2013,</w:t>
      </w:r>
    </w:p>
    <w:p w:rsidRDefault="005B773C">
      <w:pPr>
        <w:pStyle w:val="Rientrocorpodeltesto2"/>
      </w:pPr>
      <w:r>
        <w:t xml:space="preserve">Vista l'attestazione di versamento di importo pari a € 516,00, ai sensi del comma 2 dell'art. 48 della L.R. 16/2008 </w:t>
      </w:r>
      <w:r>
        <w:rPr>
          <w:highlight w:val="lightGray"/>
        </w:rPr>
        <w:t>e/o</w:t>
      </w:r>
      <w:r>
        <w:t xml:space="preserve"> € 1.033,00, ai sensi del comma 3 dell'art. 48 della L.R. 16/2008, </w:t>
      </w:r>
    </w:p>
    <w:p w:rsidRDefault="007818B9" w:rsidP="007818B9">
      <w:pPr>
        <w:pStyle w:val="Rientrocorpodeltesto2"/>
        <w:ind w:firstLine="0"/>
      </w:pPr>
      <w:r>
        <w:rPr>
          <w:highlight w:val="lightGray"/>
        </w:rPr>
        <w:t>e/o</w:t>
      </w:r>
      <w:r>
        <w:t xml:space="preserve">  € 1.033,00, ai sensi del comma 5 dell'art. 48 della L.R. 16/2008,</w:t>
      </w:r>
    </w:p>
    <w:p w:rsidRDefault="005B773C" w:rsidP="005B773C">
      <w:pPr>
        <w:pStyle w:val="Rientrocorpodeltesto2"/>
      </w:pPr>
      <w:r>
        <w:t>con la presente,</w:t>
      </w:r>
    </w:p>
    <w:p w:rsidRDefault="007818B9" w:rsidP="00B1744F">
      <w:pPr>
        <w:pStyle w:val="Rientrocorpodeltesto2"/>
        <w:jc w:val="center"/>
        <w:rPr>
          <w:b/>
        </w:rPr>
      </w:pPr>
    </w:p>
    <w:p w:rsidRDefault="00B1744F" w:rsidP="00B1744F">
      <w:pPr>
        <w:pStyle w:val="Rientrocorpodeltesto2"/>
        <w:jc w:val="center"/>
        <w:rPr>
          <w:b/>
        </w:rPr>
      </w:pPr>
      <w:r>
        <w:rPr>
          <w:b/>
        </w:rPr>
        <w:t>SI CERTIFICA</w:t>
      </w:r>
    </w:p>
    <w:p w:rsidRDefault="00B1744F" w:rsidP="00B1744F">
      <w:pPr>
        <w:pStyle w:val="Rientrocorpodeltesto2"/>
        <w:jc w:val="center"/>
        <w:rPr>
          <w:b/>
        </w:rPr>
      </w:pPr>
    </w:p>
    <w:p w:rsidRDefault="005B773C" w:rsidP="005B773C">
      <w:pPr>
        <w:pStyle w:val="Rientrocorpodeltesto2"/>
      </w:pPr>
      <w:r>
        <w:t xml:space="preserve"> l'avvenuta presentazione, ai sensi del comma 4 dell'art. 48 della L.R. 16/2008, e si comunica che la stessa è stata registrata, nell'apposito registro, al n. 81.</w:t>
      </w:r>
    </w:p>
    <w:p w:rsidRDefault="00C17A14">
      <w:pPr>
        <w:ind w:firstLine="993"/>
        <w:jc w:val="both"/>
        <w:rPr>
          <w:b/>
          <w:sz w:val="24"/>
        </w:rPr>
      </w:pPr>
    </w:p>
    <w:p w:rsidRDefault="00C17A14">
      <w:pPr>
        <w:ind w:firstLine="993"/>
        <w:jc w:val="both"/>
        <w:rPr>
          <w:bCs/>
          <w:sz w:val="24"/>
        </w:rPr>
      </w:pPr>
      <w:r>
        <w:rPr>
          <w:bCs/>
          <w:sz w:val="24"/>
        </w:rPr>
        <w:t>Distinti saluti</w:t>
      </w:r>
    </w:p>
    <w:p w:rsidRDefault="00C17A14">
      <w:pPr>
        <w:ind w:firstLine="993"/>
        <w:jc w:val="both"/>
        <w:rPr>
          <w:b/>
          <w:sz w:val="24"/>
        </w:rPr>
      </w:pPr>
    </w:p>
    <w:p w:rsidRDefault="00C17A14">
      <w:pPr>
        <w:ind w:firstLine="993"/>
        <w:jc w:val="both"/>
        <w:rPr>
          <w:bCs/>
          <w:sz w:val="24"/>
        </w:rPr>
      </w:pPr>
    </w:p>
    <w:p w:rsidRDefault="00C17A14">
      <w:pPr>
        <w:ind w:firstLine="5670"/>
        <w:rPr>
          <w:sz w:val="24"/>
        </w:rPr>
      </w:pPr>
      <w:r>
        <w:rPr>
          <w:sz w:val="24"/>
        </w:rPr>
        <w:t xml:space="preserve">IL RESPONSABILE DI SETTORE</w:t>
      </w:r>
    </w:p>
    <w:p w:rsidRDefault="00C17A14">
      <w:pPr>
        <w:ind w:firstLine="5670"/>
        <w:rPr>
          <w:sz w:val="24"/>
        </w:rPr>
      </w:pPr>
      <w:r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>
          <w:rPr>
            <w:sz w:val="24"/>
          </w:rPr>
          <w:t xml:space="preserve">Geom. Massimo</w:t>
        </w:r>
      </w:smartTag>
      <w:r>
        <w:rPr>
          <w:sz w:val="24"/>
        </w:rPr>
        <w:t xml:space="preserve"> Vignola)</w:t>
      </w:r>
    </w:p>
    <w:p w:rsidRDefault="00DC7D15">
      <w:pPr>
        <w:ind w:firstLine="5670"/>
        <w:rPr>
          <w:sz w:val="24"/>
        </w:rPr>
      </w:pPr>
    </w:p>
    <w:sectPr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96A" w:rsidRDefault="005A296A">
      <w:r>
        <w:separator/>
      </w:r>
    </w:p>
  </w:endnote>
  <w:endnote w:type="continuationSeparator" w:id="0">
    <w:p w:rsidR="005A296A" w:rsidRDefault="005A2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C17A1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C17A1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C17A14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C17A14">
    <w:pPr>
      <w:tabs>
        <w:tab w:val="left" w:pos="2694"/>
        <w:tab w:val="right" w:pos="9639"/>
      </w:tabs>
      <w:rPr>
        <w:sz w:val="18"/>
      </w:rPr>
    </w:pPr>
  </w:p>
  <w:p w:rsidRDefault="00C17A14">
    <w:pPr>
      <w:pStyle w:val="Pidipagina"/>
      <w:ind w:left="284" w:right="360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Default="00C17A1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C17A1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C17A1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Default="00C17A14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Default="006B0F73">
    <w:pPr>
      <w:pStyle w:val="Pidipagina"/>
      <w:ind w:left="284" w:right="360"/>
    </w:pPr>
    <w: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C17A14">
    <w:pPr>
      <w:pStyle w:val="Pidipagina"/>
      <w:ind w:left="284" w:right="360"/>
    </w:pPr>
  </w:p>
  <w:p w:rsidRDefault="00C17A14">
    <w:pPr>
      <w:pStyle w:val="Pidipagina"/>
      <w:ind w:left="284" w:right="360"/>
    </w:pPr>
  </w:p>
  <w:p w:rsidRDefault="00C17A14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sz w:val="16"/>
        </w:rPr>
        <w:t>C:\USERS\NALBONE\DESKTOP\MODELLI X PROGRAMMA\ART 48, ART. 22\COMUNICAZIONE ART. 48 -  ASSENSO.DOC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96A" w:rsidRDefault="005A296A">
      <w:r>
        <w:separator/>
      </w:r>
    </w:p>
  </w:footnote>
  <w:footnote w:type="continuationSeparator" w:id="0">
    <w:p w:rsidR="005A296A" w:rsidRDefault="005A29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6612D"/>
    <w:rsid w:val="0007334E"/>
    <w:rsid w:val="0017513C"/>
    <w:rsid w:val="002E11A4"/>
    <w:rsid w:val="00321FA6"/>
    <w:rsid w:val="00385CCA"/>
    <w:rsid w:val="003962A2"/>
    <w:rsid w:val="005A296A"/>
    <w:rsid w:val="005B773C"/>
    <w:rsid w:val="006274FA"/>
    <w:rsid w:val="006B0F73"/>
    <w:rsid w:val="00756D95"/>
    <w:rsid w:val="007818B9"/>
    <w:rsid w:val="007E76F0"/>
    <w:rsid w:val="008A76CC"/>
    <w:rsid w:val="00915DC1"/>
    <w:rsid w:val="00976B95"/>
    <w:rsid w:val="00B1744F"/>
    <w:rsid w:val="00C17A14"/>
    <w:rsid w:val="00C20F02"/>
    <w:rsid w:val="00CC7969"/>
    <w:rsid w:val="00CD34EA"/>
    <w:rsid w:val="00CF0240"/>
    <w:rsid w:val="00DC7D15"/>
    <w:rsid w:val="00DE177E"/>
    <w:rsid w:val="00E6612D"/>
    <w:rsid w:val="00F9600B"/>
    <w:rsid w:val="00FA5354"/>
    <w:rsid w:val="00FF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pPr>
      <w:ind w:firstLine="993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1490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4018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2014-03-11T07:04:00Z</cp:lastPrinted>
  <dcterms:created xsi:type="dcterms:W3CDTF">2014-05-20T12:59:00Z</dcterms:created>
  <dcterms:modified xsi:type="dcterms:W3CDTF">2014-05-20T12:59:00Z</dcterms:modified>
</cp:coreProperties>
</file>