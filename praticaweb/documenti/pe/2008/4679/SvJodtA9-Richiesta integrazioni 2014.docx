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47CDD">
      <w:pPr>
        <w:tabs>
          <w:tab w:val="left" w:pos="-1134"/>
          <w:tab w:val="decimal" w:pos="284"/>
          <w:tab w:val="left" w:pos="3255"/>
        </w:tabs>
        <w:jc w:val="both"/>
        <w:rPr>
          <w:b/>
          <w:sz w:val="24"/>
        </w:rPr>
      </w:pPr>
      <w:r>
        <w:rPr>
          <w:b/>
          <w:sz w:val="24"/>
        </w:rPr>
        <w:t>DICHIARAZIONI</w:t>
      </w:r>
    </w:p>
    <w:p w:rsidRDefault="002E1932" w:rsidP="00B47CDD">
      <w:pPr>
        <w:tabs>
          <w:tab w:val="left" w:pos="-1134"/>
          <w:tab w:val="decimal" w:pos="284"/>
          <w:tab w:val="left" w:pos="3255"/>
        </w:tabs>
        <w:jc w:val="both"/>
        <w:rPr>
          <w:b/>
          <w:sz w:val="24"/>
        </w:rPr>
      </w:pPr>
    </w:p>
    <w:tbl>
      <w:tblPr>
        <w:tblStyle w:val="Grigliatabella"/>
        <w:tblW w:w="0" w:type="auto"/>
        <w:tblLook w:val="04A0"/>
      </w:tblPr>
      <w:tblGrid>
        <w:gridCol w:w="9778"/>
      </w:tblGrid>
      <w:tr w:rsidTr="002E1932">
        <w:tc>
          <w:tcPr>
            <w:tcW w:w="9778" w:type="dxa"/>
          </w:tcPr>
          <w:p w:rsidRDefault="002E1932" w:rsidP="00B47CDD">
            <w:pPr>
              <w:tabs>
                <w:tab w:val="left" w:pos="-1134"/>
                <w:tab w:val="decimal" w:pos="284"/>
                <w:tab w:val="left" w:pos="3255"/>
              </w:tabs>
              <w:jc w:val="both"/>
              <w:rPr>
                <w:b/>
                <w:sz w:val="24"/>
              </w:rPr>
            </w:pPr>
            <w:r>
              <w:rPr>
                <w:b/>
                <w:sz w:val="24"/>
              </w:rPr>
              <w:t>Tipo: [main.documenti_mancanti.id_iter;block=tbs:row]</w:t>
            </w:r>
          </w:p>
          <w:p w:rsidRDefault="00E852E5" w:rsidP="00B47CDD">
            <w:pPr>
              <w:tabs>
                <w:tab w:val="left" w:pos="-1134"/>
                <w:tab w:val="decimal" w:pos="284"/>
                <w:tab w:val="left" w:pos="3255"/>
              </w:tabs>
              <w:jc w:val="both"/>
              <w:rPr>
                <w:b/>
                <w:sz w:val="24"/>
              </w:rPr>
            </w:pPr>
            <w:r>
              <w:rPr>
                <w:sz w:val="24"/>
              </w:rPr>
              <w:t>[sub.documenti_mancanti.documento;block=tbs:p;]</w:t>
            </w:r>
          </w:p>
          <w:p w:rsidRDefault="002E1932" w:rsidP="00B47CDD">
            <w:pPr>
              <w:tabs>
                <w:tab w:val="left" w:pos="-1134"/>
                <w:tab w:val="decimal" w:pos="284"/>
                <w:tab w:val="left" w:pos="3255"/>
              </w:tabs>
              <w:jc w:val="both"/>
              <w:rPr>
                <w:b/>
                <w:sz w:val="24"/>
              </w:rPr>
            </w:pPr>
          </w:p>
        </w:tc>
      </w:tr>
    </w:tbl>
    <w:p w:rsidRDefault="002E1932" w:rsidP="00B47CDD">
      <w:pPr>
        <w:tabs>
          <w:tab w:val="left" w:pos="-1134"/>
          <w:tab w:val="decimal" w:pos="284"/>
          <w:tab w:val="left" w:pos="3255"/>
        </w:tabs>
        <w:jc w:val="both"/>
        <w:rPr>
          <w:b/>
          <w:sz w:val="24"/>
        </w:rPr>
      </w:pPr>
    </w:p>
    <w:p w:rsidRDefault="00BD6680" w:rsidP="00BD6680">
      <w:pPr>
        <w:tabs>
          <w:tab w:val="left" w:pos="-1134"/>
          <w:tab w:val="decimal" w:pos="284"/>
        </w:tabs>
        <w:jc w:val="both"/>
        <w:rPr>
          <w:b/>
          <w:sz w:val="24"/>
        </w:rPr>
      </w:pPr>
      <w:r>
        <w:rPr>
          <w:b/>
          <w:sz w:val="24"/>
        </w:rPr>
        <w:t>VARIE</w:t>
      </w:r>
    </w:p>
    <w:p w:rsidRDefault="00301B34"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AUTORIZZAZIONE PAESISTICO AMBIENTALE</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LEGGE REGIONALE 24/01</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198F" w:rsidRDefault="009A198F">
      <w:r>
        <w:separator/>
      </w:r>
    </w:p>
  </w:endnote>
  <w:endnote w:type="continuationSeparator" w:id="0">
    <w:p w:rsidR="009A198F" w:rsidRDefault="009A1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08015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08015A">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08015A">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198F" w:rsidRDefault="009A198F">
      <w:r>
        <w:separator/>
      </w:r>
    </w:p>
  </w:footnote>
  <w:footnote w:type="continuationSeparator" w:id="0">
    <w:p w:rsidR="009A198F" w:rsidRDefault="009A19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5549A9"/>
    <w:rsid w:val="000253EF"/>
    <w:rsid w:val="0005585D"/>
    <w:rsid w:val="0008015A"/>
    <w:rsid w:val="000B4485"/>
    <w:rsid w:val="000C0438"/>
    <w:rsid w:val="000E5A89"/>
    <w:rsid w:val="00114B1E"/>
    <w:rsid w:val="00134F80"/>
    <w:rsid w:val="00172E7C"/>
    <w:rsid w:val="00191806"/>
    <w:rsid w:val="001A1C1E"/>
    <w:rsid w:val="001E030C"/>
    <w:rsid w:val="00201FD7"/>
    <w:rsid w:val="00246BF3"/>
    <w:rsid w:val="0028681E"/>
    <w:rsid w:val="002A2A56"/>
    <w:rsid w:val="002A7F85"/>
    <w:rsid w:val="002D2F0F"/>
    <w:rsid w:val="002E1932"/>
    <w:rsid w:val="002E1961"/>
    <w:rsid w:val="002E784F"/>
    <w:rsid w:val="00301B34"/>
    <w:rsid w:val="00316AAF"/>
    <w:rsid w:val="003317CA"/>
    <w:rsid w:val="00366442"/>
    <w:rsid w:val="00374B5A"/>
    <w:rsid w:val="00390B43"/>
    <w:rsid w:val="003A0459"/>
    <w:rsid w:val="003A2CCB"/>
    <w:rsid w:val="003A49B4"/>
    <w:rsid w:val="003D2F88"/>
    <w:rsid w:val="00411F57"/>
    <w:rsid w:val="00457C38"/>
    <w:rsid w:val="00464741"/>
    <w:rsid w:val="00471EDA"/>
    <w:rsid w:val="004914FF"/>
    <w:rsid w:val="004C57C6"/>
    <w:rsid w:val="004C587D"/>
    <w:rsid w:val="004E3B1C"/>
    <w:rsid w:val="00500721"/>
    <w:rsid w:val="005549A9"/>
    <w:rsid w:val="00574156"/>
    <w:rsid w:val="005A60C9"/>
    <w:rsid w:val="005E14B4"/>
    <w:rsid w:val="00681860"/>
    <w:rsid w:val="006870DE"/>
    <w:rsid w:val="00733FC9"/>
    <w:rsid w:val="00734B03"/>
    <w:rsid w:val="00736D36"/>
    <w:rsid w:val="00747E8C"/>
    <w:rsid w:val="00750BC4"/>
    <w:rsid w:val="00763152"/>
    <w:rsid w:val="00775D9C"/>
    <w:rsid w:val="007841EE"/>
    <w:rsid w:val="00820C88"/>
    <w:rsid w:val="00850E14"/>
    <w:rsid w:val="00851BD4"/>
    <w:rsid w:val="008846D4"/>
    <w:rsid w:val="008A3AB0"/>
    <w:rsid w:val="008C0180"/>
    <w:rsid w:val="008D1BD0"/>
    <w:rsid w:val="00901BD7"/>
    <w:rsid w:val="009020C9"/>
    <w:rsid w:val="00906739"/>
    <w:rsid w:val="009073EB"/>
    <w:rsid w:val="00953AAB"/>
    <w:rsid w:val="00987788"/>
    <w:rsid w:val="009A198F"/>
    <w:rsid w:val="009F132F"/>
    <w:rsid w:val="00A02089"/>
    <w:rsid w:val="00A23A86"/>
    <w:rsid w:val="00A66F01"/>
    <w:rsid w:val="00A8343F"/>
    <w:rsid w:val="00AD5EE5"/>
    <w:rsid w:val="00AF1492"/>
    <w:rsid w:val="00B00441"/>
    <w:rsid w:val="00B06DF6"/>
    <w:rsid w:val="00B12F92"/>
    <w:rsid w:val="00B373F6"/>
    <w:rsid w:val="00B47CDD"/>
    <w:rsid w:val="00B61ACB"/>
    <w:rsid w:val="00B62827"/>
    <w:rsid w:val="00B94115"/>
    <w:rsid w:val="00BC401F"/>
    <w:rsid w:val="00BD095D"/>
    <w:rsid w:val="00BD2B54"/>
    <w:rsid w:val="00BD6680"/>
    <w:rsid w:val="00BF42A6"/>
    <w:rsid w:val="00C43B4E"/>
    <w:rsid w:val="00C44BC8"/>
    <w:rsid w:val="00C47D9E"/>
    <w:rsid w:val="00C50373"/>
    <w:rsid w:val="00C545F6"/>
    <w:rsid w:val="00C71A32"/>
    <w:rsid w:val="00CB0DC8"/>
    <w:rsid w:val="00CB14DC"/>
    <w:rsid w:val="00CB5C36"/>
    <w:rsid w:val="00D410A6"/>
    <w:rsid w:val="00D76FB6"/>
    <w:rsid w:val="00D80957"/>
    <w:rsid w:val="00D85916"/>
    <w:rsid w:val="00D921A7"/>
    <w:rsid w:val="00DA7A98"/>
    <w:rsid w:val="00DB4370"/>
    <w:rsid w:val="00DE1B0A"/>
    <w:rsid w:val="00DE555C"/>
    <w:rsid w:val="00E65F2F"/>
    <w:rsid w:val="00E852E5"/>
    <w:rsid w:val="00E92044"/>
    <w:rsid w:val="00EB0D64"/>
    <w:rsid w:val="00EB7B72"/>
    <w:rsid w:val="00EC23A9"/>
    <w:rsid w:val="00EC590F"/>
    <w:rsid w:val="00F46676"/>
    <w:rsid w:val="00F85159"/>
    <w:rsid w:val="00FA66DA"/>
    <w:rsid w:val="00FC701F"/>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70FFD0-9E52-43FC-A69B-A0B1E32E3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164</TotalTime>
  <Pages>5</Pages>
  <Words>1411</Words>
  <Characters>8049</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9442</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74</cp:revision>
  <cp:lastPrinted>2014-03-13T10:25:00Z</cp:lastPrinted>
  <dcterms:created xsi:type="dcterms:W3CDTF">2014-04-15T15:29:00Z</dcterms:created>
  <dcterms:modified xsi:type="dcterms:W3CDTF">2014-05-22T16:16:00Z</dcterms:modified>
</cp:coreProperties>
</file>