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6E6C3E" w:rsidP="00B47CDD">
      <w:pPr>
        <w:tabs>
          <w:tab w:val="left" w:pos="-1134"/>
          <w:tab w:val="decimal" w:pos="284"/>
          <w:tab w:val="left" w:pos="3255"/>
        </w:tabs>
        <w:jc w:val="both"/>
        <w:rPr>
          <w:sz w:val="24"/>
        </w:rPr>
      </w:pPr>
      <w:r>
        <w:rPr>
          <w:sz w:val="24"/>
        </w:rPr>
        <w:t xml:space="preserve"/>
      </w:r>
    </w:p>
    <w:p w:rsidRDefault="006E6C3E" w:rsidP="00B47CDD">
      <w:pPr>
        <w:tabs>
          <w:tab w:val="left" w:pos="-1134"/>
          <w:tab w:val="decimal" w:pos="284"/>
          <w:tab w:val="left" w:pos="3255"/>
        </w:tabs>
        <w:jc w:val="both"/>
        <w:rPr>
          <w:b/>
          <w:sz w:val="24"/>
        </w:rPr>
      </w:pPr>
    </w:p>
    <w:p w:rsidRDefault="00BD6680" w:rsidP="00BD6680">
      <w:pPr>
        <w:tabs>
          <w:tab w:val="left" w:pos="-1134"/>
          <w:tab w:val="decimal" w:pos="284"/>
        </w:tabs>
        <w:jc w:val="both"/>
        <w:rPr>
          <w:b/>
          <w:sz w:val="24"/>
        </w:rPr>
      </w:pPr>
      <w:r>
        <w:rPr>
          <w:b/>
          <w:sz w:val="24"/>
        </w:rPr>
        <w:t>VARIE</w:t>
      </w:r>
    </w:p>
    <w:p w:rsidRDefault="00301B34"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B53" w:rsidRDefault="00CE7B53">
      <w:r>
        <w:separator/>
      </w:r>
    </w:p>
  </w:endnote>
  <w:endnote w:type="continuationSeparator" w:id="0">
    <w:p w:rsidR="00CE7B53" w:rsidRDefault="00CE7B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C7371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C73713">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C73713">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B53" w:rsidRDefault="00CE7B53">
      <w:r>
        <w:separator/>
      </w:r>
    </w:p>
  </w:footnote>
  <w:footnote w:type="continuationSeparator" w:id="0">
    <w:p w:rsidR="00CE7B53" w:rsidRDefault="00CE7B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C757C"/>
    <w:rsid w:val="000E5A89"/>
    <w:rsid w:val="00114B1E"/>
    <w:rsid w:val="00134F80"/>
    <w:rsid w:val="00172E7C"/>
    <w:rsid w:val="00191806"/>
    <w:rsid w:val="001A1C1E"/>
    <w:rsid w:val="001E030C"/>
    <w:rsid w:val="00201FD7"/>
    <w:rsid w:val="00246BF3"/>
    <w:rsid w:val="0028681E"/>
    <w:rsid w:val="002A2A56"/>
    <w:rsid w:val="002A7F85"/>
    <w:rsid w:val="002D2F0F"/>
    <w:rsid w:val="002E1932"/>
    <w:rsid w:val="002E1961"/>
    <w:rsid w:val="002E784F"/>
    <w:rsid w:val="00301B34"/>
    <w:rsid w:val="00316AAF"/>
    <w:rsid w:val="003317CA"/>
    <w:rsid w:val="00366442"/>
    <w:rsid w:val="00374B5A"/>
    <w:rsid w:val="00390B43"/>
    <w:rsid w:val="003A0459"/>
    <w:rsid w:val="003A2CCB"/>
    <w:rsid w:val="003A49B4"/>
    <w:rsid w:val="003D2F88"/>
    <w:rsid w:val="00411F57"/>
    <w:rsid w:val="00457C38"/>
    <w:rsid w:val="00464741"/>
    <w:rsid w:val="00471EDA"/>
    <w:rsid w:val="004914FF"/>
    <w:rsid w:val="004C57C6"/>
    <w:rsid w:val="004C587D"/>
    <w:rsid w:val="004E3B1C"/>
    <w:rsid w:val="00500721"/>
    <w:rsid w:val="005549A9"/>
    <w:rsid w:val="00574156"/>
    <w:rsid w:val="005A60C9"/>
    <w:rsid w:val="005E14B4"/>
    <w:rsid w:val="00681860"/>
    <w:rsid w:val="006870DE"/>
    <w:rsid w:val="006E6C3E"/>
    <w:rsid w:val="00733FC9"/>
    <w:rsid w:val="00734B03"/>
    <w:rsid w:val="00736D36"/>
    <w:rsid w:val="00747E8C"/>
    <w:rsid w:val="00750BC4"/>
    <w:rsid w:val="00763152"/>
    <w:rsid w:val="00775D9C"/>
    <w:rsid w:val="007841EE"/>
    <w:rsid w:val="00820C88"/>
    <w:rsid w:val="00850E14"/>
    <w:rsid w:val="00851BD4"/>
    <w:rsid w:val="008846D4"/>
    <w:rsid w:val="008A3AB0"/>
    <w:rsid w:val="008C0180"/>
    <w:rsid w:val="008D1BD0"/>
    <w:rsid w:val="00901BD7"/>
    <w:rsid w:val="009020C9"/>
    <w:rsid w:val="00906739"/>
    <w:rsid w:val="009073EB"/>
    <w:rsid w:val="00953AAB"/>
    <w:rsid w:val="00964721"/>
    <w:rsid w:val="00987788"/>
    <w:rsid w:val="009A198F"/>
    <w:rsid w:val="009F132F"/>
    <w:rsid w:val="00A02089"/>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45F6"/>
    <w:rsid w:val="00C71A32"/>
    <w:rsid w:val="00C73713"/>
    <w:rsid w:val="00CB0DC8"/>
    <w:rsid w:val="00CB14DC"/>
    <w:rsid w:val="00CB5C36"/>
    <w:rsid w:val="00CE7B53"/>
    <w:rsid w:val="00D410A6"/>
    <w:rsid w:val="00D76FB6"/>
    <w:rsid w:val="00D80957"/>
    <w:rsid w:val="00D85916"/>
    <w:rsid w:val="00D921A7"/>
    <w:rsid w:val="00DA7A98"/>
    <w:rsid w:val="00DB4370"/>
    <w:rsid w:val="00DE1B0A"/>
    <w:rsid w:val="00DE555C"/>
    <w:rsid w:val="00E65F2F"/>
    <w:rsid w:val="00E852E5"/>
    <w:rsid w:val="00E92044"/>
    <w:rsid w:val="00EB0D64"/>
    <w:rsid w:val="00EB7B72"/>
    <w:rsid w:val="00EC23A9"/>
    <w:rsid w:val="00EC590F"/>
    <w:rsid w:val="00F46676"/>
    <w:rsid w:val="00F85159"/>
    <w:rsid w:val="00FA66DA"/>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1F28BA-36DD-4EBC-A603-F82EC4B21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245</TotalTime>
  <Pages>5</Pages>
  <Words>1409</Words>
  <Characters>8036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9427</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76</cp:revision>
  <cp:lastPrinted>2014-03-13T10:25:00Z</cp:lastPrinted>
  <dcterms:created xsi:type="dcterms:W3CDTF">2014-04-15T15:29:00Z</dcterms:created>
  <dcterms:modified xsi:type="dcterms:W3CDTF">2014-05-23T09:17:00Z</dcterms:modified>
</cp:coreProperties>
</file>