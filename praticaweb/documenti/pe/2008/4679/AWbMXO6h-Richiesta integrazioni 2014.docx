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00441" w:rsidP="00201FD7">
      <w:pPr>
        <w:tabs>
          <w:tab w:val="left" w:pos="-1134"/>
          <w:tab w:val="decimal" w:pos="284"/>
        </w:tabs>
        <w:jc w:val="both"/>
        <w:rPr>
          <w:sz w:val="24"/>
        </w:rPr>
      </w:pPr>
    </w:p>
    <w:p w:rsidRDefault="00B00441" w:rsidP="00B00441">
      <w:pPr>
        <w:tabs>
          <w:tab w:val="left" w:pos="-1134"/>
          <w:tab w:val="decimal" w:pos="284"/>
        </w:tabs>
        <w:jc w:val="both"/>
        <w:rPr>
          <w:b/>
          <w:sz w:val="24"/>
        </w:rPr>
      </w:pPr>
      <w:r>
        <w:rPr>
          <w:b/>
          <w:sz w:val="24"/>
        </w:rPr>
        <w:t>DICHIARAZIONI</w:t>
      </w:r>
    </w:p>
    <w:p w:rsidRDefault="00B00441" w:rsidP="00B00441">
      <w:pPr>
        <w:tabs>
          <w:tab w:val="left" w:pos="-1134"/>
          <w:tab w:val="decimal" w:pos="284"/>
        </w:tabs>
        <w:jc w:val="both"/>
        <w:rPr>
          <w:sz w:val="24"/>
        </w:rPr>
      </w:pPr>
      <w:r>
        <w:rPr>
          <w:sz w:val="24"/>
        </w:rPr>
        <w:t xml:space="preserve">Dichiarazione di conformità al P.U.C.</w:t>
      </w:r>
    </w:p>
    <w:p w:rsidRDefault="00B00441" w:rsidP="00B00441">
      <w:pPr>
        <w:tabs>
          <w:tab w:val="left" w:pos="-1134"/>
          <w:tab w:val="decimal" w:pos="284"/>
        </w:tabs>
        <w:jc w:val="both"/>
        <w:rPr>
          <w:sz w:val="24"/>
        </w:rPr>
      </w:pPr>
      <w:r>
        <w:rPr>
          <w:sz w:val="24"/>
        </w:rPr>
        <w:t xml:space="preserve">ATTO PERTINENZIALITA' Mappali che costituiscono azienda agricola</w:t>
      </w:r>
    </w:p>
    <w:p w:rsidRDefault="00B00441" w:rsidP="00B00441">
      <w:pPr>
        <w:tabs>
          <w:tab w:val="left" w:pos="-1134"/>
          <w:tab w:val="decimal" w:pos="284"/>
        </w:tabs>
        <w:jc w:val="both"/>
        <w:rPr>
          <w:sz w:val="24"/>
        </w:rPr>
      </w:pPr>
      <w:r>
        <w:rPr>
          <w:sz w:val="24"/>
        </w:rPr>
        <w:t xml:space="preserve">fotomontaggio e/o Rendering</w:t>
      </w:r>
    </w:p>
    <w:p w:rsidRDefault="00B00441"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0D3" w:rsidRDefault="00FF30D3">
      <w:r>
        <w:separator/>
      </w:r>
    </w:p>
  </w:endnote>
  <w:endnote w:type="continuationSeparator" w:id="0">
    <w:p w:rsidR="00FF30D3" w:rsidRDefault="00FF30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2E784F">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2E784F">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2E784F">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0D3" w:rsidRDefault="00FF30D3">
      <w:r>
        <w:separator/>
      </w:r>
    </w:p>
  </w:footnote>
  <w:footnote w:type="continuationSeparator" w:id="0">
    <w:p w:rsidR="00FF30D3" w:rsidRDefault="00FF30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5549A9"/>
    <w:rsid w:val="000253EF"/>
    <w:rsid w:val="000C0438"/>
    <w:rsid w:val="00114B1E"/>
    <w:rsid w:val="00191806"/>
    <w:rsid w:val="001E030C"/>
    <w:rsid w:val="00201FD7"/>
    <w:rsid w:val="0028681E"/>
    <w:rsid w:val="002A2A56"/>
    <w:rsid w:val="002A7F85"/>
    <w:rsid w:val="002E784F"/>
    <w:rsid w:val="00366442"/>
    <w:rsid w:val="00374B5A"/>
    <w:rsid w:val="003A2CCB"/>
    <w:rsid w:val="00411F57"/>
    <w:rsid w:val="00464741"/>
    <w:rsid w:val="00471EDA"/>
    <w:rsid w:val="004914FF"/>
    <w:rsid w:val="004C587D"/>
    <w:rsid w:val="004E3B1C"/>
    <w:rsid w:val="005549A9"/>
    <w:rsid w:val="00681860"/>
    <w:rsid w:val="00733FC9"/>
    <w:rsid w:val="00736D36"/>
    <w:rsid w:val="00747E8C"/>
    <w:rsid w:val="00750BC4"/>
    <w:rsid w:val="00763152"/>
    <w:rsid w:val="00775D9C"/>
    <w:rsid w:val="00820C88"/>
    <w:rsid w:val="00850E14"/>
    <w:rsid w:val="008A3AB0"/>
    <w:rsid w:val="008C0180"/>
    <w:rsid w:val="00901BD7"/>
    <w:rsid w:val="009020C9"/>
    <w:rsid w:val="009073EB"/>
    <w:rsid w:val="00987788"/>
    <w:rsid w:val="00A66F01"/>
    <w:rsid w:val="00AD5EE5"/>
    <w:rsid w:val="00B00441"/>
    <w:rsid w:val="00B12F92"/>
    <w:rsid w:val="00B373F6"/>
    <w:rsid w:val="00B62827"/>
    <w:rsid w:val="00BC401F"/>
    <w:rsid w:val="00C43B4E"/>
    <w:rsid w:val="00C47D9E"/>
    <w:rsid w:val="00C50373"/>
    <w:rsid w:val="00C545F6"/>
    <w:rsid w:val="00CB14DC"/>
    <w:rsid w:val="00D76FB6"/>
    <w:rsid w:val="00DA7A98"/>
    <w:rsid w:val="00DB4370"/>
    <w:rsid w:val="00DE1B0A"/>
    <w:rsid w:val="00DE555C"/>
    <w:rsid w:val="00E92044"/>
    <w:rsid w:val="00EB0D64"/>
    <w:rsid w:val="00EB7B72"/>
    <w:rsid w:val="00EC590F"/>
    <w:rsid w:val="00FE1236"/>
    <w:rsid w:val="00FF30D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22</TotalTime>
  <Pages>5</Pages>
  <Words>1444</Words>
  <Characters>8235</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9660</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6</cp:revision>
  <cp:lastPrinted>2014-03-13T10:25:00Z</cp:lastPrinted>
  <dcterms:created xsi:type="dcterms:W3CDTF">2014-04-15T15:29:00Z</dcterms:created>
  <dcterms:modified xsi:type="dcterms:W3CDTF">2014-05-22T10:29:00Z</dcterms:modified>
</cp:coreProperties>
</file>