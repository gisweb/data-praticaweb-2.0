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1B52B0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3661E6"/>
    <w:p w:rsidRDefault="003661E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DI  ANDORA</w:t>
      </w:r>
    </w:p>
    <w:p w:rsidRDefault="003661E6">
      <w:pPr>
        <w:jc w:val="center"/>
        <w:rPr>
          <w:sz w:val="16"/>
        </w:rPr>
      </w:pPr>
    </w:p>
    <w:p w:rsidRDefault="003661E6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3661E6">
      <w:pPr>
        <w:rPr>
          <w:sz w:val="12"/>
        </w:rPr>
      </w:pPr>
    </w:p>
    <w:p w:rsidRDefault="003661E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3661E6">
      <w:pPr>
        <w:ind w:left="1134" w:hanging="1134"/>
        <w:rPr>
          <w:b/>
        </w:rPr>
      </w:pPr>
    </w:p>
    <w:p w:rsidRDefault="003661E6">
      <w:pPr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</w:p>
    <w:p w:rsidRDefault="003661E6">
      <w:pPr>
        <w:rPr>
          <w:sz w:val="24"/>
        </w:rPr>
      </w:pPr>
    </w:p>
    <w:p w:rsidRDefault="003661E6" w:rsidP="008F29AD">
      <w:pPr>
        <w:tabs>
          <w:tab w:val="center" w:pos="4820"/>
        </w:tabs>
        <w:ind w:left="567" w:right="567"/>
        <w:rPr>
          <w:sz w:val="22"/>
          <w:szCs w:val="22"/>
        </w:rPr>
      </w:pPr>
      <w:r>
        <w:rPr>
          <w:sz w:val="22"/>
          <w:szCs w:val="22"/>
        </w:rPr>
        <w:t>Prot. n.</w:t>
      </w:r>
      <w:r>
        <w:rPr>
          <w:sz w:val="22"/>
          <w:szCs w:val="22"/>
        </w:rPr>
        <w:tab/>
        <w:t>Prat. n. 4679 - Fasc. [titolo]</w:t>
      </w:r>
    </w:p>
    <w:p w:rsidRDefault="003661E6">
      <w:pPr>
        <w:ind w:left="1418" w:hanging="1418"/>
        <w:jc w:val="both"/>
        <w:rPr>
          <w:sz w:val="24"/>
        </w:rPr>
      </w:pPr>
    </w:p>
    <w:p w:rsidRDefault="008F29AD">
      <w:pPr>
        <w:ind w:left="1418" w:hanging="1418"/>
        <w:jc w:val="both"/>
        <w:rPr>
          <w:sz w:val="24"/>
        </w:rPr>
      </w:pPr>
    </w:p>
    <w:p w:rsidRDefault="003661E6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Comunicazione ai sensi dell'art. 19, comma 6bis, della Legge 241/90 e dell'art. 5, comma 5, lettera “C”, della Legge 106/2011 </w:t>
      </w:r>
      <w:r>
        <w:rPr>
          <w:b/>
          <w:sz w:val="24"/>
        </w:rPr>
        <w:t>(SCIA),</w:t>
      </w:r>
      <w:r>
        <w:rPr>
          <w:sz w:val="24"/>
        </w:rPr>
        <w:t xml:space="preserve"> per opere da eseguirsi nell'unità immobiliare sita in Andora, . - </w:t>
      </w:r>
    </w:p>
    <w:p w:rsidRDefault="008F29AD" w:rsidP="008F29AD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0"/>
        <w:gridCol w:w="1189"/>
        <w:gridCol w:w="7046"/>
      </w:tblGrid>
    </w:tbl>
    <w:p w:rsidRDefault="003661E6" w:rsidP="001B52B0">
      <w:pPr>
        <w:rPr>
          <w:sz w:val="24"/>
        </w:rPr>
      </w:pPr>
    </w:p>
    <w:p w:rsidRDefault="003661E6">
      <w:pPr>
        <w:pStyle w:val="Rientrocorpodeltesto2"/>
      </w:pPr>
      <w:r>
        <w:t xml:space="preserve">Con riferimento alla Segnalazione Certificata Inizio Attività (SCIA), presentata dalla S.V. in data 24/11/2008 prot. 41137 relativa all'oggetto, si comunica che la stessa è stata registrata nell'apposito registro al n. 4679.</w:t>
      </w:r>
    </w:p>
    <w:p w:rsidRDefault="003661E6">
      <w:pPr>
        <w:pStyle w:val="Rientrocorpodeltesto2"/>
      </w:pPr>
      <w:r>
        <w:t xml:space="preserve">Si rammenta che se l'intervento comporta una modifica del classamento catastale dovrà essere presentata all'UTE apposita variazione e consegnata a questo ufficio ricevuta della stessa con annessa planimetria catastale.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>
      <w:pPr>
        <w:ind w:firstLine="993"/>
        <w:jc w:val="both"/>
        <w:rPr>
          <w:bCs/>
          <w:sz w:val="24"/>
        </w:rPr>
      </w:pPr>
      <w:r>
        <w:rPr>
          <w:bCs/>
          <w:sz w:val="24"/>
        </w:rPr>
        <w:t>Distinti saluti</w:t>
      </w:r>
    </w:p>
    <w:p w:rsidRDefault="003661E6">
      <w:pPr>
        <w:ind w:firstLine="993"/>
        <w:jc w:val="both"/>
        <w:rPr>
          <w:b/>
          <w:sz w:val="24"/>
        </w:rPr>
      </w:pPr>
    </w:p>
    <w:p w:rsidRDefault="003661E6" w:rsidP="00F45F1D">
      <w:pPr>
        <w:ind w:left="4248"/>
        <w:rPr>
          <w:sz w:val="24"/>
        </w:rPr>
      </w:pPr>
      <w:r>
        <w:rPr>
          <w:sz w:val="24"/>
        </w:rPr>
        <w:t xml:space="preserve">IL RESP. DEL SETTORE EDILIZIA PRIVATA</w:t>
      </w:r>
    </w:p>
    <w:p w:rsidRDefault="003661E6" w:rsidP="00F45F1D">
      <w:pPr>
        <w:ind w:left="4248" w:firstLine="708"/>
        <w:rPr>
          <w:sz w:val="24"/>
        </w:rPr>
      </w:pPr>
      <w:r>
        <w:rPr>
          <w:sz w:val="24"/>
        </w:rPr>
        <w:t>(Geom. Parrinello Giuseppa)</w:t>
      </w: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F45F1D" w:rsidP="00261675">
      <w:pPr>
        <w:rPr>
          <w:sz w:val="24"/>
        </w:rPr>
      </w:pPr>
    </w:p>
    <w:p w:rsidRDefault="00270993" w:rsidP="00261675">
      <w:pPr>
        <w:rPr>
          <w:sz w:val="24"/>
        </w:rPr>
      </w:pPr>
      <w:r>
        <w:rPr>
          <w:sz w:val="24"/>
        </w:rPr>
        <w:t>GP/mv</w:t>
      </w:r>
    </w:p>
    <w:sectPr w:rsidSect="00333C71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EA6" w:rsidRDefault="00226EA6">
      <w:r>
        <w:separator/>
      </w:r>
    </w:p>
  </w:endnote>
  <w:endnote w:type="continuationSeparator" w:id="0">
    <w:p w:rsidR="00226EA6" w:rsidRDefault="00226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333C7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3661E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3661E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3661E6">
    <w:pPr>
      <w:tabs>
        <w:tab w:val="left" w:pos="2694"/>
        <w:tab w:val="right" w:pos="9639"/>
      </w:tabs>
      <w:rPr>
        <w:sz w:val="18"/>
      </w:rPr>
    </w:pPr>
  </w:p>
  <w:p w:rsidRDefault="00333C71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3661E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3661E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3661E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1B52B0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3661E6">
    <w:pPr>
      <w:pStyle w:val="Pidipagina"/>
      <w:ind w:left="284" w:right="360"/>
    </w:pPr>
  </w:p>
  <w:p w:rsidRDefault="003661E6">
    <w:pPr>
      <w:pStyle w:val="Pidipagina"/>
      <w:ind w:left="284" w:right="360"/>
    </w:pPr>
  </w:p>
  <w:p w:rsidRDefault="00333C71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F:\UFFICI\EDILIZIA\PAPARELL\LETTERE\MODELLI\COMUNICAZIONE ART.21 LR 16-08.DOC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EA6" w:rsidRDefault="00226EA6">
      <w:r>
        <w:separator/>
      </w:r>
    </w:p>
  </w:footnote>
  <w:footnote w:type="continuationSeparator" w:id="0">
    <w:p w:rsidR="00226EA6" w:rsidRDefault="00226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2AFF"/>
    <w:rsid w:val="000658DC"/>
    <w:rsid w:val="00112AEF"/>
    <w:rsid w:val="001B52B0"/>
    <w:rsid w:val="00226EA6"/>
    <w:rsid w:val="00261675"/>
    <w:rsid w:val="00262AFA"/>
    <w:rsid w:val="00270993"/>
    <w:rsid w:val="002F7F54"/>
    <w:rsid w:val="00333C71"/>
    <w:rsid w:val="003661E6"/>
    <w:rsid w:val="0039098D"/>
    <w:rsid w:val="0051023B"/>
    <w:rsid w:val="00544381"/>
    <w:rsid w:val="005E39E3"/>
    <w:rsid w:val="00690C6E"/>
    <w:rsid w:val="00723ED5"/>
    <w:rsid w:val="00780A17"/>
    <w:rsid w:val="00843541"/>
    <w:rsid w:val="008F29AD"/>
    <w:rsid w:val="00A31B91"/>
    <w:rsid w:val="00BA3F2C"/>
    <w:rsid w:val="00EE2551"/>
    <w:rsid w:val="00F02AFF"/>
    <w:rsid w:val="00F4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33C71"/>
  </w:style>
  <w:style w:type="paragraph" w:styleId="Titolo1">
    <w:name w:val="heading 1"/>
    <w:basedOn w:val="Normale"/>
    <w:next w:val="Normale"/>
    <w:qFormat/>
    <w:rsid w:val="00333C71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33C71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333C71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333C71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333C71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333C71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333C71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333C71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333C71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33C71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33C71"/>
  </w:style>
  <w:style w:type="paragraph" w:styleId="Intestazione">
    <w:name w:val="header"/>
    <w:basedOn w:val="Normale"/>
    <w:rsid w:val="00333C71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33C71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333C71"/>
    <w:rPr>
      <w:color w:val="0000FF"/>
      <w:u w:val="single"/>
    </w:rPr>
  </w:style>
  <w:style w:type="paragraph" w:styleId="Testofumetto">
    <w:name w:val="Balloon Text"/>
    <w:basedOn w:val="Normale"/>
    <w:semiHidden/>
    <w:rsid w:val="00333C71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33C71"/>
    <w:pPr>
      <w:ind w:firstLine="993"/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1B52B0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1B52B0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1448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8026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2009-08-06T08:32:00Z</cp:lastPrinted>
  <dcterms:created xsi:type="dcterms:W3CDTF">2014-04-15T12:50:00Z</dcterms:created>
  <dcterms:modified xsi:type="dcterms:W3CDTF">2014-05-21T14:06:00Z</dcterms:modified>
</cp:coreProperties>
</file>